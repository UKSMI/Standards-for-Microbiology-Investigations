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0266" w:rsidRPr="009E3592" w:rsidRDefault="009E3592" w:rsidP="00800D45">
      <w:pPr>
        <w:pStyle w:val="PHEbodytextTable"/>
        <w:spacing w:before="0" w:after="0"/>
        <w:ind w:left="-284" w:right="-744"/>
        <w:jc w:val="right"/>
        <w:rPr>
          <w:rStyle w:val="PHEBodytextChar"/>
          <w:b/>
          <w:szCs w:val="24"/>
        </w:rPr>
      </w:pPr>
      <w:r>
        <w:rPr>
          <w:rStyle w:val="PHEBodytextChar"/>
          <w:szCs w:val="24"/>
        </w:rPr>
        <w:tab/>
      </w:r>
    </w:p>
    <w:p w:rsidR="00B06EFF" w:rsidRPr="00B20516" w:rsidRDefault="00B06EFF" w:rsidP="00DB73FE">
      <w:pPr>
        <w:pStyle w:val="PHEbodytextTable"/>
        <w:spacing w:before="0" w:after="0"/>
        <w:ind w:left="-284" w:right="-744"/>
        <w:rPr>
          <w:rStyle w:val="PHEBodytextChar"/>
          <w:szCs w:val="24"/>
        </w:rPr>
      </w:pPr>
    </w:p>
    <w:p w:rsidR="00D66420" w:rsidRPr="00CB3B85" w:rsidRDefault="00D66420" w:rsidP="00FC17B3">
      <w:pPr>
        <w:pStyle w:val="PHEbodytextTable"/>
        <w:spacing w:before="0" w:after="0"/>
        <w:ind w:left="-284" w:right="-744"/>
        <w:rPr>
          <w:rFonts w:cs="Arial"/>
          <w:color w:val="98002E"/>
          <w:sz w:val="24"/>
          <w:szCs w:val="24"/>
        </w:rPr>
      </w:pPr>
    </w:p>
    <w:p w:rsidR="00B20516" w:rsidRPr="00CB3B85" w:rsidRDefault="00B20516" w:rsidP="00FC17B3">
      <w:pPr>
        <w:pStyle w:val="PHEbodytextTable"/>
        <w:spacing w:before="0" w:after="0"/>
        <w:ind w:left="-284" w:right="-744"/>
        <w:rPr>
          <w:rFonts w:cs="Arial"/>
          <w:color w:val="98002E"/>
          <w:sz w:val="16"/>
          <w:szCs w:val="16"/>
        </w:rPr>
      </w:pPr>
    </w:p>
    <w:p w:rsidR="00390266" w:rsidRPr="00CB3B85" w:rsidRDefault="00390266" w:rsidP="00FC17B3">
      <w:pPr>
        <w:pStyle w:val="PHEbodytextTable"/>
        <w:spacing w:before="0" w:after="0"/>
        <w:ind w:left="-284" w:right="-744"/>
        <w:rPr>
          <w:rFonts w:cs="Arial"/>
          <w:noProof/>
          <w:color w:val="98002E"/>
          <w:sz w:val="48"/>
          <w:szCs w:val="48"/>
        </w:rPr>
      </w:pPr>
      <w:r w:rsidRPr="00CB3B85">
        <w:rPr>
          <w:rFonts w:cs="Arial"/>
          <w:color w:val="98002E"/>
          <w:sz w:val="48"/>
          <w:szCs w:val="48"/>
        </w:rPr>
        <w:t>UK S</w:t>
      </w:r>
      <w:r w:rsidR="00BC42EF" w:rsidRPr="00CB3B85">
        <w:rPr>
          <w:rFonts w:cs="Arial"/>
          <w:color w:val="98002E"/>
          <w:sz w:val="48"/>
          <w:szCs w:val="48"/>
        </w:rPr>
        <w:t xml:space="preserve">tandards for </w:t>
      </w:r>
      <w:r w:rsidRPr="00CB3B85">
        <w:rPr>
          <w:rFonts w:cs="Arial"/>
          <w:color w:val="98002E"/>
          <w:sz w:val="48"/>
          <w:szCs w:val="48"/>
        </w:rPr>
        <w:t>Mi</w:t>
      </w:r>
      <w:r w:rsidR="00BC42EF" w:rsidRPr="00CB3B85">
        <w:rPr>
          <w:rFonts w:cs="Arial"/>
          <w:color w:val="98002E"/>
          <w:sz w:val="48"/>
          <w:szCs w:val="48"/>
        </w:rPr>
        <w:t xml:space="preserve">crobiology </w:t>
      </w:r>
      <w:r w:rsidRPr="00CB3B85">
        <w:rPr>
          <w:rFonts w:cs="Arial"/>
          <w:color w:val="98002E"/>
          <w:sz w:val="48"/>
          <w:szCs w:val="48"/>
        </w:rPr>
        <w:t>I</w:t>
      </w:r>
      <w:r w:rsidR="00BC42EF" w:rsidRPr="00CB3B85">
        <w:rPr>
          <w:rFonts w:cs="Arial"/>
          <w:color w:val="98002E"/>
          <w:sz w:val="48"/>
          <w:szCs w:val="48"/>
        </w:rPr>
        <w:t>nvestigations</w:t>
      </w:r>
      <w:r w:rsidR="00BC42EF" w:rsidRPr="00CB3B85">
        <w:rPr>
          <w:rFonts w:cs="Arial"/>
          <w:noProof/>
          <w:color w:val="98002E"/>
          <w:sz w:val="48"/>
          <w:szCs w:val="48"/>
        </w:rPr>
        <w:t xml:space="preserve"> </w:t>
      </w:r>
    </w:p>
    <w:p w:rsidR="00D010F9" w:rsidRPr="00CB3B85" w:rsidRDefault="00D010F9" w:rsidP="00D561FE">
      <w:pPr>
        <w:pStyle w:val="PHEBodytext"/>
        <w:spacing w:before="0" w:after="0"/>
        <w:ind w:left="-851"/>
      </w:pPr>
    </w:p>
    <w:p w:rsidR="00E433F0" w:rsidRPr="009E105B" w:rsidRDefault="00A00DD8" w:rsidP="00E433F0">
      <w:pPr>
        <w:pStyle w:val="HPABodytext"/>
        <w:spacing w:before="0" w:after="0"/>
        <w:ind w:left="-284"/>
        <w:rPr>
          <w:rFonts w:ascii="Arial" w:hAnsi="Arial" w:cs="Arial"/>
        </w:rPr>
      </w:pPr>
      <w:r>
        <w:fldChar w:fldCharType="begin" w:fldLock="1"/>
      </w:r>
      <w:r>
        <w:instrText xml:space="preserve"> FILLIN  "SMI Title front cover" \d "Type SMI Title front cover here &lt;tab+enter&gt;" \o  \* MERGEFORMAT </w:instrText>
      </w:r>
      <w:r>
        <w:fldChar w:fldCharType="separate"/>
      </w:r>
      <w:r w:rsidR="00E433F0" w:rsidRPr="009E105B">
        <w:rPr>
          <w:rFonts w:ascii="Arial" w:hAnsi="Arial" w:cs="Arial"/>
          <w:sz w:val="36"/>
          <w:szCs w:val="36"/>
        </w:rPr>
        <w:t xml:space="preserve">Investigation of </w:t>
      </w:r>
      <w:r w:rsidR="00BF1AAF">
        <w:rPr>
          <w:rFonts w:ascii="Arial" w:hAnsi="Arial" w:cs="Arial"/>
          <w:sz w:val="36"/>
          <w:szCs w:val="36"/>
        </w:rPr>
        <w:t>s</w:t>
      </w:r>
      <w:r w:rsidR="00E433F0" w:rsidRPr="009E105B">
        <w:rPr>
          <w:rFonts w:ascii="Arial" w:hAnsi="Arial" w:cs="Arial"/>
          <w:sz w:val="36"/>
          <w:szCs w:val="36"/>
        </w:rPr>
        <w:t xml:space="preserve">pecimens for </w:t>
      </w:r>
      <w:proofErr w:type="spellStart"/>
      <w:r w:rsidR="00BF1AAF">
        <w:rPr>
          <w:rFonts w:ascii="Arial" w:hAnsi="Arial" w:cs="Arial"/>
          <w:sz w:val="36"/>
          <w:szCs w:val="36"/>
        </w:rPr>
        <w:t>e</w:t>
      </w:r>
      <w:r w:rsidR="00E433F0" w:rsidRPr="009E105B">
        <w:rPr>
          <w:rFonts w:ascii="Arial" w:hAnsi="Arial" w:cs="Arial"/>
          <w:sz w:val="36"/>
          <w:szCs w:val="36"/>
        </w:rPr>
        <w:t>ctoparasites</w:t>
      </w:r>
      <w:proofErr w:type="spellEnd"/>
      <w:r>
        <w:rPr>
          <w:rFonts w:ascii="Arial" w:hAnsi="Arial" w:cs="Arial"/>
          <w:sz w:val="36"/>
          <w:szCs w:val="36"/>
        </w:rPr>
        <w:fldChar w:fldCharType="end"/>
      </w:r>
    </w:p>
    <w:p w:rsidR="00CA3AE4" w:rsidRPr="00CB3B85" w:rsidRDefault="00CA3AE4" w:rsidP="00C842F0">
      <w:pPr>
        <w:pStyle w:val="PHEBodytext"/>
        <w:spacing w:before="0" w:after="0"/>
        <w:ind w:left="-426"/>
        <w:rPr>
          <w:rFonts w:cs="Arial"/>
        </w:rPr>
      </w:pPr>
    </w:p>
    <w:p w:rsidR="000C150F" w:rsidRPr="00CB3B85" w:rsidRDefault="00F537B2" w:rsidP="00C842F0">
      <w:pPr>
        <w:pStyle w:val="PHEBodytext"/>
        <w:spacing w:before="0" w:after="0"/>
        <w:ind w:left="-426"/>
        <w:rPr>
          <w:rFonts w:cs="Arial"/>
        </w:rPr>
      </w:pPr>
      <w:r>
        <w:rPr>
          <w:rFonts w:cs="Arial"/>
          <w:noProof/>
        </w:rPr>
        <w:drawing>
          <wp:anchor distT="0" distB="0" distL="114300" distR="114300" simplePos="0" relativeHeight="251759104" behindDoc="1" locked="0" layoutInCell="1" allowOverlap="1" wp14:anchorId="73238126" wp14:editId="341E76E2">
            <wp:simplePos x="0" y="0"/>
            <wp:positionH relativeFrom="column">
              <wp:posOffset>-914400</wp:posOffset>
            </wp:positionH>
            <wp:positionV relativeFrom="paragraph">
              <wp:posOffset>27</wp:posOffset>
            </wp:positionV>
            <wp:extent cx="7537837" cy="6265627"/>
            <wp:effectExtent l="0" t="0" r="6350"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teriology cover 2016.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44259" cy="6270965"/>
                    </a:xfrm>
                    <a:prstGeom prst="rect">
                      <a:avLst/>
                    </a:prstGeom>
                  </pic:spPr>
                </pic:pic>
              </a:graphicData>
            </a:graphic>
            <wp14:sizeRelH relativeFrom="page">
              <wp14:pctWidth>0</wp14:pctWidth>
            </wp14:sizeRelH>
            <wp14:sizeRelV relativeFrom="page">
              <wp14:pctHeight>0</wp14:pctHeight>
            </wp14:sizeRelV>
          </wp:anchor>
        </w:drawing>
      </w: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91521D" w:rsidP="0091521D">
      <w:pPr>
        <w:pStyle w:val="PHEBodytext"/>
        <w:tabs>
          <w:tab w:val="left" w:pos="5635"/>
        </w:tabs>
        <w:spacing w:before="0" w:after="0"/>
        <w:ind w:left="-426"/>
        <w:rPr>
          <w:rFonts w:cs="Arial"/>
        </w:rPr>
      </w:pPr>
      <w:r>
        <w:rPr>
          <w:rFonts w:cs="Arial"/>
        </w:rPr>
        <w:tab/>
      </w: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0C150F" w:rsidRPr="00CB3B85" w:rsidRDefault="000C150F" w:rsidP="00C842F0">
      <w:pPr>
        <w:pStyle w:val="PHEBodytext"/>
        <w:spacing w:before="0" w:after="0"/>
        <w:ind w:left="-426"/>
        <w:rPr>
          <w:rFonts w:cs="Arial"/>
        </w:rPr>
      </w:pPr>
    </w:p>
    <w:p w:rsidR="00DE2F0C" w:rsidRPr="00CB3B85" w:rsidRDefault="00DE2F0C" w:rsidP="00D561FE">
      <w:pPr>
        <w:pStyle w:val="PHEreportHeading1"/>
      </w:pPr>
      <w:bookmarkStart w:id="0" w:name="_Toc465328156"/>
      <w:r w:rsidRPr="00CB3B85">
        <w:lastRenderedPageBreak/>
        <w:t>Acknowledgments</w:t>
      </w:r>
      <w:bookmarkEnd w:id="0"/>
    </w:p>
    <w:p w:rsidR="004C45F4" w:rsidRPr="00CB3B85" w:rsidRDefault="004C45F4" w:rsidP="004C45F4">
      <w:pPr>
        <w:pStyle w:val="PHEBodytext"/>
        <w:rPr>
          <w:rFonts w:cs="Arial"/>
        </w:rPr>
      </w:pPr>
      <w:r w:rsidRPr="00CB3B85">
        <w:rPr>
          <w:rFonts w:cs="Arial"/>
        </w:rPr>
        <w:t>UK Standards for Microbiology Investigations (</w:t>
      </w:r>
      <w:r w:rsidR="001C721C">
        <w:rPr>
          <w:rFonts w:cs="Arial"/>
        </w:rPr>
        <w:t>UK SMI</w:t>
      </w:r>
      <w:r w:rsidRPr="00CB3B85">
        <w:rPr>
          <w:rFonts w:cs="Arial"/>
        </w:rPr>
        <w:t>s) are developed under the auspices of</w:t>
      </w:r>
      <w:r w:rsidR="00750021" w:rsidRPr="00CB3B85">
        <w:rPr>
          <w:rFonts w:cs="Arial"/>
        </w:rPr>
        <w:t xml:space="preserve"> </w:t>
      </w:r>
      <w:r w:rsidR="007242ED" w:rsidRPr="00CB3B85">
        <w:rPr>
          <w:rFonts w:cs="Arial"/>
        </w:rPr>
        <w:t>Public Health England</w:t>
      </w:r>
      <w:r w:rsidR="003670CE" w:rsidRPr="00CB3B85">
        <w:rPr>
          <w:rFonts w:cs="Arial"/>
        </w:rPr>
        <w:t xml:space="preserve"> (</w:t>
      </w:r>
      <w:r w:rsidR="007242ED" w:rsidRPr="00CB3B85">
        <w:rPr>
          <w:rFonts w:cs="Arial"/>
        </w:rPr>
        <w:t>PHE</w:t>
      </w:r>
      <w:r w:rsidR="003670CE" w:rsidRPr="00CB3B85">
        <w:rPr>
          <w:rFonts w:cs="Arial"/>
        </w:rPr>
        <w:t>)</w:t>
      </w:r>
      <w:r w:rsidRPr="00CB3B85">
        <w:rPr>
          <w:rFonts w:cs="Arial"/>
        </w:rPr>
        <w:t xml:space="preserve"> working in partnership with the National Health Service (NHS), Public Health Wales and with the professional organisations whose logos are displayed below and listed on the website </w:t>
      </w:r>
      <w:hyperlink r:id="rId11" w:history="1">
        <w:r w:rsidR="00F537B2" w:rsidRPr="00D33886">
          <w:rPr>
            <w:rStyle w:val="Hyperlink"/>
            <w:sz w:val="24"/>
          </w:rPr>
          <w:t>https://www.gov.uk/uk-standards-for-microbiology-investigations-smi-quality-and-consistency-in-clinical-laboratories</w:t>
        </w:r>
      </w:hyperlink>
      <w:r w:rsidRPr="00CB3B85">
        <w:rPr>
          <w:rFonts w:cs="Arial"/>
          <w:szCs w:val="24"/>
        </w:rPr>
        <w:t xml:space="preserve">. </w:t>
      </w:r>
      <w:r w:rsidR="001C721C">
        <w:rPr>
          <w:rFonts w:cs="Arial"/>
        </w:rPr>
        <w:t>UK SMI</w:t>
      </w:r>
      <w:r w:rsidRPr="00CB3B85">
        <w:rPr>
          <w:rFonts w:cs="Arial"/>
        </w:rPr>
        <w:t xml:space="preserve">s are developed, reviewed and revised by various working groups which are overseen by a steering committee (see </w:t>
      </w:r>
      <w:hyperlink r:id="rId12" w:history="1">
        <w:r w:rsidR="00F126ED" w:rsidRPr="005944E3">
          <w:rPr>
            <w:rStyle w:val="Hyperlink"/>
            <w:sz w:val="24"/>
          </w:rPr>
          <w:t>https://www.gov.uk/government/groups/standards-for-microbiology-investigations-steering-committee</w:t>
        </w:r>
      </w:hyperlink>
      <w:r w:rsidRPr="00CB3B85">
        <w:rPr>
          <w:rFonts w:cs="Arial"/>
        </w:rPr>
        <w:t>).</w:t>
      </w:r>
    </w:p>
    <w:p w:rsidR="004C45F4" w:rsidRPr="00CB3B85" w:rsidRDefault="004C45F4" w:rsidP="004C45F4">
      <w:pPr>
        <w:pStyle w:val="PHEBodytext"/>
        <w:rPr>
          <w:rFonts w:cs="Arial"/>
        </w:rPr>
      </w:pPr>
      <w:r w:rsidRPr="00CB3B85">
        <w:rPr>
          <w:rFonts w:cs="Arial"/>
        </w:rPr>
        <w:t xml:space="preserve">The contributions of many individuals in clinical, specialist and reference laboratories who have provided information and comments during the development of this document are acknowledged. We are grateful to the </w:t>
      </w:r>
      <w:r w:rsidR="003F1508">
        <w:rPr>
          <w:rFonts w:cs="Arial"/>
        </w:rPr>
        <w:t>m</w:t>
      </w:r>
      <w:r w:rsidRPr="00CB3B85">
        <w:rPr>
          <w:rFonts w:cs="Arial"/>
        </w:rPr>
        <w:t xml:space="preserve">edical </w:t>
      </w:r>
      <w:r w:rsidR="003F1508">
        <w:rPr>
          <w:rFonts w:cs="Arial"/>
        </w:rPr>
        <w:t>e</w:t>
      </w:r>
      <w:r w:rsidRPr="00CB3B85">
        <w:rPr>
          <w:rFonts w:cs="Arial"/>
        </w:rPr>
        <w:t>ditors for editing the medical content.</w:t>
      </w:r>
    </w:p>
    <w:p w:rsidR="004C45F4" w:rsidRPr="00CB3B85" w:rsidRDefault="004C45F4" w:rsidP="004C45F4">
      <w:pPr>
        <w:pStyle w:val="PHEBodytext"/>
        <w:rPr>
          <w:rFonts w:cs="Arial"/>
        </w:rPr>
      </w:pPr>
      <w:r w:rsidRPr="00CB3B85">
        <w:rPr>
          <w:rFonts w:cs="Arial"/>
        </w:rPr>
        <w:t>For further information please contact us at:</w:t>
      </w:r>
    </w:p>
    <w:p w:rsidR="004C45F4" w:rsidRPr="00CB3B85" w:rsidRDefault="004C45F4" w:rsidP="004C45F4">
      <w:pPr>
        <w:pStyle w:val="PHEBodytext"/>
        <w:spacing w:before="0" w:after="0"/>
        <w:rPr>
          <w:rFonts w:cs="Arial"/>
        </w:rPr>
      </w:pPr>
      <w:r w:rsidRPr="00CB3B85">
        <w:rPr>
          <w:rFonts w:cs="Arial"/>
        </w:rPr>
        <w:t>Standards Unit</w:t>
      </w:r>
    </w:p>
    <w:p w:rsidR="00730C6F" w:rsidRPr="00CB3B85" w:rsidRDefault="002A3933" w:rsidP="004C45F4">
      <w:pPr>
        <w:pStyle w:val="PHEBodytext"/>
        <w:spacing w:before="0" w:after="0"/>
        <w:rPr>
          <w:rFonts w:cs="Arial"/>
        </w:rPr>
      </w:pPr>
      <w:r>
        <w:rPr>
          <w:rFonts w:cs="Arial"/>
        </w:rPr>
        <w:t>National Infection Service</w:t>
      </w:r>
    </w:p>
    <w:p w:rsidR="004C45F4" w:rsidRPr="00CB3B85" w:rsidRDefault="007242ED" w:rsidP="004C45F4">
      <w:pPr>
        <w:pStyle w:val="PHEBodytext"/>
        <w:spacing w:before="0" w:after="0"/>
        <w:rPr>
          <w:rFonts w:cs="Arial"/>
        </w:rPr>
      </w:pPr>
      <w:r w:rsidRPr="00CB3B85">
        <w:rPr>
          <w:rFonts w:cs="Arial"/>
        </w:rPr>
        <w:t>Public Health England</w:t>
      </w:r>
    </w:p>
    <w:p w:rsidR="004C45F4" w:rsidRPr="00CB3B85" w:rsidRDefault="004C45F4" w:rsidP="004C45F4">
      <w:pPr>
        <w:pStyle w:val="PHEBodytext"/>
        <w:spacing w:before="0" w:after="0"/>
        <w:rPr>
          <w:rFonts w:cs="Arial"/>
        </w:rPr>
      </w:pPr>
      <w:r w:rsidRPr="00CB3B85">
        <w:rPr>
          <w:rFonts w:cs="Arial"/>
        </w:rPr>
        <w:t>61 Colindale Avenue</w:t>
      </w:r>
    </w:p>
    <w:p w:rsidR="004C45F4" w:rsidRPr="00CB3B85" w:rsidRDefault="004C45F4" w:rsidP="004C45F4">
      <w:pPr>
        <w:pStyle w:val="PHEBodytext"/>
        <w:spacing w:before="0" w:after="0"/>
      </w:pPr>
      <w:r w:rsidRPr="00CB3B85">
        <w:rPr>
          <w:rFonts w:cs="Arial"/>
        </w:rPr>
        <w:t>London NW9 5EQ</w:t>
      </w:r>
    </w:p>
    <w:p w:rsidR="004C45F4" w:rsidRPr="00CB3B85" w:rsidRDefault="004C45F4" w:rsidP="004C45F4">
      <w:pPr>
        <w:pStyle w:val="PHEBodytext"/>
        <w:rPr>
          <w:rFonts w:cs="Arial"/>
          <w:lang w:val="en-US"/>
        </w:rPr>
      </w:pPr>
      <w:r w:rsidRPr="00CB3B85">
        <w:rPr>
          <w:rFonts w:cs="Arial"/>
          <w:lang w:val="en-US"/>
        </w:rPr>
        <w:t xml:space="preserve">E-mail: </w:t>
      </w:r>
      <w:hyperlink r:id="rId13" w:history="1">
        <w:r w:rsidR="007242ED" w:rsidRPr="00CB3B85">
          <w:rPr>
            <w:rStyle w:val="PHEBodyTextHyperlinkChar"/>
            <w:rFonts w:cs="Arial"/>
          </w:rPr>
          <w:t>standards@phe.gov.uk</w:t>
        </w:r>
      </w:hyperlink>
    </w:p>
    <w:p w:rsidR="00164E2C" w:rsidRDefault="004C45F4" w:rsidP="00DE2F0C">
      <w:pPr>
        <w:pStyle w:val="PHEBodytext"/>
      </w:pPr>
      <w:r w:rsidRPr="00CB3B85">
        <w:rPr>
          <w:rFonts w:cs="Arial"/>
          <w:lang w:val="en-US"/>
        </w:rPr>
        <w:t xml:space="preserve">Website: </w:t>
      </w:r>
      <w:hyperlink r:id="rId14" w:history="1">
        <w:r w:rsidR="00F537B2" w:rsidRPr="00D33886">
          <w:rPr>
            <w:rStyle w:val="Hyperlink"/>
            <w:sz w:val="24"/>
          </w:rPr>
          <w:t>https://www.gov.uk/uk-standards-for-microbiology-investigations-smi-quality-and-consistency-in-clinical-laboratories</w:t>
        </w:r>
      </w:hyperlink>
      <w:r w:rsidR="00F126ED">
        <w:t xml:space="preserve"> </w:t>
      </w:r>
    </w:p>
    <w:p w:rsidR="008415DA" w:rsidRDefault="00DE2F0C" w:rsidP="00DE2F0C">
      <w:pPr>
        <w:pStyle w:val="PHEBodytext"/>
        <w:rPr>
          <w:noProof/>
        </w:rPr>
      </w:pPr>
      <w:r w:rsidRPr="00CB3B85">
        <w:rPr>
          <w:rFonts w:cs="Arial"/>
        </w:rPr>
        <w:t>UK Standards f</w:t>
      </w:r>
      <w:r w:rsidR="002A7011" w:rsidRPr="00CB3B85">
        <w:rPr>
          <w:rFonts w:cs="Arial"/>
        </w:rPr>
        <w:t>or Microbiology Investigations are</w:t>
      </w:r>
      <w:r w:rsidRPr="00CB3B85">
        <w:rPr>
          <w:rFonts w:cs="Arial"/>
        </w:rPr>
        <w:t xml:space="preserve"> produced in association with:</w:t>
      </w:r>
      <w:r w:rsidR="00387719" w:rsidRPr="00CB3B85">
        <w:rPr>
          <w:rFonts w:cs="Arial"/>
          <w:noProof/>
        </w:rPr>
        <w:t xml:space="preserve"> </w:t>
      </w:r>
    </w:p>
    <w:p w:rsidR="00036FF4" w:rsidRDefault="00BF1AAF" w:rsidP="00DE2F0C">
      <w:pPr>
        <w:pStyle w:val="PHEBodytext"/>
        <w:rPr>
          <w:noProof/>
        </w:rPr>
      </w:pPr>
      <w:r>
        <w:rPr>
          <w:noProof/>
        </w:rPr>
        <w:drawing>
          <wp:inline distT="0" distB="0" distL="0" distR="0" wp14:anchorId="0FC37B1F" wp14:editId="5956FE85">
            <wp:extent cx="3689405" cy="3057582"/>
            <wp:effectExtent l="0" t="0" r="635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teriology logos 2015 copy.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95170" cy="3062360"/>
                    </a:xfrm>
                    <a:prstGeom prst="rect">
                      <a:avLst/>
                    </a:prstGeom>
                  </pic:spPr>
                </pic:pic>
              </a:graphicData>
            </a:graphic>
          </wp:inline>
        </w:drawing>
      </w:r>
    </w:p>
    <w:p w:rsidR="00F773ED" w:rsidRDefault="00F773ED" w:rsidP="00DE2F0C">
      <w:pPr>
        <w:pStyle w:val="PHEBodytext"/>
        <w:rPr>
          <w:noProof/>
          <w:sz w:val="20"/>
        </w:rPr>
      </w:pPr>
      <w:r w:rsidRPr="00236832">
        <w:rPr>
          <w:noProof/>
          <w:sz w:val="20"/>
        </w:rPr>
        <w:t>Logos correct at time of publishing</w:t>
      </w:r>
      <w:r w:rsidR="00611F3C">
        <w:rPr>
          <w:noProof/>
          <w:sz w:val="20"/>
        </w:rPr>
        <w:t>.</w:t>
      </w:r>
    </w:p>
    <w:p w:rsidR="00906197" w:rsidRDefault="00906197" w:rsidP="00DE2F0C">
      <w:pPr>
        <w:pStyle w:val="PHEBodytext"/>
        <w:rPr>
          <w:noProof/>
          <w:sz w:val="20"/>
        </w:rPr>
      </w:pPr>
    </w:p>
    <w:p w:rsidR="00DC74A3" w:rsidRDefault="00DC74A3" w:rsidP="00DE2F0C">
      <w:pPr>
        <w:pStyle w:val="PHEBodytext"/>
        <w:rPr>
          <w:noProof/>
          <w:sz w:val="20"/>
        </w:rPr>
      </w:pPr>
    </w:p>
    <w:p w:rsidR="003E3649" w:rsidRPr="00CB3B85" w:rsidRDefault="003E3649" w:rsidP="001C6D47">
      <w:pPr>
        <w:pStyle w:val="HPAContents"/>
        <w:rPr>
          <w:rFonts w:cs="Arial"/>
        </w:rPr>
      </w:pPr>
      <w:r w:rsidRPr="00CB3B85">
        <w:rPr>
          <w:rFonts w:cs="Arial"/>
        </w:rPr>
        <w:lastRenderedPageBreak/>
        <w:t>Contents</w:t>
      </w:r>
    </w:p>
    <w:p w:rsidR="00402B15" w:rsidRDefault="00565426">
      <w:pPr>
        <w:pStyle w:val="TOC1"/>
        <w:rPr>
          <w:rFonts w:asciiTheme="minorHAnsi" w:eastAsiaTheme="minorEastAsia" w:hAnsiTheme="minorHAnsi" w:cstheme="minorBidi"/>
          <w:b w:val="0"/>
          <w:bCs w:val="0"/>
          <w:noProof/>
          <w:szCs w:val="22"/>
        </w:rPr>
      </w:pPr>
      <w:r w:rsidRPr="00CB3B85">
        <w:rPr>
          <w:caps/>
        </w:rPr>
        <w:fldChar w:fldCharType="begin" w:fldLock="1"/>
      </w:r>
      <w:r w:rsidR="005B5044" w:rsidRPr="00CB3B85">
        <w:instrText xml:space="preserve"> TOC \o "1-1" </w:instrText>
      </w:r>
      <w:r w:rsidR="00580108" w:rsidRPr="00CB3B85">
        <w:instrText>\f \t "Heading 2,2,Heading 3,3,*PHE</w:instrText>
      </w:r>
      <w:r w:rsidR="005B5044" w:rsidRPr="00CB3B85">
        <w:instrText xml:space="preserve"> report Heading 1,1,</w:instrText>
      </w:r>
      <w:r w:rsidR="00580108" w:rsidRPr="00CB3B85">
        <w:instrText>*PHE</w:instrText>
      </w:r>
      <w:r w:rsidR="005B5044" w:rsidRPr="00CB3B85">
        <w:instrText xml:space="preserve"> report heading 2,2,Sub-heading 2x,2,Sub-heading 3x,3,Sub-heading 4,3" </w:instrText>
      </w:r>
      <w:r w:rsidRPr="00CB3B85">
        <w:rPr>
          <w:caps/>
        </w:rPr>
        <w:fldChar w:fldCharType="separate"/>
      </w:r>
      <w:r w:rsidR="00402B15">
        <w:rPr>
          <w:noProof/>
        </w:rPr>
        <w:t>Acknowledgments</w:t>
      </w:r>
      <w:r w:rsidR="00402B15">
        <w:rPr>
          <w:noProof/>
        </w:rPr>
        <w:tab/>
      </w:r>
      <w:r w:rsidR="00402B15">
        <w:rPr>
          <w:noProof/>
        </w:rPr>
        <w:fldChar w:fldCharType="begin" w:fldLock="1"/>
      </w:r>
      <w:r w:rsidR="00402B15">
        <w:rPr>
          <w:noProof/>
        </w:rPr>
        <w:instrText xml:space="preserve"> PAGEREF _Toc465328156 \h </w:instrText>
      </w:r>
      <w:r w:rsidR="00402B15">
        <w:rPr>
          <w:noProof/>
        </w:rPr>
      </w:r>
      <w:r w:rsidR="00402B15">
        <w:rPr>
          <w:noProof/>
        </w:rPr>
        <w:fldChar w:fldCharType="separate"/>
      </w:r>
      <w:r w:rsidR="001D1489">
        <w:rPr>
          <w:noProof/>
        </w:rPr>
        <w:t>2</w:t>
      </w:r>
      <w:r w:rsidR="00402B15">
        <w:rPr>
          <w:noProof/>
        </w:rPr>
        <w:fldChar w:fldCharType="end"/>
      </w:r>
    </w:p>
    <w:p w:rsidR="00402B15" w:rsidRDefault="00402B15">
      <w:pPr>
        <w:pStyle w:val="TOC1"/>
        <w:rPr>
          <w:rFonts w:asciiTheme="minorHAnsi" w:eastAsiaTheme="minorEastAsia" w:hAnsiTheme="minorHAnsi" w:cstheme="minorBidi"/>
          <w:b w:val="0"/>
          <w:bCs w:val="0"/>
          <w:noProof/>
          <w:szCs w:val="22"/>
        </w:rPr>
      </w:pPr>
      <w:r>
        <w:rPr>
          <w:noProof/>
        </w:rPr>
        <w:t>Amendment table</w:t>
      </w:r>
      <w:r>
        <w:rPr>
          <w:noProof/>
        </w:rPr>
        <w:tab/>
      </w:r>
      <w:r>
        <w:rPr>
          <w:noProof/>
        </w:rPr>
        <w:fldChar w:fldCharType="begin" w:fldLock="1"/>
      </w:r>
      <w:r>
        <w:rPr>
          <w:noProof/>
        </w:rPr>
        <w:instrText xml:space="preserve"> PAGEREF _Toc465328157 \h </w:instrText>
      </w:r>
      <w:r>
        <w:rPr>
          <w:noProof/>
        </w:rPr>
      </w:r>
      <w:r>
        <w:rPr>
          <w:noProof/>
        </w:rPr>
        <w:fldChar w:fldCharType="separate"/>
      </w:r>
      <w:r w:rsidR="001D1489">
        <w:rPr>
          <w:noProof/>
        </w:rPr>
        <w:t>4</w:t>
      </w:r>
      <w:r>
        <w:rPr>
          <w:noProof/>
        </w:rPr>
        <w:fldChar w:fldCharType="end"/>
      </w:r>
    </w:p>
    <w:p w:rsidR="00402B15" w:rsidRDefault="00402B15">
      <w:pPr>
        <w:pStyle w:val="TOC1"/>
        <w:rPr>
          <w:rFonts w:asciiTheme="minorHAnsi" w:eastAsiaTheme="minorEastAsia" w:hAnsiTheme="minorHAnsi" w:cstheme="minorBidi"/>
          <w:b w:val="0"/>
          <w:bCs w:val="0"/>
          <w:noProof/>
          <w:szCs w:val="22"/>
        </w:rPr>
      </w:pPr>
      <w:r>
        <w:rPr>
          <w:noProof/>
        </w:rPr>
        <w:t>UK SMI: scope and purpose</w:t>
      </w:r>
      <w:r>
        <w:rPr>
          <w:noProof/>
        </w:rPr>
        <w:tab/>
      </w:r>
      <w:r>
        <w:rPr>
          <w:noProof/>
        </w:rPr>
        <w:fldChar w:fldCharType="begin" w:fldLock="1"/>
      </w:r>
      <w:r>
        <w:rPr>
          <w:noProof/>
        </w:rPr>
        <w:instrText xml:space="preserve"> PAGEREF _Toc465328158 \h </w:instrText>
      </w:r>
      <w:r>
        <w:rPr>
          <w:noProof/>
        </w:rPr>
      </w:r>
      <w:r>
        <w:rPr>
          <w:noProof/>
        </w:rPr>
        <w:fldChar w:fldCharType="separate"/>
      </w:r>
      <w:r w:rsidR="001D1489">
        <w:rPr>
          <w:noProof/>
        </w:rPr>
        <w:t>6</w:t>
      </w:r>
      <w:r>
        <w:rPr>
          <w:noProof/>
        </w:rPr>
        <w:fldChar w:fldCharType="end"/>
      </w:r>
    </w:p>
    <w:p w:rsidR="00402B15" w:rsidRDefault="00402B15">
      <w:pPr>
        <w:pStyle w:val="TOC1"/>
        <w:rPr>
          <w:rFonts w:asciiTheme="minorHAnsi" w:eastAsiaTheme="minorEastAsia" w:hAnsiTheme="minorHAnsi" w:cstheme="minorBidi"/>
          <w:b w:val="0"/>
          <w:bCs w:val="0"/>
          <w:noProof/>
          <w:szCs w:val="22"/>
        </w:rPr>
      </w:pPr>
      <w:r>
        <w:rPr>
          <w:noProof/>
        </w:rPr>
        <w:t>Scope of document</w:t>
      </w:r>
      <w:r>
        <w:rPr>
          <w:noProof/>
        </w:rPr>
        <w:tab/>
      </w:r>
      <w:r>
        <w:rPr>
          <w:noProof/>
        </w:rPr>
        <w:fldChar w:fldCharType="begin" w:fldLock="1"/>
      </w:r>
      <w:r>
        <w:rPr>
          <w:noProof/>
        </w:rPr>
        <w:instrText xml:space="preserve"> PAGEREF _Toc465328159 \h </w:instrText>
      </w:r>
      <w:r>
        <w:rPr>
          <w:noProof/>
        </w:rPr>
      </w:r>
      <w:r>
        <w:rPr>
          <w:noProof/>
        </w:rPr>
        <w:fldChar w:fldCharType="separate"/>
      </w:r>
      <w:r w:rsidR="001D1489">
        <w:rPr>
          <w:noProof/>
        </w:rPr>
        <w:t>9</w:t>
      </w:r>
      <w:r>
        <w:rPr>
          <w:noProof/>
        </w:rPr>
        <w:fldChar w:fldCharType="end"/>
      </w:r>
    </w:p>
    <w:p w:rsidR="00402B15" w:rsidRDefault="00402B15">
      <w:pPr>
        <w:pStyle w:val="TOC1"/>
        <w:rPr>
          <w:rFonts w:asciiTheme="minorHAnsi" w:eastAsiaTheme="minorEastAsia" w:hAnsiTheme="minorHAnsi" w:cstheme="minorBidi"/>
          <w:b w:val="0"/>
          <w:bCs w:val="0"/>
          <w:noProof/>
          <w:szCs w:val="22"/>
        </w:rPr>
      </w:pPr>
      <w:r>
        <w:rPr>
          <w:noProof/>
        </w:rPr>
        <w:t>Key recommendations</w:t>
      </w:r>
      <w:r>
        <w:rPr>
          <w:noProof/>
        </w:rPr>
        <w:tab/>
      </w:r>
      <w:r>
        <w:rPr>
          <w:noProof/>
        </w:rPr>
        <w:fldChar w:fldCharType="begin" w:fldLock="1"/>
      </w:r>
      <w:r>
        <w:rPr>
          <w:noProof/>
        </w:rPr>
        <w:instrText xml:space="preserve"> PAGEREF _Toc465328160 \h </w:instrText>
      </w:r>
      <w:r>
        <w:rPr>
          <w:noProof/>
        </w:rPr>
      </w:r>
      <w:r>
        <w:rPr>
          <w:noProof/>
        </w:rPr>
        <w:fldChar w:fldCharType="separate"/>
      </w:r>
      <w:r w:rsidR="001D1489">
        <w:rPr>
          <w:noProof/>
        </w:rPr>
        <w:t>9</w:t>
      </w:r>
      <w:r>
        <w:rPr>
          <w:noProof/>
        </w:rPr>
        <w:fldChar w:fldCharType="end"/>
      </w:r>
    </w:p>
    <w:p w:rsidR="00402B15" w:rsidRDefault="00402B15">
      <w:pPr>
        <w:pStyle w:val="TOC1"/>
        <w:rPr>
          <w:rFonts w:asciiTheme="minorHAnsi" w:eastAsiaTheme="minorEastAsia" w:hAnsiTheme="minorHAnsi" w:cstheme="minorBidi"/>
          <w:b w:val="0"/>
          <w:bCs w:val="0"/>
          <w:noProof/>
          <w:szCs w:val="22"/>
        </w:rPr>
      </w:pPr>
      <w:r>
        <w:rPr>
          <w:noProof/>
        </w:rPr>
        <w:t>Introduction</w:t>
      </w:r>
      <w:bookmarkStart w:id="1" w:name="_GoBack"/>
      <w:bookmarkEnd w:id="1"/>
      <w:r>
        <w:rPr>
          <w:noProof/>
        </w:rPr>
        <w:tab/>
      </w:r>
      <w:r>
        <w:rPr>
          <w:noProof/>
        </w:rPr>
        <w:fldChar w:fldCharType="begin" w:fldLock="1"/>
      </w:r>
      <w:r>
        <w:rPr>
          <w:noProof/>
        </w:rPr>
        <w:instrText xml:space="preserve"> PAGEREF _Toc465328161 \h </w:instrText>
      </w:r>
      <w:r>
        <w:rPr>
          <w:noProof/>
        </w:rPr>
      </w:r>
      <w:r>
        <w:rPr>
          <w:noProof/>
        </w:rPr>
        <w:fldChar w:fldCharType="separate"/>
      </w:r>
      <w:r w:rsidR="001D1489">
        <w:rPr>
          <w:noProof/>
        </w:rPr>
        <w:t>9</w:t>
      </w:r>
      <w:r>
        <w:rPr>
          <w:noProof/>
        </w:rPr>
        <w:fldChar w:fldCharType="end"/>
      </w:r>
    </w:p>
    <w:p w:rsidR="00402B15" w:rsidRDefault="00402B15">
      <w:pPr>
        <w:pStyle w:val="TOC1"/>
        <w:rPr>
          <w:rFonts w:asciiTheme="minorHAnsi" w:eastAsiaTheme="minorEastAsia" w:hAnsiTheme="minorHAnsi" w:cstheme="minorBidi"/>
          <w:b w:val="0"/>
          <w:bCs w:val="0"/>
          <w:noProof/>
          <w:szCs w:val="22"/>
        </w:rPr>
      </w:pPr>
      <w:r>
        <w:rPr>
          <w:noProof/>
        </w:rPr>
        <w:t>Technical information/limitations</w:t>
      </w:r>
      <w:r>
        <w:rPr>
          <w:noProof/>
        </w:rPr>
        <w:tab/>
      </w:r>
      <w:r>
        <w:rPr>
          <w:noProof/>
        </w:rPr>
        <w:fldChar w:fldCharType="begin" w:fldLock="1"/>
      </w:r>
      <w:r>
        <w:rPr>
          <w:noProof/>
        </w:rPr>
        <w:instrText xml:space="preserve"> PAGEREF _Toc465328162 \h </w:instrText>
      </w:r>
      <w:r>
        <w:rPr>
          <w:noProof/>
        </w:rPr>
      </w:r>
      <w:r>
        <w:rPr>
          <w:noProof/>
        </w:rPr>
        <w:fldChar w:fldCharType="separate"/>
      </w:r>
      <w:r w:rsidR="001D1489">
        <w:rPr>
          <w:noProof/>
        </w:rPr>
        <w:t>51</w:t>
      </w:r>
      <w:r>
        <w:rPr>
          <w:noProof/>
        </w:rPr>
        <w:fldChar w:fldCharType="end"/>
      </w:r>
    </w:p>
    <w:p w:rsidR="00402B15" w:rsidRDefault="00402B15">
      <w:pPr>
        <w:pStyle w:val="TOC1"/>
        <w:rPr>
          <w:rFonts w:asciiTheme="minorHAnsi" w:eastAsiaTheme="minorEastAsia" w:hAnsiTheme="minorHAnsi" w:cstheme="minorBidi"/>
          <w:b w:val="0"/>
          <w:bCs w:val="0"/>
          <w:noProof/>
          <w:szCs w:val="22"/>
        </w:rPr>
      </w:pPr>
      <w:r>
        <w:rPr>
          <w:noProof/>
        </w:rPr>
        <w:t>1</w:t>
      </w:r>
      <w:r>
        <w:rPr>
          <w:rFonts w:asciiTheme="minorHAnsi" w:eastAsiaTheme="minorEastAsia" w:hAnsiTheme="minorHAnsi" w:cstheme="minorBidi"/>
          <w:b w:val="0"/>
          <w:bCs w:val="0"/>
          <w:noProof/>
          <w:szCs w:val="22"/>
        </w:rPr>
        <w:tab/>
      </w:r>
      <w:r>
        <w:rPr>
          <w:noProof/>
        </w:rPr>
        <w:t>Safety considerations</w:t>
      </w:r>
      <w:r>
        <w:rPr>
          <w:noProof/>
        </w:rPr>
        <w:tab/>
      </w:r>
      <w:r>
        <w:rPr>
          <w:noProof/>
        </w:rPr>
        <w:fldChar w:fldCharType="begin" w:fldLock="1"/>
      </w:r>
      <w:r>
        <w:rPr>
          <w:noProof/>
        </w:rPr>
        <w:instrText xml:space="preserve"> PAGEREF _Toc465328163 \h </w:instrText>
      </w:r>
      <w:r>
        <w:rPr>
          <w:noProof/>
        </w:rPr>
      </w:r>
      <w:r>
        <w:rPr>
          <w:noProof/>
        </w:rPr>
        <w:fldChar w:fldCharType="separate"/>
      </w:r>
      <w:r w:rsidR="001D1489">
        <w:rPr>
          <w:noProof/>
        </w:rPr>
        <w:t>53</w:t>
      </w:r>
      <w:r>
        <w:rPr>
          <w:noProof/>
        </w:rPr>
        <w:fldChar w:fldCharType="end"/>
      </w:r>
    </w:p>
    <w:p w:rsidR="00402B15" w:rsidRDefault="00402B15">
      <w:pPr>
        <w:pStyle w:val="TOC1"/>
        <w:rPr>
          <w:rFonts w:asciiTheme="minorHAnsi" w:eastAsiaTheme="minorEastAsia" w:hAnsiTheme="minorHAnsi" w:cstheme="minorBidi"/>
          <w:b w:val="0"/>
          <w:bCs w:val="0"/>
          <w:noProof/>
          <w:szCs w:val="22"/>
        </w:rPr>
      </w:pPr>
      <w:r>
        <w:rPr>
          <w:noProof/>
        </w:rPr>
        <w:t>2</w:t>
      </w:r>
      <w:r>
        <w:rPr>
          <w:rFonts w:asciiTheme="minorHAnsi" w:eastAsiaTheme="minorEastAsia" w:hAnsiTheme="minorHAnsi" w:cstheme="minorBidi"/>
          <w:b w:val="0"/>
          <w:bCs w:val="0"/>
          <w:noProof/>
          <w:szCs w:val="22"/>
        </w:rPr>
        <w:tab/>
      </w:r>
      <w:r>
        <w:rPr>
          <w:noProof/>
        </w:rPr>
        <w:t>Specimen collection</w:t>
      </w:r>
      <w:r>
        <w:rPr>
          <w:noProof/>
        </w:rPr>
        <w:tab/>
      </w:r>
      <w:r>
        <w:rPr>
          <w:noProof/>
        </w:rPr>
        <w:fldChar w:fldCharType="begin" w:fldLock="1"/>
      </w:r>
      <w:r>
        <w:rPr>
          <w:noProof/>
        </w:rPr>
        <w:instrText xml:space="preserve"> PAGEREF _Toc465328164 \h </w:instrText>
      </w:r>
      <w:r>
        <w:rPr>
          <w:noProof/>
        </w:rPr>
      </w:r>
      <w:r>
        <w:rPr>
          <w:noProof/>
        </w:rPr>
        <w:fldChar w:fldCharType="separate"/>
      </w:r>
      <w:r w:rsidR="001D1489">
        <w:rPr>
          <w:noProof/>
        </w:rPr>
        <w:t>54</w:t>
      </w:r>
      <w:r>
        <w:rPr>
          <w:noProof/>
        </w:rPr>
        <w:fldChar w:fldCharType="end"/>
      </w:r>
    </w:p>
    <w:p w:rsidR="00402B15" w:rsidRDefault="00402B15">
      <w:pPr>
        <w:pStyle w:val="TOC1"/>
        <w:rPr>
          <w:rFonts w:asciiTheme="minorHAnsi" w:eastAsiaTheme="minorEastAsia" w:hAnsiTheme="minorHAnsi" w:cstheme="minorBidi"/>
          <w:b w:val="0"/>
          <w:bCs w:val="0"/>
          <w:noProof/>
          <w:szCs w:val="22"/>
        </w:rPr>
      </w:pPr>
      <w:r>
        <w:rPr>
          <w:noProof/>
        </w:rPr>
        <w:t>3</w:t>
      </w:r>
      <w:r>
        <w:rPr>
          <w:rFonts w:asciiTheme="minorHAnsi" w:eastAsiaTheme="minorEastAsia" w:hAnsiTheme="minorHAnsi" w:cstheme="minorBidi"/>
          <w:b w:val="0"/>
          <w:bCs w:val="0"/>
          <w:noProof/>
          <w:szCs w:val="22"/>
        </w:rPr>
        <w:tab/>
      </w:r>
      <w:r>
        <w:rPr>
          <w:noProof/>
        </w:rPr>
        <w:t>Specimen transport, storage and retention</w:t>
      </w:r>
      <w:r>
        <w:rPr>
          <w:noProof/>
        </w:rPr>
        <w:tab/>
      </w:r>
      <w:r>
        <w:rPr>
          <w:noProof/>
        </w:rPr>
        <w:fldChar w:fldCharType="begin" w:fldLock="1"/>
      </w:r>
      <w:r>
        <w:rPr>
          <w:noProof/>
        </w:rPr>
        <w:instrText xml:space="preserve"> PAGEREF _Toc465328165 \h </w:instrText>
      </w:r>
      <w:r>
        <w:rPr>
          <w:noProof/>
        </w:rPr>
      </w:r>
      <w:r>
        <w:rPr>
          <w:noProof/>
        </w:rPr>
        <w:fldChar w:fldCharType="separate"/>
      </w:r>
      <w:r w:rsidR="001D1489">
        <w:rPr>
          <w:noProof/>
        </w:rPr>
        <w:t>55</w:t>
      </w:r>
      <w:r>
        <w:rPr>
          <w:noProof/>
        </w:rPr>
        <w:fldChar w:fldCharType="end"/>
      </w:r>
    </w:p>
    <w:p w:rsidR="00402B15" w:rsidRDefault="00402B15">
      <w:pPr>
        <w:pStyle w:val="TOC1"/>
        <w:rPr>
          <w:rFonts w:asciiTheme="minorHAnsi" w:eastAsiaTheme="minorEastAsia" w:hAnsiTheme="minorHAnsi" w:cstheme="minorBidi"/>
          <w:b w:val="0"/>
          <w:bCs w:val="0"/>
          <w:noProof/>
          <w:szCs w:val="22"/>
        </w:rPr>
      </w:pPr>
      <w:r>
        <w:rPr>
          <w:noProof/>
        </w:rPr>
        <w:t>4</w:t>
      </w:r>
      <w:r>
        <w:rPr>
          <w:rFonts w:asciiTheme="minorHAnsi" w:eastAsiaTheme="minorEastAsia" w:hAnsiTheme="minorHAnsi" w:cstheme="minorBidi"/>
          <w:b w:val="0"/>
          <w:bCs w:val="0"/>
          <w:noProof/>
          <w:szCs w:val="22"/>
        </w:rPr>
        <w:tab/>
      </w:r>
      <w:r>
        <w:rPr>
          <w:noProof/>
        </w:rPr>
        <w:t>Specimen processing/procedure</w:t>
      </w:r>
      <w:r>
        <w:rPr>
          <w:noProof/>
        </w:rPr>
        <w:tab/>
      </w:r>
      <w:r>
        <w:rPr>
          <w:noProof/>
        </w:rPr>
        <w:fldChar w:fldCharType="begin" w:fldLock="1"/>
      </w:r>
      <w:r>
        <w:rPr>
          <w:noProof/>
        </w:rPr>
        <w:instrText xml:space="preserve"> PAGEREF _Toc465328166 \h </w:instrText>
      </w:r>
      <w:r>
        <w:rPr>
          <w:noProof/>
        </w:rPr>
      </w:r>
      <w:r>
        <w:rPr>
          <w:noProof/>
        </w:rPr>
        <w:fldChar w:fldCharType="separate"/>
      </w:r>
      <w:r w:rsidR="001D1489">
        <w:rPr>
          <w:noProof/>
        </w:rPr>
        <w:t>55</w:t>
      </w:r>
      <w:r>
        <w:rPr>
          <w:noProof/>
        </w:rPr>
        <w:fldChar w:fldCharType="end"/>
      </w:r>
    </w:p>
    <w:p w:rsidR="00402B15" w:rsidRDefault="00402B15">
      <w:pPr>
        <w:pStyle w:val="TOC1"/>
        <w:rPr>
          <w:rFonts w:asciiTheme="minorHAnsi" w:eastAsiaTheme="minorEastAsia" w:hAnsiTheme="minorHAnsi" w:cstheme="minorBidi"/>
          <w:b w:val="0"/>
          <w:bCs w:val="0"/>
          <w:noProof/>
          <w:szCs w:val="22"/>
        </w:rPr>
      </w:pPr>
      <w:r>
        <w:rPr>
          <w:noProof/>
        </w:rPr>
        <w:t>5</w:t>
      </w:r>
      <w:r>
        <w:rPr>
          <w:rFonts w:asciiTheme="minorHAnsi" w:eastAsiaTheme="minorEastAsia" w:hAnsiTheme="minorHAnsi" w:cstheme="minorBidi"/>
          <w:b w:val="0"/>
          <w:bCs w:val="0"/>
          <w:noProof/>
          <w:szCs w:val="22"/>
        </w:rPr>
        <w:tab/>
      </w:r>
      <w:r>
        <w:rPr>
          <w:noProof/>
        </w:rPr>
        <w:t>Reporting procedure</w:t>
      </w:r>
      <w:r>
        <w:rPr>
          <w:noProof/>
        </w:rPr>
        <w:tab/>
      </w:r>
      <w:r>
        <w:rPr>
          <w:noProof/>
        </w:rPr>
        <w:fldChar w:fldCharType="begin" w:fldLock="1"/>
      </w:r>
      <w:r>
        <w:rPr>
          <w:noProof/>
        </w:rPr>
        <w:instrText xml:space="preserve"> PAGEREF _Toc465328167 \h </w:instrText>
      </w:r>
      <w:r>
        <w:rPr>
          <w:noProof/>
        </w:rPr>
      </w:r>
      <w:r>
        <w:rPr>
          <w:noProof/>
        </w:rPr>
        <w:fldChar w:fldCharType="separate"/>
      </w:r>
      <w:r w:rsidR="001D1489">
        <w:rPr>
          <w:noProof/>
        </w:rPr>
        <w:t>57</w:t>
      </w:r>
      <w:r>
        <w:rPr>
          <w:noProof/>
        </w:rPr>
        <w:fldChar w:fldCharType="end"/>
      </w:r>
    </w:p>
    <w:p w:rsidR="00402B15" w:rsidRDefault="00402B15">
      <w:pPr>
        <w:pStyle w:val="TOC1"/>
        <w:rPr>
          <w:rFonts w:asciiTheme="minorHAnsi" w:eastAsiaTheme="minorEastAsia" w:hAnsiTheme="minorHAnsi" w:cstheme="minorBidi"/>
          <w:b w:val="0"/>
          <w:bCs w:val="0"/>
          <w:noProof/>
          <w:szCs w:val="22"/>
        </w:rPr>
      </w:pPr>
      <w:r>
        <w:rPr>
          <w:noProof/>
        </w:rPr>
        <w:t>6</w:t>
      </w:r>
      <w:r>
        <w:rPr>
          <w:rFonts w:asciiTheme="minorHAnsi" w:eastAsiaTheme="minorEastAsia" w:hAnsiTheme="minorHAnsi" w:cstheme="minorBidi"/>
          <w:b w:val="0"/>
          <w:bCs w:val="0"/>
          <w:noProof/>
          <w:szCs w:val="22"/>
        </w:rPr>
        <w:tab/>
      </w:r>
      <w:r>
        <w:rPr>
          <w:noProof/>
        </w:rPr>
        <w:t>Notification to PHE, or equivalent in the devolved administrations</w:t>
      </w:r>
      <w:r>
        <w:rPr>
          <w:noProof/>
        </w:rPr>
        <w:tab/>
      </w:r>
      <w:r>
        <w:rPr>
          <w:noProof/>
        </w:rPr>
        <w:fldChar w:fldCharType="begin" w:fldLock="1"/>
      </w:r>
      <w:r>
        <w:rPr>
          <w:noProof/>
        </w:rPr>
        <w:instrText xml:space="preserve"> PAGEREF _Toc465328168 \h </w:instrText>
      </w:r>
      <w:r>
        <w:rPr>
          <w:noProof/>
        </w:rPr>
      </w:r>
      <w:r>
        <w:rPr>
          <w:noProof/>
        </w:rPr>
        <w:fldChar w:fldCharType="separate"/>
      </w:r>
      <w:r w:rsidR="001D1489">
        <w:rPr>
          <w:noProof/>
        </w:rPr>
        <w:t>57</w:t>
      </w:r>
      <w:r>
        <w:rPr>
          <w:noProof/>
        </w:rPr>
        <w:fldChar w:fldCharType="end"/>
      </w:r>
    </w:p>
    <w:p w:rsidR="00402B15" w:rsidRDefault="00402B15">
      <w:pPr>
        <w:pStyle w:val="TOC1"/>
        <w:rPr>
          <w:rFonts w:asciiTheme="minorHAnsi" w:eastAsiaTheme="minorEastAsia" w:hAnsiTheme="minorHAnsi" w:cstheme="minorBidi"/>
          <w:b w:val="0"/>
          <w:bCs w:val="0"/>
          <w:noProof/>
          <w:szCs w:val="22"/>
        </w:rPr>
      </w:pPr>
      <w:r>
        <w:rPr>
          <w:noProof/>
        </w:rPr>
        <w:t>References</w:t>
      </w:r>
      <w:r>
        <w:rPr>
          <w:noProof/>
        </w:rPr>
        <w:tab/>
      </w:r>
      <w:r>
        <w:rPr>
          <w:noProof/>
        </w:rPr>
        <w:fldChar w:fldCharType="begin" w:fldLock="1"/>
      </w:r>
      <w:r>
        <w:rPr>
          <w:noProof/>
        </w:rPr>
        <w:instrText xml:space="preserve"> PAGEREF _Toc465328169 \h </w:instrText>
      </w:r>
      <w:r>
        <w:rPr>
          <w:noProof/>
        </w:rPr>
      </w:r>
      <w:r>
        <w:rPr>
          <w:noProof/>
        </w:rPr>
        <w:fldChar w:fldCharType="separate"/>
      </w:r>
      <w:r w:rsidR="001D1489">
        <w:rPr>
          <w:noProof/>
        </w:rPr>
        <w:t>59</w:t>
      </w:r>
      <w:r>
        <w:rPr>
          <w:noProof/>
        </w:rPr>
        <w:fldChar w:fldCharType="end"/>
      </w:r>
    </w:p>
    <w:p w:rsidR="002D3F6C" w:rsidRDefault="00565426" w:rsidP="002D3F6C">
      <w:pPr>
        <w:pStyle w:val="PHEBodytext"/>
        <w:rPr>
          <w:rFonts w:cs="Arial"/>
        </w:rPr>
      </w:pPr>
      <w:r w:rsidRPr="00CB3B85">
        <w:rPr>
          <w:rFonts w:cs="Arial"/>
        </w:rPr>
        <w:fldChar w:fldCharType="end"/>
      </w:r>
    </w:p>
    <w:p w:rsidR="00E32AD5" w:rsidRDefault="00E32AD5" w:rsidP="002D3F6C">
      <w:pPr>
        <w:pStyle w:val="PHEBodytext"/>
        <w:rPr>
          <w:rFonts w:cs="Arial"/>
        </w:rPr>
      </w:pPr>
    </w:p>
    <w:p w:rsidR="00E32AD5" w:rsidRDefault="00E32AD5" w:rsidP="002D3F6C">
      <w:pPr>
        <w:pStyle w:val="PHEBodytext"/>
        <w:rPr>
          <w:rFonts w:cs="Arial"/>
        </w:rPr>
      </w:pPr>
    </w:p>
    <w:p w:rsidR="00E32AD5" w:rsidRDefault="00E32AD5" w:rsidP="002D3F6C">
      <w:pPr>
        <w:pStyle w:val="PHEBodytext"/>
        <w:rPr>
          <w:rFonts w:cs="Arial"/>
        </w:rPr>
      </w:pPr>
    </w:p>
    <w:p w:rsidR="00E32AD5" w:rsidRDefault="00E32AD5" w:rsidP="002D3F6C">
      <w:pPr>
        <w:pStyle w:val="PHEBodytext"/>
        <w:rPr>
          <w:rFonts w:cs="Arial"/>
        </w:rPr>
      </w:pPr>
    </w:p>
    <w:p w:rsidR="00E32AD5" w:rsidRDefault="00E32AD5" w:rsidP="002D3F6C">
      <w:pPr>
        <w:pStyle w:val="PHEBodytext"/>
        <w:rPr>
          <w:rFonts w:cs="Arial"/>
        </w:rPr>
      </w:pPr>
    </w:p>
    <w:p w:rsidR="00E32AD5" w:rsidRDefault="00E32AD5" w:rsidP="002D3F6C">
      <w:pPr>
        <w:pStyle w:val="PHEBodytext"/>
        <w:rPr>
          <w:rFonts w:cs="Arial"/>
        </w:rPr>
      </w:pPr>
    </w:p>
    <w:p w:rsidR="00E32AD5" w:rsidRDefault="00E32AD5" w:rsidP="002D3F6C">
      <w:pPr>
        <w:pStyle w:val="PHEBodytext"/>
        <w:rPr>
          <w:rFonts w:cs="Arial"/>
        </w:rPr>
      </w:pPr>
    </w:p>
    <w:p w:rsidR="00E32AD5" w:rsidRDefault="00E32AD5" w:rsidP="002D3F6C">
      <w:pPr>
        <w:pStyle w:val="PHEBodytext"/>
        <w:rPr>
          <w:rFonts w:cs="Arial"/>
        </w:rPr>
      </w:pPr>
    </w:p>
    <w:p w:rsidR="00E32AD5" w:rsidRDefault="00E32AD5" w:rsidP="002D3F6C">
      <w:pPr>
        <w:pStyle w:val="PHEBodytext"/>
        <w:rPr>
          <w:rFonts w:cs="Arial"/>
        </w:rPr>
      </w:pPr>
    </w:p>
    <w:p w:rsidR="00E32AD5" w:rsidRDefault="00E32AD5" w:rsidP="002D3F6C">
      <w:pPr>
        <w:pStyle w:val="PHEBodytext"/>
        <w:rPr>
          <w:rFonts w:cs="Arial"/>
        </w:rPr>
      </w:pPr>
    </w:p>
    <w:p w:rsidR="00AB09CB" w:rsidRDefault="00AB09CB" w:rsidP="002D3F6C">
      <w:pPr>
        <w:pStyle w:val="PHEBodytext"/>
        <w:rPr>
          <w:rFonts w:cs="Arial"/>
        </w:rPr>
      </w:pPr>
    </w:p>
    <w:p w:rsidR="00E32AD5" w:rsidRPr="00CB3B85" w:rsidRDefault="00E32AD5" w:rsidP="002D3F6C">
      <w:pPr>
        <w:pStyle w:val="PHEBodytext"/>
      </w:pPr>
    </w:p>
    <w:p w:rsidR="00DF045D" w:rsidRPr="00CB3B85" w:rsidRDefault="00AB09CB" w:rsidP="002D3F6C">
      <w:pPr>
        <w:pStyle w:val="PHEBodytext"/>
      </w:pPr>
      <w:r>
        <w:rPr>
          <w:noProof/>
        </w:rPr>
        <w:drawing>
          <wp:inline distT="0" distB="0" distL="0" distR="0" wp14:anchorId="796F1F3C" wp14:editId="370E48B8">
            <wp:extent cx="5836920" cy="5651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CE_Accreditation plus statement.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36920" cy="565150"/>
                    </a:xfrm>
                    <a:prstGeom prst="rect">
                      <a:avLst/>
                    </a:prstGeom>
                  </pic:spPr>
                </pic:pic>
              </a:graphicData>
            </a:graphic>
          </wp:inline>
        </w:drawing>
      </w:r>
    </w:p>
    <w:p w:rsidR="00DE2F0C" w:rsidRPr="00CB3B85" w:rsidRDefault="002D3CCE" w:rsidP="00D561FE">
      <w:pPr>
        <w:pStyle w:val="PHEreportHeading1"/>
      </w:pPr>
      <w:r w:rsidRPr="00CB3B85">
        <w:rPr>
          <w:rFonts w:cs="Times New Roman"/>
          <w:sz w:val="22"/>
          <w:szCs w:val="22"/>
        </w:rPr>
        <w:br w:type="page"/>
      </w:r>
      <w:bookmarkStart w:id="2" w:name="_Toc465328157"/>
      <w:r w:rsidR="0094564F">
        <w:lastRenderedPageBreak/>
        <w:t>Amendment t</w:t>
      </w:r>
      <w:r w:rsidR="00DE2F0C" w:rsidRPr="00CB3B85">
        <w:t>able</w:t>
      </w:r>
      <w:bookmarkEnd w:id="2"/>
    </w:p>
    <w:p w:rsidR="002D4532" w:rsidRPr="009E105B" w:rsidRDefault="002D4532" w:rsidP="002D4532">
      <w:pPr>
        <w:pStyle w:val="PHEBodytext"/>
      </w:pPr>
      <w:r w:rsidRPr="009E105B">
        <w:t xml:space="preserve">Each </w:t>
      </w:r>
      <w:r w:rsidR="001C721C">
        <w:t>UK SM</w:t>
      </w:r>
      <w:r w:rsidR="00992B94">
        <w:t>I</w:t>
      </w:r>
      <w:r w:rsidR="000B0CEC">
        <w:t xml:space="preserve"> </w:t>
      </w:r>
      <w:r w:rsidRPr="009E105B">
        <w:t xml:space="preserve">method has an individual record of amendments. The current amendments are listed on this page. The amendment history is available from </w:t>
      </w:r>
      <w:hyperlink r:id="rId17" w:history="1">
        <w:r w:rsidRPr="009E105B">
          <w:rPr>
            <w:rStyle w:val="PHEBodyTextHyperlinkChar"/>
          </w:rPr>
          <w:t>standards@phe.gov.uk</w:t>
        </w:r>
      </w:hyperlink>
      <w:r w:rsidRPr="009E105B">
        <w:t>.</w:t>
      </w:r>
    </w:p>
    <w:p w:rsidR="002D4532" w:rsidRDefault="002D4532" w:rsidP="002D4532">
      <w:pPr>
        <w:pStyle w:val="PHEBodytext"/>
      </w:pPr>
      <w:r w:rsidRPr="009E105B">
        <w:t>New or revised documents should be controlled within the laboratory in accordance with the local quality management system.</w:t>
      </w:r>
    </w:p>
    <w:tbl>
      <w:tblPr>
        <w:tblW w:w="9189"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64"/>
        <w:gridCol w:w="5625"/>
      </w:tblGrid>
      <w:tr w:rsidR="00262077" w:rsidRPr="00CB3B85" w:rsidTr="00262077">
        <w:trPr>
          <w:trHeight w:val="418"/>
        </w:trPr>
        <w:tc>
          <w:tcPr>
            <w:tcW w:w="3564" w:type="dxa"/>
            <w:tcBorders>
              <w:top w:val="single" w:sz="12" w:space="0" w:color="auto"/>
              <w:left w:val="single" w:sz="12" w:space="0" w:color="auto"/>
              <w:bottom w:val="single" w:sz="4" w:space="0" w:color="auto"/>
              <w:right w:val="single" w:sz="12" w:space="0" w:color="auto"/>
            </w:tcBorders>
            <w:noWrap/>
            <w:vAlign w:val="center"/>
            <w:hideMark/>
          </w:tcPr>
          <w:p w:rsidR="00262077" w:rsidRPr="00CB3B85" w:rsidRDefault="00262077" w:rsidP="006354B1">
            <w:pPr>
              <w:pStyle w:val="PHEBodytext"/>
              <w:rPr>
                <w:rFonts w:cs="Arial"/>
              </w:rPr>
            </w:pPr>
            <w:r w:rsidRPr="00CB3B85">
              <w:rPr>
                <w:rFonts w:cs="Arial"/>
              </w:rPr>
              <w:t xml:space="preserve">Amendment </w:t>
            </w:r>
            <w:r>
              <w:rPr>
                <w:rFonts w:cs="Arial"/>
              </w:rPr>
              <w:t>number/d</w:t>
            </w:r>
            <w:r w:rsidRPr="00CB3B85">
              <w:rPr>
                <w:rFonts w:cs="Arial"/>
              </w:rPr>
              <w:t>ate</w:t>
            </w:r>
          </w:p>
        </w:tc>
        <w:tc>
          <w:tcPr>
            <w:tcW w:w="5625" w:type="dxa"/>
            <w:tcBorders>
              <w:top w:val="single" w:sz="12" w:space="0" w:color="auto"/>
              <w:left w:val="single" w:sz="12" w:space="0" w:color="auto"/>
              <w:bottom w:val="single" w:sz="4" w:space="0" w:color="auto"/>
              <w:right w:val="single" w:sz="12" w:space="0" w:color="auto"/>
            </w:tcBorders>
            <w:noWrap/>
            <w:vAlign w:val="center"/>
            <w:hideMark/>
          </w:tcPr>
          <w:p w:rsidR="00262077" w:rsidRPr="00CB3B85" w:rsidRDefault="00262077" w:rsidP="009A54C4">
            <w:pPr>
              <w:pStyle w:val="PHEBodytext"/>
              <w:rPr>
                <w:rFonts w:cs="Arial"/>
              </w:rPr>
            </w:pPr>
            <w:r>
              <w:rPr>
                <w:rFonts w:cs="Arial"/>
              </w:rPr>
              <w:t>8</w:t>
            </w:r>
            <w:r w:rsidRPr="00CB3B85">
              <w:rPr>
                <w:rFonts w:cs="Arial"/>
              </w:rPr>
              <w:t>/</w:t>
            </w:r>
            <w:r>
              <w:rPr>
                <w:rFonts w:cs="Arial"/>
              </w:rPr>
              <w:t>1</w:t>
            </w:r>
            <w:r w:rsidR="009A54C4">
              <w:rPr>
                <w:rFonts w:cs="Arial"/>
              </w:rPr>
              <w:t>2</w:t>
            </w:r>
            <w:r>
              <w:rPr>
                <w:rFonts w:cs="Arial"/>
              </w:rPr>
              <w:t>.10.18</w:t>
            </w:r>
          </w:p>
        </w:tc>
      </w:tr>
      <w:tr w:rsidR="00262077" w:rsidRPr="00CB3B85" w:rsidTr="00262077">
        <w:trPr>
          <w:trHeight w:val="418"/>
        </w:trPr>
        <w:tc>
          <w:tcPr>
            <w:tcW w:w="3564" w:type="dxa"/>
            <w:tcBorders>
              <w:top w:val="single" w:sz="12" w:space="0" w:color="auto"/>
              <w:left w:val="single" w:sz="12" w:space="0" w:color="auto"/>
              <w:bottom w:val="single" w:sz="4" w:space="0" w:color="auto"/>
              <w:right w:val="single" w:sz="12" w:space="0" w:color="auto"/>
            </w:tcBorders>
            <w:noWrap/>
            <w:vAlign w:val="center"/>
            <w:hideMark/>
          </w:tcPr>
          <w:p w:rsidR="00262077" w:rsidRPr="00CB3B85" w:rsidRDefault="00262077" w:rsidP="006354B1">
            <w:pPr>
              <w:pStyle w:val="PHEBodytext"/>
              <w:rPr>
                <w:rFonts w:cs="Arial"/>
              </w:rPr>
            </w:pPr>
            <w:r w:rsidRPr="00CB3B85">
              <w:rPr>
                <w:rFonts w:cs="Arial"/>
              </w:rPr>
              <w:t>Issue n</w:t>
            </w:r>
            <w:r>
              <w:rPr>
                <w:rFonts w:cs="Arial"/>
              </w:rPr>
              <w:t>umber</w:t>
            </w:r>
            <w:r w:rsidRPr="00CB3B85">
              <w:rPr>
                <w:rFonts w:cs="Arial"/>
              </w:rPr>
              <w:t xml:space="preserve"> discarded</w:t>
            </w:r>
          </w:p>
        </w:tc>
        <w:tc>
          <w:tcPr>
            <w:tcW w:w="5625" w:type="dxa"/>
            <w:tcBorders>
              <w:top w:val="single" w:sz="12" w:space="0" w:color="auto"/>
              <w:left w:val="single" w:sz="12" w:space="0" w:color="auto"/>
              <w:bottom w:val="single" w:sz="4" w:space="0" w:color="auto"/>
              <w:right w:val="single" w:sz="12" w:space="0" w:color="auto"/>
            </w:tcBorders>
            <w:noWrap/>
            <w:vAlign w:val="center"/>
            <w:hideMark/>
          </w:tcPr>
          <w:p w:rsidR="00262077" w:rsidRPr="00CB3B85" w:rsidRDefault="00262077" w:rsidP="006354B1">
            <w:pPr>
              <w:pStyle w:val="PHEBodytext"/>
              <w:rPr>
                <w:rFonts w:cs="Arial"/>
              </w:rPr>
            </w:pPr>
            <w:r>
              <w:rPr>
                <w:rFonts w:cs="Arial"/>
              </w:rPr>
              <w:t>2.1</w:t>
            </w:r>
          </w:p>
        </w:tc>
      </w:tr>
      <w:tr w:rsidR="00262077" w:rsidRPr="00CB3B85" w:rsidTr="00262077">
        <w:trPr>
          <w:trHeight w:val="418"/>
        </w:trPr>
        <w:tc>
          <w:tcPr>
            <w:tcW w:w="3564" w:type="dxa"/>
            <w:tcBorders>
              <w:top w:val="single" w:sz="12" w:space="0" w:color="auto"/>
              <w:left w:val="single" w:sz="12" w:space="0" w:color="auto"/>
              <w:bottom w:val="single" w:sz="4" w:space="0" w:color="auto"/>
              <w:right w:val="single" w:sz="12" w:space="0" w:color="auto"/>
            </w:tcBorders>
            <w:noWrap/>
            <w:vAlign w:val="center"/>
            <w:hideMark/>
          </w:tcPr>
          <w:p w:rsidR="00262077" w:rsidRPr="00CB3B85" w:rsidRDefault="00262077" w:rsidP="006354B1">
            <w:pPr>
              <w:pStyle w:val="PHEBodytext"/>
              <w:rPr>
                <w:rFonts w:cs="Arial"/>
              </w:rPr>
            </w:pPr>
            <w:r w:rsidRPr="00CB3B85">
              <w:rPr>
                <w:rFonts w:cs="Arial"/>
              </w:rPr>
              <w:t xml:space="preserve">Insert </w:t>
            </w:r>
            <w:r>
              <w:rPr>
                <w:rFonts w:cs="Arial"/>
              </w:rPr>
              <w:t>i</w:t>
            </w:r>
            <w:r w:rsidRPr="00CB3B85">
              <w:rPr>
                <w:rFonts w:cs="Arial"/>
              </w:rPr>
              <w:t>ssue n</w:t>
            </w:r>
            <w:r>
              <w:rPr>
                <w:rFonts w:cs="Arial"/>
              </w:rPr>
              <w:t>umber</w:t>
            </w:r>
          </w:p>
        </w:tc>
        <w:tc>
          <w:tcPr>
            <w:tcW w:w="5625" w:type="dxa"/>
            <w:tcBorders>
              <w:top w:val="single" w:sz="12" w:space="0" w:color="auto"/>
              <w:left w:val="single" w:sz="12" w:space="0" w:color="auto"/>
              <w:bottom w:val="single" w:sz="4" w:space="0" w:color="auto"/>
              <w:right w:val="single" w:sz="12" w:space="0" w:color="auto"/>
            </w:tcBorders>
            <w:noWrap/>
            <w:vAlign w:val="center"/>
            <w:hideMark/>
          </w:tcPr>
          <w:p w:rsidR="00262077" w:rsidRPr="00CB3B85" w:rsidRDefault="00262077" w:rsidP="006354B1">
            <w:pPr>
              <w:pStyle w:val="PHEBodytext"/>
              <w:rPr>
                <w:rFonts w:cs="Arial"/>
              </w:rPr>
            </w:pPr>
            <w:r>
              <w:rPr>
                <w:rFonts w:cs="Arial"/>
              </w:rPr>
              <w:t>2</w:t>
            </w:r>
            <w:r w:rsidR="0021304B">
              <w:rPr>
                <w:rFonts w:cs="Arial"/>
              </w:rPr>
              <w:t>.2</w:t>
            </w:r>
          </w:p>
        </w:tc>
      </w:tr>
      <w:tr w:rsidR="00262077" w:rsidRPr="00CB3B85" w:rsidTr="00262077">
        <w:trPr>
          <w:trHeight w:val="418"/>
        </w:trPr>
        <w:tc>
          <w:tcPr>
            <w:tcW w:w="3564" w:type="dxa"/>
            <w:tcBorders>
              <w:top w:val="single" w:sz="12" w:space="0" w:color="auto"/>
              <w:left w:val="single" w:sz="12" w:space="0" w:color="auto"/>
              <w:bottom w:val="single" w:sz="4" w:space="0" w:color="auto"/>
              <w:right w:val="single" w:sz="12" w:space="0" w:color="auto"/>
            </w:tcBorders>
            <w:noWrap/>
            <w:vAlign w:val="center"/>
            <w:hideMark/>
          </w:tcPr>
          <w:p w:rsidR="00262077" w:rsidRPr="00CB3B85" w:rsidRDefault="00262077" w:rsidP="006354B1">
            <w:pPr>
              <w:pStyle w:val="PHEBodytext"/>
              <w:rPr>
                <w:rFonts w:cs="Arial"/>
              </w:rPr>
            </w:pPr>
            <w:r>
              <w:rPr>
                <w:rFonts w:cs="Arial"/>
              </w:rPr>
              <w:t>Anticipated next review date*</w:t>
            </w:r>
          </w:p>
        </w:tc>
        <w:tc>
          <w:tcPr>
            <w:tcW w:w="5625" w:type="dxa"/>
            <w:tcBorders>
              <w:top w:val="single" w:sz="12" w:space="0" w:color="auto"/>
              <w:left w:val="single" w:sz="12" w:space="0" w:color="auto"/>
              <w:bottom w:val="single" w:sz="4" w:space="0" w:color="auto"/>
              <w:right w:val="single" w:sz="12" w:space="0" w:color="auto"/>
            </w:tcBorders>
            <w:noWrap/>
            <w:vAlign w:val="center"/>
            <w:hideMark/>
          </w:tcPr>
          <w:p w:rsidR="00262077" w:rsidRPr="00262077" w:rsidRDefault="00262077" w:rsidP="006354B1">
            <w:pPr>
              <w:pStyle w:val="PHEBodytext"/>
              <w:rPr>
                <w:rFonts w:cs="Arial"/>
              </w:rPr>
            </w:pPr>
            <w:r w:rsidRPr="00262077">
              <w:rPr>
                <w:rFonts w:cs="Arial"/>
              </w:rPr>
              <w:t>27.04.18</w:t>
            </w:r>
          </w:p>
        </w:tc>
      </w:tr>
      <w:tr w:rsidR="00262077" w:rsidRPr="00CB3B85" w:rsidTr="00262077">
        <w:trPr>
          <w:trHeight w:val="418"/>
        </w:trPr>
        <w:tc>
          <w:tcPr>
            <w:tcW w:w="3564" w:type="dxa"/>
            <w:tcBorders>
              <w:top w:val="single" w:sz="12" w:space="0" w:color="auto"/>
              <w:left w:val="single" w:sz="12" w:space="0" w:color="auto"/>
              <w:bottom w:val="single" w:sz="12" w:space="0" w:color="auto"/>
              <w:right w:val="single" w:sz="12" w:space="0" w:color="auto"/>
            </w:tcBorders>
            <w:noWrap/>
            <w:vAlign w:val="center"/>
            <w:hideMark/>
          </w:tcPr>
          <w:p w:rsidR="00262077" w:rsidRPr="00262077" w:rsidRDefault="00262077" w:rsidP="006354B1">
            <w:pPr>
              <w:pStyle w:val="PHEBodytext"/>
              <w:rPr>
                <w:rFonts w:cs="Arial"/>
              </w:rPr>
            </w:pPr>
            <w:r w:rsidRPr="00262077">
              <w:rPr>
                <w:rFonts w:cs="Arial"/>
              </w:rPr>
              <w:t>Section(s) involved</w:t>
            </w:r>
          </w:p>
        </w:tc>
        <w:tc>
          <w:tcPr>
            <w:tcW w:w="5625" w:type="dxa"/>
            <w:tcBorders>
              <w:top w:val="single" w:sz="12" w:space="0" w:color="auto"/>
              <w:left w:val="single" w:sz="12" w:space="0" w:color="auto"/>
              <w:bottom w:val="single" w:sz="12" w:space="0" w:color="auto"/>
              <w:right w:val="single" w:sz="12" w:space="0" w:color="auto"/>
            </w:tcBorders>
            <w:noWrap/>
            <w:vAlign w:val="center"/>
            <w:hideMark/>
          </w:tcPr>
          <w:p w:rsidR="00262077" w:rsidRPr="00262077" w:rsidRDefault="00262077" w:rsidP="006354B1">
            <w:pPr>
              <w:pStyle w:val="PHEBodytext"/>
              <w:rPr>
                <w:rFonts w:cs="Arial"/>
              </w:rPr>
            </w:pPr>
            <w:r w:rsidRPr="00262077">
              <w:rPr>
                <w:rFonts w:cs="Arial"/>
              </w:rPr>
              <w:t>Amendment</w:t>
            </w:r>
          </w:p>
        </w:tc>
      </w:tr>
      <w:tr w:rsidR="00262077" w:rsidRPr="00CB3B85" w:rsidTr="00262077">
        <w:trPr>
          <w:trHeight w:val="418"/>
        </w:trPr>
        <w:tc>
          <w:tcPr>
            <w:tcW w:w="3564" w:type="dxa"/>
            <w:tcBorders>
              <w:top w:val="single" w:sz="12" w:space="0" w:color="auto"/>
              <w:left w:val="single" w:sz="12" w:space="0" w:color="auto"/>
              <w:bottom w:val="single" w:sz="12" w:space="0" w:color="auto"/>
              <w:right w:val="single" w:sz="12" w:space="0" w:color="auto"/>
            </w:tcBorders>
            <w:noWrap/>
            <w:vAlign w:val="center"/>
            <w:hideMark/>
          </w:tcPr>
          <w:p w:rsidR="00262077" w:rsidRPr="004A420E" w:rsidRDefault="00262077" w:rsidP="006354B1">
            <w:pPr>
              <w:pStyle w:val="PHEBodytext"/>
              <w:rPr>
                <w:rFonts w:cs="Arial"/>
              </w:rPr>
            </w:pPr>
            <w:r w:rsidRPr="004A420E">
              <w:rPr>
                <w:rFonts w:cs="Arial"/>
              </w:rPr>
              <w:t>Whole document.</w:t>
            </w:r>
          </w:p>
        </w:tc>
        <w:tc>
          <w:tcPr>
            <w:tcW w:w="5625" w:type="dxa"/>
            <w:tcBorders>
              <w:top w:val="single" w:sz="12" w:space="0" w:color="auto"/>
              <w:left w:val="single" w:sz="12" w:space="0" w:color="auto"/>
              <w:bottom w:val="single" w:sz="12" w:space="0" w:color="auto"/>
              <w:right w:val="single" w:sz="12" w:space="0" w:color="auto"/>
            </w:tcBorders>
            <w:noWrap/>
            <w:vAlign w:val="center"/>
            <w:hideMark/>
          </w:tcPr>
          <w:p w:rsidR="00262077" w:rsidRPr="004A420E" w:rsidRDefault="00262077" w:rsidP="006354B1">
            <w:pPr>
              <w:pStyle w:val="PHEBodytext"/>
              <w:rPr>
                <w:rFonts w:cs="Arial"/>
              </w:rPr>
            </w:pPr>
            <w:r>
              <w:rPr>
                <w:rFonts w:cs="Arial"/>
              </w:rPr>
              <w:t xml:space="preserve">References have been converted from Reference Manager to Endnote. </w:t>
            </w:r>
          </w:p>
        </w:tc>
      </w:tr>
    </w:tbl>
    <w:p w:rsidR="00262077" w:rsidRDefault="00262077" w:rsidP="009A54C4">
      <w:pPr>
        <w:pStyle w:val="PHEBodytext"/>
      </w:pPr>
    </w:p>
    <w:tbl>
      <w:tblPr>
        <w:tblW w:w="9189"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64"/>
        <w:gridCol w:w="5625"/>
      </w:tblGrid>
      <w:tr w:rsidR="00BF1AAF" w:rsidRPr="00CB3B85" w:rsidTr="00BF1AAF">
        <w:trPr>
          <w:trHeight w:val="418"/>
        </w:trPr>
        <w:tc>
          <w:tcPr>
            <w:tcW w:w="3564" w:type="dxa"/>
            <w:tcBorders>
              <w:top w:val="single" w:sz="12" w:space="0" w:color="auto"/>
              <w:left w:val="single" w:sz="12" w:space="0" w:color="auto"/>
              <w:bottom w:val="single" w:sz="4" w:space="0" w:color="auto"/>
              <w:right w:val="single" w:sz="12" w:space="0" w:color="auto"/>
            </w:tcBorders>
            <w:noWrap/>
            <w:vAlign w:val="center"/>
            <w:hideMark/>
          </w:tcPr>
          <w:p w:rsidR="00BF1AAF" w:rsidRPr="00CB3B85" w:rsidRDefault="00BF1AAF" w:rsidP="00BF1AAF">
            <w:pPr>
              <w:pStyle w:val="PHEBodytext"/>
              <w:rPr>
                <w:rFonts w:cs="Arial"/>
              </w:rPr>
            </w:pPr>
            <w:r w:rsidRPr="00CB3B85">
              <w:rPr>
                <w:rFonts w:cs="Arial"/>
              </w:rPr>
              <w:t xml:space="preserve">Amendment </w:t>
            </w:r>
            <w:r>
              <w:rPr>
                <w:rFonts w:cs="Arial"/>
              </w:rPr>
              <w:t>number/d</w:t>
            </w:r>
            <w:r w:rsidRPr="00CB3B85">
              <w:rPr>
                <w:rFonts w:cs="Arial"/>
              </w:rPr>
              <w:t>ate</w:t>
            </w:r>
          </w:p>
        </w:tc>
        <w:tc>
          <w:tcPr>
            <w:tcW w:w="5625" w:type="dxa"/>
            <w:tcBorders>
              <w:top w:val="single" w:sz="12" w:space="0" w:color="auto"/>
              <w:left w:val="single" w:sz="12" w:space="0" w:color="auto"/>
              <w:bottom w:val="single" w:sz="4" w:space="0" w:color="auto"/>
              <w:right w:val="single" w:sz="12" w:space="0" w:color="auto"/>
            </w:tcBorders>
            <w:noWrap/>
            <w:vAlign w:val="center"/>
            <w:hideMark/>
          </w:tcPr>
          <w:p w:rsidR="00BF1AAF" w:rsidRPr="00CB3B85" w:rsidRDefault="004A420E" w:rsidP="00262077">
            <w:pPr>
              <w:pStyle w:val="PHEBodytext"/>
              <w:rPr>
                <w:rFonts w:cs="Arial"/>
              </w:rPr>
            </w:pPr>
            <w:r>
              <w:rPr>
                <w:rFonts w:cs="Arial"/>
              </w:rPr>
              <w:t>7</w:t>
            </w:r>
            <w:r w:rsidR="00BF1AAF" w:rsidRPr="00CB3B85">
              <w:rPr>
                <w:rFonts w:cs="Arial"/>
              </w:rPr>
              <w:t>/</w:t>
            </w:r>
            <w:r w:rsidR="00262077">
              <w:t>27.10.16</w:t>
            </w:r>
          </w:p>
        </w:tc>
      </w:tr>
      <w:tr w:rsidR="00BF1AAF" w:rsidRPr="00CB3B85" w:rsidTr="00BF1AAF">
        <w:trPr>
          <w:trHeight w:val="418"/>
        </w:trPr>
        <w:tc>
          <w:tcPr>
            <w:tcW w:w="3564" w:type="dxa"/>
            <w:tcBorders>
              <w:top w:val="single" w:sz="12" w:space="0" w:color="auto"/>
              <w:left w:val="single" w:sz="12" w:space="0" w:color="auto"/>
              <w:bottom w:val="single" w:sz="4" w:space="0" w:color="auto"/>
              <w:right w:val="single" w:sz="12" w:space="0" w:color="auto"/>
            </w:tcBorders>
            <w:noWrap/>
            <w:vAlign w:val="center"/>
            <w:hideMark/>
          </w:tcPr>
          <w:p w:rsidR="00BF1AAF" w:rsidRPr="00CB3B85" w:rsidRDefault="00BF1AAF" w:rsidP="00BF1AAF">
            <w:pPr>
              <w:pStyle w:val="PHEBodytext"/>
              <w:rPr>
                <w:rFonts w:cs="Arial"/>
              </w:rPr>
            </w:pPr>
            <w:r w:rsidRPr="00CB3B85">
              <w:rPr>
                <w:rFonts w:cs="Arial"/>
              </w:rPr>
              <w:t>Issue n</w:t>
            </w:r>
            <w:r>
              <w:rPr>
                <w:rFonts w:cs="Arial"/>
              </w:rPr>
              <w:t>umber</w:t>
            </w:r>
            <w:r w:rsidRPr="00CB3B85">
              <w:rPr>
                <w:rFonts w:cs="Arial"/>
              </w:rPr>
              <w:t xml:space="preserve"> discarded</w:t>
            </w:r>
          </w:p>
        </w:tc>
        <w:tc>
          <w:tcPr>
            <w:tcW w:w="5625" w:type="dxa"/>
            <w:tcBorders>
              <w:top w:val="single" w:sz="12" w:space="0" w:color="auto"/>
              <w:left w:val="single" w:sz="12" w:space="0" w:color="auto"/>
              <w:bottom w:val="single" w:sz="4" w:space="0" w:color="auto"/>
              <w:right w:val="single" w:sz="12" w:space="0" w:color="auto"/>
            </w:tcBorders>
            <w:noWrap/>
            <w:vAlign w:val="center"/>
            <w:hideMark/>
          </w:tcPr>
          <w:p w:rsidR="00BF1AAF" w:rsidRPr="00CB3B85" w:rsidRDefault="004A420E" w:rsidP="00BF1AAF">
            <w:pPr>
              <w:pStyle w:val="PHEBodytext"/>
              <w:rPr>
                <w:rFonts w:cs="Arial"/>
              </w:rPr>
            </w:pPr>
            <w:r>
              <w:rPr>
                <w:rFonts w:cs="Arial"/>
              </w:rPr>
              <w:t>2</w:t>
            </w:r>
          </w:p>
        </w:tc>
      </w:tr>
      <w:tr w:rsidR="00BF1AAF" w:rsidRPr="00CB3B85" w:rsidTr="00BF1AAF">
        <w:trPr>
          <w:trHeight w:val="418"/>
        </w:trPr>
        <w:tc>
          <w:tcPr>
            <w:tcW w:w="3564" w:type="dxa"/>
            <w:tcBorders>
              <w:top w:val="single" w:sz="12" w:space="0" w:color="auto"/>
              <w:left w:val="single" w:sz="12" w:space="0" w:color="auto"/>
              <w:bottom w:val="single" w:sz="12" w:space="0" w:color="auto"/>
              <w:right w:val="single" w:sz="12" w:space="0" w:color="auto"/>
            </w:tcBorders>
            <w:noWrap/>
            <w:vAlign w:val="center"/>
            <w:hideMark/>
          </w:tcPr>
          <w:p w:rsidR="00BF1AAF" w:rsidRPr="00CB3B85" w:rsidRDefault="00BF1AAF" w:rsidP="00BF1AAF">
            <w:pPr>
              <w:pStyle w:val="PHEBodytext"/>
              <w:rPr>
                <w:rFonts w:cs="Arial"/>
              </w:rPr>
            </w:pPr>
            <w:r w:rsidRPr="00CB3B85">
              <w:rPr>
                <w:rFonts w:cs="Arial"/>
              </w:rPr>
              <w:t xml:space="preserve">Insert </w:t>
            </w:r>
            <w:r>
              <w:rPr>
                <w:rFonts w:cs="Arial"/>
              </w:rPr>
              <w:t>i</w:t>
            </w:r>
            <w:r w:rsidRPr="00CB3B85">
              <w:rPr>
                <w:rFonts w:cs="Arial"/>
              </w:rPr>
              <w:t>ssue n</w:t>
            </w:r>
            <w:r>
              <w:rPr>
                <w:rFonts w:cs="Arial"/>
              </w:rPr>
              <w:t>umber</w:t>
            </w:r>
          </w:p>
        </w:tc>
        <w:tc>
          <w:tcPr>
            <w:tcW w:w="5625" w:type="dxa"/>
            <w:tcBorders>
              <w:top w:val="single" w:sz="12" w:space="0" w:color="auto"/>
              <w:left w:val="single" w:sz="12" w:space="0" w:color="auto"/>
              <w:bottom w:val="single" w:sz="12" w:space="0" w:color="auto"/>
              <w:right w:val="single" w:sz="12" w:space="0" w:color="auto"/>
            </w:tcBorders>
            <w:noWrap/>
            <w:vAlign w:val="center"/>
            <w:hideMark/>
          </w:tcPr>
          <w:p w:rsidR="00BF1AAF" w:rsidRPr="00CB3B85" w:rsidRDefault="00262077" w:rsidP="00BF1AAF">
            <w:pPr>
              <w:pStyle w:val="PHEBodytext"/>
              <w:rPr>
                <w:rFonts w:cs="Arial"/>
              </w:rPr>
            </w:pPr>
            <w:r>
              <w:t>2.1</w:t>
            </w:r>
          </w:p>
        </w:tc>
      </w:tr>
      <w:tr w:rsidR="00BF1AAF" w:rsidRPr="00CB3B85" w:rsidTr="00BF1AAF">
        <w:trPr>
          <w:trHeight w:val="418"/>
        </w:trPr>
        <w:tc>
          <w:tcPr>
            <w:tcW w:w="3564" w:type="dxa"/>
            <w:tcBorders>
              <w:top w:val="single" w:sz="12" w:space="0" w:color="auto"/>
              <w:left w:val="single" w:sz="12" w:space="0" w:color="auto"/>
              <w:bottom w:val="single" w:sz="12" w:space="0" w:color="auto"/>
              <w:right w:val="single" w:sz="12" w:space="0" w:color="auto"/>
            </w:tcBorders>
            <w:noWrap/>
            <w:vAlign w:val="center"/>
          </w:tcPr>
          <w:p w:rsidR="00BF1AAF" w:rsidRPr="00CB3B85" w:rsidRDefault="00BF1AAF" w:rsidP="00BF1AAF">
            <w:pPr>
              <w:pStyle w:val="PHEBodytext"/>
              <w:rPr>
                <w:rFonts w:cs="Arial"/>
              </w:rPr>
            </w:pPr>
            <w:r>
              <w:rPr>
                <w:rFonts w:cs="Arial"/>
              </w:rPr>
              <w:t>Anticipated next review date*</w:t>
            </w:r>
          </w:p>
        </w:tc>
        <w:tc>
          <w:tcPr>
            <w:tcW w:w="5625" w:type="dxa"/>
            <w:tcBorders>
              <w:top w:val="single" w:sz="12" w:space="0" w:color="auto"/>
              <w:left w:val="single" w:sz="12" w:space="0" w:color="auto"/>
              <w:bottom w:val="single" w:sz="12" w:space="0" w:color="auto"/>
              <w:right w:val="single" w:sz="12" w:space="0" w:color="auto"/>
            </w:tcBorders>
            <w:noWrap/>
            <w:vAlign w:val="center"/>
          </w:tcPr>
          <w:p w:rsidR="00BF1AAF" w:rsidRDefault="004A420E" w:rsidP="00BF1AAF">
            <w:pPr>
              <w:pStyle w:val="PHEBodytext"/>
            </w:pPr>
            <w:r>
              <w:t>27.04.18</w:t>
            </w:r>
          </w:p>
        </w:tc>
      </w:tr>
      <w:tr w:rsidR="00BF1AAF" w:rsidRPr="00CB3B85" w:rsidTr="00BF1AAF">
        <w:trPr>
          <w:trHeight w:val="418"/>
        </w:trPr>
        <w:tc>
          <w:tcPr>
            <w:tcW w:w="3564" w:type="dxa"/>
            <w:tcBorders>
              <w:top w:val="single" w:sz="12" w:space="0" w:color="auto"/>
              <w:left w:val="single" w:sz="12" w:space="0" w:color="auto"/>
              <w:bottom w:val="single" w:sz="12" w:space="0" w:color="auto"/>
              <w:right w:val="single" w:sz="12" w:space="0" w:color="auto"/>
            </w:tcBorders>
            <w:noWrap/>
            <w:vAlign w:val="center"/>
            <w:hideMark/>
          </w:tcPr>
          <w:p w:rsidR="00BF1AAF" w:rsidRPr="00CB3B85" w:rsidRDefault="00BF1AAF" w:rsidP="00BF1AAF">
            <w:pPr>
              <w:pStyle w:val="PHEBodytext"/>
              <w:rPr>
                <w:rFonts w:cs="Arial"/>
                <w:b/>
              </w:rPr>
            </w:pPr>
            <w:r w:rsidRPr="00CB3B85">
              <w:rPr>
                <w:rFonts w:cs="Arial"/>
                <w:b/>
              </w:rPr>
              <w:t>Section(s) involved</w:t>
            </w:r>
          </w:p>
        </w:tc>
        <w:tc>
          <w:tcPr>
            <w:tcW w:w="5625" w:type="dxa"/>
            <w:tcBorders>
              <w:top w:val="single" w:sz="12" w:space="0" w:color="auto"/>
              <w:left w:val="single" w:sz="12" w:space="0" w:color="auto"/>
              <w:bottom w:val="single" w:sz="12" w:space="0" w:color="auto"/>
              <w:right w:val="single" w:sz="12" w:space="0" w:color="auto"/>
            </w:tcBorders>
            <w:noWrap/>
            <w:vAlign w:val="center"/>
            <w:hideMark/>
          </w:tcPr>
          <w:p w:rsidR="00BF1AAF" w:rsidRPr="00CB3B85" w:rsidRDefault="00BF1AAF" w:rsidP="00BF1AAF">
            <w:pPr>
              <w:pStyle w:val="PHEBodytext"/>
              <w:rPr>
                <w:rFonts w:cs="Arial"/>
                <w:b/>
              </w:rPr>
            </w:pPr>
            <w:r w:rsidRPr="00CB3B85">
              <w:rPr>
                <w:rFonts w:cs="Arial"/>
                <w:b/>
              </w:rPr>
              <w:t>Amendment</w:t>
            </w:r>
          </w:p>
        </w:tc>
      </w:tr>
      <w:tr w:rsidR="00BF1AAF" w:rsidRPr="00CB3B85" w:rsidTr="00BF1AAF">
        <w:trPr>
          <w:trHeight w:val="418"/>
        </w:trPr>
        <w:tc>
          <w:tcPr>
            <w:tcW w:w="3564" w:type="dxa"/>
            <w:tcBorders>
              <w:top w:val="single" w:sz="12" w:space="0" w:color="auto"/>
              <w:left w:val="single" w:sz="12" w:space="0" w:color="auto"/>
              <w:bottom w:val="single" w:sz="12" w:space="0" w:color="auto"/>
              <w:right w:val="single" w:sz="12" w:space="0" w:color="auto"/>
            </w:tcBorders>
            <w:noWrap/>
            <w:vAlign w:val="center"/>
          </w:tcPr>
          <w:p w:rsidR="00BF1AAF" w:rsidRPr="004A420E" w:rsidRDefault="004A420E" w:rsidP="00BF1AAF">
            <w:pPr>
              <w:pStyle w:val="PHEBodytext"/>
              <w:rPr>
                <w:rFonts w:cs="Arial"/>
              </w:rPr>
            </w:pPr>
            <w:r w:rsidRPr="004A420E">
              <w:rPr>
                <w:rFonts w:cs="Arial"/>
              </w:rPr>
              <w:t>Whole document.</w:t>
            </w:r>
          </w:p>
        </w:tc>
        <w:tc>
          <w:tcPr>
            <w:tcW w:w="5625" w:type="dxa"/>
            <w:tcBorders>
              <w:top w:val="single" w:sz="12" w:space="0" w:color="auto"/>
              <w:left w:val="single" w:sz="12" w:space="0" w:color="auto"/>
              <w:bottom w:val="single" w:sz="12" w:space="0" w:color="auto"/>
              <w:right w:val="single" w:sz="12" w:space="0" w:color="auto"/>
            </w:tcBorders>
            <w:noWrap/>
            <w:vAlign w:val="center"/>
          </w:tcPr>
          <w:p w:rsidR="00BF1AAF" w:rsidRDefault="004A420E" w:rsidP="00BF1AAF">
            <w:pPr>
              <w:pStyle w:val="PHEBodytext"/>
              <w:rPr>
                <w:rFonts w:cs="Arial"/>
              </w:rPr>
            </w:pPr>
            <w:r>
              <w:rPr>
                <w:rFonts w:cs="Arial"/>
              </w:rPr>
              <w:t>B 61 formerly G 9.</w:t>
            </w:r>
          </w:p>
          <w:p w:rsidR="004A420E" w:rsidRPr="004A420E" w:rsidRDefault="004A420E" w:rsidP="00BF1AAF">
            <w:pPr>
              <w:pStyle w:val="PHEBodytext"/>
              <w:rPr>
                <w:rFonts w:cs="Arial"/>
              </w:rPr>
            </w:pPr>
            <w:r>
              <w:rPr>
                <w:rFonts w:cs="Arial"/>
              </w:rPr>
              <w:t xml:space="preserve">Document presented in a new format. </w:t>
            </w:r>
          </w:p>
        </w:tc>
      </w:tr>
    </w:tbl>
    <w:p w:rsidR="00BF1AAF" w:rsidRPr="009E105B" w:rsidRDefault="00BF1AAF" w:rsidP="002D4532">
      <w:pPr>
        <w:pStyle w:val="PHEBodytext"/>
      </w:pPr>
    </w:p>
    <w:tbl>
      <w:tblPr>
        <w:tblW w:w="9189"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64"/>
        <w:gridCol w:w="5625"/>
      </w:tblGrid>
      <w:tr w:rsidR="002D4532" w:rsidRPr="009E105B" w:rsidTr="0086132E">
        <w:trPr>
          <w:trHeight w:val="420"/>
        </w:trPr>
        <w:tc>
          <w:tcPr>
            <w:tcW w:w="3564" w:type="dxa"/>
            <w:tcBorders>
              <w:top w:val="single" w:sz="12" w:space="0" w:color="auto"/>
              <w:left w:val="single" w:sz="12" w:space="0" w:color="auto"/>
              <w:bottom w:val="single" w:sz="4" w:space="0" w:color="auto"/>
              <w:right w:val="single" w:sz="12" w:space="0" w:color="auto"/>
            </w:tcBorders>
            <w:noWrap/>
            <w:vAlign w:val="center"/>
            <w:hideMark/>
          </w:tcPr>
          <w:p w:rsidR="002D4532" w:rsidRPr="009E105B" w:rsidRDefault="004A420E" w:rsidP="0086132E">
            <w:pPr>
              <w:pStyle w:val="PHEBodytext"/>
            </w:pPr>
            <w:r w:rsidRPr="004A420E">
              <w:t>Amendment number/date</w:t>
            </w:r>
          </w:p>
        </w:tc>
        <w:tc>
          <w:tcPr>
            <w:tcW w:w="5625" w:type="dxa"/>
            <w:tcBorders>
              <w:top w:val="single" w:sz="12" w:space="0" w:color="auto"/>
              <w:left w:val="single" w:sz="12" w:space="0" w:color="auto"/>
              <w:bottom w:val="single" w:sz="4" w:space="0" w:color="auto"/>
              <w:right w:val="single" w:sz="12" w:space="0" w:color="auto"/>
            </w:tcBorders>
            <w:noWrap/>
            <w:vAlign w:val="center"/>
            <w:hideMark/>
          </w:tcPr>
          <w:p w:rsidR="002D4532" w:rsidRPr="009E105B" w:rsidRDefault="002D4532" w:rsidP="004A420E">
            <w:pPr>
              <w:pStyle w:val="PHEBodytext"/>
            </w:pPr>
            <w:r>
              <w:t>6</w:t>
            </w:r>
            <w:r w:rsidRPr="009E105B">
              <w:t>/</w:t>
            </w:r>
            <w:r w:rsidR="004A420E">
              <w:t>27.04.15</w:t>
            </w:r>
          </w:p>
        </w:tc>
      </w:tr>
      <w:tr w:rsidR="002D4532" w:rsidRPr="009E105B" w:rsidTr="0086132E">
        <w:trPr>
          <w:trHeight w:val="420"/>
        </w:trPr>
        <w:tc>
          <w:tcPr>
            <w:tcW w:w="3564" w:type="dxa"/>
            <w:tcBorders>
              <w:top w:val="single" w:sz="12" w:space="0" w:color="auto"/>
              <w:left w:val="single" w:sz="12" w:space="0" w:color="auto"/>
              <w:bottom w:val="single" w:sz="4" w:space="0" w:color="auto"/>
              <w:right w:val="single" w:sz="12" w:space="0" w:color="auto"/>
            </w:tcBorders>
            <w:noWrap/>
            <w:vAlign w:val="center"/>
            <w:hideMark/>
          </w:tcPr>
          <w:p w:rsidR="002D4532" w:rsidRPr="009E105B" w:rsidRDefault="004A420E" w:rsidP="0086132E">
            <w:pPr>
              <w:pStyle w:val="PHEBodytext"/>
            </w:pPr>
            <w:r w:rsidRPr="004A420E">
              <w:t>Issue number discarded</w:t>
            </w:r>
          </w:p>
        </w:tc>
        <w:tc>
          <w:tcPr>
            <w:tcW w:w="5625" w:type="dxa"/>
            <w:tcBorders>
              <w:top w:val="single" w:sz="12" w:space="0" w:color="auto"/>
              <w:left w:val="single" w:sz="12" w:space="0" w:color="auto"/>
              <w:bottom w:val="single" w:sz="4" w:space="0" w:color="auto"/>
              <w:right w:val="single" w:sz="12" w:space="0" w:color="auto"/>
            </w:tcBorders>
            <w:noWrap/>
            <w:vAlign w:val="center"/>
            <w:hideMark/>
          </w:tcPr>
          <w:p w:rsidR="002D4532" w:rsidRPr="009E105B" w:rsidRDefault="002D4532" w:rsidP="0086132E">
            <w:pPr>
              <w:pStyle w:val="PHEBodytext"/>
            </w:pPr>
            <w:r>
              <w:t>1.4</w:t>
            </w:r>
          </w:p>
        </w:tc>
      </w:tr>
      <w:tr w:rsidR="002D4532" w:rsidRPr="009E105B" w:rsidTr="0086132E">
        <w:trPr>
          <w:trHeight w:val="420"/>
        </w:trPr>
        <w:tc>
          <w:tcPr>
            <w:tcW w:w="3564" w:type="dxa"/>
            <w:tcBorders>
              <w:top w:val="single" w:sz="12" w:space="0" w:color="auto"/>
              <w:left w:val="single" w:sz="12" w:space="0" w:color="auto"/>
              <w:bottom w:val="single" w:sz="4" w:space="0" w:color="auto"/>
              <w:right w:val="single" w:sz="12" w:space="0" w:color="auto"/>
            </w:tcBorders>
            <w:noWrap/>
            <w:vAlign w:val="center"/>
            <w:hideMark/>
          </w:tcPr>
          <w:p w:rsidR="002D4532" w:rsidRPr="009E105B" w:rsidRDefault="004A420E" w:rsidP="0086132E">
            <w:pPr>
              <w:pStyle w:val="PHEBodytext"/>
            </w:pPr>
            <w:r w:rsidRPr="004A420E">
              <w:t>Insert issue number</w:t>
            </w:r>
          </w:p>
        </w:tc>
        <w:tc>
          <w:tcPr>
            <w:tcW w:w="5625" w:type="dxa"/>
            <w:tcBorders>
              <w:top w:val="single" w:sz="12" w:space="0" w:color="auto"/>
              <w:left w:val="single" w:sz="12" w:space="0" w:color="auto"/>
              <w:bottom w:val="single" w:sz="4" w:space="0" w:color="auto"/>
              <w:right w:val="single" w:sz="12" w:space="0" w:color="auto"/>
            </w:tcBorders>
            <w:noWrap/>
            <w:vAlign w:val="center"/>
            <w:hideMark/>
          </w:tcPr>
          <w:p w:rsidR="002D4532" w:rsidRPr="009E105B" w:rsidRDefault="004A420E" w:rsidP="0086132E">
            <w:pPr>
              <w:pStyle w:val="PHEBodytext"/>
            </w:pPr>
            <w:r>
              <w:t>2</w:t>
            </w:r>
          </w:p>
        </w:tc>
      </w:tr>
      <w:tr w:rsidR="002D4532" w:rsidRPr="009E105B" w:rsidTr="0086132E">
        <w:trPr>
          <w:trHeight w:val="420"/>
        </w:trPr>
        <w:tc>
          <w:tcPr>
            <w:tcW w:w="3564" w:type="dxa"/>
            <w:tcBorders>
              <w:top w:val="single" w:sz="12" w:space="0" w:color="auto"/>
              <w:left w:val="single" w:sz="12" w:space="0" w:color="auto"/>
              <w:bottom w:val="single" w:sz="12" w:space="0" w:color="auto"/>
              <w:right w:val="single" w:sz="12" w:space="0" w:color="auto"/>
            </w:tcBorders>
            <w:noWrap/>
            <w:vAlign w:val="center"/>
            <w:hideMark/>
          </w:tcPr>
          <w:p w:rsidR="002D4532" w:rsidRPr="009E105B" w:rsidRDefault="002D4532" w:rsidP="0086132E">
            <w:pPr>
              <w:pStyle w:val="PHEBodytext"/>
              <w:rPr>
                <w:b/>
              </w:rPr>
            </w:pPr>
            <w:r w:rsidRPr="009E105B">
              <w:rPr>
                <w:b/>
              </w:rPr>
              <w:t>Section(s) involved</w:t>
            </w:r>
          </w:p>
        </w:tc>
        <w:tc>
          <w:tcPr>
            <w:tcW w:w="5625" w:type="dxa"/>
            <w:tcBorders>
              <w:top w:val="single" w:sz="12" w:space="0" w:color="auto"/>
              <w:left w:val="single" w:sz="12" w:space="0" w:color="auto"/>
              <w:bottom w:val="single" w:sz="12" w:space="0" w:color="auto"/>
              <w:right w:val="single" w:sz="12" w:space="0" w:color="auto"/>
            </w:tcBorders>
            <w:noWrap/>
            <w:vAlign w:val="center"/>
            <w:hideMark/>
          </w:tcPr>
          <w:p w:rsidR="002D4532" w:rsidRPr="009E105B" w:rsidRDefault="002D4532" w:rsidP="0086132E">
            <w:pPr>
              <w:pStyle w:val="PHEBodytext"/>
              <w:rPr>
                <w:b/>
              </w:rPr>
            </w:pPr>
            <w:r w:rsidRPr="009E105B">
              <w:rPr>
                <w:b/>
              </w:rPr>
              <w:t>Amendment</w:t>
            </w:r>
          </w:p>
        </w:tc>
      </w:tr>
      <w:tr w:rsidR="002D4532" w:rsidRPr="009E105B" w:rsidTr="004A420E">
        <w:trPr>
          <w:trHeight w:val="420"/>
        </w:trPr>
        <w:tc>
          <w:tcPr>
            <w:tcW w:w="3564" w:type="dxa"/>
            <w:tcBorders>
              <w:top w:val="single" w:sz="12" w:space="0" w:color="auto"/>
              <w:left w:val="single" w:sz="12" w:space="0" w:color="auto"/>
              <w:bottom w:val="single" w:sz="8" w:space="0" w:color="auto"/>
              <w:right w:val="single" w:sz="12" w:space="0" w:color="auto"/>
            </w:tcBorders>
            <w:noWrap/>
            <w:vAlign w:val="center"/>
          </w:tcPr>
          <w:p w:rsidR="002D4532" w:rsidRDefault="002D4532" w:rsidP="0086132E">
            <w:pPr>
              <w:pStyle w:val="PHEBodytext"/>
            </w:pPr>
            <w:r>
              <w:t>Whole document.</w:t>
            </w:r>
          </w:p>
        </w:tc>
        <w:tc>
          <w:tcPr>
            <w:tcW w:w="5625" w:type="dxa"/>
            <w:tcBorders>
              <w:top w:val="single" w:sz="12" w:space="0" w:color="auto"/>
              <w:left w:val="single" w:sz="12" w:space="0" w:color="auto"/>
              <w:bottom w:val="single" w:sz="8" w:space="0" w:color="auto"/>
              <w:right w:val="single" w:sz="12" w:space="0" w:color="auto"/>
            </w:tcBorders>
            <w:noWrap/>
            <w:vAlign w:val="center"/>
          </w:tcPr>
          <w:p w:rsidR="002D4532" w:rsidRDefault="002D4532" w:rsidP="0086132E">
            <w:pPr>
              <w:pStyle w:val="PHEBodytext"/>
            </w:pPr>
            <w:r>
              <w:t>Hyperlinks updated to gov.uk.</w:t>
            </w:r>
          </w:p>
        </w:tc>
      </w:tr>
      <w:tr w:rsidR="002D4532" w:rsidRPr="009E105B" w:rsidTr="004A420E">
        <w:trPr>
          <w:trHeight w:val="420"/>
        </w:trPr>
        <w:tc>
          <w:tcPr>
            <w:tcW w:w="3564" w:type="dxa"/>
            <w:tcBorders>
              <w:top w:val="single" w:sz="8" w:space="0" w:color="auto"/>
              <w:left w:val="single" w:sz="12" w:space="0" w:color="auto"/>
              <w:bottom w:val="single" w:sz="8" w:space="0" w:color="auto"/>
              <w:right w:val="single" w:sz="12" w:space="0" w:color="auto"/>
            </w:tcBorders>
            <w:noWrap/>
            <w:vAlign w:val="center"/>
          </w:tcPr>
          <w:p w:rsidR="002D4532" w:rsidRDefault="002D4532" w:rsidP="0086132E">
            <w:pPr>
              <w:pStyle w:val="PHEBodytext"/>
            </w:pPr>
            <w:r>
              <w:t>Page 2.</w:t>
            </w:r>
          </w:p>
        </w:tc>
        <w:tc>
          <w:tcPr>
            <w:tcW w:w="5625" w:type="dxa"/>
            <w:tcBorders>
              <w:top w:val="single" w:sz="8" w:space="0" w:color="auto"/>
              <w:left w:val="single" w:sz="12" w:space="0" w:color="auto"/>
              <w:bottom w:val="single" w:sz="8" w:space="0" w:color="auto"/>
              <w:right w:val="single" w:sz="12" w:space="0" w:color="auto"/>
            </w:tcBorders>
            <w:noWrap/>
            <w:vAlign w:val="center"/>
          </w:tcPr>
          <w:p w:rsidR="002D4532" w:rsidRDefault="002D4532" w:rsidP="0086132E">
            <w:pPr>
              <w:pStyle w:val="PHEBodytext"/>
            </w:pPr>
            <w:r>
              <w:t xml:space="preserve">Updated logos added. </w:t>
            </w:r>
          </w:p>
        </w:tc>
      </w:tr>
      <w:tr w:rsidR="002D4532" w:rsidRPr="009E105B" w:rsidTr="004A420E">
        <w:trPr>
          <w:trHeight w:val="420"/>
        </w:trPr>
        <w:tc>
          <w:tcPr>
            <w:tcW w:w="3564" w:type="dxa"/>
            <w:tcBorders>
              <w:top w:val="single" w:sz="8" w:space="0" w:color="auto"/>
              <w:left w:val="single" w:sz="12" w:space="0" w:color="auto"/>
              <w:bottom w:val="single" w:sz="8" w:space="0" w:color="auto"/>
              <w:right w:val="single" w:sz="12" w:space="0" w:color="auto"/>
            </w:tcBorders>
            <w:noWrap/>
            <w:vAlign w:val="center"/>
            <w:hideMark/>
          </w:tcPr>
          <w:p w:rsidR="002D4532" w:rsidRPr="009E105B" w:rsidRDefault="002D4532" w:rsidP="0086132E">
            <w:pPr>
              <w:pStyle w:val="PHEBodytext"/>
            </w:pPr>
            <w:r>
              <w:t>Introduction.</w:t>
            </w:r>
          </w:p>
        </w:tc>
        <w:tc>
          <w:tcPr>
            <w:tcW w:w="5625" w:type="dxa"/>
            <w:tcBorders>
              <w:top w:val="single" w:sz="8" w:space="0" w:color="auto"/>
              <w:left w:val="single" w:sz="12" w:space="0" w:color="auto"/>
              <w:bottom w:val="single" w:sz="8" w:space="0" w:color="auto"/>
              <w:right w:val="single" w:sz="12" w:space="0" w:color="auto"/>
            </w:tcBorders>
            <w:noWrap/>
            <w:vAlign w:val="center"/>
            <w:hideMark/>
          </w:tcPr>
          <w:p w:rsidR="002D4532" w:rsidRPr="009E105B" w:rsidRDefault="002D4532" w:rsidP="0086132E">
            <w:pPr>
              <w:pStyle w:val="PHEBodytext"/>
            </w:pPr>
            <w:r>
              <w:t>Minor text changes for clarity. Minor grammatical corrections.</w:t>
            </w:r>
          </w:p>
        </w:tc>
      </w:tr>
      <w:tr w:rsidR="002D4532" w:rsidRPr="009E105B" w:rsidTr="004A420E">
        <w:trPr>
          <w:trHeight w:val="420"/>
        </w:trPr>
        <w:tc>
          <w:tcPr>
            <w:tcW w:w="3564" w:type="dxa"/>
            <w:tcBorders>
              <w:top w:val="single" w:sz="8" w:space="0" w:color="auto"/>
              <w:left w:val="single" w:sz="12" w:space="0" w:color="auto"/>
              <w:bottom w:val="single" w:sz="8" w:space="0" w:color="auto"/>
              <w:right w:val="single" w:sz="12" w:space="0" w:color="auto"/>
            </w:tcBorders>
            <w:noWrap/>
            <w:vAlign w:val="center"/>
          </w:tcPr>
          <w:p w:rsidR="002D4532" w:rsidRDefault="002D4532" w:rsidP="004A420E">
            <w:pPr>
              <w:pStyle w:val="PHEBodytext"/>
            </w:pPr>
            <w:r>
              <w:t xml:space="preserve">Section 3 – </w:t>
            </w:r>
            <w:r w:rsidR="004A420E">
              <w:t>f</w:t>
            </w:r>
            <w:r>
              <w:t>leas.</w:t>
            </w:r>
          </w:p>
        </w:tc>
        <w:tc>
          <w:tcPr>
            <w:tcW w:w="5625" w:type="dxa"/>
            <w:tcBorders>
              <w:top w:val="single" w:sz="8" w:space="0" w:color="auto"/>
              <w:left w:val="single" w:sz="12" w:space="0" w:color="auto"/>
              <w:bottom w:val="single" w:sz="8" w:space="0" w:color="auto"/>
              <w:right w:val="single" w:sz="12" w:space="0" w:color="auto"/>
            </w:tcBorders>
            <w:noWrap/>
            <w:vAlign w:val="center"/>
          </w:tcPr>
          <w:p w:rsidR="002D4532" w:rsidRDefault="002D4532" w:rsidP="0086132E">
            <w:pPr>
              <w:pStyle w:val="PHEBodytext"/>
            </w:pPr>
            <w:r>
              <w:t xml:space="preserve">Photographs and illustrations of </w:t>
            </w:r>
            <w:proofErr w:type="spellStart"/>
            <w:r w:rsidRPr="00E0242A">
              <w:rPr>
                <w:i/>
              </w:rPr>
              <w:t>Ctenocephalides</w:t>
            </w:r>
            <w:proofErr w:type="spellEnd"/>
            <w:r w:rsidRPr="00E0242A">
              <w:rPr>
                <w:i/>
              </w:rPr>
              <w:t xml:space="preserve"> </w:t>
            </w:r>
            <w:proofErr w:type="spellStart"/>
            <w:r w:rsidRPr="00E0242A">
              <w:rPr>
                <w:i/>
              </w:rPr>
              <w:lastRenderedPageBreak/>
              <w:t>canis</w:t>
            </w:r>
            <w:proofErr w:type="spellEnd"/>
            <w:r>
              <w:t xml:space="preserve"> updated.</w:t>
            </w:r>
          </w:p>
          <w:p w:rsidR="002D4532" w:rsidRDefault="002D4532" w:rsidP="0086132E">
            <w:pPr>
              <w:pStyle w:val="PHEBodytext"/>
            </w:pPr>
            <w:r>
              <w:t xml:space="preserve">Information regarding </w:t>
            </w:r>
            <w:proofErr w:type="spellStart"/>
            <w:r w:rsidRPr="00E0242A">
              <w:rPr>
                <w:i/>
              </w:rPr>
              <w:t>Ceratophyllus</w:t>
            </w:r>
            <w:proofErr w:type="spellEnd"/>
            <w:r>
              <w:t xml:space="preserve"> and </w:t>
            </w:r>
            <w:proofErr w:type="spellStart"/>
            <w:r w:rsidRPr="00E0242A">
              <w:rPr>
                <w:i/>
              </w:rPr>
              <w:t>Nasophyllus</w:t>
            </w:r>
            <w:proofErr w:type="spellEnd"/>
            <w:r w:rsidRPr="00E0242A">
              <w:rPr>
                <w:i/>
              </w:rPr>
              <w:t xml:space="preserve"> </w:t>
            </w:r>
            <w:r>
              <w:t>species expanded.</w:t>
            </w:r>
          </w:p>
        </w:tc>
      </w:tr>
      <w:tr w:rsidR="002D4532" w:rsidRPr="009E105B" w:rsidTr="004A420E">
        <w:trPr>
          <w:trHeight w:val="420"/>
        </w:trPr>
        <w:tc>
          <w:tcPr>
            <w:tcW w:w="3564" w:type="dxa"/>
            <w:tcBorders>
              <w:top w:val="single" w:sz="8" w:space="0" w:color="auto"/>
              <w:left w:val="single" w:sz="12" w:space="0" w:color="auto"/>
              <w:bottom w:val="single" w:sz="8" w:space="0" w:color="auto"/>
              <w:right w:val="single" w:sz="12" w:space="0" w:color="auto"/>
            </w:tcBorders>
            <w:noWrap/>
            <w:vAlign w:val="center"/>
          </w:tcPr>
          <w:p w:rsidR="002D4532" w:rsidRDefault="002D4532" w:rsidP="004A420E">
            <w:pPr>
              <w:pStyle w:val="PHEBodytext"/>
            </w:pPr>
            <w:r>
              <w:lastRenderedPageBreak/>
              <w:t xml:space="preserve">Section 4 – </w:t>
            </w:r>
            <w:r w:rsidR="004A420E">
              <w:t>l</w:t>
            </w:r>
            <w:r>
              <w:t>ice.</w:t>
            </w:r>
          </w:p>
        </w:tc>
        <w:tc>
          <w:tcPr>
            <w:tcW w:w="5625" w:type="dxa"/>
            <w:tcBorders>
              <w:top w:val="single" w:sz="8" w:space="0" w:color="auto"/>
              <w:left w:val="single" w:sz="12" w:space="0" w:color="auto"/>
              <w:bottom w:val="single" w:sz="8" w:space="0" w:color="auto"/>
              <w:right w:val="single" w:sz="12" w:space="0" w:color="auto"/>
            </w:tcBorders>
            <w:noWrap/>
            <w:vAlign w:val="center"/>
          </w:tcPr>
          <w:p w:rsidR="002D4532" w:rsidRDefault="002D4532" w:rsidP="0086132E">
            <w:pPr>
              <w:pStyle w:val="PHEBodytext"/>
            </w:pPr>
            <w:r>
              <w:t xml:space="preserve">Addition of illustration of female </w:t>
            </w:r>
            <w:proofErr w:type="spellStart"/>
            <w:r w:rsidRPr="00E0242A">
              <w:rPr>
                <w:i/>
              </w:rPr>
              <w:t>Pediculus</w:t>
            </w:r>
            <w:proofErr w:type="spellEnd"/>
            <w:r w:rsidRPr="00E0242A">
              <w:rPr>
                <w:i/>
              </w:rPr>
              <w:t xml:space="preserve"> </w:t>
            </w:r>
            <w:proofErr w:type="spellStart"/>
            <w:r w:rsidRPr="00E0242A">
              <w:rPr>
                <w:i/>
              </w:rPr>
              <w:t>humanus</w:t>
            </w:r>
            <w:proofErr w:type="spellEnd"/>
            <w:r>
              <w:rPr>
                <w:i/>
              </w:rPr>
              <w:t>.</w:t>
            </w:r>
          </w:p>
        </w:tc>
      </w:tr>
      <w:tr w:rsidR="002D4532" w:rsidRPr="009E105B" w:rsidTr="004A420E">
        <w:trPr>
          <w:trHeight w:val="420"/>
        </w:trPr>
        <w:tc>
          <w:tcPr>
            <w:tcW w:w="3564" w:type="dxa"/>
            <w:tcBorders>
              <w:top w:val="single" w:sz="8" w:space="0" w:color="auto"/>
              <w:left w:val="single" w:sz="12" w:space="0" w:color="auto"/>
              <w:bottom w:val="single" w:sz="8" w:space="0" w:color="auto"/>
              <w:right w:val="single" w:sz="12" w:space="0" w:color="auto"/>
            </w:tcBorders>
            <w:noWrap/>
            <w:vAlign w:val="center"/>
          </w:tcPr>
          <w:p w:rsidR="002D4532" w:rsidRDefault="002D4532" w:rsidP="004A420E">
            <w:pPr>
              <w:pStyle w:val="PHEBodytext"/>
            </w:pPr>
            <w:r>
              <w:t xml:space="preserve">Section 5 – </w:t>
            </w:r>
            <w:r w:rsidR="004A420E">
              <w:t>b</w:t>
            </w:r>
            <w:r>
              <w:t>edbugs.</w:t>
            </w:r>
          </w:p>
        </w:tc>
        <w:tc>
          <w:tcPr>
            <w:tcW w:w="5625" w:type="dxa"/>
            <w:tcBorders>
              <w:top w:val="single" w:sz="8" w:space="0" w:color="auto"/>
              <w:left w:val="single" w:sz="12" w:space="0" w:color="auto"/>
              <w:bottom w:val="single" w:sz="8" w:space="0" w:color="auto"/>
              <w:right w:val="single" w:sz="12" w:space="0" w:color="auto"/>
            </w:tcBorders>
            <w:noWrap/>
            <w:vAlign w:val="center"/>
          </w:tcPr>
          <w:p w:rsidR="002D4532" w:rsidRDefault="002D4532" w:rsidP="0086132E">
            <w:pPr>
              <w:pStyle w:val="PHEBodytext"/>
            </w:pPr>
            <w:r w:rsidRPr="00E0242A">
              <w:t>Photographs and illustrations</w:t>
            </w:r>
            <w:r>
              <w:t xml:space="preserve"> of </w:t>
            </w:r>
            <w:proofErr w:type="spellStart"/>
            <w:r w:rsidRPr="00E0242A">
              <w:rPr>
                <w:i/>
              </w:rPr>
              <w:t>Cimex</w:t>
            </w:r>
            <w:proofErr w:type="spellEnd"/>
            <w:r w:rsidRPr="00E0242A">
              <w:rPr>
                <w:i/>
              </w:rPr>
              <w:t xml:space="preserve"> </w:t>
            </w:r>
            <w:proofErr w:type="spellStart"/>
            <w:r w:rsidRPr="00E0242A">
              <w:rPr>
                <w:i/>
              </w:rPr>
              <w:t>lectularis</w:t>
            </w:r>
            <w:proofErr w:type="spellEnd"/>
            <w:r>
              <w:t xml:space="preserve"> </w:t>
            </w:r>
            <w:r w:rsidRPr="00E0242A">
              <w:t>updated.</w:t>
            </w:r>
          </w:p>
        </w:tc>
      </w:tr>
      <w:tr w:rsidR="002D4532" w:rsidRPr="009E105B" w:rsidTr="004A420E">
        <w:trPr>
          <w:trHeight w:val="420"/>
        </w:trPr>
        <w:tc>
          <w:tcPr>
            <w:tcW w:w="3564" w:type="dxa"/>
            <w:tcBorders>
              <w:top w:val="single" w:sz="8" w:space="0" w:color="auto"/>
              <w:left w:val="single" w:sz="12" w:space="0" w:color="auto"/>
              <w:bottom w:val="single" w:sz="8" w:space="0" w:color="auto"/>
              <w:right w:val="single" w:sz="12" w:space="0" w:color="auto"/>
            </w:tcBorders>
            <w:noWrap/>
            <w:vAlign w:val="center"/>
          </w:tcPr>
          <w:p w:rsidR="002D4532" w:rsidRDefault="002D4532" w:rsidP="004A420E">
            <w:pPr>
              <w:pStyle w:val="PHEBodytext"/>
            </w:pPr>
            <w:r>
              <w:t xml:space="preserve">Section 10 - </w:t>
            </w:r>
            <w:r w:rsidR="004A420E">
              <w:t>l</w:t>
            </w:r>
            <w:r>
              <w:t xml:space="preserve">aboratory </w:t>
            </w:r>
            <w:r w:rsidR="004A420E">
              <w:t>p</w:t>
            </w:r>
            <w:r>
              <w:t>rocedures.</w:t>
            </w:r>
          </w:p>
        </w:tc>
        <w:tc>
          <w:tcPr>
            <w:tcW w:w="5625" w:type="dxa"/>
            <w:tcBorders>
              <w:top w:val="single" w:sz="8" w:space="0" w:color="auto"/>
              <w:left w:val="single" w:sz="12" w:space="0" w:color="auto"/>
              <w:bottom w:val="single" w:sz="8" w:space="0" w:color="auto"/>
              <w:right w:val="single" w:sz="12" w:space="0" w:color="auto"/>
            </w:tcBorders>
            <w:noWrap/>
            <w:vAlign w:val="center"/>
          </w:tcPr>
          <w:p w:rsidR="002D4532" w:rsidRDefault="002D4532" w:rsidP="0086132E">
            <w:pPr>
              <w:pStyle w:val="PHEBodytext"/>
            </w:pPr>
            <w:r>
              <w:t>Under section 10.1 Safety Considerations – addition of text regarding processing of samples where Hazard Group 3 organisms are suspected.</w:t>
            </w:r>
          </w:p>
        </w:tc>
      </w:tr>
      <w:tr w:rsidR="002D4532" w:rsidRPr="009E105B" w:rsidTr="004A420E">
        <w:trPr>
          <w:trHeight w:val="420"/>
        </w:trPr>
        <w:tc>
          <w:tcPr>
            <w:tcW w:w="3564" w:type="dxa"/>
            <w:tcBorders>
              <w:top w:val="single" w:sz="8" w:space="0" w:color="auto"/>
              <w:left w:val="single" w:sz="12" w:space="0" w:color="auto"/>
              <w:bottom w:val="single" w:sz="12" w:space="0" w:color="auto"/>
              <w:right w:val="single" w:sz="12" w:space="0" w:color="auto"/>
            </w:tcBorders>
            <w:noWrap/>
            <w:vAlign w:val="center"/>
          </w:tcPr>
          <w:p w:rsidR="002D4532" w:rsidRDefault="002D4532" w:rsidP="0086132E">
            <w:pPr>
              <w:pStyle w:val="PHEBodytext"/>
            </w:pPr>
            <w:r>
              <w:t>References.</w:t>
            </w:r>
          </w:p>
        </w:tc>
        <w:tc>
          <w:tcPr>
            <w:tcW w:w="5625" w:type="dxa"/>
            <w:tcBorders>
              <w:top w:val="single" w:sz="8" w:space="0" w:color="auto"/>
              <w:left w:val="single" w:sz="12" w:space="0" w:color="auto"/>
              <w:bottom w:val="single" w:sz="12" w:space="0" w:color="auto"/>
              <w:right w:val="single" w:sz="12" w:space="0" w:color="auto"/>
            </w:tcBorders>
            <w:noWrap/>
            <w:vAlign w:val="center"/>
          </w:tcPr>
          <w:p w:rsidR="002D4532" w:rsidRDefault="002D4532" w:rsidP="0086132E">
            <w:pPr>
              <w:pStyle w:val="PHEBodytext"/>
            </w:pPr>
            <w:r>
              <w:t>Some references updated.</w:t>
            </w:r>
          </w:p>
        </w:tc>
      </w:tr>
    </w:tbl>
    <w:p w:rsidR="004A420E" w:rsidRDefault="004A420E" w:rsidP="0093206D"/>
    <w:p w:rsidR="0093206D" w:rsidRPr="00560046" w:rsidRDefault="0093206D" w:rsidP="0093206D">
      <w:pPr>
        <w:rPr>
          <w:rFonts w:cs="Arial"/>
          <w:sz w:val="20"/>
        </w:rPr>
      </w:pPr>
      <w:r w:rsidRPr="009A7D6D">
        <w:rPr>
          <w:rStyle w:val="FootnoteReference"/>
        </w:rPr>
        <w:sym w:font="Symbol" w:char="F02A"/>
      </w:r>
      <w:r w:rsidRPr="00560046">
        <w:rPr>
          <w:rFonts w:cs="Arial"/>
          <w:sz w:val="20"/>
        </w:rPr>
        <w:t xml:space="preserve">Reviews can be extended up to </w:t>
      </w:r>
      <w:r w:rsidR="00E9074D">
        <w:rPr>
          <w:rFonts w:cs="Arial"/>
          <w:sz w:val="20"/>
        </w:rPr>
        <w:t>five</w:t>
      </w:r>
      <w:r w:rsidRPr="00560046">
        <w:rPr>
          <w:rFonts w:cs="Arial"/>
          <w:sz w:val="20"/>
        </w:rPr>
        <w:t xml:space="preserve"> years subject to resources available.</w:t>
      </w:r>
    </w:p>
    <w:p w:rsidR="00544920" w:rsidRDefault="00236832" w:rsidP="00544920">
      <w:pPr>
        <w:pStyle w:val="PHEBodytext"/>
      </w:pPr>
      <w:r>
        <w:t xml:space="preserve"> </w:t>
      </w:r>
    </w:p>
    <w:p w:rsidR="009C5F99" w:rsidRPr="00CB3B85" w:rsidRDefault="00DE2F0C" w:rsidP="009C5F99">
      <w:pPr>
        <w:pStyle w:val="PHEreportHeading1"/>
      </w:pPr>
      <w:r w:rsidRPr="00CB3B85">
        <w:br w:type="page"/>
      </w:r>
      <w:bookmarkStart w:id="3" w:name="_Toc366068149"/>
      <w:bookmarkStart w:id="4" w:name="_Toc465328158"/>
      <w:r w:rsidR="009C5F99" w:rsidRPr="00CB3B85">
        <w:lastRenderedPageBreak/>
        <w:t xml:space="preserve">UK </w:t>
      </w:r>
      <w:r w:rsidR="001C721C">
        <w:t>SMI</w:t>
      </w:r>
      <w:r w:rsidR="009C5F99" w:rsidRPr="00CB3B85">
        <w:rPr>
          <w:rStyle w:val="FootnoteReference"/>
        </w:rPr>
        <w:footnoteReference w:customMarkFollows="1" w:id="1"/>
        <w:sym w:font="Symbol" w:char="F023"/>
      </w:r>
      <w:r w:rsidR="009C5F99" w:rsidRPr="00CB3B85">
        <w:t xml:space="preserve">: </w:t>
      </w:r>
      <w:r w:rsidR="009C5F99">
        <w:t>s</w:t>
      </w:r>
      <w:r w:rsidR="009C5F99" w:rsidRPr="00CB3B85">
        <w:t xml:space="preserve">cope and </w:t>
      </w:r>
      <w:r w:rsidR="009C5F99">
        <w:t>p</w:t>
      </w:r>
      <w:r w:rsidR="009C5F99" w:rsidRPr="00CB3B85">
        <w:t>urpose</w:t>
      </w:r>
      <w:bookmarkEnd w:id="3"/>
      <w:bookmarkEnd w:id="4"/>
    </w:p>
    <w:p w:rsidR="009C5F99" w:rsidRPr="00CB3B85" w:rsidRDefault="009C5F99" w:rsidP="00036D28">
      <w:pPr>
        <w:pStyle w:val="PHEreportHeading2BlueHighlight"/>
      </w:pPr>
      <w:r w:rsidRPr="00CB3B85">
        <w:t xml:space="preserve">Users of </w:t>
      </w:r>
      <w:r w:rsidR="001C721C">
        <w:t>UK SMI</w:t>
      </w:r>
      <w:r w:rsidRPr="00CB3B85">
        <w:t>s</w:t>
      </w:r>
    </w:p>
    <w:p w:rsidR="009C5F99" w:rsidRPr="006B29FF" w:rsidRDefault="009C5F99" w:rsidP="009C5F99">
      <w:pPr>
        <w:pStyle w:val="PHEBodytext"/>
        <w:rPr>
          <w:sz w:val="20"/>
          <w:szCs w:val="20"/>
        </w:rPr>
      </w:pPr>
      <w:r w:rsidRPr="00AB3D2E">
        <w:t xml:space="preserve">Primarily, </w:t>
      </w:r>
      <w:r w:rsidR="001C721C">
        <w:t>UK SMI</w:t>
      </w:r>
      <w:r w:rsidRPr="00AB3D2E">
        <w:t xml:space="preserve">s are intended as a general resource for practising professionals operating in the field of laboratory medicine and infection specialties in the UK. </w:t>
      </w:r>
      <w:r w:rsidR="001C721C">
        <w:t>UK SMI</w:t>
      </w:r>
      <w:r w:rsidRPr="00AB3D2E">
        <w:t xml:space="preserve">s also provide clinicians with information about the available test repertoire and the standard of laboratory services they should expect for the investigation of infection in their patients, as well as providing information that aids the electronic ordering of appropriate tests. The documents also provide commissioners of healthcare services </w:t>
      </w:r>
      <w:r w:rsidRPr="00AB3D2E">
        <w:rPr>
          <w:szCs w:val="24"/>
        </w:rPr>
        <w:t>with the appropriateness and standard of microbiology investigations they should be seeking as part of the clinical and public health care package for their population.</w:t>
      </w:r>
    </w:p>
    <w:p w:rsidR="009C5F99" w:rsidRPr="006B29FF" w:rsidRDefault="009C5F99" w:rsidP="00036D28">
      <w:pPr>
        <w:pStyle w:val="PHEreportHeading2BlueHighlight"/>
      </w:pPr>
      <w:r w:rsidRPr="006B29FF">
        <w:t xml:space="preserve">Background to </w:t>
      </w:r>
      <w:r w:rsidR="001C721C">
        <w:t>UK SMI</w:t>
      </w:r>
      <w:r w:rsidRPr="006B29FF">
        <w:t>s</w:t>
      </w:r>
    </w:p>
    <w:p w:rsidR="009C5F99" w:rsidRPr="006B29FF" w:rsidRDefault="001C721C" w:rsidP="009C5F99">
      <w:pPr>
        <w:pStyle w:val="PHEBodytext"/>
      </w:pPr>
      <w:r>
        <w:t>UK SMI</w:t>
      </w:r>
      <w:r w:rsidR="009C5F99" w:rsidRPr="006B29FF">
        <w:t xml:space="preserve">s comprise a collection of recommended algorithms and procedures covering all stages of the investigative process in microbiology from the pre-analytical (clinical syndrome) stage to the analytical (laboratory testing) and post analytical (result interpretation and reporting) stages. Syndromic algorithms are supported by more detailed documents containing advice on the investigation of specific diseases and infections. Guidance notes cover the clinical background, differential diagnosis, and appropriate investigation of particular clinical conditions. Quality guidance notes describe laboratory processes which underpin quality, for example assay validation. </w:t>
      </w:r>
    </w:p>
    <w:p w:rsidR="009C5F99" w:rsidRPr="006B29FF" w:rsidRDefault="009C5F99" w:rsidP="009C5F99">
      <w:pPr>
        <w:pStyle w:val="PHEBodytext"/>
      </w:pPr>
      <w:r w:rsidRPr="006B29FF">
        <w:t xml:space="preserve">Standardisation of the diagnostic process through the application of </w:t>
      </w:r>
      <w:r w:rsidR="001C721C">
        <w:t>UK SMI</w:t>
      </w:r>
      <w:r w:rsidRPr="006B29FF">
        <w:t xml:space="preserve">s helps to assure the equivalence of investigation strategies in different laboratories across the UK and is </w:t>
      </w:r>
      <w:r>
        <w:t xml:space="preserve">essential </w:t>
      </w:r>
      <w:r w:rsidRPr="006B29FF">
        <w:t>for public health surveillance, research and development activities.</w:t>
      </w:r>
    </w:p>
    <w:p w:rsidR="009C5F99" w:rsidRPr="006B29FF" w:rsidRDefault="009C5F99" w:rsidP="00036D28">
      <w:pPr>
        <w:pStyle w:val="PHEreportHeading2BlueHighlight"/>
      </w:pPr>
      <w:r w:rsidRPr="006B29FF">
        <w:t xml:space="preserve">Equal </w:t>
      </w:r>
      <w:r>
        <w:t>partnership w</w:t>
      </w:r>
      <w:r w:rsidRPr="006B29FF">
        <w:t>orking</w:t>
      </w:r>
    </w:p>
    <w:p w:rsidR="009C5F99" w:rsidRPr="006B29FF" w:rsidRDefault="001C721C" w:rsidP="009C5F99">
      <w:pPr>
        <w:pStyle w:val="PHEBodytext"/>
      </w:pPr>
      <w:r>
        <w:t>UK SMI</w:t>
      </w:r>
      <w:r w:rsidR="009C5F99" w:rsidRPr="006B29FF">
        <w:t xml:space="preserve">s are developed in equal partnership with PHE, NHS, Royal College of Pathologists and professional societies. The list of participating societies may be found at </w:t>
      </w:r>
      <w:hyperlink r:id="rId18" w:history="1">
        <w:r w:rsidR="008F3ED1" w:rsidRPr="00064F6D">
          <w:rPr>
            <w:rStyle w:val="Hyperlink"/>
            <w:sz w:val="24"/>
          </w:rPr>
          <w:t>https://www.gov.uk/uk-standards-for-microbiology-investigations-smi-quality-and-consistency-in-clinical-laboratories</w:t>
        </w:r>
      </w:hyperlink>
      <w:hyperlink r:id="rId19" w:history="1"/>
      <w:r w:rsidR="009C5F99" w:rsidRPr="006B29FF">
        <w:t xml:space="preserve">. Inclusion of a logo in an </w:t>
      </w:r>
      <w:r>
        <w:t>UK SMI</w:t>
      </w:r>
      <w:r w:rsidR="00992B94">
        <w:t xml:space="preserve"> </w:t>
      </w:r>
      <w:r w:rsidR="009C5F99" w:rsidRPr="006B29FF">
        <w:t xml:space="preserve">indicates participation of the society in equal partnership and support for the objectives and process of preparing </w:t>
      </w:r>
      <w:r>
        <w:t>UK SMI</w:t>
      </w:r>
      <w:r w:rsidR="009C5F99" w:rsidRPr="006B29FF">
        <w:t>s. Nominees of professional societies are members</w:t>
      </w:r>
      <w:r w:rsidR="003F1508">
        <w:t xml:space="preserve"> of the Steering Committee and w</w:t>
      </w:r>
      <w:r w:rsidR="009C5F99" w:rsidRPr="006B29FF">
        <w:t xml:space="preserve">orking </w:t>
      </w:r>
      <w:r w:rsidR="003F1508">
        <w:t>g</w:t>
      </w:r>
      <w:r w:rsidR="009C5F99" w:rsidRPr="006B29FF">
        <w:t xml:space="preserve">roups which develop </w:t>
      </w:r>
      <w:r>
        <w:t>UK SMI</w:t>
      </w:r>
      <w:r w:rsidR="009C5F99" w:rsidRPr="006B29FF">
        <w:t xml:space="preserve">s. The views of nominees cannot be rigorously representative of the members of their nominating organisations nor the corporate views of their organisations. Nominees act as a conduit for two way reporting and dialogue. Representative views are sought through the consultation process. </w:t>
      </w:r>
      <w:r>
        <w:t>UK SMI</w:t>
      </w:r>
      <w:r w:rsidR="009C5F99" w:rsidRPr="006B29FF">
        <w:t xml:space="preserve">s are developed, reviewed and updated through a wide consultation process. </w:t>
      </w:r>
    </w:p>
    <w:p w:rsidR="009C5F99" w:rsidRPr="006B29FF" w:rsidRDefault="009C5F99" w:rsidP="00036D28">
      <w:pPr>
        <w:pStyle w:val="PHEreportHeading2BlueHighlight"/>
      </w:pPr>
      <w:r w:rsidRPr="006B29FF">
        <w:t xml:space="preserve">Quality </w:t>
      </w:r>
      <w:r>
        <w:t>a</w:t>
      </w:r>
      <w:r w:rsidRPr="006B29FF">
        <w:t>ssurance</w:t>
      </w:r>
    </w:p>
    <w:p w:rsidR="009C5F99" w:rsidRPr="006B29FF" w:rsidRDefault="009C5F99" w:rsidP="009C5F99">
      <w:pPr>
        <w:pStyle w:val="PHEBodytext"/>
      </w:pPr>
      <w:r w:rsidRPr="006B29FF">
        <w:t xml:space="preserve">NICE has accredited the process used by the </w:t>
      </w:r>
      <w:r w:rsidR="001C721C">
        <w:t>UK SMI</w:t>
      </w:r>
      <w:r w:rsidR="00992B94">
        <w:t xml:space="preserve"> </w:t>
      </w:r>
      <w:r w:rsidR="003F1508">
        <w:t>working g</w:t>
      </w:r>
      <w:r w:rsidRPr="006B29FF">
        <w:t xml:space="preserve">roups to produce </w:t>
      </w:r>
      <w:r w:rsidR="001C721C">
        <w:t>UK SMI</w:t>
      </w:r>
      <w:r w:rsidRPr="006B29FF">
        <w:t xml:space="preserve">s. The accreditation is applicable to all guidance produced since October 2009. The process for the development of </w:t>
      </w:r>
      <w:r w:rsidR="001C721C">
        <w:t>UK SMI</w:t>
      </w:r>
      <w:r w:rsidRPr="006B29FF">
        <w:t xml:space="preserve">s is certified to ISO 9001:2008. </w:t>
      </w:r>
      <w:r w:rsidR="001C721C">
        <w:t>UK SMI</w:t>
      </w:r>
      <w:r w:rsidRPr="006B29FF">
        <w:t xml:space="preserve">s represent a good standard of practice to which all clinical and public health </w:t>
      </w:r>
      <w:r w:rsidRPr="006B29FF">
        <w:lastRenderedPageBreak/>
        <w:t xml:space="preserve">microbiology laboratories in the UK are expected to work. </w:t>
      </w:r>
      <w:r w:rsidR="001C721C">
        <w:t>UK SMI</w:t>
      </w:r>
      <w:r w:rsidRPr="006B29FF">
        <w:t xml:space="preserve">s are NICE accredited and represent neither minimum standards of practice nor the highest level of complex laboratory investigation possible. In using </w:t>
      </w:r>
      <w:r w:rsidR="001C721C">
        <w:t>UK SMI</w:t>
      </w:r>
      <w:r w:rsidRPr="006B29FF">
        <w:t xml:space="preserve">s, laboratories should take account of local requirements and undertake additional investigations where appropriate. </w:t>
      </w:r>
      <w:r w:rsidR="001C721C">
        <w:t>UK SMI</w:t>
      </w:r>
      <w:r w:rsidRPr="006B29FF">
        <w:t xml:space="preserve">s help laboratories to meet accreditation requirements by promoting high quality practices which are auditable. </w:t>
      </w:r>
      <w:r w:rsidR="001C721C">
        <w:t>UK SMI</w:t>
      </w:r>
      <w:r w:rsidRPr="006B29FF">
        <w:t xml:space="preserve">s also provide a reference point for method development. The performance of </w:t>
      </w:r>
      <w:r w:rsidR="001C721C">
        <w:t>UK SMI</w:t>
      </w:r>
      <w:r w:rsidRPr="006B29FF">
        <w:t>s depends on competent staff and appropriate quality reagents and equipment. Laboratories should ensure that all commercial and in-house tests have been validated and shown to be fit for purpose. Laboratories should participate in external quality assessment schemes and undertake relevant internal quality control procedures.</w:t>
      </w:r>
    </w:p>
    <w:p w:rsidR="009C5F99" w:rsidRPr="006B29FF" w:rsidRDefault="009C5F99" w:rsidP="00036D28">
      <w:pPr>
        <w:pStyle w:val="PHEreportHeading2BlueHighlight"/>
      </w:pPr>
      <w:r>
        <w:t>Patient and p</w:t>
      </w:r>
      <w:r w:rsidRPr="006B29FF">
        <w:t xml:space="preserve">ublic </w:t>
      </w:r>
      <w:r>
        <w:t>i</w:t>
      </w:r>
      <w:r w:rsidRPr="006B29FF">
        <w:t>nvolvement</w:t>
      </w:r>
    </w:p>
    <w:p w:rsidR="009C5F99" w:rsidRPr="006B29FF" w:rsidRDefault="009C5F99" w:rsidP="009C5F99">
      <w:pPr>
        <w:pStyle w:val="PHEBodytext"/>
      </w:pPr>
      <w:r w:rsidRPr="006B29FF">
        <w:t xml:space="preserve">The </w:t>
      </w:r>
      <w:r w:rsidR="001C721C">
        <w:t>UK SMI</w:t>
      </w:r>
      <w:r w:rsidR="00992B94">
        <w:t xml:space="preserve"> </w:t>
      </w:r>
      <w:r w:rsidR="003F1508">
        <w:t>working g</w:t>
      </w:r>
      <w:r w:rsidRPr="006B29FF">
        <w:t xml:space="preserve">roups are committed to patient and public involvement in the development of </w:t>
      </w:r>
      <w:r w:rsidR="001C721C">
        <w:t>UK SMI</w:t>
      </w:r>
      <w:r w:rsidRPr="006B29FF">
        <w:t xml:space="preserve">s. By involving the public, health professionals, scientists and voluntary organisations the resulting </w:t>
      </w:r>
      <w:r w:rsidR="001C721C">
        <w:t>UK SMI</w:t>
      </w:r>
      <w:r w:rsidR="00992B94">
        <w:t xml:space="preserve"> </w:t>
      </w:r>
      <w:r w:rsidRPr="006B29FF">
        <w:t>will be robust and meet the needs of the user. An opportunity is given to members of the public to contribute to consultations through our open access website.</w:t>
      </w:r>
    </w:p>
    <w:p w:rsidR="009C5F99" w:rsidRPr="006B29FF" w:rsidRDefault="009C5F99" w:rsidP="00036D28">
      <w:pPr>
        <w:pStyle w:val="PHEreportHeading2BlueHighlight"/>
      </w:pPr>
      <w:r>
        <w:t>Information governance and e</w:t>
      </w:r>
      <w:r w:rsidRPr="006B29FF">
        <w:t>quality</w:t>
      </w:r>
    </w:p>
    <w:p w:rsidR="009C5F99" w:rsidRPr="006B29FF" w:rsidRDefault="009C5F99" w:rsidP="009C5F99">
      <w:pPr>
        <w:pStyle w:val="PHEBodytext"/>
      </w:pPr>
      <w:r w:rsidRPr="006B29FF">
        <w:t xml:space="preserve">PHE is a </w:t>
      </w:r>
      <w:proofErr w:type="spellStart"/>
      <w:r w:rsidRPr="006B29FF">
        <w:t>Caldicott</w:t>
      </w:r>
      <w:proofErr w:type="spellEnd"/>
      <w:r w:rsidRPr="006B29FF">
        <w:t xml:space="preserve"> compliant organisation. It seeks to take every possible precaution to prevent unauthorised disclosure of patient details and to ensure that patient-related records are kept under secure conditions. The development of </w:t>
      </w:r>
      <w:r w:rsidR="001C721C">
        <w:t>UK SMI</w:t>
      </w:r>
      <w:r w:rsidRPr="006B29FF">
        <w:t xml:space="preserve">s </w:t>
      </w:r>
      <w:r w:rsidR="003F1508">
        <w:t>is</w:t>
      </w:r>
      <w:r w:rsidRPr="006B29FF">
        <w:t xml:space="preserve"> subject to PHE Equality objectives </w:t>
      </w:r>
      <w:hyperlink r:id="rId20" w:history="1">
        <w:r w:rsidRPr="005944E3">
          <w:rPr>
            <w:rStyle w:val="Hyperlink"/>
            <w:sz w:val="24"/>
          </w:rPr>
          <w:t>https://www.gov.uk/government/organisations/public-health-england/about/equality-and-diversity</w:t>
        </w:r>
      </w:hyperlink>
      <w:r w:rsidRPr="006B29FF">
        <w:t xml:space="preserve">. </w:t>
      </w:r>
    </w:p>
    <w:p w:rsidR="009C5F99" w:rsidRPr="006B29FF" w:rsidRDefault="009C5F99" w:rsidP="009C5F99">
      <w:pPr>
        <w:pStyle w:val="PHEBodytext"/>
      </w:pPr>
      <w:r w:rsidRPr="006B29FF">
        <w:t xml:space="preserve">The </w:t>
      </w:r>
      <w:r w:rsidR="001C721C">
        <w:t>UK SMI</w:t>
      </w:r>
      <w:r w:rsidR="00992B94">
        <w:t xml:space="preserve"> </w:t>
      </w:r>
      <w:r w:rsidR="003F1508">
        <w:t>w</w:t>
      </w:r>
      <w:r w:rsidRPr="006B29FF">
        <w:t xml:space="preserve">orking </w:t>
      </w:r>
      <w:r w:rsidR="003F1508">
        <w:t>g</w:t>
      </w:r>
      <w:r w:rsidRPr="006B29FF">
        <w:t xml:space="preserve">roups are committed to achieving the equality objectives by effective consultation with members of the public, partners, stakeholders and specialist interest groups.  </w:t>
      </w:r>
    </w:p>
    <w:p w:rsidR="009C5F99" w:rsidRPr="006B29FF" w:rsidRDefault="009C5F99" w:rsidP="00036D28">
      <w:pPr>
        <w:pStyle w:val="PHEreportHeading2BlueHighlight"/>
      </w:pPr>
      <w:r w:rsidRPr="006B29FF">
        <w:t xml:space="preserve">Legal </w:t>
      </w:r>
      <w:r>
        <w:t>s</w:t>
      </w:r>
      <w:r w:rsidRPr="006B29FF">
        <w:t>tatement</w:t>
      </w:r>
    </w:p>
    <w:p w:rsidR="00A63562" w:rsidRDefault="00A63562" w:rsidP="00A63562">
      <w:pPr>
        <w:pStyle w:val="PHEBodytext"/>
      </w:pPr>
      <w:r>
        <w:t xml:space="preserve">While every care has been taken in the preparation of </w:t>
      </w:r>
      <w:r w:rsidR="001C721C">
        <w:t>UK SMI</w:t>
      </w:r>
      <w:r>
        <w:t xml:space="preserve">s, PHE and the partner organisations, shall, to the greatest extent possible under any applicable law, exclude liability for all losses, costs, claims, damages or expenses arising out of or connected with the use of an </w:t>
      </w:r>
      <w:r w:rsidR="001C721C">
        <w:t>UK SMI</w:t>
      </w:r>
      <w:r w:rsidR="00992B94">
        <w:t xml:space="preserve"> </w:t>
      </w:r>
      <w:r>
        <w:t xml:space="preserve">or any information contained therein. If alterations are made by an end user to an </w:t>
      </w:r>
      <w:r w:rsidR="001C721C">
        <w:t>UK SMI</w:t>
      </w:r>
      <w:r w:rsidR="00992B94">
        <w:t xml:space="preserve"> </w:t>
      </w:r>
      <w:r>
        <w:t xml:space="preserve">for local use, it must be made clear where in the document the alterations have been made and by whom such alterations have been made and also acknowledged that PHE and the partner organisations shall bear no liability for such alterations. For the further avoidance of doubt, as </w:t>
      </w:r>
      <w:r w:rsidR="001C721C">
        <w:t>UK SMI</w:t>
      </w:r>
      <w:r>
        <w:t xml:space="preserve">s have been developed for application within the UK, any application outside the UK shall be at the user’s risk. </w:t>
      </w:r>
    </w:p>
    <w:p w:rsidR="00A63562" w:rsidRDefault="00A63562" w:rsidP="00A63562">
      <w:pPr>
        <w:pStyle w:val="PHEBodytext"/>
      </w:pPr>
      <w:r>
        <w:t xml:space="preserve">The evidence base and microbial taxonomy for the </w:t>
      </w:r>
      <w:r w:rsidR="001C721C">
        <w:t>UK SMI</w:t>
      </w:r>
      <w:r w:rsidR="00992B94">
        <w:t xml:space="preserve"> </w:t>
      </w:r>
      <w:r>
        <w:t>is as complete as possible at the date of issue. Any omissions and new material will be considered at the next review. These standards can only be superseded by revisions of the standard, legislative action, or by NICE accredited guidance.</w:t>
      </w:r>
    </w:p>
    <w:p w:rsidR="009C5F99" w:rsidRDefault="001C721C" w:rsidP="00A63562">
      <w:pPr>
        <w:pStyle w:val="PHEBodytext"/>
      </w:pPr>
      <w:r>
        <w:t>UK SMI</w:t>
      </w:r>
      <w:r w:rsidR="00A63562">
        <w:t>s are Crown copyright which should be acknowledged where appropriate.</w:t>
      </w:r>
    </w:p>
    <w:p w:rsidR="00596759" w:rsidRDefault="00596759" w:rsidP="00A63562">
      <w:pPr>
        <w:pStyle w:val="PHEBodytext"/>
      </w:pPr>
    </w:p>
    <w:p w:rsidR="00596759" w:rsidRDefault="00596759" w:rsidP="00A63562">
      <w:pPr>
        <w:pStyle w:val="PHEBodytext"/>
      </w:pPr>
    </w:p>
    <w:p w:rsidR="009C5F99" w:rsidRPr="006B29FF" w:rsidRDefault="009C5F99" w:rsidP="00036D28">
      <w:pPr>
        <w:pStyle w:val="PHEreportHeading2BlueHighlight"/>
      </w:pPr>
      <w:r w:rsidRPr="006B29FF">
        <w:lastRenderedPageBreak/>
        <w:t xml:space="preserve">Suggested </w:t>
      </w:r>
      <w:r>
        <w:t>c</w:t>
      </w:r>
      <w:r w:rsidRPr="006B29FF">
        <w:t xml:space="preserve">itation for this </w:t>
      </w:r>
      <w:r>
        <w:t>d</w:t>
      </w:r>
      <w:r w:rsidRPr="006B29FF">
        <w:t>ocument</w:t>
      </w:r>
    </w:p>
    <w:p w:rsidR="00085202" w:rsidRDefault="00FF2266" w:rsidP="009C5F99">
      <w:pPr>
        <w:pStyle w:val="PHEBodytext"/>
        <w:rPr>
          <w:rStyle w:val="Hyperlink"/>
          <w:sz w:val="24"/>
        </w:rPr>
      </w:pPr>
      <w:proofErr w:type="gramStart"/>
      <w:r w:rsidRPr="009E105B">
        <w:rPr>
          <w:rStyle w:val="PHEBodytextChar"/>
        </w:rPr>
        <w:t>Public Health England.</w:t>
      </w:r>
      <w:proofErr w:type="gramEnd"/>
      <w:r w:rsidRPr="009E105B">
        <w:rPr>
          <w:rStyle w:val="PHEBodytextChar"/>
        </w:rPr>
        <w:t xml:space="preserve"> </w:t>
      </w:r>
      <w:proofErr w:type="gramStart"/>
      <w:r w:rsidRPr="009E105B">
        <w:rPr>
          <w:rStyle w:val="PHEBodytextChar"/>
        </w:rPr>
        <w:t>(</w:t>
      </w:r>
      <w:r w:rsidRPr="009E105B">
        <w:rPr>
          <w:rStyle w:val="PHEBodytextChar"/>
        </w:rPr>
        <w:fldChar w:fldCharType="begin" w:fldLock="1"/>
      </w:r>
      <w:r w:rsidRPr="009E105B">
        <w:rPr>
          <w:rStyle w:val="PHEBodytextChar"/>
        </w:rPr>
        <w:instrText xml:space="preserve"> </w:instrText>
      </w:r>
      <w:r w:rsidRPr="009E105B">
        <w:rPr>
          <w:rStyle w:val="PHEBodytextChar"/>
        </w:rPr>
        <w:fldChar w:fldCharType="begin" w:fldLock="1"/>
      </w:r>
      <w:r w:rsidRPr="009E105B">
        <w:rPr>
          <w:rStyle w:val="PHEBodytextChar"/>
        </w:rPr>
        <w:instrText xml:space="preserve">  </w:instrText>
      </w:r>
      <w:r w:rsidRPr="009E105B">
        <w:rPr>
          <w:rStyle w:val="PHEBodytextChar"/>
        </w:rPr>
        <w:fldChar w:fldCharType="end"/>
      </w:r>
      <w:r w:rsidRPr="009E105B">
        <w:rPr>
          <w:rStyle w:val="PHEBodytextChar"/>
        </w:rPr>
        <w:instrText xml:space="preserve"> </w:instrText>
      </w:r>
      <w:r w:rsidRPr="009E105B">
        <w:rPr>
          <w:rStyle w:val="PHEBodytextChar"/>
        </w:rPr>
        <w:fldChar w:fldCharType="end"/>
      </w:r>
      <w:fldSimple w:instr=" FILLIN  &quot;Year of Issue&quot; \d &quot;YYYY &lt;tab+enter&gt;&quot; \o  \* MERGEFORMAT " w:fldLock="1">
        <w:r w:rsidR="008F3ED1" w:rsidRPr="008F3ED1">
          <w:rPr>
            <w:rStyle w:val="PHEBodytextChar"/>
          </w:rPr>
          <w:t>201</w:t>
        </w:r>
        <w:r w:rsidR="00694077">
          <w:rPr>
            <w:rStyle w:val="PHEBodytextChar"/>
          </w:rPr>
          <w:t>8</w:t>
        </w:r>
      </w:fldSimple>
      <w:r w:rsidRPr="009E105B">
        <w:rPr>
          <w:rStyle w:val="PHEBodytextChar"/>
        </w:rPr>
        <w:t xml:space="preserve">). </w:t>
      </w:r>
      <w:r w:rsidR="0099793C" w:rsidRPr="0099793C">
        <w:t xml:space="preserve">Investigation of specimens for </w:t>
      </w:r>
      <w:proofErr w:type="spellStart"/>
      <w:r w:rsidR="0099793C" w:rsidRPr="0099793C">
        <w:t>ectoparasites</w:t>
      </w:r>
      <w:proofErr w:type="spellEnd"/>
      <w:r w:rsidRPr="009E105B">
        <w:rPr>
          <w:rStyle w:val="PHEBodytextChar"/>
        </w:rPr>
        <w:t>.</w:t>
      </w:r>
      <w:proofErr w:type="gramEnd"/>
      <w:r w:rsidRPr="009E105B">
        <w:rPr>
          <w:rStyle w:val="PHEBodytextChar"/>
        </w:rPr>
        <w:t xml:space="preserve"> </w:t>
      </w:r>
      <w:proofErr w:type="gramStart"/>
      <w:r w:rsidRPr="009E105B">
        <w:rPr>
          <w:rStyle w:val="PHEBodytextChar"/>
        </w:rPr>
        <w:t>UK Standards for Microbiology Investigations.</w:t>
      </w:r>
      <w:proofErr w:type="gramEnd"/>
      <w:r w:rsidRPr="009E105B">
        <w:rPr>
          <w:rStyle w:val="PHEBodytextChar"/>
        </w:rPr>
        <w:t xml:space="preserve"> </w:t>
      </w:r>
      <w:r w:rsidR="008F3ED1">
        <w:rPr>
          <w:rStyle w:val="PHEBodytextChar"/>
        </w:rPr>
        <w:t>B 61</w:t>
      </w:r>
      <w:r w:rsidRPr="009E105B">
        <w:rPr>
          <w:rStyle w:val="PHEBodytextChar"/>
        </w:rPr>
        <w:t xml:space="preserve"> </w:t>
      </w:r>
      <w:proofErr w:type="gramStart"/>
      <w:r w:rsidRPr="009E105B">
        <w:rPr>
          <w:rStyle w:val="PHEBodytextChar"/>
        </w:rPr>
        <w:t>Issue</w:t>
      </w:r>
      <w:proofErr w:type="gramEnd"/>
      <w:r w:rsidRPr="009E105B">
        <w:rPr>
          <w:rStyle w:val="PHEBodytextChar"/>
        </w:rPr>
        <w:t xml:space="preserve"> </w:t>
      </w:r>
      <w:fldSimple w:instr=" REF  NewIssueNumber  \* MERGEFORMAT " w:fldLock="1">
        <w:r w:rsidR="0099793C">
          <w:rPr>
            <w:rFonts w:cs="Arial"/>
          </w:rPr>
          <w:t>2.</w:t>
        </w:r>
        <w:r w:rsidR="00694077">
          <w:rPr>
            <w:rFonts w:cs="Arial"/>
          </w:rPr>
          <w:t>2</w:t>
        </w:r>
      </w:fldSimple>
      <w:r w:rsidRPr="009E105B">
        <w:rPr>
          <w:rStyle w:val="PHEBodytextChar"/>
        </w:rPr>
        <w:t xml:space="preserve">. </w:t>
      </w:r>
      <w:hyperlink r:id="rId21" w:history="1">
        <w:r w:rsidRPr="005944E3">
          <w:rPr>
            <w:rStyle w:val="Hyperlink"/>
            <w:sz w:val="24"/>
          </w:rPr>
          <w:t>https://www.gov.uk/uk-standards-for-microbiology-investigations-smi-quality-and-consistency-in-clinical-laboratories</w:t>
        </w:r>
      </w:hyperlink>
    </w:p>
    <w:p w:rsidR="00A63562" w:rsidRDefault="00A63562" w:rsidP="009C5F99">
      <w:pPr>
        <w:pStyle w:val="PHEBodytext"/>
        <w:rPr>
          <w:rStyle w:val="Hyperlink"/>
          <w:sz w:val="24"/>
        </w:rPr>
      </w:pPr>
    </w:p>
    <w:p w:rsidR="00A63562" w:rsidRDefault="00A63562" w:rsidP="009C5F99">
      <w:pPr>
        <w:pStyle w:val="PHEBodytext"/>
        <w:rPr>
          <w:rStyle w:val="Hyperlink"/>
          <w:sz w:val="24"/>
        </w:rPr>
      </w:pPr>
    </w:p>
    <w:p w:rsidR="00A63562" w:rsidRDefault="00A63562" w:rsidP="009C5F99">
      <w:pPr>
        <w:pStyle w:val="PHEBodytext"/>
        <w:rPr>
          <w:rStyle w:val="Hyperlink"/>
          <w:sz w:val="24"/>
        </w:rPr>
      </w:pPr>
    </w:p>
    <w:p w:rsidR="00A63562" w:rsidRDefault="00A63562" w:rsidP="009C5F99">
      <w:pPr>
        <w:pStyle w:val="PHEBodytext"/>
        <w:rPr>
          <w:rStyle w:val="Hyperlink"/>
          <w:sz w:val="24"/>
        </w:rPr>
      </w:pPr>
    </w:p>
    <w:p w:rsidR="00A63562" w:rsidRDefault="00A63562" w:rsidP="009C5F99">
      <w:pPr>
        <w:pStyle w:val="PHEBodytext"/>
        <w:rPr>
          <w:rStyle w:val="Hyperlink"/>
          <w:sz w:val="24"/>
        </w:rPr>
      </w:pPr>
    </w:p>
    <w:p w:rsidR="00A63562" w:rsidRDefault="00A63562" w:rsidP="009C5F99">
      <w:pPr>
        <w:pStyle w:val="PHEBodytext"/>
        <w:rPr>
          <w:rStyle w:val="Hyperlink"/>
          <w:sz w:val="24"/>
        </w:rPr>
      </w:pPr>
    </w:p>
    <w:p w:rsidR="00A63562" w:rsidRDefault="00A63562" w:rsidP="009C5F99">
      <w:pPr>
        <w:pStyle w:val="PHEBodytext"/>
        <w:rPr>
          <w:rStyle w:val="Hyperlink"/>
          <w:sz w:val="24"/>
        </w:rPr>
      </w:pPr>
    </w:p>
    <w:p w:rsidR="00A63562" w:rsidRDefault="00A63562" w:rsidP="009C5F99">
      <w:pPr>
        <w:pStyle w:val="PHEBodytext"/>
        <w:rPr>
          <w:rStyle w:val="Hyperlink"/>
          <w:sz w:val="24"/>
        </w:rPr>
      </w:pPr>
    </w:p>
    <w:p w:rsidR="00A63562" w:rsidRDefault="00A63562" w:rsidP="009C5F99">
      <w:pPr>
        <w:pStyle w:val="PHEBodytext"/>
        <w:rPr>
          <w:rStyle w:val="Hyperlink"/>
          <w:sz w:val="24"/>
        </w:rPr>
      </w:pPr>
    </w:p>
    <w:p w:rsidR="00A63562" w:rsidRDefault="00A63562" w:rsidP="009C5F99">
      <w:pPr>
        <w:pStyle w:val="PHEBodytext"/>
        <w:rPr>
          <w:rStyle w:val="Hyperlink"/>
          <w:sz w:val="24"/>
        </w:rPr>
      </w:pPr>
    </w:p>
    <w:p w:rsidR="00A63562" w:rsidRDefault="00A63562" w:rsidP="009C5F99">
      <w:pPr>
        <w:pStyle w:val="PHEBodytext"/>
        <w:rPr>
          <w:rStyle w:val="Hyperlink"/>
          <w:sz w:val="24"/>
        </w:rPr>
      </w:pPr>
    </w:p>
    <w:p w:rsidR="00A63562" w:rsidRDefault="00A63562" w:rsidP="009C5F99">
      <w:pPr>
        <w:pStyle w:val="PHEBodytext"/>
        <w:rPr>
          <w:rStyle w:val="Hyperlink"/>
          <w:sz w:val="24"/>
        </w:rPr>
      </w:pPr>
    </w:p>
    <w:p w:rsidR="00A63562" w:rsidRDefault="00A63562" w:rsidP="009C5F99">
      <w:pPr>
        <w:pStyle w:val="PHEBodytext"/>
        <w:rPr>
          <w:rStyle w:val="Hyperlink"/>
          <w:sz w:val="24"/>
        </w:rPr>
      </w:pPr>
    </w:p>
    <w:p w:rsidR="00A63562" w:rsidRDefault="00A63562" w:rsidP="009C5F99">
      <w:pPr>
        <w:pStyle w:val="PHEBodytext"/>
        <w:rPr>
          <w:rStyle w:val="Hyperlink"/>
          <w:sz w:val="24"/>
        </w:rPr>
      </w:pPr>
    </w:p>
    <w:p w:rsidR="00A63562" w:rsidRDefault="00A63562" w:rsidP="009C5F99">
      <w:pPr>
        <w:pStyle w:val="PHEBodytext"/>
        <w:rPr>
          <w:rStyle w:val="Hyperlink"/>
          <w:sz w:val="24"/>
        </w:rPr>
      </w:pPr>
    </w:p>
    <w:p w:rsidR="00A63562" w:rsidRDefault="00A63562" w:rsidP="009C5F99">
      <w:pPr>
        <w:pStyle w:val="PHEBodytext"/>
        <w:rPr>
          <w:rStyle w:val="Hyperlink"/>
          <w:sz w:val="24"/>
        </w:rPr>
      </w:pPr>
    </w:p>
    <w:p w:rsidR="00A63562" w:rsidRDefault="00A63562" w:rsidP="009C5F99">
      <w:pPr>
        <w:pStyle w:val="PHEBodytext"/>
        <w:rPr>
          <w:rStyle w:val="Hyperlink"/>
          <w:sz w:val="24"/>
        </w:rPr>
      </w:pPr>
    </w:p>
    <w:p w:rsidR="00A63562" w:rsidRDefault="00A63562" w:rsidP="009C5F99">
      <w:pPr>
        <w:pStyle w:val="PHEBodytext"/>
        <w:rPr>
          <w:rStyle w:val="Hyperlink"/>
          <w:sz w:val="24"/>
        </w:rPr>
      </w:pPr>
    </w:p>
    <w:p w:rsidR="00A63562" w:rsidRDefault="00A63562" w:rsidP="009C5F99">
      <w:pPr>
        <w:pStyle w:val="PHEBodytext"/>
        <w:rPr>
          <w:rStyle w:val="Hyperlink"/>
          <w:sz w:val="24"/>
        </w:rPr>
      </w:pPr>
    </w:p>
    <w:p w:rsidR="00A63562" w:rsidRDefault="00A63562" w:rsidP="009C5F99">
      <w:pPr>
        <w:pStyle w:val="PHEBodytext"/>
        <w:rPr>
          <w:rStyle w:val="Hyperlink"/>
          <w:sz w:val="24"/>
        </w:rPr>
      </w:pPr>
    </w:p>
    <w:p w:rsidR="00A63562" w:rsidRDefault="00A63562" w:rsidP="009C5F99">
      <w:pPr>
        <w:pStyle w:val="PHEBodytext"/>
        <w:rPr>
          <w:rStyle w:val="Hyperlink"/>
          <w:sz w:val="24"/>
        </w:rPr>
      </w:pPr>
    </w:p>
    <w:p w:rsidR="00A63562" w:rsidRDefault="00A63562" w:rsidP="009C5F99">
      <w:pPr>
        <w:pStyle w:val="PHEBodytext"/>
        <w:rPr>
          <w:rStyle w:val="Hyperlink"/>
          <w:sz w:val="24"/>
        </w:rPr>
      </w:pPr>
    </w:p>
    <w:p w:rsidR="00A63562" w:rsidRDefault="00A63562" w:rsidP="009C5F99">
      <w:pPr>
        <w:pStyle w:val="PHEBodytext"/>
        <w:rPr>
          <w:rStyle w:val="Hyperlink"/>
          <w:sz w:val="24"/>
        </w:rPr>
      </w:pPr>
    </w:p>
    <w:p w:rsidR="00A63562" w:rsidRDefault="00A63562" w:rsidP="009C5F99">
      <w:pPr>
        <w:pStyle w:val="PHEBodytext"/>
        <w:rPr>
          <w:rStyle w:val="Hyperlink"/>
          <w:sz w:val="24"/>
        </w:rPr>
      </w:pPr>
    </w:p>
    <w:p w:rsidR="00A63562" w:rsidRDefault="00A63562" w:rsidP="009C5F99">
      <w:pPr>
        <w:pStyle w:val="PHEBodytext"/>
        <w:rPr>
          <w:rStyle w:val="Hyperlink"/>
          <w:sz w:val="24"/>
        </w:rPr>
      </w:pPr>
    </w:p>
    <w:p w:rsidR="00DC74A3" w:rsidRDefault="00DC74A3" w:rsidP="009C5F99">
      <w:pPr>
        <w:pStyle w:val="PHEBodytext"/>
        <w:rPr>
          <w:rStyle w:val="Hyperlink"/>
          <w:sz w:val="24"/>
        </w:rPr>
      </w:pPr>
    </w:p>
    <w:p w:rsidR="00DC74A3" w:rsidRDefault="00DC74A3" w:rsidP="009C5F99">
      <w:pPr>
        <w:pStyle w:val="PHEBodytext"/>
        <w:rPr>
          <w:rStyle w:val="Hyperlink"/>
          <w:sz w:val="24"/>
        </w:rPr>
      </w:pPr>
    </w:p>
    <w:p w:rsidR="00A63562" w:rsidRDefault="00A63562" w:rsidP="009C5F99">
      <w:pPr>
        <w:pStyle w:val="PHEBodytext"/>
        <w:rPr>
          <w:rStyle w:val="Hyperlink"/>
          <w:sz w:val="24"/>
        </w:rPr>
      </w:pPr>
    </w:p>
    <w:p w:rsidR="00A63562" w:rsidRDefault="00A63562" w:rsidP="009C5F99">
      <w:pPr>
        <w:pStyle w:val="PHEBodytext"/>
        <w:rPr>
          <w:rStyle w:val="Hyperlink"/>
          <w:sz w:val="24"/>
        </w:rPr>
      </w:pPr>
    </w:p>
    <w:p w:rsidR="00A63562" w:rsidRDefault="00A63562" w:rsidP="009C5F99">
      <w:pPr>
        <w:pStyle w:val="PHEBodytext"/>
        <w:rPr>
          <w:rStyle w:val="Hyperlink"/>
          <w:sz w:val="24"/>
        </w:rPr>
      </w:pPr>
    </w:p>
    <w:p w:rsidR="00A63562" w:rsidRDefault="00A63562" w:rsidP="009C5F99">
      <w:pPr>
        <w:pStyle w:val="PHEBodytext"/>
        <w:rPr>
          <w:rStyle w:val="Hyperlink"/>
          <w:sz w:val="24"/>
        </w:rPr>
      </w:pPr>
    </w:p>
    <w:p w:rsidR="006D7F6F" w:rsidRPr="00B03725" w:rsidRDefault="003E3649" w:rsidP="00B03725">
      <w:pPr>
        <w:pStyle w:val="PHEreportHeading1"/>
      </w:pPr>
      <w:bookmarkStart w:id="5" w:name="_Toc465328159"/>
      <w:r w:rsidRPr="00B03725">
        <w:lastRenderedPageBreak/>
        <w:t xml:space="preserve">Scope of </w:t>
      </w:r>
      <w:r w:rsidR="0094564F">
        <w:t>d</w:t>
      </w:r>
      <w:r w:rsidRPr="00B03725">
        <w:t>ocument</w:t>
      </w:r>
      <w:bookmarkEnd w:id="5"/>
      <w:r w:rsidRPr="00B03725">
        <w:t xml:space="preserve"> </w:t>
      </w:r>
    </w:p>
    <w:p w:rsidR="0086132E" w:rsidRPr="009E105B" w:rsidRDefault="0086132E" w:rsidP="0086132E">
      <w:pPr>
        <w:pStyle w:val="PHEreportHeading3"/>
      </w:pPr>
      <w:r w:rsidRPr="009E105B">
        <w:t xml:space="preserve">Type of </w:t>
      </w:r>
      <w:r w:rsidR="00596759">
        <w:t>s</w:t>
      </w:r>
      <w:r w:rsidRPr="009E105B">
        <w:t>pecimen</w:t>
      </w:r>
    </w:p>
    <w:p w:rsidR="0086132E" w:rsidRPr="009E105B" w:rsidRDefault="0086132E" w:rsidP="0086132E">
      <w:pPr>
        <w:pStyle w:val="PHEBodytext"/>
      </w:pPr>
      <w:proofErr w:type="spellStart"/>
      <w:r>
        <w:t>Ectoparasitic</w:t>
      </w:r>
      <w:proofErr w:type="spellEnd"/>
      <w:r>
        <w:t xml:space="preserve"> arthropods,</w:t>
      </w:r>
      <w:r w:rsidRPr="009E105B">
        <w:t xml:space="preserve"> leeches</w:t>
      </w:r>
    </w:p>
    <w:p w:rsidR="0086132E" w:rsidRPr="009E105B" w:rsidRDefault="0086132E" w:rsidP="0086132E">
      <w:pPr>
        <w:pStyle w:val="PHEBodytext"/>
        <w:rPr>
          <w:rFonts w:cs="Arial"/>
        </w:rPr>
      </w:pPr>
      <w:r w:rsidRPr="009E105B">
        <w:rPr>
          <w:rFonts w:cs="Arial"/>
        </w:rPr>
        <w:t xml:space="preserve">This </w:t>
      </w:r>
      <w:r w:rsidR="001C721C">
        <w:rPr>
          <w:rFonts w:cs="Arial"/>
        </w:rPr>
        <w:t>UK SMI</w:t>
      </w:r>
      <w:r w:rsidR="00992B94">
        <w:rPr>
          <w:rFonts w:cs="Arial"/>
        </w:rPr>
        <w:t xml:space="preserve"> </w:t>
      </w:r>
      <w:r w:rsidRPr="009E105B">
        <w:rPr>
          <w:rFonts w:cs="Arial"/>
        </w:rPr>
        <w:t xml:space="preserve">describes the examination of </w:t>
      </w:r>
      <w:r w:rsidRPr="009E105B">
        <w:t xml:space="preserve">samples for </w:t>
      </w:r>
      <w:proofErr w:type="spellStart"/>
      <w:r w:rsidRPr="009E105B">
        <w:t>ectoparasites</w:t>
      </w:r>
      <w:proofErr w:type="spellEnd"/>
      <w:r w:rsidRPr="009E105B">
        <w:t>.</w:t>
      </w:r>
    </w:p>
    <w:p w:rsidR="0086132E" w:rsidRPr="009E105B" w:rsidRDefault="0086132E" w:rsidP="0086132E">
      <w:pPr>
        <w:pStyle w:val="PHEBodytext"/>
      </w:pPr>
      <w:r w:rsidRPr="009E105B">
        <w:t xml:space="preserve">This </w:t>
      </w:r>
      <w:r w:rsidR="001C721C">
        <w:t>UK SMI</w:t>
      </w:r>
      <w:r w:rsidR="00992B94">
        <w:t xml:space="preserve"> </w:t>
      </w:r>
      <w:r w:rsidRPr="009E105B">
        <w:t xml:space="preserve">should be used in conjunction with other </w:t>
      </w:r>
      <w:r w:rsidR="001C721C">
        <w:t>UK SMI</w:t>
      </w:r>
      <w:r w:rsidRPr="009E105B">
        <w:t>s.</w:t>
      </w:r>
    </w:p>
    <w:p w:rsidR="00FB26EE" w:rsidRDefault="00FB26EE" w:rsidP="00FB26EE">
      <w:pPr>
        <w:pStyle w:val="PHEreportHeading1"/>
      </w:pPr>
      <w:bookmarkStart w:id="6" w:name="_Toc465328160"/>
      <w:r w:rsidRPr="00C44CA4">
        <w:t>Key recommendations</w:t>
      </w:r>
      <w:bookmarkEnd w:id="6"/>
    </w:p>
    <w:p w:rsidR="00FB26EE" w:rsidRPr="00C44CA4" w:rsidRDefault="00C44CA4" w:rsidP="00D6153B">
      <w:pPr>
        <w:pStyle w:val="PHEBodytext"/>
      </w:pPr>
      <w:r w:rsidRPr="00C44CA4">
        <w:rPr>
          <w:rFonts w:cs="Arial"/>
        </w:rPr>
        <w:t>Not applicable.</w:t>
      </w:r>
    </w:p>
    <w:p w:rsidR="0090734C" w:rsidRPr="006B29FF" w:rsidRDefault="0090734C" w:rsidP="00525C75">
      <w:pPr>
        <w:pStyle w:val="PHEreportHeading1"/>
      </w:pPr>
      <w:bookmarkStart w:id="7" w:name="_Toc465328161"/>
      <w:r w:rsidRPr="006B29FF">
        <w:t>Introduction</w:t>
      </w:r>
      <w:bookmarkEnd w:id="7"/>
    </w:p>
    <w:p w:rsidR="0086132E" w:rsidRPr="009E105B" w:rsidRDefault="0086132E" w:rsidP="0086132E">
      <w:pPr>
        <w:pStyle w:val="PHEBodytext"/>
        <w:rPr>
          <w:szCs w:val="22"/>
        </w:rPr>
      </w:pPr>
      <w:r w:rsidRPr="009E105B">
        <w:t xml:space="preserve">This </w:t>
      </w:r>
      <w:r w:rsidR="001C721C">
        <w:t>UK SMI</w:t>
      </w:r>
      <w:r w:rsidR="00992B94">
        <w:t xml:space="preserve"> </w:t>
      </w:r>
      <w:r w:rsidRPr="009E105B">
        <w:t xml:space="preserve">deals with the most important human </w:t>
      </w:r>
      <w:proofErr w:type="spellStart"/>
      <w:r w:rsidRPr="009E105B">
        <w:t>ectoparasites</w:t>
      </w:r>
      <w:proofErr w:type="spellEnd"/>
      <w:r w:rsidRPr="009E105B">
        <w:t xml:space="preserve"> (the fleas, lice, bedbugs, ticks and mites). </w:t>
      </w:r>
      <w:proofErr w:type="spellStart"/>
      <w:r w:rsidRPr="009E105B">
        <w:t>Myiasis</w:t>
      </w:r>
      <w:proofErr w:type="spellEnd"/>
      <w:r w:rsidRPr="009E105B">
        <w:t xml:space="preserve"> flies are also included in this </w:t>
      </w:r>
      <w:r w:rsidR="001C721C">
        <w:t>UK SMI</w:t>
      </w:r>
      <w:r w:rsidR="00992B94">
        <w:t xml:space="preserve"> </w:t>
      </w:r>
      <w:r w:rsidRPr="009E105B">
        <w:t xml:space="preserve">although only a few species are obligate parasites of mammals. Descriptions and diagrams are included to distinguish </w:t>
      </w:r>
      <w:proofErr w:type="spellStart"/>
      <w:r w:rsidRPr="009E105B">
        <w:t>ectoparasites</w:t>
      </w:r>
      <w:proofErr w:type="spellEnd"/>
      <w:r w:rsidRPr="009E105B">
        <w:t xml:space="preserve"> commonly found in the </w:t>
      </w:r>
      <w:smartTag w:uri="urn:schemas-microsoft-com:office:smarttags" w:element="place">
        <w:smartTag w:uri="urn:schemas-microsoft-com:office:smarttags" w:element="country-region">
          <w:r w:rsidRPr="009E105B">
            <w:t>UK</w:t>
          </w:r>
        </w:smartTag>
      </w:smartTag>
      <w:r w:rsidRPr="009E105B">
        <w:t xml:space="preserve"> and those associated with foreign travel. </w:t>
      </w:r>
      <w:r w:rsidRPr="009E105B">
        <w:rPr>
          <w:rFonts w:cs="Arial"/>
        </w:rPr>
        <w:t xml:space="preserve">The parasites covered in this </w:t>
      </w:r>
      <w:r w:rsidR="001C721C">
        <w:rPr>
          <w:rFonts w:cs="Arial"/>
        </w:rPr>
        <w:t>UK SMI</w:t>
      </w:r>
      <w:r w:rsidR="00992B94">
        <w:rPr>
          <w:rFonts w:cs="Arial"/>
        </w:rPr>
        <w:t xml:space="preserve"> </w:t>
      </w:r>
      <w:r w:rsidRPr="009E105B">
        <w:rPr>
          <w:rFonts w:cs="Arial"/>
        </w:rPr>
        <w:t>are rare laboratory specimens in the UK and for this reason it is considered advisable that only experienced personnel should examine them. Identification is subjective and therefore should be checked by a second person and confirmed by a reference laboratory.</w:t>
      </w:r>
    </w:p>
    <w:p w:rsidR="0086132E" w:rsidRPr="009E105B" w:rsidRDefault="0086132E" w:rsidP="0086132E">
      <w:pPr>
        <w:pStyle w:val="PHEBodytext"/>
      </w:pPr>
      <w:r w:rsidRPr="009E105B">
        <w:t xml:space="preserve">It is important to ascertain whether an </w:t>
      </w:r>
      <w:proofErr w:type="spellStart"/>
      <w:r w:rsidRPr="009E105B">
        <w:t>ectoparasitic</w:t>
      </w:r>
      <w:proofErr w:type="spellEnd"/>
      <w:r w:rsidRPr="009E105B">
        <w:t xml:space="preserve"> infection is the cause of a patient’s symptoms or a potential vector of disease. </w:t>
      </w:r>
      <w:proofErr w:type="spellStart"/>
      <w:r w:rsidRPr="009E105B">
        <w:t>Ectoparasites</w:t>
      </w:r>
      <w:proofErr w:type="spellEnd"/>
      <w:r w:rsidRPr="009E105B">
        <w:t xml:space="preserve"> are recognised by their size, colour, and morphological appearance. Reference to an appropriate </w:t>
      </w:r>
      <w:proofErr w:type="spellStart"/>
      <w:r w:rsidRPr="009E105B">
        <w:t>ectoparasite</w:t>
      </w:r>
      <w:proofErr w:type="spellEnd"/>
      <w:r w:rsidRPr="009E105B">
        <w:t xml:space="preserve"> identification key may aid identification</w:t>
      </w:r>
      <w:r w:rsidR="00A00DD8">
        <w:fldChar w:fldCharType="begin" w:fldLock="1"/>
      </w:r>
      <w:r w:rsidR="00A00DD8">
        <w:instrText xml:space="preserve"> ADDIN EN.CITE &lt;EndNote&gt;&lt;Cite ExcludeAuth="1"&gt;&lt;Year&gt;1993&lt;/Year&gt;&lt;RecNum&gt;6&lt;/RecNum&gt;&lt;DisplayText&gt;&lt;style face="superscript"&gt;1&lt;/style&gt;&lt;/DisplayText&gt;&lt;record&gt;&lt;rec-number&gt;6&lt;/rec-number&gt;&lt;foreign-keys&gt;&lt;key app="EN" db-id="ed0x2s95wv9perestasx5fxm0rpvzfsa2p2p" timestamp="1530096756"&gt;6&lt;/key&gt;&lt;/foreign-keys&gt;&lt;ref-type name="Book Section"&gt;5&lt;/ref-type&gt;&lt;contributors&gt;&lt;secondary-authors&gt;&lt;author&gt;Lane,R.P.&lt;/author&gt;&lt;author&gt;Crosskey,R.W.&lt;/author&gt;&lt;/secondary-authors&gt;&lt;tertiary-authors&gt;&lt;author&gt;Lane,R.P.&lt;/author&gt;&lt;author&gt;Crosskey,R.W.&lt;/author&gt;&lt;/tertiary-authors&gt;&lt;/contributors&gt;&lt;titles&gt;&lt;title&gt;Medical Insects and Arachnids&lt;/title&gt;&lt;/titles&gt;&lt;reprint-edition&gt;Not in File&lt;/reprint-edition&gt;&lt;keywords&gt;&lt;keyword&gt;G 9&lt;/keyword&gt;&lt;/keywords&gt;&lt;dates&gt;&lt;year&gt;1993&lt;/year&gt;&lt;pub-dates&gt;&lt;date&gt;1993&lt;/date&gt;&lt;/pub-dates&gt;&lt;/dates&gt;&lt;publisher&gt;Kluwer Academic Publishers&lt;/publisher&gt;&lt;label&gt;2839&lt;/label&gt;&lt;urls&gt;&lt;/urls&gt;&lt;/record&gt;&lt;/Cite&gt;&lt;/EndNote&gt;</w:instrText>
      </w:r>
      <w:r w:rsidR="00A00DD8">
        <w:fldChar w:fldCharType="separate"/>
      </w:r>
      <w:r w:rsidR="00A00DD8" w:rsidRPr="00A00DD8">
        <w:rPr>
          <w:noProof/>
          <w:vertAlign w:val="superscript"/>
        </w:rPr>
        <w:t>1</w:t>
      </w:r>
      <w:r w:rsidR="00A00DD8">
        <w:fldChar w:fldCharType="end"/>
      </w:r>
      <w:r w:rsidRPr="009E105B">
        <w:t>.</w:t>
      </w:r>
    </w:p>
    <w:p w:rsidR="0086132E" w:rsidRPr="009E105B" w:rsidRDefault="0086132E" w:rsidP="0086132E">
      <w:pPr>
        <w:pStyle w:val="PHEBodytext"/>
      </w:pPr>
      <w:r w:rsidRPr="009E105B">
        <w:t xml:space="preserve">The arthropod </w:t>
      </w:r>
      <w:proofErr w:type="spellStart"/>
      <w:r w:rsidRPr="009E105B">
        <w:t>ectoparasites</w:t>
      </w:r>
      <w:proofErr w:type="spellEnd"/>
      <w:r w:rsidRPr="009E105B">
        <w:t xml:space="preserve"> are structurally unrelated and form a biological rather than a taxonomic group. Most parasitic</w:t>
      </w:r>
      <w:r w:rsidR="00596759">
        <w:t xml:space="preserve"> arthropods are </w:t>
      </w:r>
      <w:proofErr w:type="spellStart"/>
      <w:r w:rsidR="00596759">
        <w:t>ectoparasites</w:t>
      </w:r>
      <w:proofErr w:type="spellEnd"/>
      <w:r w:rsidR="00596759">
        <w:t xml:space="preserve"> (that is,</w:t>
      </w:r>
      <w:r w:rsidRPr="009E105B">
        <w:t xml:space="preserve"> they live and feed on the outside of their host) but certain species are more intimately associated with their human and animal hosts. The morphology of fleas, lice, bedbugs, ticks and mites shows several features adapted for an </w:t>
      </w:r>
      <w:proofErr w:type="spellStart"/>
      <w:r w:rsidRPr="009E105B">
        <w:t>ectoparasitic</w:t>
      </w:r>
      <w:proofErr w:type="spellEnd"/>
      <w:r w:rsidRPr="009E105B">
        <w:t xml:space="preserve"> life. These include the absence of wings, presence of spines and bristles, terminal claws on legs for clinging to fur/feathers of hosts, and a tough </w:t>
      </w:r>
      <w:proofErr w:type="spellStart"/>
      <w:r w:rsidRPr="009E105B">
        <w:t>chitinous</w:t>
      </w:r>
      <w:proofErr w:type="spellEnd"/>
      <w:r w:rsidRPr="009E105B">
        <w:t xml:space="preserve"> body. These features reduce the risk of dislodgement of the parasite by the host as there may be intense host grooming or scratching in response to any infestation.</w:t>
      </w:r>
    </w:p>
    <w:p w:rsidR="0086132E" w:rsidRDefault="0086132E" w:rsidP="0086132E">
      <w:pPr>
        <w:pStyle w:val="PHEBodytext"/>
      </w:pPr>
    </w:p>
    <w:p w:rsidR="00C44CA4" w:rsidRDefault="00C44CA4" w:rsidP="0086132E">
      <w:pPr>
        <w:pStyle w:val="PHEBodytext"/>
      </w:pPr>
    </w:p>
    <w:p w:rsidR="00C44CA4" w:rsidRDefault="00C44CA4" w:rsidP="0086132E">
      <w:pPr>
        <w:pStyle w:val="PHEBodytext"/>
      </w:pPr>
    </w:p>
    <w:p w:rsidR="00C44CA4" w:rsidRDefault="00C44CA4" w:rsidP="0086132E">
      <w:pPr>
        <w:pStyle w:val="PHEBodytext"/>
      </w:pPr>
    </w:p>
    <w:p w:rsidR="00DC74A3" w:rsidRDefault="00DC74A3" w:rsidP="0086132E">
      <w:pPr>
        <w:pStyle w:val="PHEBodytext"/>
      </w:pPr>
    </w:p>
    <w:p w:rsidR="00DC74A3" w:rsidRDefault="00DC74A3" w:rsidP="0086132E">
      <w:pPr>
        <w:pStyle w:val="PHEBodytext"/>
      </w:pPr>
    </w:p>
    <w:p w:rsidR="005772C3" w:rsidRDefault="005772C3" w:rsidP="0086132E">
      <w:pPr>
        <w:pStyle w:val="PHEBodytext"/>
      </w:pPr>
    </w:p>
    <w:p w:rsidR="00036D28" w:rsidRDefault="00036D28" w:rsidP="0086132E">
      <w:pPr>
        <w:pStyle w:val="PHEBodytext"/>
      </w:pPr>
    </w:p>
    <w:p w:rsidR="00036D28" w:rsidRPr="009E105B" w:rsidRDefault="00036D28" w:rsidP="0086132E">
      <w:pPr>
        <w:pStyle w:val="PHEBodytext"/>
      </w:pPr>
    </w:p>
    <w:p w:rsidR="0086132E" w:rsidRPr="009E105B" w:rsidRDefault="0086132E" w:rsidP="005772C3">
      <w:pPr>
        <w:pStyle w:val="PHEreportHeading2BlueHighlight"/>
      </w:pPr>
      <w:bookmarkStart w:id="8" w:name="_Toc418151316"/>
      <w:r w:rsidRPr="009E105B">
        <w:lastRenderedPageBreak/>
        <w:t xml:space="preserve">The </w:t>
      </w:r>
      <w:r w:rsidR="00804319" w:rsidRPr="009E105B">
        <w:t xml:space="preserve">biology of </w:t>
      </w:r>
      <w:proofErr w:type="spellStart"/>
      <w:r w:rsidR="00804319" w:rsidRPr="009E105B">
        <w:t>ectoparasite</w:t>
      </w:r>
      <w:proofErr w:type="spellEnd"/>
      <w:r w:rsidR="00804319" w:rsidRPr="009E105B">
        <w:t xml:space="preserve"> vectors</w:t>
      </w:r>
      <w:bookmarkEnd w:id="8"/>
    </w:p>
    <w:p w:rsidR="0086132E" w:rsidRPr="009E105B" w:rsidRDefault="0086132E" w:rsidP="0086132E">
      <w:pPr>
        <w:pStyle w:val="PHEBodytext"/>
      </w:pPr>
      <w:r w:rsidRPr="009E105B">
        <w:t xml:space="preserve">In general, fleas, bedbugs, ticks and mites of medical importance are not host specific. These </w:t>
      </w:r>
      <w:proofErr w:type="spellStart"/>
      <w:r w:rsidRPr="009E105B">
        <w:t>ectoparasites</w:t>
      </w:r>
      <w:proofErr w:type="spellEnd"/>
      <w:r w:rsidRPr="009E105B">
        <w:t xml:space="preserve"> are primarily zoophilic but are opportunistic feeders on man.</w:t>
      </w:r>
    </w:p>
    <w:p w:rsidR="0086132E" w:rsidRPr="009E105B" w:rsidRDefault="0086132E" w:rsidP="0086132E">
      <w:pPr>
        <w:pStyle w:val="PHEBodytext"/>
      </w:pPr>
      <w:r w:rsidRPr="009E105B">
        <w:t xml:space="preserve">In contrast, lice are highly host specific and spend their entire life cycle on the host. Body lice are transferred by close physical contact or the exchange of infested clothing. They are vectors of classical epidemic typhus, louse-borne relapsing fever and </w:t>
      </w:r>
      <w:proofErr w:type="spellStart"/>
      <w:r w:rsidRPr="009E105B">
        <w:t>quintana</w:t>
      </w:r>
      <w:proofErr w:type="spellEnd"/>
      <w:r w:rsidRPr="009E105B">
        <w:t xml:space="preserve"> fever.</w:t>
      </w:r>
    </w:p>
    <w:p w:rsidR="0086132E" w:rsidRPr="009E105B" w:rsidRDefault="0086132E" w:rsidP="0086132E">
      <w:pPr>
        <w:pStyle w:val="PHEBodytext"/>
      </w:pPr>
      <w:r w:rsidRPr="009E105B">
        <w:t xml:space="preserve">All these </w:t>
      </w:r>
      <w:proofErr w:type="spellStart"/>
      <w:r w:rsidRPr="009E105B">
        <w:t>ectoparasites</w:t>
      </w:r>
      <w:proofErr w:type="spellEnd"/>
      <w:r w:rsidRPr="009E105B">
        <w:t xml:space="preserve"> may require a single large blood meal or regular small blood meals to complete their life cycles. In addition to disease transmission their bites cause lesions in the skin that may prove slow to heal, or may become secondarily infected by bacteria. The role of faeces and the bodies of the </w:t>
      </w:r>
      <w:proofErr w:type="spellStart"/>
      <w:r w:rsidRPr="009E105B">
        <w:t>ectoparasites</w:t>
      </w:r>
      <w:proofErr w:type="spellEnd"/>
      <w:r w:rsidRPr="009E105B">
        <w:t xml:space="preserve"> themselves in causing allergic responses should also be mentioned, as asthma, dermatitis and allergic </w:t>
      </w:r>
      <w:proofErr w:type="spellStart"/>
      <w:r w:rsidRPr="009E105B">
        <w:t>rhinitus</w:t>
      </w:r>
      <w:proofErr w:type="spellEnd"/>
      <w:r w:rsidRPr="009E105B">
        <w:t xml:space="preserve"> are becoming increasingly prevalent.</w:t>
      </w:r>
    </w:p>
    <w:p w:rsidR="0086132E" w:rsidRPr="009E105B" w:rsidRDefault="0086132E" w:rsidP="005772C3">
      <w:pPr>
        <w:pStyle w:val="PHEreportHeading2BlueHighlight"/>
      </w:pPr>
      <w:bookmarkStart w:id="9" w:name="_Toc418151317"/>
      <w:r w:rsidRPr="009E105B">
        <w:t>Disease</w:t>
      </w:r>
      <w:r w:rsidR="00804319" w:rsidRPr="009E105B">
        <w:t xml:space="preserve"> transmission</w:t>
      </w:r>
      <w:bookmarkEnd w:id="9"/>
    </w:p>
    <w:p w:rsidR="0086132E" w:rsidRPr="009E105B" w:rsidRDefault="0086132E" w:rsidP="0086132E">
      <w:pPr>
        <w:pStyle w:val="PHEBodytext"/>
      </w:pPr>
      <w:bookmarkStart w:id="10" w:name="_Toc119225994"/>
      <w:bookmarkStart w:id="11" w:name="_Toc210040711"/>
      <w:proofErr w:type="spellStart"/>
      <w:r w:rsidRPr="009E105B">
        <w:t>Ectoparasites</w:t>
      </w:r>
      <w:proofErr w:type="spellEnd"/>
      <w:r w:rsidRPr="009E105B">
        <w:t xml:space="preserve"> make extremely good vectors of disease because they spend extended periods of time in contact with the host. Transmission may be due to inoculation via saliva as in mite-borne scrub typhus; </w:t>
      </w:r>
      <w:proofErr w:type="spellStart"/>
      <w:r w:rsidRPr="009E105B">
        <w:t>inoculative</w:t>
      </w:r>
      <w:proofErr w:type="spellEnd"/>
      <w:r w:rsidRPr="009E105B">
        <w:t xml:space="preserve"> via regurgitation, as in plague; contamination by faeces, as in louse-borne typhus; contamination by secretion, as in tick-borne relapsing fever; or contamination by crushed vector, as in louse-borne relapsing fever.</w:t>
      </w:r>
    </w:p>
    <w:p w:rsidR="0086132E" w:rsidRPr="009E105B" w:rsidRDefault="0086132E" w:rsidP="0086132E">
      <w:pPr>
        <w:pStyle w:val="PHEBodytext"/>
      </w:pPr>
      <w:r w:rsidRPr="009E105B">
        <w:t xml:space="preserve">Fleas, ticks and mites transmit a variety of animal pathogens and the diseases they pass to man are primarily </w:t>
      </w:r>
      <w:proofErr w:type="spellStart"/>
      <w:r w:rsidRPr="009E105B">
        <w:t>zoonoses</w:t>
      </w:r>
      <w:proofErr w:type="spellEnd"/>
      <w:r w:rsidRPr="009E105B">
        <w:t xml:space="preserve">. Arthropod </w:t>
      </w:r>
      <w:proofErr w:type="spellStart"/>
      <w:r w:rsidRPr="009E105B">
        <w:t>ectoparasites</w:t>
      </w:r>
      <w:proofErr w:type="spellEnd"/>
      <w:r w:rsidRPr="009E105B">
        <w:t xml:space="preserve"> are vectors of viral (arboviruses), </w:t>
      </w:r>
      <w:proofErr w:type="spellStart"/>
      <w:r w:rsidRPr="009E105B">
        <w:t>rickettsial</w:t>
      </w:r>
      <w:proofErr w:type="spellEnd"/>
      <w:r w:rsidRPr="009E105B">
        <w:t xml:space="preserve"> (typhus fevers), bacterial (relapsing fever, plague) and protozoal (</w:t>
      </w:r>
      <w:proofErr w:type="spellStart"/>
      <w:r w:rsidRPr="009E105B">
        <w:t>babesiosis</w:t>
      </w:r>
      <w:proofErr w:type="spellEnd"/>
      <w:r w:rsidRPr="009E105B">
        <w:t xml:space="preserve">, East Coast fever) infections. Most of the diseases are </w:t>
      </w:r>
      <w:r w:rsidR="00C44CA4" w:rsidRPr="009E105B">
        <w:t>worldwide</w:t>
      </w:r>
      <w:r w:rsidRPr="009E105B">
        <w:t xml:space="preserve"> in distribution and many, such as plague and tick-borne or mite-borne infections are localised, forming restricted foci not involving man. There is no evidence that bed-bugs are significant vectors of human pathogens.</w:t>
      </w:r>
    </w:p>
    <w:p w:rsidR="0086132E" w:rsidRPr="009E105B" w:rsidRDefault="0086132E" w:rsidP="0086132E">
      <w:pPr>
        <w:pStyle w:val="PHEBodytext"/>
      </w:pPr>
      <w:r w:rsidRPr="009E105B">
        <w:t xml:space="preserve">The transmission of pathogens by </w:t>
      </w:r>
      <w:proofErr w:type="spellStart"/>
      <w:r w:rsidRPr="009E105B">
        <w:t>ectoparasites</w:t>
      </w:r>
      <w:proofErr w:type="spellEnd"/>
      <w:r w:rsidRPr="009E105B">
        <w:t xml:space="preserve"> can occur in several ways and of </w:t>
      </w:r>
      <w:proofErr w:type="gramStart"/>
      <w:r w:rsidRPr="009E105B">
        <w:t>these</w:t>
      </w:r>
      <w:proofErr w:type="gramEnd"/>
      <w:r w:rsidRPr="009E105B">
        <w:t xml:space="preserve"> trans-</w:t>
      </w:r>
      <w:proofErr w:type="spellStart"/>
      <w:r w:rsidRPr="009E105B">
        <w:t>stadial</w:t>
      </w:r>
      <w:proofErr w:type="spellEnd"/>
      <w:r w:rsidRPr="009E105B">
        <w:t xml:space="preserve"> and trans-</w:t>
      </w:r>
      <w:proofErr w:type="spellStart"/>
      <w:r w:rsidRPr="009E105B">
        <w:t>ovarial</w:t>
      </w:r>
      <w:proofErr w:type="spellEnd"/>
      <w:r w:rsidRPr="009E105B">
        <w:t xml:space="preserve"> transmission are of particular interest. Trans-</w:t>
      </w:r>
      <w:proofErr w:type="spellStart"/>
      <w:r w:rsidRPr="009E105B">
        <w:t>stadial</w:t>
      </w:r>
      <w:proofErr w:type="spellEnd"/>
      <w:r w:rsidRPr="009E105B">
        <w:t xml:space="preserve"> transmission occurs when a pathogen is maintained in a vector throughout its life stages (</w:t>
      </w:r>
      <w:r w:rsidR="00596759">
        <w:t>that is,</w:t>
      </w:r>
      <w:r w:rsidRPr="009E105B">
        <w:t xml:space="preserve"> acquired as a larva, passed on to the nymph and passed on to the adult). In trans-</w:t>
      </w:r>
      <w:proofErr w:type="spellStart"/>
      <w:r w:rsidRPr="009E105B">
        <w:t>ovarial</w:t>
      </w:r>
      <w:proofErr w:type="spellEnd"/>
      <w:r w:rsidRPr="009E105B">
        <w:t xml:space="preserve"> transmission the pathogen is passed on to the next generation through the egg. These are both examples of vertical transmission through the vector, population and in such circumstances a disease can be maintained in an area without passing through a human host.</w:t>
      </w:r>
    </w:p>
    <w:p w:rsidR="0086132E" w:rsidRPr="009E105B" w:rsidRDefault="0086132E" w:rsidP="005772C3">
      <w:pPr>
        <w:pStyle w:val="PHEreportHeading2BlueHighlight"/>
      </w:pPr>
      <w:bookmarkStart w:id="12" w:name="_Toc418151318"/>
      <w:bookmarkEnd w:id="10"/>
      <w:bookmarkEnd w:id="11"/>
      <w:r w:rsidRPr="009E105B">
        <w:t>Fleas</w:t>
      </w:r>
      <w:bookmarkEnd w:id="12"/>
      <w:r w:rsidR="00A00DD8">
        <w:fldChar w:fldCharType="begin" w:fldLock="1"/>
      </w:r>
      <w:r w:rsidR="00A00DD8">
        <w:instrText xml:space="preserve"> ADDIN EN.CITE &lt;EndNote&gt;&lt;Cite&gt;&lt;Author&gt;Mathison&lt;/Author&gt;&lt;Year&gt;2014&lt;/Year&gt;&lt;RecNum&gt;19&lt;/RecNum&gt;&lt;DisplayText&gt;&lt;style face="superscript"&gt;2&lt;/style&gt;&lt;/DisplayText&gt;&lt;record&gt;&lt;rec-number&gt;19&lt;/rec-number&gt;&lt;foreign-keys&gt;&lt;key app="EN" db-id="ed0x2s95wv9perestasx5fxm0rpvzfsa2p2p" timestamp="1530096756"&gt;19&lt;/key&gt;&lt;/foreign-keys&gt;&lt;ref-type name="Journal Article"&gt;17&lt;/ref-type&gt;&lt;contributors&gt;&lt;authors&gt;&lt;author&gt;Mathison,B.A.&lt;/author&gt;&lt;author&gt;Pritt,B.S.&lt;/author&gt;&lt;/authors&gt;&lt;/contributors&gt;&lt;auth-address&gt;Division of Parasitic Diseases and Malaria, Center for Global Health, Centers for Disease Control and Prevention, Atlanta, Georgia, USA&lt;/auth-address&gt;&lt;titles&gt;&lt;title&gt;Laboratory identification of arthropod ectoparasites&lt;/title&gt;&lt;secondary-title&gt;Clin.Microbiol.Rev.&lt;/secondary-title&gt;&lt;/titles&gt;&lt;periodical&gt;&lt;full-title&gt;Clin.Microbiol.Rev.&lt;/full-title&gt;&lt;/periodical&gt;&lt;pages&gt;48-67&lt;/pages&gt;&lt;volume&gt;27&lt;/volume&gt;&lt;number&gt;1&lt;/number&gt;&lt;reprint-edition&gt;Not in File&lt;/reprint-edition&gt;&lt;keywords&gt;&lt;keyword&gt;Arthropods&lt;/keyword&gt;&lt;keyword&gt;control&lt;/keyword&gt;&lt;keyword&gt;disease&lt;/keyword&gt;&lt;keyword&gt;Fleas&lt;/keyword&gt;&lt;keyword&gt;G 9&lt;/keyword&gt;&lt;keyword&gt;Georgia&lt;/keyword&gt;&lt;keyword&gt;Health&lt;/keyword&gt;&lt;keyword&gt;Identification&lt;/keyword&gt;&lt;keyword&gt;Laboratories&lt;/keyword&gt;&lt;keyword&gt;Lice&lt;/keyword&gt;&lt;keyword&gt;Malaria&lt;/keyword&gt;&lt;keyword&gt;Parasitic Diseases&lt;/keyword&gt;&lt;keyword&gt;prevention&lt;/keyword&gt;&lt;keyword&gt;Public Health&lt;/keyword&gt;&lt;keyword&gt;Ticks&lt;/keyword&gt;&lt;keyword&gt;United States&lt;/keyword&gt;&lt;/keywords&gt;&lt;dates&gt;&lt;year&gt;2014&lt;/year&gt;&lt;pub-dates&gt;&lt;date&gt;1/2014&lt;/date&gt;&lt;/pub-dates&gt;&lt;/dates&gt;&lt;label&gt;37513&lt;/label&gt;&lt;urls&gt;&lt;related-urls&gt;&lt;url&gt;http://www.ncbi.nlm.nih.gov/pubmed/24396136&lt;/url&gt;&lt;url&gt;https://www.ncbi.nlm.nih.gov/pmc/articles/PMC3910909/pdf/zcm48.pdf&lt;/url&gt;&lt;/related-urls&gt;&lt;/urls&gt;&lt;electronic-resource-num&gt;27/1/48 [pii];10.1128/CMR.00008-13 [doi]&lt;/electronic-resource-num&gt;&lt;/record&gt;&lt;/Cite&gt;&lt;/EndNote&gt;</w:instrText>
      </w:r>
      <w:r w:rsidR="00A00DD8">
        <w:fldChar w:fldCharType="separate"/>
      </w:r>
      <w:r w:rsidR="00A00DD8" w:rsidRPr="00A00DD8">
        <w:rPr>
          <w:noProof/>
          <w:vertAlign w:val="superscript"/>
        </w:rPr>
        <w:t>2</w:t>
      </w:r>
      <w:r w:rsidR="00A00DD8">
        <w:fldChar w:fldCharType="end"/>
      </w:r>
    </w:p>
    <w:p w:rsidR="0086132E" w:rsidRPr="009E105B" w:rsidRDefault="0086132E" w:rsidP="0086132E">
      <w:pPr>
        <w:pStyle w:val="PHEBodytext"/>
      </w:pPr>
      <w:bookmarkStart w:id="13" w:name="_Toc119225995"/>
      <w:bookmarkStart w:id="14" w:name="_Toc210040714"/>
      <w:r w:rsidRPr="009E105B">
        <w:t xml:space="preserve">Fleas (order: </w:t>
      </w:r>
      <w:proofErr w:type="spellStart"/>
      <w:r w:rsidRPr="009E105B">
        <w:t>Siphonaptera</w:t>
      </w:r>
      <w:proofErr w:type="spellEnd"/>
      <w:r w:rsidRPr="009E105B">
        <w:t xml:space="preserve">) are true insects (class: </w:t>
      </w:r>
      <w:proofErr w:type="spellStart"/>
      <w:r w:rsidRPr="009E105B">
        <w:t>Insecta</w:t>
      </w:r>
      <w:proofErr w:type="spellEnd"/>
      <w:r w:rsidRPr="009E105B">
        <w:t>) and as such have a segmented body that is clearly divided into head, thorax and abdomen. In the adult stage the thorax bears six legs.</w:t>
      </w:r>
    </w:p>
    <w:p w:rsidR="0086132E" w:rsidRPr="009E105B" w:rsidRDefault="0086132E" w:rsidP="0086132E">
      <w:pPr>
        <w:pStyle w:val="PHEBodytext"/>
      </w:pPr>
      <w:r w:rsidRPr="009E105B">
        <w:t xml:space="preserve">Adult fleas are obligate parasites of vertebrate animals. In general they are not host specific and will take a blood meal from any available host when hungry. However, for the female flea to successfully develop her eggs she depends on blood meals taken from the primary host. Only a small number of the many species of fleas are of any medical importance and it should be noted that diseases transmitted by fleas are </w:t>
      </w:r>
      <w:proofErr w:type="spellStart"/>
      <w:r w:rsidRPr="009E105B">
        <w:lastRenderedPageBreak/>
        <w:t>zoonoses</w:t>
      </w:r>
      <w:proofErr w:type="spellEnd"/>
      <w:r w:rsidRPr="009E105B">
        <w:t xml:space="preserve"> (diseases of animals). Fleas must therefore have access to both human and animal populations if they are to act as vectors of disease.</w:t>
      </w:r>
    </w:p>
    <w:p w:rsidR="0086132E" w:rsidRPr="009E105B" w:rsidRDefault="0086132E" w:rsidP="0086132E">
      <w:pPr>
        <w:pStyle w:val="PHEreportsub"/>
      </w:pPr>
      <w:r w:rsidRPr="009E105B">
        <w:t>Description</w:t>
      </w:r>
    </w:p>
    <w:p w:rsidR="0086132E" w:rsidRPr="009E105B" w:rsidRDefault="0086132E" w:rsidP="0086132E">
      <w:pPr>
        <w:pStyle w:val="PHEBodytext"/>
      </w:pPr>
      <w:r w:rsidRPr="009E105B">
        <w:t>Fleas are small (1-8mm long), oval, wingless insects that vary in colour from yellowish brown to black. The body is flattened laterally, has a shiny, waxy cuticle and bears numerous stout spines and bristles. Most species have one pair of well-developed eyes and clubbed antennae tucked into folds behind the eyes. Some fleas possess combs; finger-like outgrowths of cuticle around the mouth (</w:t>
      </w:r>
      <w:proofErr w:type="spellStart"/>
      <w:r w:rsidRPr="009E105B">
        <w:t>genal</w:t>
      </w:r>
      <w:proofErr w:type="spellEnd"/>
      <w:r w:rsidRPr="009E105B">
        <w:t xml:space="preserve"> comb) or as a collar on the first thoracic segment (</w:t>
      </w:r>
      <w:proofErr w:type="spellStart"/>
      <w:r w:rsidRPr="009E105B">
        <w:t>pronotal</w:t>
      </w:r>
      <w:proofErr w:type="spellEnd"/>
      <w:r w:rsidRPr="009E105B">
        <w:t xml:space="preserve"> comb). A rod in the second thoracic segment (a </w:t>
      </w:r>
      <w:proofErr w:type="spellStart"/>
      <w:r w:rsidRPr="009E105B">
        <w:t>mesopleural</w:t>
      </w:r>
      <w:proofErr w:type="spellEnd"/>
      <w:r w:rsidRPr="009E105B">
        <w:t xml:space="preserve"> rod) is seen in some species.</w:t>
      </w:r>
    </w:p>
    <w:p w:rsidR="0086132E" w:rsidRPr="009E105B" w:rsidRDefault="0086132E" w:rsidP="0086132E">
      <w:pPr>
        <w:pStyle w:val="PHEreportsub"/>
      </w:pPr>
      <w:r w:rsidRPr="009E105B">
        <w:t xml:space="preserve">Lifecycle </w:t>
      </w:r>
    </w:p>
    <w:p w:rsidR="0086132E" w:rsidRPr="009E105B" w:rsidRDefault="0086132E" w:rsidP="0086132E">
      <w:pPr>
        <w:pStyle w:val="PHEBodytext"/>
      </w:pPr>
      <w:r w:rsidRPr="009E105B">
        <w:t>Fleas exhibit a complete metamorphosis; the immature stages do not resemble the adult and occupy very different ecological niches. On average an adult flea lives for 6-12 months and has been postulated to live for 2 years. If a female flea has access to the primary host she can mature eggs and may lay 300-1000 eggs over her lifetime (averaging 3-25 a day). The eggs hatch in 2-14 days and caterpillar-like larvae emerge. Flea larvae are elongate, have no legs and are sparsely covered with long setae. They have small heads with simple antennae but lack eyes.</w:t>
      </w:r>
      <w:bookmarkEnd w:id="13"/>
      <w:bookmarkEnd w:id="14"/>
    </w:p>
    <w:p w:rsidR="0086132E" w:rsidRPr="009E105B" w:rsidRDefault="0086132E" w:rsidP="0086132E">
      <w:pPr>
        <w:pStyle w:val="PHEBodytext"/>
      </w:pPr>
      <w:r w:rsidRPr="009E105B">
        <w:rPr>
          <w:noProof/>
        </w:rPr>
        <mc:AlternateContent>
          <mc:Choice Requires="wpg">
            <w:drawing>
              <wp:anchor distT="0" distB="0" distL="114300" distR="114300" simplePos="0" relativeHeight="251664896" behindDoc="0" locked="0" layoutInCell="1" allowOverlap="1" wp14:anchorId="3A08815A" wp14:editId="7357309C">
                <wp:simplePos x="0" y="0"/>
                <wp:positionH relativeFrom="column">
                  <wp:posOffset>0</wp:posOffset>
                </wp:positionH>
                <wp:positionV relativeFrom="paragraph">
                  <wp:posOffset>95250</wp:posOffset>
                </wp:positionV>
                <wp:extent cx="5429885" cy="2420620"/>
                <wp:effectExtent l="0" t="0" r="0" b="0"/>
                <wp:wrapNone/>
                <wp:docPr id="20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885" cy="2420620"/>
                          <a:chOff x="1881" y="4763"/>
                          <a:chExt cx="8394" cy="3596"/>
                        </a:xfrm>
                      </wpg:grpSpPr>
                      <wps:wsp>
                        <wps:cNvPr id="208" name="Text Box 28"/>
                        <wps:cNvSpPr txBox="1">
                          <a:spLocks noChangeArrowheads="1"/>
                        </wps:cNvSpPr>
                        <wps:spPr bwMode="auto">
                          <a:xfrm>
                            <a:off x="1881" y="5059"/>
                            <a:ext cx="2819" cy="6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r>
                                <w:t>Diagram of a flea lifecycle</w:t>
                              </w:r>
                            </w:p>
                            <w:p w:rsidR="00A00DD8" w:rsidRPr="008A315B" w:rsidRDefault="00A00DD8" w:rsidP="0086132E">
                              <w:pPr>
                                <w:pStyle w:val="PHEbodytextTable"/>
                              </w:pPr>
                              <w:r w:rsidRPr="008A315B">
                                <w:rPr>
                                  <w:sz w:val="16"/>
                                  <w:szCs w:val="16"/>
                                </w:rPr>
                                <w:t xml:space="preserve">(Illustration by C. </w:t>
                              </w:r>
                              <w:proofErr w:type="spellStart"/>
                              <w:r w:rsidRPr="008A315B">
                                <w:rPr>
                                  <w:sz w:val="16"/>
                                  <w:szCs w:val="16"/>
                                </w:rPr>
                                <w:t>Whitehorn</w:t>
                              </w:r>
                              <w:proofErr w:type="spellEnd"/>
                              <w:r w:rsidRPr="008A315B">
                                <w:rPr>
                                  <w:sz w:val="16"/>
                                  <w:szCs w:val="16"/>
                                </w:rPr>
                                <w:t>)</w:t>
                              </w:r>
                            </w:p>
                            <w:p w:rsidR="00A00DD8" w:rsidRDefault="00A00DD8" w:rsidP="0086132E"/>
                          </w:txbxContent>
                        </wps:txbx>
                        <wps:bodyPr rot="0" vert="horz" wrap="square" lIns="91440" tIns="45720" rIns="91440" bIns="45720" anchor="t" anchorCtr="0" upright="1">
                          <a:noAutofit/>
                        </wps:bodyPr>
                      </wps:wsp>
                      <pic:pic xmlns:pic="http://schemas.openxmlformats.org/drawingml/2006/picture">
                        <pic:nvPicPr>
                          <pic:cNvPr id="209" name="Picture 29" descr="flealif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785" y="4763"/>
                            <a:ext cx="5490" cy="35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27" o:spid="_x0000_s1026" style="position:absolute;margin-left:0;margin-top:7.5pt;width:427.55pt;height:190.6pt;z-index:251664896" coordorigin="1881,4763" coordsize="8394,3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">
                <v:shapetype id="_x0000_t202" coordsize="21600,21600" o:spt="202" path="m,l,21600r21600,l21600,xe">
                  <v:stroke joinstyle="miter"/>
                  <v:path gradientshapeok="t" o:connecttype="rect"/>
                </v:shapetype>
                <v:shape id="Text Box 28" o:spid="_x0000_s1027" type="#_x0000_t202" style="position:absolute;left:1881;top:5059;width:2819;height: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8ia70A&#10;AADcAAAADwAAAGRycy9kb3ducmV2LnhtbERPSwrCMBDdC94hjOBGNFX8VqOooLj1c4CxGdtiMylN&#10;tPX2ZiG4fLz/atOYQrypcrllBcNBBII4sTrnVMHteujPQTiPrLGwTAo+5GCzbrdWGGtb85neF5+K&#10;EMIuRgWZ92UspUsyMugGtiQO3MNWBn2AVSp1hXUIN4UcRdFUGsw5NGRY0j6j5Hl5GQWPU92bLOr7&#10;0d9m5/F0h/nsbj9KdTvNdgnCU+P/4p/7pBWMorA2nAlHQK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s8ia70AAADcAAAADwAAAAAAAAAAAAAAAACYAgAAZHJzL2Rvd25yZXYu&#10;eG1sUEsFBgAAAAAEAAQA9QAAAIIDAAAAAA==&#10;" stroked="f">
                  <v:textbox>
                    <w:txbxContent>
                      <w:p w:rsidR="00A00DD8" w:rsidRDefault="00A00DD8" w:rsidP="0086132E">
                        <w:pPr>
                          <w:pStyle w:val="PHEbodytextTable"/>
                        </w:pPr>
                        <w:r>
                          <w:t>Diagram of a flea lifecycle</w:t>
                        </w:r>
                      </w:p>
                      <w:p w:rsidR="00A00DD8" w:rsidRPr="008A315B" w:rsidRDefault="00A00DD8" w:rsidP="0086132E">
                        <w:pPr>
                          <w:pStyle w:val="PHEbodytextTable"/>
                        </w:pPr>
                        <w:r w:rsidRPr="008A315B">
                          <w:rPr>
                            <w:sz w:val="16"/>
                            <w:szCs w:val="16"/>
                          </w:rPr>
                          <w:t xml:space="preserve">(Illustration by C. </w:t>
                        </w:r>
                        <w:proofErr w:type="spellStart"/>
                        <w:r w:rsidRPr="008A315B">
                          <w:rPr>
                            <w:sz w:val="16"/>
                            <w:szCs w:val="16"/>
                          </w:rPr>
                          <w:t>Whitehorn</w:t>
                        </w:r>
                        <w:proofErr w:type="spellEnd"/>
                        <w:r w:rsidRPr="008A315B">
                          <w:rPr>
                            <w:sz w:val="16"/>
                            <w:szCs w:val="16"/>
                          </w:rPr>
                          <w:t>)</w:t>
                        </w:r>
                      </w:p>
                      <w:p w:rsidR="00A00DD8" w:rsidRDefault="00A00DD8" w:rsidP="0086132E"/>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8" type="#_x0000_t75" alt="flealife" style="position:absolute;left:4785;top:4763;width:5490;height:3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MpXHDAAAA3AAAAA8AAABkcnMvZG93bnJldi54bWxEj0FrAjEUhO8F/0N4grea1YPYrVFEKdVT&#10;rQpen5vnZnHzsiRR1/56Iwg9DjPzDTOZtbYWV/Khcqxg0M9AEBdOV1wq2O++3scgQkTWWDsmBXcK&#10;MJt23iaYa3fjX7puYykShEOOCkyMTS5lKAxZDH3XECfv5LzFmKQvpfZ4S3Bby2GWjaTFitOCwYYW&#10;horz9mIVbPB7vd/96OgPpj4enfw7bMqlUr1uO/8EEamN/+FXe6UVDLMPeJ5JR0BO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AylccMAAADcAAAADwAAAAAAAAAAAAAAAACf&#10;AgAAZHJzL2Rvd25yZXYueG1sUEsFBgAAAAAEAAQA9wAAAI8DAAAAAA==&#10;">
                  <v:imagedata r:id="rId23" o:title="flealife"/>
                </v:shape>
              </v:group>
            </w:pict>
          </mc:Fallback>
        </mc:AlternateContent>
      </w:r>
      <w:r w:rsidRPr="009E105B">
        <w:rPr>
          <w:noProof/>
        </w:rPr>
        <mc:AlternateContent>
          <mc:Choice Requires="wps">
            <w:drawing>
              <wp:anchor distT="0" distB="0" distL="114300" distR="114300" simplePos="0" relativeHeight="251663872" behindDoc="0" locked="0" layoutInCell="1" allowOverlap="1" wp14:anchorId="72F0C57B" wp14:editId="19D506C8">
                <wp:simplePos x="0" y="0"/>
                <wp:positionH relativeFrom="column">
                  <wp:posOffset>4636770</wp:posOffset>
                </wp:positionH>
                <wp:positionV relativeFrom="paragraph">
                  <wp:posOffset>473075</wp:posOffset>
                </wp:positionV>
                <wp:extent cx="295275" cy="252095"/>
                <wp:effectExtent l="0" t="0" r="9525" b="0"/>
                <wp:wrapNone/>
                <wp:docPr id="21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812475" w:rsidRDefault="00A00DD8" w:rsidP="0086132E">
                            <w:pPr>
                              <w:rPr>
                                <w:sz w:val="22"/>
                                <w:szCs w:val="22"/>
                              </w:rPr>
                            </w:pPr>
                            <w:r w:rsidRPr="00812475">
                              <w:rPr>
                                <w:rFonts w:cs="Arial"/>
                                <w:sz w:val="22"/>
                                <w:szCs w:val="22"/>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1" o:spid="_x0000_s1029" type="#_x0000_t202" style="position:absolute;margin-left:365.1pt;margin-top:37.25pt;width:23.25pt;height:19.85pt;z-index:25166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" stroked="f">
                <v:textbox style="mso-fit-shape-to-text:t">
                  <w:txbxContent>
                    <w:p w:rsidR="00A00DD8" w:rsidRPr="00812475" w:rsidRDefault="00A00DD8" w:rsidP="0086132E">
                      <w:pPr>
                        <w:rPr>
                          <w:sz w:val="22"/>
                          <w:szCs w:val="22"/>
                        </w:rPr>
                      </w:pPr>
                      <w:r w:rsidRPr="00812475">
                        <w:rPr>
                          <w:rFonts w:cs="Arial"/>
                          <w:sz w:val="22"/>
                          <w:szCs w:val="22"/>
                        </w:rPr>
                        <w:t>♀</w:t>
                      </w:r>
                    </w:p>
                  </w:txbxContent>
                </v:textbox>
              </v:shape>
            </w:pict>
          </mc:Fallback>
        </mc:AlternateContent>
      </w:r>
      <w:r w:rsidRPr="009E105B">
        <w:rPr>
          <w:noProof/>
        </w:rPr>
        <mc:AlternateContent>
          <mc:Choice Requires="wps">
            <w:drawing>
              <wp:anchor distT="0" distB="0" distL="114300" distR="114300" simplePos="0" relativeHeight="251662848" behindDoc="0" locked="0" layoutInCell="1" allowOverlap="1" wp14:anchorId="1C71ED51" wp14:editId="59A9FAEA">
                <wp:simplePos x="0" y="0"/>
                <wp:positionH relativeFrom="column">
                  <wp:posOffset>3223895</wp:posOffset>
                </wp:positionH>
                <wp:positionV relativeFrom="paragraph">
                  <wp:posOffset>725170</wp:posOffset>
                </wp:positionV>
                <wp:extent cx="285750" cy="252095"/>
                <wp:effectExtent l="0" t="0" r="0" b="0"/>
                <wp:wrapNone/>
                <wp:docPr id="21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812475" w:rsidRDefault="00A00DD8" w:rsidP="0086132E">
                            <w:pPr>
                              <w:rPr>
                                <w:sz w:val="22"/>
                                <w:szCs w:val="22"/>
                              </w:rPr>
                            </w:pPr>
                            <w:r w:rsidRPr="00812475">
                              <w:rPr>
                                <w:rFonts w:cs="Arial"/>
                                <w:sz w:val="22"/>
                                <w:szCs w:val="22"/>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0" o:spid="_x0000_s1030" type="#_x0000_t202" style="position:absolute;margin-left:253.85pt;margin-top:57.1pt;width:22.5pt;height:19.85pt;z-index:251662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" stroked="f">
                <v:textbox style="mso-fit-shape-to-text:t">
                  <w:txbxContent>
                    <w:p w:rsidR="00A00DD8" w:rsidRPr="00812475" w:rsidRDefault="00A00DD8" w:rsidP="0086132E">
                      <w:pPr>
                        <w:rPr>
                          <w:sz w:val="22"/>
                          <w:szCs w:val="22"/>
                        </w:rPr>
                      </w:pPr>
                      <w:r w:rsidRPr="00812475">
                        <w:rPr>
                          <w:rFonts w:cs="Arial"/>
                          <w:sz w:val="22"/>
                          <w:szCs w:val="22"/>
                        </w:rPr>
                        <w:t>♂</w:t>
                      </w:r>
                    </w:p>
                  </w:txbxContent>
                </v:textbox>
              </v:shape>
            </w:pict>
          </mc:Fallback>
        </mc:AlternateContent>
      </w:r>
    </w:p>
    <w:p w:rsidR="0086132E" w:rsidRPr="009E105B" w:rsidRDefault="0086132E" w:rsidP="0086132E">
      <w:pPr>
        <w:pStyle w:val="PHEBodytext"/>
      </w:pPr>
    </w:p>
    <w:p w:rsidR="0086132E" w:rsidRPr="009E105B" w:rsidRDefault="0086132E" w:rsidP="0086132E">
      <w:pPr>
        <w:pStyle w:val="PHEBodytext"/>
      </w:pPr>
    </w:p>
    <w:p w:rsidR="0086132E" w:rsidRPr="009E105B" w:rsidRDefault="0086132E" w:rsidP="0086132E">
      <w:pPr>
        <w:pStyle w:val="PHEBodytext"/>
      </w:pPr>
    </w:p>
    <w:p w:rsidR="0086132E" w:rsidRPr="009E105B" w:rsidRDefault="0086132E" w:rsidP="0086132E">
      <w:pPr>
        <w:pStyle w:val="PHEBodytext"/>
      </w:pPr>
    </w:p>
    <w:p w:rsidR="0086132E" w:rsidRPr="009E105B" w:rsidRDefault="0086132E" w:rsidP="0086132E">
      <w:pPr>
        <w:pStyle w:val="PHEBodytext"/>
      </w:pPr>
    </w:p>
    <w:p w:rsidR="0086132E" w:rsidRPr="009E105B" w:rsidRDefault="0086132E" w:rsidP="0086132E">
      <w:pPr>
        <w:pStyle w:val="PHEBodytext"/>
      </w:pPr>
    </w:p>
    <w:p w:rsidR="0086132E" w:rsidRPr="009E105B" w:rsidRDefault="0086132E" w:rsidP="0086132E">
      <w:pPr>
        <w:pStyle w:val="PHEBodytext"/>
      </w:pPr>
    </w:p>
    <w:p w:rsidR="0086132E" w:rsidRPr="009E105B" w:rsidRDefault="0086132E" w:rsidP="0086132E">
      <w:pPr>
        <w:pStyle w:val="PHEBodytext"/>
      </w:pPr>
    </w:p>
    <w:p w:rsidR="0086132E" w:rsidRPr="009E105B" w:rsidRDefault="0086132E" w:rsidP="0086132E">
      <w:pPr>
        <w:pStyle w:val="PHEBodytext"/>
      </w:pPr>
    </w:p>
    <w:p w:rsidR="0086132E" w:rsidRPr="009E105B" w:rsidRDefault="0086132E" w:rsidP="0086132E">
      <w:pPr>
        <w:pStyle w:val="PHEBodytext"/>
      </w:pPr>
    </w:p>
    <w:p w:rsidR="0086132E" w:rsidRPr="009E105B" w:rsidRDefault="0086132E" w:rsidP="0086132E">
      <w:pPr>
        <w:pStyle w:val="PHEBodytext"/>
      </w:pPr>
      <w:r w:rsidRPr="009E105B">
        <w:t>The larval abdomen bears one pair of anal struts. The larvae feed on organic debris found in the nest (or house) of the host. The larval diet often includes partially digested blood passed in the faeces of adult fleas. The larvae undergo two moults and mature after 2 to 3 weeks. They then produce silk and spin a cocoon within which they undergo a further moult and become a pupa. The pupal stage lasts for 1 to 2 weeks; the adult flea then sheds the pupal skin and remains dormant within the cocoon until triggered to emerge by specific stimuli. Adult fleas can copulate immediately after emergence and egg production can begin within 1 to 2 days of obtaining a blood meal.</w:t>
      </w:r>
    </w:p>
    <w:p w:rsidR="0086132E" w:rsidRPr="009E105B" w:rsidRDefault="0086132E" w:rsidP="0086132E">
      <w:pPr>
        <w:pStyle w:val="PHEreportsub"/>
      </w:pPr>
      <w:r w:rsidRPr="009E105B">
        <w:t>Pathology of flea bites</w:t>
      </w:r>
    </w:p>
    <w:p w:rsidR="0086132E" w:rsidRPr="009E105B" w:rsidRDefault="0086132E" w:rsidP="0086132E">
      <w:pPr>
        <w:pStyle w:val="PHEBodytext"/>
        <w:rPr>
          <w:rFonts w:cs="Arial"/>
          <w:szCs w:val="22"/>
        </w:rPr>
      </w:pPr>
      <w:r w:rsidRPr="009E105B">
        <w:t>When a flea feeds it injects saliva into the dermis to prevent the blood meal from coagulating. This causes an intense itching at the bite site which lasts for several days. Typically hypersensitivity develops in people exposed to repeated flea bites. A flea bite is characterised by a tiny dark spot surrounded by reddish and swollen skin.</w:t>
      </w:r>
    </w:p>
    <w:p w:rsidR="0086132E" w:rsidRPr="009E105B" w:rsidRDefault="0086132E" w:rsidP="0086132E">
      <w:pPr>
        <w:pStyle w:val="PHEreportsub"/>
      </w:pPr>
      <w:r w:rsidRPr="009E105B">
        <w:lastRenderedPageBreak/>
        <w:t xml:space="preserve">Medically important fleas </w:t>
      </w:r>
    </w:p>
    <w:p w:rsidR="0086132E" w:rsidRPr="009E105B" w:rsidRDefault="0086132E" w:rsidP="0086132E">
      <w:pPr>
        <w:pStyle w:val="PHEBodytext"/>
      </w:pPr>
      <w:r w:rsidRPr="009E105B">
        <w:t xml:space="preserve">The species which have the greatest impact on man are </w:t>
      </w:r>
      <w:proofErr w:type="spellStart"/>
      <w:r w:rsidRPr="009E105B">
        <w:rPr>
          <w:i/>
        </w:rPr>
        <w:t>Xenopsylla</w:t>
      </w:r>
      <w:proofErr w:type="spellEnd"/>
      <w:r w:rsidRPr="009E105B">
        <w:rPr>
          <w:i/>
        </w:rPr>
        <w:t xml:space="preserve"> </w:t>
      </w:r>
      <w:proofErr w:type="spellStart"/>
      <w:r w:rsidRPr="009E105B">
        <w:rPr>
          <w:i/>
        </w:rPr>
        <w:t>cheopis</w:t>
      </w:r>
      <w:proofErr w:type="spellEnd"/>
      <w:r w:rsidRPr="009E105B">
        <w:t xml:space="preserve"> (the plague flea), </w:t>
      </w:r>
      <w:proofErr w:type="spellStart"/>
      <w:r w:rsidRPr="009E105B">
        <w:rPr>
          <w:i/>
        </w:rPr>
        <w:t>Pulex</w:t>
      </w:r>
      <w:proofErr w:type="spellEnd"/>
      <w:r w:rsidRPr="009E105B">
        <w:rPr>
          <w:i/>
        </w:rPr>
        <w:t xml:space="preserve"> </w:t>
      </w:r>
      <w:proofErr w:type="spellStart"/>
      <w:r w:rsidRPr="009E105B">
        <w:rPr>
          <w:i/>
        </w:rPr>
        <w:t>irritans</w:t>
      </w:r>
      <w:proofErr w:type="spellEnd"/>
      <w:r w:rsidRPr="009E105B">
        <w:rPr>
          <w:i/>
        </w:rPr>
        <w:t xml:space="preserve"> </w:t>
      </w:r>
      <w:r w:rsidRPr="009E105B">
        <w:t xml:space="preserve">(the human flea) and </w:t>
      </w:r>
      <w:proofErr w:type="spellStart"/>
      <w:r w:rsidRPr="009E105B">
        <w:rPr>
          <w:i/>
        </w:rPr>
        <w:t>Tunga</w:t>
      </w:r>
      <w:proofErr w:type="spellEnd"/>
      <w:r w:rsidRPr="009E105B">
        <w:rPr>
          <w:i/>
        </w:rPr>
        <w:t xml:space="preserve"> </w:t>
      </w:r>
      <w:proofErr w:type="spellStart"/>
      <w:r w:rsidRPr="009E105B">
        <w:rPr>
          <w:i/>
        </w:rPr>
        <w:t>penetrans</w:t>
      </w:r>
      <w:proofErr w:type="spellEnd"/>
      <w:r w:rsidRPr="009E105B">
        <w:rPr>
          <w:i/>
        </w:rPr>
        <w:t xml:space="preserve"> </w:t>
      </w:r>
      <w:r w:rsidRPr="009E105B">
        <w:t xml:space="preserve">(the jigger flea). There are also a number of animal and bird fleas that will feed opportunistically on man and may cause a severe biting nuisance. Refer to Lane and </w:t>
      </w:r>
      <w:proofErr w:type="spellStart"/>
      <w:r w:rsidRPr="009E105B">
        <w:t>Crosskey</w:t>
      </w:r>
      <w:proofErr w:type="spellEnd"/>
      <w:r w:rsidRPr="009E105B">
        <w:t xml:space="preserve"> for keys to the medically important genera and species of fleas</w:t>
      </w:r>
      <w:r w:rsidR="00A00DD8">
        <w:fldChar w:fldCharType="begin" w:fldLock="1"/>
      </w:r>
      <w:r w:rsidR="00A00DD8">
        <w:instrText xml:space="preserve"> ADDIN EN.CITE &lt;EndNote&gt;&lt;Cite ExcludeAuth="1"&gt;&lt;Year&gt;1993&lt;/Year&gt;&lt;RecNum&gt;6&lt;/RecNum&gt;&lt;DisplayText&gt;&lt;style face="superscript"&gt;1&lt;/style&gt;&lt;/DisplayText&gt;&lt;record&gt;&lt;rec-number&gt;6&lt;/rec-number&gt;&lt;foreign-keys&gt;&lt;key app="EN" db-id="ed0x2s95wv9perestasx5fxm0rpvzfsa2p2p" timestamp="1530096756"&gt;6&lt;/key&gt;&lt;/foreign-keys&gt;&lt;ref-type name="Book Section"&gt;5&lt;/ref-type&gt;&lt;contributors&gt;&lt;secondary-authors&gt;&lt;author&gt;Lane,R.P.&lt;/author&gt;&lt;author&gt;Crosskey,R.W.&lt;/author&gt;&lt;/secondary-authors&gt;&lt;tertiary-authors&gt;&lt;author&gt;Lane,R.P.&lt;/author&gt;&lt;author&gt;Crosskey,R.W.&lt;/author&gt;&lt;/tertiary-authors&gt;&lt;/contributors&gt;&lt;titles&gt;&lt;title&gt;Medical Insects and Arachnids&lt;/title&gt;&lt;/titles&gt;&lt;reprint-edition&gt;Not in File&lt;/reprint-edition&gt;&lt;keywords&gt;&lt;keyword&gt;G 9&lt;/keyword&gt;&lt;/keywords&gt;&lt;dates&gt;&lt;year&gt;1993&lt;/year&gt;&lt;pub-dates&gt;&lt;date&gt;1993&lt;/date&gt;&lt;/pub-dates&gt;&lt;/dates&gt;&lt;publisher&gt;Kluwer Academic Publishers&lt;/publisher&gt;&lt;label&gt;2839&lt;/label&gt;&lt;urls&gt;&lt;/urls&gt;&lt;/record&gt;&lt;/Cite&gt;&lt;/EndNote&gt;</w:instrText>
      </w:r>
      <w:r w:rsidR="00A00DD8">
        <w:fldChar w:fldCharType="separate"/>
      </w:r>
      <w:r w:rsidR="00A00DD8" w:rsidRPr="00A00DD8">
        <w:rPr>
          <w:noProof/>
          <w:vertAlign w:val="superscript"/>
        </w:rPr>
        <w:t>1</w:t>
      </w:r>
      <w:r w:rsidR="00A00DD8">
        <w:fldChar w:fldCharType="end"/>
      </w:r>
      <w:r w:rsidRPr="009E105B">
        <w:t>.</w:t>
      </w:r>
    </w:p>
    <w:p w:rsidR="0086132E" w:rsidRPr="009E105B" w:rsidRDefault="0086132E" w:rsidP="0086132E">
      <w:pPr>
        <w:pStyle w:val="PHEreportsub"/>
      </w:pPr>
      <w:r w:rsidRPr="009E105B">
        <w:t>Preparation of material</w:t>
      </w:r>
    </w:p>
    <w:p w:rsidR="00F66121" w:rsidRPr="00C44CA4" w:rsidRDefault="0086132E" w:rsidP="00C44CA4">
      <w:pPr>
        <w:pStyle w:val="PHEBodytext"/>
      </w:pPr>
      <w:r w:rsidRPr="009E105B">
        <w:t>Adult fleas should be killed and stored in 80% ethanol prior to preparation. Transfer the flea to a watch glass or similar container containing 10% potassium hydroxide (KOH) solution for 24 hours, or longer, until the body contents are clear. Transfer the flea directly to a watch glass or similar container containing glacial acetic acid for a minimum of 2 hours. Then transfer the flea to clove oil for 2-24 hours until the body cavity is clear and the genitalia are visible. Mount the whole specimen in Euparal and add a coverslip. With care the specimen can be examined immediately. The specimen should be placed in an oven for 4-6 weeks at 55°C to give a permanent preparation. Label the slide with the identification, reference number and collection data.</w:t>
      </w:r>
    </w:p>
    <w:p w:rsidR="0086132E" w:rsidRPr="009E105B" w:rsidRDefault="0086132E" w:rsidP="00036D28">
      <w:pPr>
        <w:pStyle w:val="PHEreportHeading2BlueHighlight"/>
      </w:pPr>
      <w:bookmarkStart w:id="15" w:name="_Toc278367439"/>
      <w:proofErr w:type="spellStart"/>
      <w:r w:rsidRPr="009E105B">
        <w:rPr>
          <w:i/>
        </w:rPr>
        <w:t>Xenopsylla</w:t>
      </w:r>
      <w:proofErr w:type="spellEnd"/>
      <w:r w:rsidRPr="009E105B">
        <w:rPr>
          <w:i/>
        </w:rPr>
        <w:t xml:space="preserve"> </w:t>
      </w:r>
      <w:proofErr w:type="spellStart"/>
      <w:r w:rsidRPr="009E105B">
        <w:rPr>
          <w:i/>
        </w:rPr>
        <w:t>cheopis</w:t>
      </w:r>
      <w:proofErr w:type="spellEnd"/>
      <w:r w:rsidRPr="009E105B">
        <w:t xml:space="preserve"> (</w:t>
      </w:r>
      <w:r w:rsidR="00596759">
        <w:t>p</w:t>
      </w:r>
      <w:r w:rsidRPr="009E105B">
        <w:t xml:space="preserve">lague or </w:t>
      </w:r>
      <w:r w:rsidR="00596759" w:rsidRPr="009E105B">
        <w:t>tropical rat flea</w:t>
      </w:r>
      <w:r w:rsidRPr="009E105B">
        <w:t>)</w:t>
      </w:r>
      <w:bookmarkEnd w:id="15"/>
    </w:p>
    <w:p w:rsidR="0086132E" w:rsidRPr="009E105B" w:rsidRDefault="0086132E" w:rsidP="0086132E">
      <w:pPr>
        <w:pStyle w:val="PHEBodytext"/>
      </w:pPr>
      <w:r w:rsidRPr="009E105B">
        <w:t xml:space="preserve">Cosmopolitan in distribution, the flea is principally an </w:t>
      </w:r>
      <w:proofErr w:type="spellStart"/>
      <w:r w:rsidRPr="009E105B">
        <w:t>ectoparasite</w:t>
      </w:r>
      <w:proofErr w:type="spellEnd"/>
      <w:r w:rsidRPr="009E105B">
        <w:t xml:space="preserve"> of rats. It is a vector of plague and murine typhus.</w:t>
      </w:r>
    </w:p>
    <w:p w:rsidR="0086132E" w:rsidRPr="009E105B" w:rsidRDefault="0086132E" w:rsidP="0086132E">
      <w:pPr>
        <w:pStyle w:val="PHEreportsub"/>
      </w:pPr>
      <w:r w:rsidRPr="009E105B">
        <w:t xml:space="preserve">Description </w:t>
      </w:r>
    </w:p>
    <w:p w:rsidR="0086132E" w:rsidRPr="009E105B" w:rsidRDefault="0086132E" w:rsidP="0086132E">
      <w:pPr>
        <w:pStyle w:val="PHEBodytext"/>
      </w:pPr>
      <w:r w:rsidRPr="009E105B">
        <w:t xml:space="preserve">The flea is distinguished from other genera by the absence of both a </w:t>
      </w:r>
      <w:proofErr w:type="spellStart"/>
      <w:r w:rsidRPr="009E105B">
        <w:t>genal</w:t>
      </w:r>
      <w:proofErr w:type="spellEnd"/>
      <w:r w:rsidRPr="009E105B">
        <w:t xml:space="preserve"> and a </w:t>
      </w:r>
      <w:proofErr w:type="spellStart"/>
      <w:r w:rsidRPr="009E105B">
        <w:t>pronotal</w:t>
      </w:r>
      <w:proofErr w:type="spellEnd"/>
      <w:r w:rsidRPr="009E105B">
        <w:t xml:space="preserve"> comb, and the possession of a </w:t>
      </w:r>
      <w:proofErr w:type="spellStart"/>
      <w:r w:rsidRPr="009E105B">
        <w:t>mesopleural</w:t>
      </w:r>
      <w:proofErr w:type="spellEnd"/>
      <w:r w:rsidRPr="009E105B">
        <w:t xml:space="preserve"> rod within the second thoracic segment.</w:t>
      </w:r>
    </w:p>
    <w:p w:rsidR="0086132E" w:rsidRPr="009E105B" w:rsidRDefault="00253941" w:rsidP="0086132E">
      <w:pPr>
        <w:pStyle w:val="PHEBodytext"/>
      </w:pPr>
      <w:r w:rsidRPr="009E105B">
        <w:rPr>
          <w:noProof/>
        </w:rPr>
        <mc:AlternateContent>
          <mc:Choice Requires="wpg">
            <w:drawing>
              <wp:anchor distT="0" distB="0" distL="114300" distR="114300" simplePos="0" relativeHeight="251668992" behindDoc="0" locked="0" layoutInCell="1" allowOverlap="1" wp14:anchorId="690BCF94" wp14:editId="0527422D">
                <wp:simplePos x="0" y="0"/>
                <wp:positionH relativeFrom="column">
                  <wp:posOffset>-21093</wp:posOffset>
                </wp:positionH>
                <wp:positionV relativeFrom="paragraph">
                  <wp:posOffset>42213</wp:posOffset>
                </wp:positionV>
                <wp:extent cx="6040755" cy="2854325"/>
                <wp:effectExtent l="19050" t="0" r="0" b="3175"/>
                <wp:wrapNone/>
                <wp:docPr id="199"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0755" cy="2854325"/>
                          <a:chOff x="1881" y="7391"/>
                          <a:chExt cx="8541" cy="3590"/>
                        </a:xfrm>
                      </wpg:grpSpPr>
                      <pic:pic xmlns:pic="http://schemas.openxmlformats.org/drawingml/2006/picture">
                        <pic:nvPicPr>
                          <pic:cNvPr id="200" name="Picture 33" descr="xenohea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881" y="7564"/>
                            <a:ext cx="3960" cy="26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201" name="Text Box 34"/>
                        <wps:cNvSpPr txBox="1">
                          <a:spLocks noChangeArrowheads="1"/>
                        </wps:cNvSpPr>
                        <wps:spPr bwMode="auto">
                          <a:xfrm>
                            <a:off x="7574" y="10091"/>
                            <a:ext cx="2520" cy="8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726FCD" w:rsidRDefault="00A00DD8" w:rsidP="0086132E">
                              <w:pPr>
                                <w:jc w:val="both"/>
                                <w:rPr>
                                  <w:rFonts w:cs="Arial"/>
                                  <w:i/>
                                  <w:sz w:val="12"/>
                                  <w:szCs w:val="12"/>
                                </w:rPr>
                              </w:pPr>
                            </w:p>
                            <w:p w:rsidR="00A00DD8" w:rsidRPr="004E44CF" w:rsidRDefault="00A00DD8" w:rsidP="0086132E">
                              <w:pPr>
                                <w:pStyle w:val="PHEbodytextTable"/>
                              </w:pPr>
                              <w:proofErr w:type="spellStart"/>
                              <w:r w:rsidRPr="004E44CF">
                                <w:rPr>
                                  <w:i/>
                                </w:rPr>
                                <w:t>Xenopsylla</w:t>
                              </w:r>
                              <w:proofErr w:type="spellEnd"/>
                              <w:r w:rsidRPr="004E44CF">
                                <w:rPr>
                                  <w:i/>
                                </w:rPr>
                                <w:t xml:space="preserve"> </w:t>
                              </w:r>
                              <w:proofErr w:type="spellStart"/>
                              <w:r w:rsidRPr="004E44CF">
                                <w:rPr>
                                  <w:i/>
                                </w:rPr>
                                <w:t>cheopis</w:t>
                              </w:r>
                              <w:proofErr w:type="spellEnd"/>
                              <w:r>
                                <w:rPr>
                                  <w:i/>
                                </w:rPr>
                                <w:t xml:space="preserve"> </w:t>
                              </w:r>
                              <w:r w:rsidRPr="004E44CF">
                                <w:t xml:space="preserve">(Illustration by C. </w:t>
                              </w:r>
                              <w:proofErr w:type="spellStart"/>
                              <w:r w:rsidRPr="004E44CF">
                                <w:t>Whitehorn</w:t>
                              </w:r>
                              <w:proofErr w:type="spellEnd"/>
                              <w:r w:rsidRPr="004E44CF">
                                <w:t>)</w:t>
                              </w:r>
                            </w:p>
                            <w:p w:rsidR="00A00DD8" w:rsidRDefault="00A00DD8" w:rsidP="0086132E">
                              <w:pPr>
                                <w:rPr>
                                  <w:rFonts w:cs="Arial"/>
                                  <w:sz w:val="16"/>
                                </w:rPr>
                              </w:pPr>
                            </w:p>
                            <w:p w:rsidR="00A00DD8" w:rsidRDefault="00A00DD8" w:rsidP="0086132E">
                              <w:pPr>
                                <w:rPr>
                                  <w:sz w:val="16"/>
                                </w:rPr>
                              </w:pPr>
                            </w:p>
                          </w:txbxContent>
                        </wps:txbx>
                        <wps:bodyPr rot="0" vert="horz" wrap="square" lIns="91440" tIns="45720" rIns="91440" bIns="45720" anchor="t" anchorCtr="0" upright="1">
                          <a:noAutofit/>
                        </wps:bodyPr>
                      </wps:wsp>
                      <wps:wsp>
                        <wps:cNvPr id="202" name="Line 35"/>
                        <wps:cNvCnPr/>
                        <wps:spPr bwMode="auto">
                          <a:xfrm flipH="1" flipV="1">
                            <a:off x="3863" y="8767"/>
                            <a:ext cx="216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203" name="Picture 36" descr="xenopsyll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7101" y="7391"/>
                            <a:ext cx="3321" cy="2841"/>
                          </a:xfrm>
                          <a:prstGeom prst="rect">
                            <a:avLst/>
                          </a:prstGeom>
                          <a:noFill/>
                          <a:extLst>
                            <a:ext uri="{909E8E84-426E-40DD-AFC4-6F175D3DCCD1}">
                              <a14:hiddenFill xmlns:a14="http://schemas.microsoft.com/office/drawing/2010/main">
                                <a:solidFill>
                                  <a:srgbClr val="FFFFFF"/>
                                </a:solidFill>
                              </a14:hiddenFill>
                            </a:ext>
                          </a:extLst>
                        </pic:spPr>
                      </pic:pic>
                      <wps:wsp>
                        <wps:cNvPr id="204" name="Line 37"/>
                        <wps:cNvCnPr/>
                        <wps:spPr bwMode="auto">
                          <a:xfrm flipV="1">
                            <a:off x="6921" y="8197"/>
                            <a:ext cx="1185" cy="124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5" name="Text Box 38"/>
                        <wps:cNvSpPr txBox="1">
                          <a:spLocks noChangeArrowheads="1"/>
                        </wps:cNvSpPr>
                        <wps:spPr bwMode="auto">
                          <a:xfrm>
                            <a:off x="1881" y="10264"/>
                            <a:ext cx="4500" cy="7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proofErr w:type="spellStart"/>
                              <w:r w:rsidRPr="001A16FB">
                                <w:rPr>
                                  <w:i/>
                                </w:rPr>
                                <w:t>Xenopsylla</w:t>
                              </w:r>
                              <w:proofErr w:type="spellEnd"/>
                              <w:r w:rsidRPr="001A16FB">
                                <w:rPr>
                                  <w:i/>
                                </w:rPr>
                                <w:t xml:space="preserve"> </w:t>
                              </w:r>
                              <w:proofErr w:type="spellStart"/>
                              <w:r w:rsidRPr="001A16FB">
                                <w:rPr>
                                  <w:i/>
                                </w:rPr>
                                <w:t>cheopis</w:t>
                              </w:r>
                              <w:proofErr w:type="spellEnd"/>
                              <w:r>
                                <w:t xml:space="preserve">                                       </w:t>
                              </w:r>
                              <w:r w:rsidRPr="004E44CF">
                                <w:t>Photograph of the head and thorax</w:t>
                              </w:r>
                              <w:r>
                                <w:t>.                          © LSHTM</w:t>
                              </w:r>
                            </w:p>
                          </w:txbxContent>
                        </wps:txbx>
                        <wps:bodyPr rot="0" vert="horz" wrap="square" lIns="91440" tIns="45720" rIns="91440" bIns="45720" anchor="t" anchorCtr="0" upright="1">
                          <a:noAutofit/>
                        </wps:bodyPr>
                      </wps:wsp>
                      <wps:wsp>
                        <wps:cNvPr id="206" name="Text Box 39"/>
                        <wps:cNvSpPr txBox="1">
                          <a:spLocks noChangeArrowheads="1"/>
                        </wps:cNvSpPr>
                        <wps:spPr bwMode="auto">
                          <a:xfrm>
                            <a:off x="6023" y="9457"/>
                            <a:ext cx="1905" cy="491"/>
                          </a:xfrm>
                          <a:prstGeom prst="rect">
                            <a:avLst/>
                          </a:prstGeom>
                          <a:solidFill>
                            <a:srgbClr val="FFFFFF"/>
                          </a:solidFill>
                          <a:ln w="9525">
                            <a:solidFill>
                              <a:srgbClr val="000000"/>
                            </a:solidFill>
                            <a:miter lim="800000"/>
                            <a:headEnd/>
                            <a:tailEnd/>
                          </a:ln>
                        </wps:spPr>
                        <wps:txbx>
                          <w:txbxContent>
                            <w:p w:rsidR="00A00DD8" w:rsidRDefault="00A00DD8" w:rsidP="0086132E">
                              <w:pPr>
                                <w:pStyle w:val="PHEbodytextTable"/>
                              </w:pPr>
                              <w:proofErr w:type="spellStart"/>
                              <w:r>
                                <w:t>Mesopleural</w:t>
                              </w:r>
                              <w:proofErr w:type="spellEnd"/>
                              <w:r>
                                <w:t xml:space="preserve"> rod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 o:spid="_x0000_s1031" style="position:absolute;margin-left:-1.65pt;margin-top:3.3pt;width:475.65pt;height:224.75pt;z-index:251668992" coordorigin="1881,7391" coordsize="8541,35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&#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">
                <v:shape id="Picture 33" o:spid="_x0000_s1032" type="#_x0000_t75" alt="xenohead" style="position:absolute;left:1881;top:7564;width:3960;height:26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E8nTEAAAA3AAAAA8AAABkcnMvZG93bnJldi54bWxEj0FrwkAUhO8F/8PyBC9Bdyu0ldRVxCKY&#10;HgpJ7f2RfU1Cs29Ddk3iv3cLhR6HmfmG2e4n24qBet841vC4UiCIS2carjRcPk/LDQgfkA22jknD&#10;jTzsd7OHLabGjZzTUIRKRAj7FDXUIXSplL6syaJfuY44et+utxii7Ctpehwj3LZyrdSztNhwXKix&#10;o2NN5U9xtRqeEvWSXT4qk6hxyNZf7/It7watF/Pp8Aoi0BT+w3/ts9EQifB7Jh4Bub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xE8nTEAAAA3AAAAA8AAAAAAAAAAAAAAAAA&#10;nwIAAGRycy9kb3ducmV2LnhtbFBLBQYAAAAABAAEAPcAAACQAwAAAAA=&#10;" stroked="t">
                  <v:imagedata r:id="rId26" o:title="xenohead"/>
                </v:shape>
                <v:shape id="Text Box 34" o:spid="_x0000_s1033" type="#_x0000_t202" style="position:absolute;left:7574;top:10091;width:2520;height: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9sQA&#10;AADcAAAADwAAAGRycy9kb3ducmV2LnhtbESP3WrCQBSE7wu+w3KE3hTdKPWnqZtgCxVvoz7AMXtM&#10;gtmzIbvNz9t3C4KXw8x8w+zSwdSio9ZVlhUs5hEI4tzqigsFl/PPbAvCeWSNtWVSMJKDNJm87DDW&#10;tueMupMvRICwi1FB6X0TS+nykgy6uW2Ig3ezrUEfZFtI3WIf4KaWyyhaS4MVh4USG/ouKb+ffo2C&#10;27F/W33014O/bLL39RdWm6sdlXqdDvtPEJ4G/ww/2ketYBkt4P9MOAI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1i/bEAAAA3AAAAA8AAAAAAAAAAAAAAAAAmAIAAGRycy9k&#10;b3ducmV2LnhtbFBLBQYAAAAABAAEAPUAAACJAwAAAAA=&#10;" stroked="f">
                  <v:textbox>
                    <w:txbxContent>
                      <w:p w:rsidR="00A00DD8" w:rsidRPr="00726FCD" w:rsidRDefault="00A00DD8" w:rsidP="0086132E">
                        <w:pPr>
                          <w:jc w:val="both"/>
                          <w:rPr>
                            <w:rFonts w:cs="Arial"/>
                            <w:i/>
                            <w:sz w:val="12"/>
                            <w:szCs w:val="12"/>
                          </w:rPr>
                        </w:pPr>
                      </w:p>
                      <w:p w:rsidR="00A00DD8" w:rsidRPr="004E44CF" w:rsidRDefault="00A00DD8" w:rsidP="0086132E">
                        <w:pPr>
                          <w:pStyle w:val="PHEbodytextTable"/>
                        </w:pPr>
                        <w:proofErr w:type="spellStart"/>
                        <w:r w:rsidRPr="004E44CF">
                          <w:rPr>
                            <w:i/>
                          </w:rPr>
                          <w:t>Xenopsylla</w:t>
                        </w:r>
                        <w:proofErr w:type="spellEnd"/>
                        <w:r w:rsidRPr="004E44CF">
                          <w:rPr>
                            <w:i/>
                          </w:rPr>
                          <w:t xml:space="preserve"> </w:t>
                        </w:r>
                        <w:proofErr w:type="spellStart"/>
                        <w:r w:rsidRPr="004E44CF">
                          <w:rPr>
                            <w:i/>
                          </w:rPr>
                          <w:t>cheopis</w:t>
                        </w:r>
                        <w:proofErr w:type="spellEnd"/>
                        <w:r>
                          <w:rPr>
                            <w:i/>
                          </w:rPr>
                          <w:t xml:space="preserve"> </w:t>
                        </w:r>
                        <w:r w:rsidRPr="004E44CF">
                          <w:t xml:space="preserve">(Illustration by C. </w:t>
                        </w:r>
                        <w:proofErr w:type="spellStart"/>
                        <w:r w:rsidRPr="004E44CF">
                          <w:t>Whitehorn</w:t>
                        </w:r>
                        <w:proofErr w:type="spellEnd"/>
                        <w:r w:rsidRPr="004E44CF">
                          <w:t>)</w:t>
                        </w:r>
                      </w:p>
                      <w:p w:rsidR="00A00DD8" w:rsidRDefault="00A00DD8" w:rsidP="0086132E">
                        <w:pPr>
                          <w:rPr>
                            <w:rFonts w:cs="Arial"/>
                            <w:sz w:val="16"/>
                          </w:rPr>
                        </w:pPr>
                      </w:p>
                      <w:p w:rsidR="00A00DD8" w:rsidRDefault="00A00DD8" w:rsidP="0086132E">
                        <w:pPr>
                          <w:rPr>
                            <w:sz w:val="16"/>
                          </w:rPr>
                        </w:pPr>
                      </w:p>
                    </w:txbxContent>
                  </v:textbox>
                </v:shape>
                <v:line id="Line 35" o:spid="_x0000_s1034" style="position:absolute;flip:x y;visibility:visible;mso-wrap-style:square" from="3863,8767" to="6023,9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xdWcUAAADcAAAADwAAAGRycy9kb3ducmV2LnhtbESPwWrDMBBE74H+g9hCb7EcH0LqRjYh&#10;UOghl6Slua6treXEWtmW4rh/XxUKPQ4z84bZlrPtxESjbx0rWCUpCOLa6ZYbBR/vr8sNCB+QNXaO&#10;ScE3eSiLh8UWc+3ufKTpFBoRIexzVGBC6HMpfW3Iok9cTxy9LzdaDFGOjdQj3iPcdjJL07W02HJc&#10;MNjT3lB9Pd2sgqm6rS6fh+PVV+fhudqYYX8Y1ko9Pc67FxCB5vAf/mu/aQVZmsHvmXgEZP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xdWcUAAADcAAAADwAAAAAAAAAA&#10;AAAAAAChAgAAZHJzL2Rvd25yZXYueG1sUEsFBgAAAAAEAAQA+QAAAJMDAAAAAA==&#10;">
                  <v:stroke endarrow="block"/>
                </v:line>
                <v:shape id="Picture 36" o:spid="_x0000_s1035" type="#_x0000_t75" alt="xenopsylla" style="position:absolute;left:7101;top:7391;width:3321;height:28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6k5jFAAAA3AAAAA8AAABkcnMvZG93bnJldi54bWxEj09rAjEUxO+FfofwCr1poqLIahRpbfFS&#10;S/2D18fmuVl287JsUl2/vSkIPQ4z8xtmvuxcLS7UhtKzhkFfgSDOvSm50HDYf/SmIEJENlh7Jg03&#10;CrBcPD/NMTP+yj902cVCJAiHDDXYGJtMypBbchj6viFO3tm3DmOSbSFNi9cEd7UcKjWRDktOCxYb&#10;erOUV7tfp6F6H29H359rjNXXxp3GtlbH9UDr15duNQMRqYv/4Ud7YzQM1Qj+zqQj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upOYxQAAANwAAAAPAAAAAAAAAAAAAAAA&#10;AJ8CAABkcnMvZG93bnJldi54bWxQSwUGAAAAAAQABAD3AAAAkQMAAAAA&#10;">
                  <v:imagedata r:id="rId27" o:title="xenopsylla"/>
                </v:shape>
                <v:line id="Line 37" o:spid="_x0000_s1036" style="position:absolute;flip:y;visibility:visible;mso-wrap-style:square" from="6921,8197" to="8106,9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DwpsUAAADcAAAADwAAAGRycy9kb3ducmV2LnhtbESPT2vCQBDF74LfYRnBS6i71VLa6Cr9&#10;JwjSQ20PHofsNAnNzobsqPHbu0LB4+PN+715i1XvG3WkLtaBLdxPDCjiIriaSws/3+u7J1BRkB02&#10;gcnCmSKslsPBAnMXTvxFx52UKkE45mihEmlzrWNRkcc4CS1x8n5D51GS7ErtOjwluG/01JhH7bHm&#10;1FBhS28VFX+7g09vrD/5fTbLXr3Osmf62MvWaLF2POpf5qCEerkd/6c3zsLUPMB1TCKAX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aDwpsUAAADcAAAADwAAAAAAAAAA&#10;AAAAAAChAgAAZHJzL2Rvd25yZXYueG1sUEsFBgAAAAAEAAQA+QAAAJMDAAAAAA==&#10;">
                  <v:stroke endarrow="block"/>
                </v:line>
                <v:shape id="Text Box 38" o:spid="_x0000_s1037" type="#_x0000_t202" style="position:absolute;left:1881;top:10264;width:4500;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6N9cMA&#10;AADcAAAADwAAAGRycy9kb3ducmV2LnhtbESP3YrCMBSE7wXfIRxhb8Smir/VKO6Ci7dVH+C0ObbF&#10;5qQ00da33yws7OUwM98wu0NvavGi1lWWFUyjGARxbnXFhYLb9TRZg3AeWWNtmRS8ycFhPxzsMNG2&#10;45ReF1+IAGGXoILS+yaR0uUlGXSRbYiDd7etQR9kW0jdYhfgppazOF5KgxWHhRIb+iopf1yeRsH9&#10;3I0Xmy779rdVOl9+YrXK7Fupj1F/3ILw1Pv/8F/7rBXM4gX8ng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6N9cMAAADcAAAADwAAAAAAAAAAAAAAAACYAgAAZHJzL2Rv&#10;d25yZXYueG1sUEsFBgAAAAAEAAQA9QAAAIgDAAAAAA==&#10;" stroked="f">
                  <v:textbox>
                    <w:txbxContent>
                      <w:p w:rsidR="00A00DD8" w:rsidRDefault="00A00DD8" w:rsidP="0086132E">
                        <w:pPr>
                          <w:pStyle w:val="PHEbodytextTable"/>
                        </w:pPr>
                        <w:proofErr w:type="spellStart"/>
                        <w:r w:rsidRPr="001A16FB">
                          <w:rPr>
                            <w:i/>
                          </w:rPr>
                          <w:t>Xenopsylla</w:t>
                        </w:r>
                        <w:proofErr w:type="spellEnd"/>
                        <w:r w:rsidRPr="001A16FB">
                          <w:rPr>
                            <w:i/>
                          </w:rPr>
                          <w:t xml:space="preserve"> </w:t>
                        </w:r>
                        <w:proofErr w:type="spellStart"/>
                        <w:r w:rsidRPr="001A16FB">
                          <w:rPr>
                            <w:i/>
                          </w:rPr>
                          <w:t>cheopis</w:t>
                        </w:r>
                        <w:proofErr w:type="spellEnd"/>
                        <w:r>
                          <w:t xml:space="preserve">                                       </w:t>
                        </w:r>
                        <w:r w:rsidRPr="004E44CF">
                          <w:t>Photograph of the head and thorax</w:t>
                        </w:r>
                        <w:r>
                          <w:t>.                          © LSHTM</w:t>
                        </w:r>
                      </w:p>
                    </w:txbxContent>
                  </v:textbox>
                </v:shape>
                <v:shape id="Text Box 39" o:spid="_x0000_s1038" type="#_x0000_t202" style="position:absolute;left:6023;top:9457;width:1905;height: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BgtcUA&#10;AADcAAAADwAAAGRycy9kb3ducmV2LnhtbESPQWvCQBSE70L/w/KEXqRuaiXa1FWkYNGb1dJeH9ln&#10;Esy+jbtrjP/eFYQeh5n5hpktOlOLlpyvLCt4HSYgiHOrKy4U/OxXL1MQPiBrrC2Tgit5WMyfejPM&#10;tL3wN7W7UIgIYZ+hgjKEJpPS5yUZ9EPbEEfvYJ3BEKUrpHZ4iXBTy1GSpNJgxXGhxIY+S8qPu7NR&#10;MB2v2z+/edv+5umhfg+DSft1cko997vlB4hAXfgPP9prrWCUpHA/E4+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GC1xQAAANwAAAAPAAAAAAAAAAAAAAAAAJgCAABkcnMv&#10;ZG93bnJldi54bWxQSwUGAAAAAAQABAD1AAAAigMAAAAA&#10;">
                  <v:textbox>
                    <w:txbxContent>
                      <w:p w:rsidR="00A00DD8" w:rsidRDefault="00A00DD8" w:rsidP="0086132E">
                        <w:pPr>
                          <w:pStyle w:val="PHEbodytextTable"/>
                        </w:pPr>
                        <w:proofErr w:type="spellStart"/>
                        <w:r>
                          <w:t>Mesopleural</w:t>
                        </w:r>
                        <w:proofErr w:type="spellEnd"/>
                        <w:r>
                          <w:t xml:space="preserve"> rod</w:t>
                        </w:r>
                      </w:p>
                    </w:txbxContent>
                  </v:textbox>
                </v:shape>
              </v:group>
            </w:pict>
          </mc:Fallback>
        </mc:AlternateContent>
      </w:r>
    </w:p>
    <w:p w:rsidR="0086132E" w:rsidRPr="009E105B" w:rsidRDefault="0086132E" w:rsidP="0086132E">
      <w:pPr>
        <w:pStyle w:val="PHEBodytext"/>
      </w:pPr>
    </w:p>
    <w:p w:rsidR="0086132E" w:rsidRPr="009E105B" w:rsidRDefault="0086132E" w:rsidP="0086132E">
      <w:pPr>
        <w:pStyle w:val="PHEBodytext"/>
      </w:pPr>
    </w:p>
    <w:p w:rsidR="0086132E" w:rsidRPr="009E105B" w:rsidRDefault="0086132E" w:rsidP="0086132E">
      <w:pPr>
        <w:pStyle w:val="PHEBodytext"/>
      </w:pPr>
    </w:p>
    <w:p w:rsidR="0086132E" w:rsidRPr="009E105B" w:rsidRDefault="0086132E" w:rsidP="0086132E">
      <w:pPr>
        <w:pStyle w:val="PHEBodytext"/>
      </w:pPr>
    </w:p>
    <w:p w:rsidR="0086132E" w:rsidRPr="009E105B" w:rsidRDefault="0086132E" w:rsidP="0086132E">
      <w:pPr>
        <w:pStyle w:val="PHEBodytext"/>
      </w:pPr>
    </w:p>
    <w:p w:rsidR="0086132E" w:rsidRPr="009E105B" w:rsidRDefault="0086132E" w:rsidP="0086132E">
      <w:pPr>
        <w:pStyle w:val="PHEBodytext"/>
      </w:pPr>
    </w:p>
    <w:p w:rsidR="0086132E" w:rsidRPr="009E105B" w:rsidRDefault="0086132E" w:rsidP="0086132E">
      <w:pPr>
        <w:pStyle w:val="PHEBodytext"/>
      </w:pPr>
    </w:p>
    <w:p w:rsidR="0086132E" w:rsidRPr="009E105B" w:rsidRDefault="0086132E" w:rsidP="0086132E">
      <w:pPr>
        <w:pStyle w:val="PHEBodytext"/>
      </w:pPr>
    </w:p>
    <w:p w:rsidR="0086132E" w:rsidRPr="009E105B" w:rsidRDefault="0086132E" w:rsidP="0086132E">
      <w:pPr>
        <w:pStyle w:val="PHEBodytext"/>
      </w:pPr>
    </w:p>
    <w:p w:rsidR="00992B94" w:rsidRDefault="00992B94" w:rsidP="0086132E">
      <w:pPr>
        <w:pStyle w:val="PHEreportsub"/>
      </w:pPr>
    </w:p>
    <w:p w:rsidR="00253941" w:rsidRDefault="00253941" w:rsidP="0086132E">
      <w:pPr>
        <w:pStyle w:val="PHEreportsub"/>
      </w:pPr>
    </w:p>
    <w:p w:rsidR="0086132E" w:rsidRPr="009E105B" w:rsidRDefault="0086132E" w:rsidP="0086132E">
      <w:pPr>
        <w:pStyle w:val="PHEreportsub"/>
      </w:pPr>
      <w:r w:rsidRPr="009E105B">
        <w:t xml:space="preserve">Plague </w:t>
      </w:r>
    </w:p>
    <w:p w:rsidR="0086132E" w:rsidRPr="009E105B" w:rsidRDefault="0086132E" w:rsidP="0086132E">
      <w:pPr>
        <w:pStyle w:val="PHEBodytext"/>
      </w:pPr>
      <w:r w:rsidRPr="009E105B">
        <w:t xml:space="preserve">Plague is a bacterial infection caused by </w:t>
      </w:r>
      <w:r w:rsidRPr="009E105B">
        <w:rPr>
          <w:i/>
        </w:rPr>
        <w:t xml:space="preserve">Yersinia </w:t>
      </w:r>
      <w:proofErr w:type="spellStart"/>
      <w:r w:rsidRPr="009E105B">
        <w:rPr>
          <w:i/>
        </w:rPr>
        <w:t>pestis</w:t>
      </w:r>
      <w:proofErr w:type="spellEnd"/>
      <w:r w:rsidRPr="009E105B">
        <w:t xml:space="preserve">. It is a zoonotic infection maintained in wild rodent populations (sylvatic plague) that is occasionally transmitted to commensal rats (urban plague). Commensal rats have less resistance to the disease and die in large numbers. The fleas that were living on them then seek alternative hosts. </w:t>
      </w:r>
      <w:r w:rsidRPr="009E105B">
        <w:rPr>
          <w:i/>
        </w:rPr>
        <w:t xml:space="preserve">Y. </w:t>
      </w:r>
      <w:proofErr w:type="spellStart"/>
      <w:r w:rsidRPr="009E105B">
        <w:rPr>
          <w:i/>
        </w:rPr>
        <w:t>pestis</w:t>
      </w:r>
      <w:proofErr w:type="spellEnd"/>
      <w:r w:rsidRPr="009E105B">
        <w:rPr>
          <w:i/>
        </w:rPr>
        <w:t xml:space="preserve"> </w:t>
      </w:r>
      <w:r w:rsidRPr="009E105B">
        <w:t xml:space="preserve">taken from an infected host in a blood meal undergoes a </w:t>
      </w:r>
      <w:r w:rsidRPr="009E105B">
        <w:lastRenderedPageBreak/>
        <w:t>rapid multiplication in the stomach of the flea. The bacteria form a viscous plug that blocks the stomach and prevents the flea from feeding normally. When the flea attempts to feed, the blood comes up against the plug of bacteria and cannot enter the stomach. It is instead regurgitated by the flea back into the host and takes some of the bacteria with it, infecting the new host.</w:t>
      </w:r>
    </w:p>
    <w:p w:rsidR="0086132E" w:rsidRPr="009E105B" w:rsidRDefault="0086132E" w:rsidP="0086132E">
      <w:pPr>
        <w:pStyle w:val="PHEreportsub"/>
      </w:pPr>
      <w:r w:rsidRPr="009E105B">
        <w:t xml:space="preserve">Murine typhus </w:t>
      </w:r>
    </w:p>
    <w:p w:rsidR="0086132E" w:rsidRPr="009E105B" w:rsidRDefault="0086132E" w:rsidP="0086132E">
      <w:pPr>
        <w:pStyle w:val="PHEBodytext"/>
      </w:pPr>
      <w:r w:rsidRPr="009E105B">
        <w:t xml:space="preserve">Murine typhus is a </w:t>
      </w:r>
      <w:proofErr w:type="spellStart"/>
      <w:r w:rsidRPr="009E105B">
        <w:t>rickettsial</w:t>
      </w:r>
      <w:proofErr w:type="spellEnd"/>
      <w:r w:rsidRPr="009E105B">
        <w:t xml:space="preserve"> infection caused by </w:t>
      </w:r>
      <w:r w:rsidRPr="009E105B">
        <w:rPr>
          <w:i/>
        </w:rPr>
        <w:t xml:space="preserve">Rickettsia </w:t>
      </w:r>
      <w:proofErr w:type="spellStart"/>
      <w:r w:rsidRPr="009E105B">
        <w:rPr>
          <w:i/>
        </w:rPr>
        <w:t>mooseri</w:t>
      </w:r>
      <w:proofErr w:type="spellEnd"/>
      <w:r w:rsidRPr="009E105B">
        <w:t xml:space="preserve">. It is a zoonotic disease of rats and mice. The </w:t>
      </w:r>
      <w:proofErr w:type="spellStart"/>
      <w:r w:rsidRPr="009E105B">
        <w:t>rickettsiae</w:t>
      </w:r>
      <w:proofErr w:type="spellEnd"/>
      <w:r w:rsidRPr="009E105B">
        <w:t xml:space="preserve"> are ingested from an infected host with the blood meal. There is a multiplication of </w:t>
      </w:r>
      <w:proofErr w:type="spellStart"/>
      <w:r w:rsidRPr="009E105B">
        <w:t>rickettsiae</w:t>
      </w:r>
      <w:proofErr w:type="spellEnd"/>
      <w:r w:rsidRPr="009E105B">
        <w:t xml:space="preserve"> in the gut of the flea but no blockage</w:t>
      </w:r>
      <w:r w:rsidRPr="009E105B">
        <w:rPr>
          <w:sz w:val="22"/>
        </w:rPr>
        <w:t xml:space="preserve"> </w:t>
      </w:r>
      <w:r w:rsidRPr="009E105B">
        <w:t>occurs and the infective stages are passed out in the faeces. Transmission occurs when faeces from infected fleas are scratched into the skin, rubbed into mucous membranes or inhaled. Ingestion of contaminated fleas is also a route of infection.</w:t>
      </w:r>
    </w:p>
    <w:p w:rsidR="0086132E" w:rsidRPr="009E105B" w:rsidRDefault="0086132E" w:rsidP="00036D28">
      <w:pPr>
        <w:pStyle w:val="PHEreportHeading2BlueHighlight"/>
      </w:pPr>
      <w:bookmarkStart w:id="16" w:name="_Toc278367440"/>
      <w:proofErr w:type="spellStart"/>
      <w:r w:rsidRPr="009E105B">
        <w:rPr>
          <w:i/>
        </w:rPr>
        <w:t>Pulex</w:t>
      </w:r>
      <w:proofErr w:type="spellEnd"/>
      <w:r w:rsidRPr="009E105B">
        <w:rPr>
          <w:i/>
        </w:rPr>
        <w:t xml:space="preserve"> </w:t>
      </w:r>
      <w:proofErr w:type="spellStart"/>
      <w:r w:rsidRPr="009E105B">
        <w:rPr>
          <w:i/>
        </w:rPr>
        <w:t>irritans</w:t>
      </w:r>
      <w:proofErr w:type="spellEnd"/>
      <w:r w:rsidRPr="009E105B">
        <w:t xml:space="preserve"> (</w:t>
      </w:r>
      <w:r w:rsidR="00596759" w:rsidRPr="009E105B">
        <w:t>human flea</w:t>
      </w:r>
      <w:r w:rsidRPr="009E105B">
        <w:t>)</w:t>
      </w:r>
      <w:bookmarkEnd w:id="16"/>
    </w:p>
    <w:p w:rsidR="0086132E" w:rsidRPr="009E105B" w:rsidRDefault="0086132E" w:rsidP="0086132E">
      <w:pPr>
        <w:pStyle w:val="PHEBodytext"/>
      </w:pPr>
      <w:r w:rsidRPr="009E105B">
        <w:t xml:space="preserve">Cosmopolitan in distribution, the flea is principally an </w:t>
      </w:r>
      <w:proofErr w:type="spellStart"/>
      <w:r w:rsidRPr="009E105B">
        <w:t>ectoparasite</w:t>
      </w:r>
      <w:proofErr w:type="spellEnd"/>
      <w:r w:rsidRPr="009E105B">
        <w:t xml:space="preserve"> of coarse-coated mammals such as pigs, boar and deer, but also occurs on humans. It is mainly important as a biting nuisance, but is a vector of plague in the USA.</w:t>
      </w:r>
    </w:p>
    <w:p w:rsidR="0086132E" w:rsidRPr="009E105B" w:rsidRDefault="0086132E" w:rsidP="0086132E">
      <w:pPr>
        <w:pStyle w:val="PHEreportsub"/>
      </w:pPr>
      <w:r w:rsidRPr="009E105B">
        <w:t xml:space="preserve">Description  </w:t>
      </w:r>
    </w:p>
    <w:p w:rsidR="0086132E" w:rsidRPr="009E105B" w:rsidRDefault="0086132E" w:rsidP="0086132E">
      <w:pPr>
        <w:pStyle w:val="PHEBodytext"/>
      </w:pPr>
      <w:r w:rsidRPr="009E105B">
        <w:t xml:space="preserve">The flea is distinguished from other genera by the absence of both a </w:t>
      </w:r>
      <w:proofErr w:type="spellStart"/>
      <w:r w:rsidRPr="009E105B">
        <w:t>genal</w:t>
      </w:r>
      <w:proofErr w:type="spellEnd"/>
      <w:r w:rsidRPr="009E105B">
        <w:t xml:space="preserve"> and a </w:t>
      </w:r>
      <w:proofErr w:type="spellStart"/>
      <w:r w:rsidRPr="009E105B">
        <w:t>pronotal</w:t>
      </w:r>
      <w:proofErr w:type="spellEnd"/>
      <w:r w:rsidRPr="009E105B">
        <w:t xml:space="preserve"> comb, and the presence of a thickened </w:t>
      </w:r>
      <w:proofErr w:type="spellStart"/>
      <w:r w:rsidRPr="009E105B">
        <w:t>interantennal</w:t>
      </w:r>
      <w:proofErr w:type="spellEnd"/>
      <w:r w:rsidRPr="009E105B">
        <w:t xml:space="preserve"> suture between the antennae. </w:t>
      </w:r>
      <w:r w:rsidRPr="009E105B">
        <w:rPr>
          <w:i/>
        </w:rPr>
        <w:t xml:space="preserve">P. </w:t>
      </w:r>
      <w:proofErr w:type="spellStart"/>
      <w:r w:rsidRPr="009E105B">
        <w:rPr>
          <w:i/>
        </w:rPr>
        <w:t>irritans</w:t>
      </w:r>
      <w:proofErr w:type="spellEnd"/>
      <w:r w:rsidRPr="009E105B">
        <w:t xml:space="preserve"> does not have a </w:t>
      </w:r>
      <w:proofErr w:type="spellStart"/>
      <w:r w:rsidRPr="009E105B">
        <w:t>mesopleural</w:t>
      </w:r>
      <w:proofErr w:type="spellEnd"/>
      <w:r w:rsidRPr="009E105B">
        <w:t xml:space="preserve"> rod.</w:t>
      </w:r>
    </w:p>
    <w:p w:rsidR="0086132E" w:rsidRPr="009E105B" w:rsidRDefault="0086132E" w:rsidP="0086132E">
      <w:pPr>
        <w:pStyle w:val="PHEBodytext"/>
      </w:pPr>
      <w:r w:rsidRPr="009E105B">
        <w:rPr>
          <w:noProof/>
        </w:rPr>
        <mc:AlternateContent>
          <mc:Choice Requires="wpg">
            <w:drawing>
              <wp:inline distT="0" distB="0" distL="0" distR="0" wp14:anchorId="4E2270EB" wp14:editId="1A52C688">
                <wp:extent cx="5401945" cy="2571750"/>
                <wp:effectExtent l="19050" t="0" r="8255" b="0"/>
                <wp:docPr id="194"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945" cy="2571750"/>
                          <a:chOff x="1881" y="3225"/>
                          <a:chExt cx="8415" cy="3820"/>
                        </a:xfrm>
                      </wpg:grpSpPr>
                      <pic:pic xmlns:pic="http://schemas.openxmlformats.org/drawingml/2006/picture">
                        <pic:nvPicPr>
                          <pic:cNvPr id="195" name="Picture 41" descr="pulexhed"/>
                          <pic:cNvPicPr>
                            <a:picLocks noChangeAspect="1" noChangeArrowheads="1"/>
                          </pic:cNvPicPr>
                        </pic:nvPicPr>
                        <pic:blipFill>
                          <a:blip r:embed="rId28" cstate="print">
                            <a:extLst>
                              <a:ext uri="{28A0092B-C50C-407E-A947-70E740481C1C}">
                                <a14:useLocalDpi xmlns:a14="http://schemas.microsoft.com/office/drawing/2010/main" val="0"/>
                              </a:ext>
                            </a:extLst>
                          </a:blip>
                          <a:srcRect r="8334"/>
                          <a:stretch>
                            <a:fillRect/>
                          </a:stretch>
                        </pic:blipFill>
                        <pic:spPr bwMode="auto">
                          <a:xfrm>
                            <a:off x="1881" y="3362"/>
                            <a:ext cx="3960" cy="274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96" name="Text Box 42"/>
                        <wps:cNvSpPr txBox="1">
                          <a:spLocks noChangeArrowheads="1"/>
                        </wps:cNvSpPr>
                        <wps:spPr bwMode="auto">
                          <a:xfrm>
                            <a:off x="1881" y="6124"/>
                            <a:ext cx="4320" cy="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spacing w:before="0" w:after="0"/>
                              </w:pPr>
                              <w:proofErr w:type="spellStart"/>
                              <w:r w:rsidRPr="004E44CF">
                                <w:rPr>
                                  <w:i/>
                                </w:rPr>
                                <w:t>Pulex</w:t>
                              </w:r>
                              <w:proofErr w:type="spellEnd"/>
                              <w:r w:rsidRPr="004E44CF">
                                <w:rPr>
                                  <w:i/>
                                </w:rPr>
                                <w:t xml:space="preserve"> </w:t>
                              </w:r>
                              <w:proofErr w:type="spellStart"/>
                              <w:r w:rsidRPr="004E44CF">
                                <w:rPr>
                                  <w:i/>
                                </w:rPr>
                                <w:t>irritans</w:t>
                              </w:r>
                              <w:proofErr w:type="spellEnd"/>
                              <w:r>
                                <w:t xml:space="preserve">                               </w:t>
                              </w:r>
                            </w:p>
                            <w:p w:rsidR="00A00DD8" w:rsidRDefault="00A00DD8" w:rsidP="0086132E">
                              <w:pPr>
                                <w:pStyle w:val="PHEbodytextTable"/>
                                <w:spacing w:before="0" w:after="0"/>
                              </w:pPr>
                              <w:r>
                                <w:t>Photograph of head and thorax                       © LSHTM</w:t>
                              </w:r>
                            </w:p>
                          </w:txbxContent>
                        </wps:txbx>
                        <wps:bodyPr rot="0" vert="horz" wrap="square" lIns="91440" tIns="45720" rIns="91440" bIns="45720" anchor="t" anchorCtr="0" upright="1">
                          <a:noAutofit/>
                        </wps:bodyPr>
                      </wps:wsp>
                      <wps:wsp>
                        <wps:cNvPr id="197" name="Text Box 43"/>
                        <wps:cNvSpPr txBox="1">
                          <a:spLocks noChangeArrowheads="1"/>
                        </wps:cNvSpPr>
                        <wps:spPr bwMode="auto">
                          <a:xfrm>
                            <a:off x="6516" y="6125"/>
                            <a:ext cx="3780" cy="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970CC4" w:rsidRDefault="00A00DD8" w:rsidP="0086132E">
                              <w:pPr>
                                <w:pStyle w:val="PHEbodytextTable"/>
                                <w:rPr>
                                  <w:sz w:val="16"/>
                                  <w:szCs w:val="16"/>
                                </w:rPr>
                              </w:pPr>
                              <w:proofErr w:type="spellStart"/>
                              <w:r w:rsidRPr="002D7A44">
                                <w:rPr>
                                  <w:i/>
                                </w:rPr>
                                <w:t>Pulex</w:t>
                              </w:r>
                              <w:proofErr w:type="spellEnd"/>
                              <w:r w:rsidRPr="002D7A44">
                                <w:rPr>
                                  <w:i/>
                                </w:rPr>
                                <w:t xml:space="preserve"> </w:t>
                              </w:r>
                              <w:proofErr w:type="spellStart"/>
                              <w:r w:rsidRPr="002D7A44">
                                <w:rPr>
                                  <w:i/>
                                </w:rPr>
                                <w:t>irritans</w:t>
                              </w:r>
                              <w:proofErr w:type="spellEnd"/>
                              <w:r>
                                <w:t xml:space="preserve">                                             </w:t>
                              </w:r>
                              <w:r w:rsidRPr="00E05F42">
                                <w:rPr>
                                  <w:sz w:val="16"/>
                                  <w:szCs w:val="16"/>
                                </w:rPr>
                                <w:t>(</w:t>
                              </w:r>
                              <w:r>
                                <w:rPr>
                                  <w:sz w:val="16"/>
                                  <w:szCs w:val="16"/>
                                </w:rPr>
                                <w:t xml:space="preserve">Illustration by C. </w:t>
                              </w:r>
                              <w:proofErr w:type="spellStart"/>
                              <w:r>
                                <w:rPr>
                                  <w:sz w:val="16"/>
                                  <w:szCs w:val="16"/>
                                </w:rPr>
                                <w:t>Whitehorn</w:t>
                              </w:r>
                              <w:proofErr w:type="spellEnd"/>
                              <w:r>
                                <w:rPr>
                                  <w:sz w:val="16"/>
                                  <w:szCs w:val="16"/>
                                </w:rPr>
                                <w:t>)</w:t>
                              </w:r>
                            </w:p>
                          </w:txbxContent>
                        </wps:txbx>
                        <wps:bodyPr rot="0" vert="horz" wrap="square" lIns="91440" tIns="45720" rIns="91440" bIns="45720" anchor="t" anchorCtr="0" upright="1">
                          <a:noAutofit/>
                        </wps:bodyPr>
                      </wps:wsp>
                      <pic:pic xmlns:pic="http://schemas.openxmlformats.org/drawingml/2006/picture">
                        <pic:nvPicPr>
                          <pic:cNvPr id="198" name="Picture 44" descr="pulex"/>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6381" y="3225"/>
                            <a:ext cx="3420" cy="288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40" o:spid="_x0000_s1039" style="width:425.35pt;height:202.5pt;mso-position-horizontal-relative:char;mso-position-vertical-relative:line" coordorigin="1881,3225" coordsize="8415,38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">
                <v:shape id="Picture 41" o:spid="_x0000_s1040" type="#_x0000_t75" alt="pulexhed" style="position:absolute;left:1881;top:3362;width:3960;height:2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AQnvDAAAA3AAAAA8AAABkcnMvZG93bnJldi54bWxET01rwkAQvQv9D8sUepG6qaC0aTYSCkr1&#10;pg2U3obsZBOanQ3Z1cR/7wqF3ubxPifbTLYTFxp861jByyIBQVw53bJRUH5tn19B+ICssXNMCq7k&#10;YZM/zDJMtRv5SJdTMCKGsE9RQRNCn0rpq4Ys+oXriSNXu8FiiHAwUg84xnDbyWWSrKXFlmNDgz19&#10;NFT9ns5WgXG1+SkO36Ecl2W9T867uphbpZ4ep+IdRKAp/Iv/3J86zn9bwf2ZeIHM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4BCe8MAAADcAAAADwAAAAAAAAAAAAAAAACf&#10;AgAAZHJzL2Rvd25yZXYueG1sUEsFBgAAAAAEAAQA9wAAAI8DAAAAAA==&#10;" stroked="t">
                  <v:imagedata r:id="rId30" o:title="pulexhed" cropright="5462f"/>
                </v:shape>
                <v:shape id="Text Box 42" o:spid="_x0000_s1041" type="#_x0000_t202" style="position:absolute;left:1881;top:6124;width:432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PnecEA&#10;AADcAAAADwAAAGRycy9kb3ducmV2LnhtbERPzYrCMBC+L/gOYQQvyzZV3KrVKKugeNX1AabN2Bab&#10;SWmytr69EYS9zcf3O6tNb2pxp9ZVlhWMoxgEcW51xYWCy+/+aw7CeWSNtWVS8CAHm/XgY4Wpth2f&#10;6H72hQgh7FJUUHrfpFK6vCSDLrINceCutjXoA2wLqVvsQrip5SSOE2mw4tBQYkO7kvLb+c8ouB67&#10;z+9Flx38ZXaaJlusZpl9KDUa9j9LEJ56/y9+u486zF8k8HomXC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z53nBAAAA3AAAAA8AAAAAAAAAAAAAAAAAmAIAAGRycy9kb3du&#10;cmV2LnhtbFBLBQYAAAAABAAEAPUAAACGAwAAAAA=&#10;" stroked="f">
                  <v:textbox>
                    <w:txbxContent>
                      <w:p w:rsidR="00A00DD8" w:rsidRDefault="00A00DD8" w:rsidP="0086132E">
                        <w:pPr>
                          <w:pStyle w:val="PHEbodytextTable"/>
                          <w:spacing w:before="0" w:after="0"/>
                        </w:pPr>
                        <w:proofErr w:type="spellStart"/>
                        <w:r w:rsidRPr="004E44CF">
                          <w:rPr>
                            <w:i/>
                          </w:rPr>
                          <w:t>Pulex</w:t>
                        </w:r>
                        <w:proofErr w:type="spellEnd"/>
                        <w:r w:rsidRPr="004E44CF">
                          <w:rPr>
                            <w:i/>
                          </w:rPr>
                          <w:t xml:space="preserve"> </w:t>
                        </w:r>
                        <w:proofErr w:type="spellStart"/>
                        <w:r w:rsidRPr="004E44CF">
                          <w:rPr>
                            <w:i/>
                          </w:rPr>
                          <w:t>irritans</w:t>
                        </w:r>
                        <w:proofErr w:type="spellEnd"/>
                        <w:r>
                          <w:t xml:space="preserve">                               </w:t>
                        </w:r>
                      </w:p>
                      <w:p w:rsidR="00A00DD8" w:rsidRDefault="00A00DD8" w:rsidP="0086132E">
                        <w:pPr>
                          <w:pStyle w:val="PHEbodytextTable"/>
                          <w:spacing w:before="0" w:after="0"/>
                        </w:pPr>
                        <w:r>
                          <w:t>Photograph of head and thorax                       © LSHTM</w:t>
                        </w:r>
                      </w:p>
                    </w:txbxContent>
                  </v:textbox>
                </v:shape>
                <v:shape id="Text Box 43" o:spid="_x0000_s1042" type="#_x0000_t202" style="position:absolute;left:6516;top:6125;width:3780;height: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9C4sEA&#10;AADcAAAADwAAAGRycy9kb3ducmV2LnhtbERP24rCMBB9X/Afwgi+LGuquNZWo6yC4quuHzA20ws2&#10;k9Jkbf17Iwj7NodzndWmN7W4U+sqywom4wgEcWZ1xYWCy+/+awHCeWSNtWVS8CAHm/XgY4Wpth2f&#10;6H72hQgh7FJUUHrfpFK6rCSDbmwb4sDltjXoA2wLqVvsQrip5TSK5tJgxaGhxIZ2JWW3859RkB+7&#10;z++kux78JT7N5lus4qt9KDUa9j9LEJ56/y9+u486zE9ieD0TLp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QuLBAAAA3AAAAA8AAAAAAAAAAAAAAAAAmAIAAGRycy9kb3du&#10;cmV2LnhtbFBLBQYAAAAABAAEAPUAAACGAwAAAAA=&#10;" stroked="f">
                  <v:textbox>
                    <w:txbxContent>
                      <w:p w:rsidR="00A00DD8" w:rsidRPr="00970CC4" w:rsidRDefault="00A00DD8" w:rsidP="0086132E">
                        <w:pPr>
                          <w:pStyle w:val="PHEbodytextTable"/>
                          <w:rPr>
                            <w:sz w:val="16"/>
                            <w:szCs w:val="16"/>
                          </w:rPr>
                        </w:pPr>
                        <w:proofErr w:type="spellStart"/>
                        <w:r w:rsidRPr="002D7A44">
                          <w:rPr>
                            <w:i/>
                          </w:rPr>
                          <w:t>Pulex</w:t>
                        </w:r>
                        <w:proofErr w:type="spellEnd"/>
                        <w:r w:rsidRPr="002D7A44">
                          <w:rPr>
                            <w:i/>
                          </w:rPr>
                          <w:t xml:space="preserve"> </w:t>
                        </w:r>
                        <w:proofErr w:type="spellStart"/>
                        <w:r w:rsidRPr="002D7A44">
                          <w:rPr>
                            <w:i/>
                          </w:rPr>
                          <w:t>irritans</w:t>
                        </w:r>
                        <w:proofErr w:type="spellEnd"/>
                        <w:r>
                          <w:t xml:space="preserve">                                             </w:t>
                        </w:r>
                        <w:r w:rsidRPr="00E05F42">
                          <w:rPr>
                            <w:sz w:val="16"/>
                            <w:szCs w:val="16"/>
                          </w:rPr>
                          <w:t>(</w:t>
                        </w:r>
                        <w:r>
                          <w:rPr>
                            <w:sz w:val="16"/>
                            <w:szCs w:val="16"/>
                          </w:rPr>
                          <w:t xml:space="preserve">Illustration by C. </w:t>
                        </w:r>
                        <w:proofErr w:type="spellStart"/>
                        <w:r>
                          <w:rPr>
                            <w:sz w:val="16"/>
                            <w:szCs w:val="16"/>
                          </w:rPr>
                          <w:t>Whitehorn</w:t>
                        </w:r>
                        <w:proofErr w:type="spellEnd"/>
                        <w:r>
                          <w:rPr>
                            <w:sz w:val="16"/>
                            <w:szCs w:val="16"/>
                          </w:rPr>
                          <w:t>)</w:t>
                        </w:r>
                      </w:p>
                    </w:txbxContent>
                  </v:textbox>
                </v:shape>
                <v:shape id="Picture 44" o:spid="_x0000_s1043" type="#_x0000_t75" alt="pulex" style="position:absolute;left:6381;top:3225;width:3420;height:2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LeRjHAAAA3AAAAA8AAABkcnMvZG93bnJldi54bWxEj0FrwkAQhe8F/8MyQi+lbmyx1ugqpbRQ&#10;EIRa8Txkp0k0Oxt2V0389c6h0NsM78173yxWnWvUmUKsPRsYjzJQxIW3NZcGdj+fj6+gYkK22Hgm&#10;Az1FWC0HdwvMrb/wN523qVQSwjFHA1VKba51LCpyGEe+JRbt1weHSdZQahvwIuGu0U9Z9qId1iwN&#10;Fbb0XlFx3J6cgYfnft3Pwmmybqf7fXe47qab64cx98PubQ4qUZf+zX/XX1bwZ0Irz8gEen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cLeRjHAAAA3AAAAA8AAAAAAAAAAAAA&#10;AAAAnwIAAGRycy9kb3ducmV2LnhtbFBLBQYAAAAABAAEAPcAAACTAwAAAAA=&#10;">
                  <v:imagedata r:id="rId31" o:title="pulex"/>
                </v:shape>
                <w10:anchorlock/>
              </v:group>
            </w:pict>
          </mc:Fallback>
        </mc:AlternateContent>
      </w:r>
    </w:p>
    <w:p w:rsidR="0086132E" w:rsidRPr="009E105B" w:rsidRDefault="0086132E" w:rsidP="00036D28">
      <w:pPr>
        <w:pStyle w:val="PHEreportHeading2BlueHighlight"/>
      </w:pPr>
      <w:bookmarkStart w:id="17" w:name="_Toc278367441"/>
      <w:proofErr w:type="spellStart"/>
      <w:r w:rsidRPr="009E105B">
        <w:rPr>
          <w:i/>
        </w:rPr>
        <w:t>Tunga</w:t>
      </w:r>
      <w:proofErr w:type="spellEnd"/>
      <w:r w:rsidRPr="009E105B">
        <w:rPr>
          <w:i/>
        </w:rPr>
        <w:t xml:space="preserve"> </w:t>
      </w:r>
      <w:proofErr w:type="spellStart"/>
      <w:r w:rsidRPr="009E105B">
        <w:rPr>
          <w:i/>
        </w:rPr>
        <w:t>penetrans</w:t>
      </w:r>
      <w:proofErr w:type="spellEnd"/>
      <w:r w:rsidRPr="009E105B">
        <w:t xml:space="preserve"> (the </w:t>
      </w:r>
      <w:r w:rsidR="00596759" w:rsidRPr="009E105B">
        <w:t>jigger flea</w:t>
      </w:r>
      <w:r w:rsidRPr="009E105B">
        <w:t>)</w:t>
      </w:r>
      <w:bookmarkEnd w:id="17"/>
      <w:r w:rsidR="00A00DD8">
        <w:fldChar w:fldCharType="begin" w:fldLock="1"/>
      </w:r>
      <w:r w:rsidR="00A00DD8">
        <w:instrText xml:space="preserve"> ADDIN EN.CITE &lt;EndNote&gt;&lt;Cite&gt;&lt;Author&gt;Nordlund&lt;/Author&gt;&lt;Year&gt;2009&lt;/Year&gt;&lt;RecNum&gt;23&lt;/RecNum&gt;&lt;DisplayText&gt;&lt;style face="superscript"&gt;3&lt;/style&gt;&lt;/DisplayText&gt;&lt;record&gt;&lt;rec-number&gt;23&lt;/rec-number&gt;&lt;foreign-keys&gt;&lt;key app="EN" db-id="ed0x2s95wv9perestasx5fxm0rpvzfsa2p2p" timestamp="1530096756"&gt;23&lt;/key&gt;&lt;/foreign-keys&gt;&lt;ref-type name="Journal Article"&gt;17&lt;/ref-type&gt;&lt;contributors&gt;&lt;authors&gt;&lt;author&gt;Nordlund,J.J.,&lt;/author&gt;&lt;/authors&gt;&lt;/contributors&gt;&lt;auth-address&gt;Wright State Boonshoft School of Medicine, Dayton, OH 45202, USA. jjnordlund@fuse.net&lt;/auth-address&gt;&lt;titles&gt;&lt;title&gt;Cutaneous ectoparasites&lt;/title&gt;&lt;secondary-title&gt;Dermatol.Ther.&lt;/secondary-title&gt;&lt;/titles&gt;&lt;periodical&gt;&lt;full-title&gt;Dermatol.Ther.&lt;/full-title&gt;&lt;/periodical&gt;&lt;pages&gt;503-517&lt;/pages&gt;&lt;volume&gt;22&lt;/volume&gt;&lt;number&gt;6&lt;/number&gt;&lt;reprint-edition&gt;Not in File&lt;/reprint-edition&gt;&lt;keywords&gt;&lt;keyword&gt;Antiparasitic Agents&lt;/keyword&gt;&lt;keyword&gt;Developed Countries&lt;/keyword&gt;&lt;keyword&gt;diagnosis&lt;/keyword&gt;&lt;keyword&gt;drug therapy&lt;/keyword&gt;&lt;keyword&gt;Ectoparasitic Infestations&lt;/keyword&gt;&lt;keyword&gt;Environment&lt;/keyword&gt;&lt;keyword&gt;G 9&lt;/keyword&gt;&lt;keyword&gt;Human&lt;/keyword&gt;&lt;keyword&gt;Humans&lt;/keyword&gt;&lt;keyword&gt;Larva&lt;/keyword&gt;&lt;keyword&gt;Larva Migrans&lt;/keyword&gt;&lt;keyword&gt;Medicine&lt;/keyword&gt;&lt;keyword&gt;Parasites&lt;/keyword&gt;&lt;keyword&gt;Skin&lt;/keyword&gt;&lt;keyword&gt;Skin Diseases,Parasitic&lt;/keyword&gt;&lt;keyword&gt;therapeutic use&lt;/keyword&gt;&lt;keyword&gt;World Health&lt;/keyword&gt;&lt;/keywords&gt;&lt;dates&gt;&lt;year&gt;2009&lt;/year&gt;&lt;pub-dates&gt;&lt;date&gt;11/2009&lt;/date&gt;&lt;/pub-dates&gt;&lt;/dates&gt;&lt;label&gt;37518&lt;/label&gt;&lt;urls&gt;&lt;related-urls&gt;&lt;url&gt;&lt;style face="underline" font="default" size="100%"&gt;http://www.ncbi.nlm.nih.gov/pubmed/19889135&lt;/style&gt;&lt;/url&gt;&lt;url&gt;&lt;style face="underline" font="default" size="100%"&gt;https://onlinelibrary.wiley.com/doi/abs/10.1111/j.1529-8019.2009.01273.x&lt;/style&gt;&lt;/url&gt;&lt;/related-urls&gt;&lt;/urls&gt;&lt;electronic-resource-num&gt;DTH1273 [pii];10.1111/j.1529-8019.2009.01273.x [doi]&lt;/electronic-resource-num&gt;&lt;/record&gt;&lt;/Cite&gt;&lt;/EndNote&gt;</w:instrText>
      </w:r>
      <w:r w:rsidR="00A00DD8">
        <w:fldChar w:fldCharType="separate"/>
      </w:r>
      <w:r w:rsidR="00A00DD8" w:rsidRPr="00A00DD8">
        <w:rPr>
          <w:noProof/>
          <w:vertAlign w:val="superscript"/>
        </w:rPr>
        <w:t>3</w:t>
      </w:r>
      <w:r w:rsidR="00A00DD8">
        <w:fldChar w:fldCharType="end"/>
      </w:r>
    </w:p>
    <w:p w:rsidR="0086132E" w:rsidRPr="009E105B" w:rsidRDefault="0086132E" w:rsidP="0086132E">
      <w:pPr>
        <w:pStyle w:val="PHEBodytext"/>
      </w:pPr>
      <w:r w:rsidRPr="009E105B">
        <w:t xml:space="preserve">Distributed throughout tropical Africa, South and </w:t>
      </w:r>
      <w:smartTag w:uri="urn:schemas-microsoft-com:office:smarttags" w:element="place">
        <w:r w:rsidRPr="009E105B">
          <w:t>Central America</w:t>
        </w:r>
      </w:smartTag>
      <w:r w:rsidRPr="009E105B">
        <w:t xml:space="preserve">, this flea is an </w:t>
      </w:r>
      <w:proofErr w:type="spellStart"/>
      <w:r w:rsidRPr="009E105B">
        <w:t>ectoparasite</w:t>
      </w:r>
      <w:proofErr w:type="spellEnd"/>
      <w:r w:rsidRPr="009E105B">
        <w:t xml:space="preserve"> of man, domestic livestock and rodents. Infestations of this flea cause the condition known as </w:t>
      </w:r>
      <w:proofErr w:type="spellStart"/>
      <w:r w:rsidRPr="009E105B">
        <w:t>tungiasis</w:t>
      </w:r>
      <w:proofErr w:type="spellEnd"/>
      <w:r w:rsidRPr="009E105B">
        <w:t>; the female flea burrows into the skin of the host and becomes permanently attached.</w:t>
      </w:r>
    </w:p>
    <w:p w:rsidR="0086132E" w:rsidRPr="009E105B" w:rsidRDefault="0086132E" w:rsidP="0086132E">
      <w:pPr>
        <w:pStyle w:val="PHEreportsub"/>
      </w:pPr>
      <w:r w:rsidRPr="009E105B">
        <w:t xml:space="preserve">Description  </w:t>
      </w:r>
    </w:p>
    <w:p w:rsidR="0086132E" w:rsidRPr="009E105B" w:rsidRDefault="0086132E" w:rsidP="0086132E">
      <w:pPr>
        <w:pStyle w:val="PHEBodytext"/>
      </w:pPr>
      <w:r w:rsidRPr="009E105B">
        <w:t xml:space="preserve">This type of flea is distinguished from other genera by its small size (1mm), the lack of a </w:t>
      </w:r>
      <w:proofErr w:type="spellStart"/>
      <w:r w:rsidRPr="009E105B">
        <w:t>genal</w:t>
      </w:r>
      <w:proofErr w:type="spellEnd"/>
      <w:r w:rsidRPr="009E105B">
        <w:t xml:space="preserve"> and </w:t>
      </w:r>
      <w:proofErr w:type="spellStart"/>
      <w:r w:rsidRPr="009E105B">
        <w:t>pronotal</w:t>
      </w:r>
      <w:proofErr w:type="spellEnd"/>
      <w:r w:rsidRPr="009E105B">
        <w:t xml:space="preserve"> comb, the compressed thoracic segments and the distinctive shape of the head.</w:t>
      </w:r>
    </w:p>
    <w:p w:rsidR="0086132E" w:rsidRPr="009E105B" w:rsidRDefault="0086132E" w:rsidP="0086132E">
      <w:pPr>
        <w:pStyle w:val="PHEBodytext"/>
      </w:pPr>
      <w:r w:rsidRPr="009E105B">
        <w:rPr>
          <w:noProof/>
        </w:rPr>
        <w:lastRenderedPageBreak/>
        <mc:AlternateContent>
          <mc:Choice Requires="wpg">
            <w:drawing>
              <wp:inline distT="0" distB="0" distL="0" distR="0" wp14:anchorId="74971D1B" wp14:editId="64447C82">
                <wp:extent cx="5982970" cy="3188547"/>
                <wp:effectExtent l="19050" t="19050" r="0" b="0"/>
                <wp:docPr id="189"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2970" cy="3188547"/>
                          <a:chOff x="1729" y="8335"/>
                          <a:chExt cx="9422" cy="5339"/>
                        </a:xfrm>
                      </wpg:grpSpPr>
                      <pic:pic xmlns:pic="http://schemas.openxmlformats.org/drawingml/2006/picture">
                        <pic:nvPicPr>
                          <pic:cNvPr id="190" name="Picture 7" descr="tungah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1729" y="8335"/>
                            <a:ext cx="4397" cy="407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91" name="Text Box 8"/>
                        <wps:cNvSpPr txBox="1">
                          <a:spLocks noChangeArrowheads="1"/>
                        </wps:cNvSpPr>
                        <wps:spPr bwMode="auto">
                          <a:xfrm>
                            <a:off x="1729" y="12769"/>
                            <a:ext cx="4606" cy="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2D7A44" w:rsidRDefault="00A00DD8" w:rsidP="0086132E">
                              <w:pPr>
                                <w:pStyle w:val="PHEbodytextTable"/>
                                <w:spacing w:before="0" w:after="0"/>
                                <w:rPr>
                                  <w:i/>
                                </w:rPr>
                              </w:pPr>
                              <w:proofErr w:type="spellStart"/>
                              <w:r w:rsidRPr="002D7A44">
                                <w:rPr>
                                  <w:i/>
                                </w:rPr>
                                <w:t>Tunga</w:t>
                              </w:r>
                              <w:proofErr w:type="spellEnd"/>
                              <w:r w:rsidRPr="002D7A44">
                                <w:rPr>
                                  <w:i/>
                                </w:rPr>
                                <w:t xml:space="preserve"> </w:t>
                              </w:r>
                              <w:proofErr w:type="spellStart"/>
                              <w:r w:rsidRPr="002D7A44">
                                <w:rPr>
                                  <w:i/>
                                </w:rPr>
                                <w:t>penetrans</w:t>
                              </w:r>
                              <w:proofErr w:type="spellEnd"/>
                            </w:p>
                            <w:p w:rsidR="00A00DD8" w:rsidRDefault="00A00DD8" w:rsidP="0086132E">
                              <w:pPr>
                                <w:pStyle w:val="PHEbodytextTable"/>
                                <w:spacing w:before="0" w:after="0"/>
                              </w:pPr>
                              <w:r>
                                <w:t>Photograph of head and thorax.</w:t>
                              </w:r>
                            </w:p>
                            <w:p w:rsidR="00A00DD8" w:rsidRDefault="00A00DD8" w:rsidP="0086132E">
                              <w:pPr>
                                <w:pStyle w:val="PHEbodytextTable"/>
                                <w:spacing w:before="0" w:after="0"/>
                              </w:pPr>
                              <w:r>
                                <w:t>© LSHTM</w:t>
                              </w:r>
                            </w:p>
                          </w:txbxContent>
                        </wps:txbx>
                        <wps:bodyPr rot="0" vert="horz" wrap="square" lIns="91440" tIns="45720" rIns="91440" bIns="45720" anchor="t" anchorCtr="0" upright="1">
                          <a:noAutofit/>
                        </wps:bodyPr>
                      </wps:wsp>
                      <wps:wsp>
                        <wps:cNvPr id="192" name="Text Box 9"/>
                        <wps:cNvSpPr txBox="1">
                          <a:spLocks noChangeArrowheads="1"/>
                        </wps:cNvSpPr>
                        <wps:spPr bwMode="auto">
                          <a:xfrm>
                            <a:off x="7173" y="12769"/>
                            <a:ext cx="3500" cy="7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2D7A44" w:rsidRDefault="00A00DD8" w:rsidP="0086132E">
                              <w:pPr>
                                <w:pStyle w:val="PHEbodytextTable"/>
                                <w:rPr>
                                  <w:i/>
                                </w:rPr>
                              </w:pPr>
                              <w:proofErr w:type="spellStart"/>
                              <w:r w:rsidRPr="002D7A44">
                                <w:rPr>
                                  <w:i/>
                                </w:rPr>
                                <w:t>Tunga</w:t>
                              </w:r>
                              <w:proofErr w:type="spellEnd"/>
                              <w:r w:rsidRPr="002D7A44">
                                <w:rPr>
                                  <w:i/>
                                </w:rPr>
                                <w:t xml:space="preserve"> </w:t>
                              </w:r>
                              <w:proofErr w:type="spellStart"/>
                              <w:r w:rsidRPr="002D7A44">
                                <w:rPr>
                                  <w:i/>
                                </w:rPr>
                                <w:t>penetrans</w:t>
                              </w:r>
                              <w:proofErr w:type="spellEnd"/>
                            </w:p>
                            <w:p w:rsidR="00A00DD8" w:rsidRPr="00666D9E" w:rsidRDefault="00A00DD8" w:rsidP="0086132E">
                              <w:pPr>
                                <w:pStyle w:val="PHEbodytextTable"/>
                                <w:rPr>
                                  <w:sz w:val="16"/>
                                  <w:szCs w:val="16"/>
                                </w:rPr>
                              </w:pPr>
                              <w:r>
                                <w:rPr>
                                  <w:sz w:val="16"/>
                                  <w:szCs w:val="16"/>
                                </w:rPr>
                                <w:t xml:space="preserve">(Illustration by C. </w:t>
                              </w:r>
                              <w:proofErr w:type="spellStart"/>
                              <w:r>
                                <w:rPr>
                                  <w:sz w:val="16"/>
                                  <w:szCs w:val="16"/>
                                </w:rPr>
                                <w:t>Whitehorn</w:t>
                              </w:r>
                              <w:proofErr w:type="spellEnd"/>
                              <w:r>
                                <w:rPr>
                                  <w:sz w:val="16"/>
                                  <w:szCs w:val="16"/>
                                </w:rPr>
                                <w:t>)</w:t>
                              </w:r>
                            </w:p>
                          </w:txbxContent>
                        </wps:txbx>
                        <wps:bodyPr rot="0" vert="horz" wrap="square" lIns="91440" tIns="45720" rIns="91440" bIns="45720" anchor="t" anchorCtr="0" upright="1">
                          <a:noAutofit/>
                        </wps:bodyPr>
                      </wps:wsp>
                      <pic:pic xmlns:pic="http://schemas.openxmlformats.org/drawingml/2006/picture">
                        <pic:nvPicPr>
                          <pic:cNvPr id="193" name="Picture 10" descr="Tung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6963" y="8802"/>
                            <a:ext cx="4188" cy="37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63" o:spid="_x0000_s1044" style="width:471.1pt;height:251.05pt;mso-position-horizontal-relative:char;mso-position-vertical-relative:line" coordorigin="1729,8335" coordsize="9422,5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">
                <v:shape id="Picture 7" o:spid="_x0000_s1045" type="#_x0000_t75" alt="tungahed" style="position:absolute;left:1729;top:8335;width:4397;height:4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t0K7GAAAA3AAAAA8AAABkcnMvZG93bnJldi54bWxEj01PwkAQhu8m/IfNkHghslUTI5WFVIgB&#10;Ei4WD3qbdIduY3e2dFeo/545mHibybwfz8yXg2/VmfrYBDZwP81AEVfBNlwb+Di83T2DignZYhuY&#10;DPxShOVidDPH3IYLv9O5TLWSEI45GnApdbnWsXLkMU5DRyy3Y+g9Jln7WtseLxLuW/2QZU/aY8PS&#10;4LCjlaPqu/zxUvK485vjfnJy6/Kr+FxPeFe8boy5HQ/FC6hEQ/oX/7m3VvBngi/PyAR6c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a3QrsYAAADcAAAADwAAAAAAAAAAAAAA&#10;AACfAgAAZHJzL2Rvd25yZXYueG1sUEsFBgAAAAAEAAQA9wAAAJIDAAAAAA==&#10;" stroked="t">
                  <v:imagedata r:id="rId34" o:title="tungahed"/>
                </v:shape>
                <v:shape id="Text Box 8" o:spid="_x0000_s1046" type="#_x0000_t202" style="position:absolute;left:1729;top:12769;width:4606;height: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p/DcEA&#10;AADcAAAADwAAAGRycy9kb3ducmV2LnhtbERP24rCMBB9X/Afwgi+LDZ1WW/VKK7g4mvVD5g2Y1ts&#10;JqWJtv69WVjwbQ7nOuttb2rxoNZVlhVMohgEcW51xYWCy/kwXoBwHlljbZkUPMnBdjP4WGOibccp&#10;PU6+ECGEXYIKSu+bREqXl2TQRbYhDtzVtgZ9gG0hdYtdCDe1/IrjmTRYcWgosaF9SfntdDcKrsfu&#10;c7rssl9/maffsx+s5pl9KjUa9rsVCE+9f4v/3Ucd5i8n8PdMuE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afw3BAAAA3AAAAA8AAAAAAAAAAAAAAAAAmAIAAGRycy9kb3du&#10;cmV2LnhtbFBLBQYAAAAABAAEAPUAAACGAwAAAAA=&#10;" stroked="f">
                  <v:textbox>
                    <w:txbxContent>
                      <w:p w:rsidR="00A00DD8" w:rsidRPr="002D7A44" w:rsidRDefault="00A00DD8" w:rsidP="0086132E">
                        <w:pPr>
                          <w:pStyle w:val="PHEbodytextTable"/>
                          <w:spacing w:before="0" w:after="0"/>
                          <w:rPr>
                            <w:i/>
                          </w:rPr>
                        </w:pPr>
                        <w:proofErr w:type="spellStart"/>
                        <w:r w:rsidRPr="002D7A44">
                          <w:rPr>
                            <w:i/>
                          </w:rPr>
                          <w:t>Tunga</w:t>
                        </w:r>
                        <w:proofErr w:type="spellEnd"/>
                        <w:r w:rsidRPr="002D7A44">
                          <w:rPr>
                            <w:i/>
                          </w:rPr>
                          <w:t xml:space="preserve"> </w:t>
                        </w:r>
                        <w:proofErr w:type="spellStart"/>
                        <w:r w:rsidRPr="002D7A44">
                          <w:rPr>
                            <w:i/>
                          </w:rPr>
                          <w:t>penetrans</w:t>
                        </w:r>
                        <w:proofErr w:type="spellEnd"/>
                      </w:p>
                      <w:p w:rsidR="00A00DD8" w:rsidRDefault="00A00DD8" w:rsidP="0086132E">
                        <w:pPr>
                          <w:pStyle w:val="PHEbodytextTable"/>
                          <w:spacing w:before="0" w:after="0"/>
                        </w:pPr>
                        <w:r>
                          <w:t>Photograph of head and thorax.</w:t>
                        </w:r>
                      </w:p>
                      <w:p w:rsidR="00A00DD8" w:rsidRDefault="00A00DD8" w:rsidP="0086132E">
                        <w:pPr>
                          <w:pStyle w:val="PHEbodytextTable"/>
                          <w:spacing w:before="0" w:after="0"/>
                        </w:pPr>
                        <w:r>
                          <w:t>© LSHTM</w:t>
                        </w:r>
                      </w:p>
                    </w:txbxContent>
                  </v:textbox>
                </v:shape>
                <v:shape id="Text Box 9" o:spid="_x0000_s1047" type="#_x0000_t202" style="position:absolute;left:7173;top:12769;width:3500;height: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jher8A&#10;AADcAAAADwAAAGRycy9kb3ducmV2LnhtbERPy6rCMBDdC/5DGMGNaKp4fVSjqKC49fEBYzO2xWZS&#10;mmjr3xtBuLs5nOcs140pxIsql1tWMBxEIIgTq3NOFVwv+/4MhPPIGgvLpOBNDtardmuJsbY1n+h1&#10;9qkIIexiVJB5X8ZSuiQjg25gS+LA3W1l0AdYpVJXWIdwU8hRFE2kwZxDQ4Yl7TJKHuenUXA/1r2/&#10;eX07+Ov0NJ5sMZ/e7FupbqfZLEB4avy/+Oc+6jB/PoLvM+EC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COF6vwAAANwAAAAPAAAAAAAAAAAAAAAAAJgCAABkcnMvZG93bnJl&#10;di54bWxQSwUGAAAAAAQABAD1AAAAhAMAAAAA&#10;" stroked="f">
                  <v:textbox>
                    <w:txbxContent>
                      <w:p w:rsidR="00A00DD8" w:rsidRPr="002D7A44" w:rsidRDefault="00A00DD8" w:rsidP="0086132E">
                        <w:pPr>
                          <w:pStyle w:val="PHEbodytextTable"/>
                          <w:rPr>
                            <w:i/>
                          </w:rPr>
                        </w:pPr>
                        <w:proofErr w:type="spellStart"/>
                        <w:r w:rsidRPr="002D7A44">
                          <w:rPr>
                            <w:i/>
                          </w:rPr>
                          <w:t>Tunga</w:t>
                        </w:r>
                        <w:proofErr w:type="spellEnd"/>
                        <w:r w:rsidRPr="002D7A44">
                          <w:rPr>
                            <w:i/>
                          </w:rPr>
                          <w:t xml:space="preserve"> </w:t>
                        </w:r>
                        <w:proofErr w:type="spellStart"/>
                        <w:r w:rsidRPr="002D7A44">
                          <w:rPr>
                            <w:i/>
                          </w:rPr>
                          <w:t>penetrans</w:t>
                        </w:r>
                        <w:proofErr w:type="spellEnd"/>
                      </w:p>
                      <w:p w:rsidR="00A00DD8" w:rsidRPr="00666D9E" w:rsidRDefault="00A00DD8" w:rsidP="0086132E">
                        <w:pPr>
                          <w:pStyle w:val="PHEbodytextTable"/>
                          <w:rPr>
                            <w:sz w:val="16"/>
                            <w:szCs w:val="16"/>
                          </w:rPr>
                        </w:pPr>
                        <w:r>
                          <w:rPr>
                            <w:sz w:val="16"/>
                            <w:szCs w:val="16"/>
                          </w:rPr>
                          <w:t xml:space="preserve">(Illustration by C. </w:t>
                        </w:r>
                        <w:proofErr w:type="spellStart"/>
                        <w:r>
                          <w:rPr>
                            <w:sz w:val="16"/>
                            <w:szCs w:val="16"/>
                          </w:rPr>
                          <w:t>Whitehorn</w:t>
                        </w:r>
                        <w:proofErr w:type="spellEnd"/>
                        <w:r>
                          <w:rPr>
                            <w:sz w:val="16"/>
                            <w:szCs w:val="16"/>
                          </w:rPr>
                          <w:t>)</w:t>
                        </w:r>
                      </w:p>
                    </w:txbxContent>
                  </v:textbox>
                </v:shape>
                <v:shape id="Picture 10" o:spid="_x0000_s1048" type="#_x0000_t75" alt="Tunga" style="position:absolute;left:6963;top:8802;width:4188;height:37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eY4rCAAAA3AAAAA8AAABkcnMvZG93bnJldi54bWxET9uKwjAQfV/wH8IIvohNt4poNcqirPiw&#10;L14+YGymF2wmtYna/XsjLOzbHM51luvO1OJBrassK/iMYhDEmdUVFwrOp+/RDITzyBpry6Tglxys&#10;V72PJabaPvlAj6MvRAhhl6KC0vsmldJlJRl0kW2IA5fb1qAPsC2kbvEZwk0tkzieSoMVh4YSG9qU&#10;lF2Pd6Pg53JBORzPJ4mrzS3HJrmetjulBv3uawHCU+f/xX/uvQ7z52N4PxMukK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nmOKwgAAANwAAAAPAAAAAAAAAAAAAAAAAJ8C&#10;AABkcnMvZG93bnJldi54bWxQSwUGAAAAAAQABAD3AAAAjgMAAAAA&#10;">
                  <v:imagedata r:id="rId35" o:title="Tunga"/>
                </v:shape>
                <w10:anchorlock/>
              </v:group>
            </w:pict>
          </mc:Fallback>
        </mc:AlternateContent>
      </w:r>
    </w:p>
    <w:p w:rsidR="0086132E" w:rsidRPr="009E105B" w:rsidRDefault="0086132E" w:rsidP="0086132E">
      <w:pPr>
        <w:pStyle w:val="PHEreportsub"/>
      </w:pPr>
      <w:proofErr w:type="spellStart"/>
      <w:r w:rsidRPr="009E105B">
        <w:t>Tungiasis</w:t>
      </w:r>
      <w:proofErr w:type="spellEnd"/>
      <w:r w:rsidRPr="009E105B">
        <w:t xml:space="preserve"> </w:t>
      </w:r>
    </w:p>
    <w:p w:rsidR="0086132E" w:rsidRPr="009E105B" w:rsidRDefault="0086132E" w:rsidP="0086132E">
      <w:pPr>
        <w:pStyle w:val="PHEBodytext"/>
      </w:pPr>
      <w:r w:rsidRPr="009E105B">
        <w:t>Both male and female jigger fleas feed on blood, but the male flea will leave the host after taking a blood meal. The female flea once fertilised burrows into the skin of the host until she becomes totally embedded with only the tip of the abdomen exposed. Favoured sites include the foot, the toes and under the toenails, but any part of the body may be affected. As the female digests her blood meal, the eggs mature and she swells to the size and shape of a small pea. The enlargement results in considerable discomfort for the host. After 8-10 days the female has attained her maximum size and mature eggs are shed from the genital opening. Approximately 200 eggs are shed over a one to two week period. The eggs fall to the ground and hatch after 3-4 days. The larvae and pupae are found in sandy, well-drained soils. With larval development taking 10-14 days and the pupal stage 5-14 days, the entire lifecycle is completed in 35 days on average. When the female flea dies she remains embedded in the skin, causing inflammation that may lead to secondary infections. Loss of toes, tetanus and gangrene may occur.</w:t>
      </w:r>
      <w:bookmarkStart w:id="18" w:name="_Toc278367442"/>
    </w:p>
    <w:p w:rsidR="0086132E" w:rsidRPr="009E105B" w:rsidRDefault="0086132E" w:rsidP="00036D28">
      <w:pPr>
        <w:pStyle w:val="PHEreportHeading2BlueHighlight"/>
      </w:pPr>
      <w:r w:rsidRPr="009E105B">
        <w:t xml:space="preserve">Animal and </w:t>
      </w:r>
      <w:r w:rsidR="00804319" w:rsidRPr="009E105B">
        <w:t>bird f</w:t>
      </w:r>
      <w:r w:rsidRPr="009E105B">
        <w:t>leas</w:t>
      </w:r>
      <w:bookmarkEnd w:id="18"/>
      <w:r w:rsidR="00A00DD8">
        <w:fldChar w:fldCharType="begin" w:fldLock="1"/>
      </w:r>
      <w:r w:rsidR="00A00DD8">
        <w:instrText xml:space="preserve"> ADDIN EN.CITE &lt;EndNote&gt;&lt;Cite&gt;&lt;Author&gt;Mathison&lt;/Author&gt;&lt;Year&gt;2014&lt;/Year&gt;&lt;RecNum&gt;19&lt;/RecNum&gt;&lt;DisplayText&gt;&lt;style face="superscript"&gt;2&lt;/style&gt;&lt;/DisplayText&gt;&lt;record&gt;&lt;rec-number&gt;19&lt;/rec-number&gt;&lt;foreign-keys&gt;&lt;key app="EN" db-id="ed0x2s95wv9perestasx5fxm0rpvzfsa2p2p" timestamp="1530096756"&gt;19&lt;/key&gt;&lt;/foreign-keys&gt;&lt;ref-type name="Journal Article"&gt;17&lt;/ref-type&gt;&lt;contributors&gt;&lt;authors&gt;&lt;author&gt;Mathison,B.A.&lt;/author&gt;&lt;author&gt;Pritt,B.S.&lt;/author&gt;&lt;/authors&gt;&lt;/contributors&gt;&lt;auth-address&gt;Division of Parasitic Diseases and Malaria, Center for Global Health, Centers for Disease Control and Prevention, Atlanta, Georgia, USA&lt;/auth-address&gt;&lt;titles&gt;&lt;title&gt;Laboratory identification of arthropod ectoparasites&lt;/title&gt;&lt;secondary-title&gt;Clin.Microbiol.Rev.&lt;/secondary-title&gt;&lt;/titles&gt;&lt;periodical&gt;&lt;full-title&gt;Clin.Microbiol.Rev.&lt;/full-title&gt;&lt;/periodical&gt;&lt;pages&gt;48-67&lt;/pages&gt;&lt;volume&gt;27&lt;/volume&gt;&lt;number&gt;1&lt;/number&gt;&lt;reprint-edition&gt;Not in File&lt;/reprint-edition&gt;&lt;keywords&gt;&lt;keyword&gt;Arthropods&lt;/keyword&gt;&lt;keyword&gt;control&lt;/keyword&gt;&lt;keyword&gt;disease&lt;/keyword&gt;&lt;keyword&gt;Fleas&lt;/keyword&gt;&lt;keyword&gt;G 9&lt;/keyword&gt;&lt;keyword&gt;Georgia&lt;/keyword&gt;&lt;keyword&gt;Health&lt;/keyword&gt;&lt;keyword&gt;Identification&lt;/keyword&gt;&lt;keyword&gt;Laboratories&lt;/keyword&gt;&lt;keyword&gt;Lice&lt;/keyword&gt;&lt;keyword&gt;Malaria&lt;/keyword&gt;&lt;keyword&gt;Parasitic Diseases&lt;/keyword&gt;&lt;keyword&gt;prevention&lt;/keyword&gt;&lt;keyword&gt;Public Health&lt;/keyword&gt;&lt;keyword&gt;Ticks&lt;/keyword&gt;&lt;keyword&gt;United States&lt;/keyword&gt;&lt;/keywords&gt;&lt;dates&gt;&lt;year&gt;2014&lt;/year&gt;&lt;pub-dates&gt;&lt;date&gt;1/2014&lt;/date&gt;&lt;/pub-dates&gt;&lt;/dates&gt;&lt;label&gt;37513&lt;/label&gt;&lt;urls&gt;&lt;related-urls&gt;&lt;url&gt;http://www.ncbi.nlm.nih.gov/pubmed/24396136&lt;/url&gt;&lt;url&gt;https://www.ncbi.nlm.nih.gov/pmc/articles/PMC3910909/pdf/zcm48.pdf&lt;/url&gt;&lt;/related-urls&gt;&lt;/urls&gt;&lt;electronic-resource-num&gt;27/1/48 [pii];10.1128/CMR.00008-13 [doi]&lt;/electronic-resource-num&gt;&lt;/record&gt;&lt;/Cite&gt;&lt;/EndNote&gt;</w:instrText>
      </w:r>
      <w:r w:rsidR="00A00DD8">
        <w:fldChar w:fldCharType="separate"/>
      </w:r>
      <w:r w:rsidR="00A00DD8" w:rsidRPr="00A00DD8">
        <w:rPr>
          <w:noProof/>
          <w:vertAlign w:val="superscript"/>
        </w:rPr>
        <w:t>2</w:t>
      </w:r>
      <w:r w:rsidR="00A00DD8">
        <w:fldChar w:fldCharType="end"/>
      </w:r>
    </w:p>
    <w:p w:rsidR="0086132E" w:rsidRPr="009E105B" w:rsidRDefault="0086132E" w:rsidP="0086132E">
      <w:pPr>
        <w:pStyle w:val="PHEBodytext"/>
      </w:pPr>
      <w:r w:rsidRPr="009E105B">
        <w:t xml:space="preserve">A number of animal and bird fleas will bite man opportunistically and can cause considerable biting nuisance. These fleas can also act as intermediate hosts of animal tapeworms. The most important genera are </w:t>
      </w:r>
      <w:proofErr w:type="spellStart"/>
      <w:r w:rsidRPr="009E105B">
        <w:rPr>
          <w:i/>
        </w:rPr>
        <w:t>Ctenocephalides</w:t>
      </w:r>
      <w:proofErr w:type="spellEnd"/>
      <w:r w:rsidRPr="009E105B">
        <w:rPr>
          <w:i/>
        </w:rPr>
        <w:t xml:space="preserve"> </w:t>
      </w:r>
      <w:r w:rsidRPr="009E105B">
        <w:t xml:space="preserve">(cat and dog fleas) and </w:t>
      </w:r>
      <w:proofErr w:type="spellStart"/>
      <w:r w:rsidRPr="009E105B">
        <w:rPr>
          <w:i/>
        </w:rPr>
        <w:t>Ceratophyllus</w:t>
      </w:r>
      <w:proofErr w:type="spellEnd"/>
      <w:r w:rsidRPr="009E105B">
        <w:rPr>
          <w:i/>
        </w:rPr>
        <w:t xml:space="preserve"> </w:t>
      </w:r>
      <w:r w:rsidRPr="009E105B">
        <w:t xml:space="preserve">(bird fleas), and to a lesser extent </w:t>
      </w:r>
      <w:proofErr w:type="spellStart"/>
      <w:r w:rsidRPr="009E105B">
        <w:rPr>
          <w:i/>
        </w:rPr>
        <w:t>Nosopsyllus</w:t>
      </w:r>
      <w:proofErr w:type="spellEnd"/>
      <w:r w:rsidRPr="009E105B">
        <w:rPr>
          <w:i/>
        </w:rPr>
        <w:t xml:space="preserve"> </w:t>
      </w:r>
      <w:r w:rsidRPr="009E105B">
        <w:t xml:space="preserve">(rat fleas) and </w:t>
      </w:r>
      <w:proofErr w:type="spellStart"/>
      <w:r w:rsidRPr="009E105B">
        <w:rPr>
          <w:i/>
        </w:rPr>
        <w:t>Leptopsylla</w:t>
      </w:r>
      <w:proofErr w:type="spellEnd"/>
      <w:r w:rsidRPr="009E105B">
        <w:rPr>
          <w:i/>
        </w:rPr>
        <w:t xml:space="preserve"> </w:t>
      </w:r>
      <w:r w:rsidRPr="009E105B">
        <w:t>(mouse fleas)</w:t>
      </w:r>
      <w:r w:rsidR="00A00DD8">
        <w:fldChar w:fldCharType="begin" w:fldLock="1"/>
      </w:r>
      <w:r w:rsidR="00A00DD8">
        <w:instrText xml:space="preserve"> ADDIN EN.CITE &lt;EndNote&gt;&lt;Cite ExcludeAuth="1"&gt;&lt;Year&gt;1993&lt;/Year&gt;&lt;RecNum&gt;6&lt;/RecNum&gt;&lt;DisplayText&gt;&lt;style face="superscript"&gt;1&lt;/style&gt;&lt;/DisplayText&gt;&lt;record&gt;&lt;rec-number&gt;6&lt;/rec-number&gt;&lt;foreign-keys&gt;&lt;key app="EN" db-id="ed0x2s95wv9perestasx5fxm0rpvzfsa2p2p" timestamp="1530096756"&gt;6&lt;/key&gt;&lt;/foreign-keys&gt;&lt;ref-type name="Book Section"&gt;5&lt;/ref-type&gt;&lt;contributors&gt;&lt;secondary-authors&gt;&lt;author&gt;Lane,R.P.&lt;/author&gt;&lt;author&gt;Crosskey,R.W.&lt;/author&gt;&lt;/secondary-authors&gt;&lt;tertiary-authors&gt;&lt;author&gt;Lane,R.P.&lt;/author&gt;&lt;author&gt;Crosskey,R.W.&lt;/author&gt;&lt;/tertiary-authors&gt;&lt;/contributors&gt;&lt;titles&gt;&lt;title&gt;Medical Insects and Arachnids&lt;/title&gt;&lt;/titles&gt;&lt;reprint-edition&gt;Not in File&lt;/reprint-edition&gt;&lt;keywords&gt;&lt;keyword&gt;G 9&lt;/keyword&gt;&lt;/keywords&gt;&lt;dates&gt;&lt;year&gt;1993&lt;/year&gt;&lt;pub-dates&gt;&lt;date&gt;1993&lt;/date&gt;&lt;/pub-dates&gt;&lt;/dates&gt;&lt;publisher&gt;Kluwer Academic Publishers&lt;/publisher&gt;&lt;label&gt;2839&lt;/label&gt;&lt;urls&gt;&lt;/urls&gt;&lt;/record&gt;&lt;/Cite&gt;&lt;/EndNote&gt;</w:instrText>
      </w:r>
      <w:r w:rsidR="00A00DD8">
        <w:fldChar w:fldCharType="separate"/>
      </w:r>
      <w:r w:rsidR="00A00DD8" w:rsidRPr="00A00DD8">
        <w:rPr>
          <w:noProof/>
          <w:vertAlign w:val="superscript"/>
        </w:rPr>
        <w:t>1</w:t>
      </w:r>
      <w:r w:rsidR="00A00DD8">
        <w:fldChar w:fldCharType="end"/>
      </w:r>
      <w:r w:rsidRPr="009E105B">
        <w:t>.</w:t>
      </w:r>
    </w:p>
    <w:p w:rsidR="0086132E" w:rsidRPr="009E105B" w:rsidRDefault="0086132E" w:rsidP="0086132E">
      <w:pPr>
        <w:pStyle w:val="PHEreportsub"/>
      </w:pPr>
      <w:r w:rsidRPr="009E105B">
        <w:t>Description</w:t>
      </w:r>
    </w:p>
    <w:p w:rsidR="0086132E" w:rsidRDefault="0086132E" w:rsidP="0086132E">
      <w:pPr>
        <w:pStyle w:val="PHEBodytext"/>
      </w:pPr>
      <w:r w:rsidRPr="009E105B">
        <w:t xml:space="preserve">The animal and bird fleas all possess a </w:t>
      </w:r>
      <w:proofErr w:type="spellStart"/>
      <w:r w:rsidRPr="009E105B">
        <w:t>pronotal</w:t>
      </w:r>
      <w:proofErr w:type="spellEnd"/>
      <w:r w:rsidRPr="009E105B">
        <w:t xml:space="preserve"> comb. The number of spines present in the </w:t>
      </w:r>
      <w:proofErr w:type="spellStart"/>
      <w:r w:rsidRPr="009E105B">
        <w:t>pronotal</w:t>
      </w:r>
      <w:proofErr w:type="spellEnd"/>
      <w:r w:rsidRPr="009E105B">
        <w:t xml:space="preserve"> comb is important for identification. </w:t>
      </w:r>
      <w:proofErr w:type="spellStart"/>
      <w:r w:rsidRPr="009E105B">
        <w:rPr>
          <w:i/>
        </w:rPr>
        <w:t>Leptopsylla</w:t>
      </w:r>
      <w:proofErr w:type="spellEnd"/>
      <w:r w:rsidRPr="009E105B">
        <w:rPr>
          <w:i/>
        </w:rPr>
        <w:t xml:space="preserve"> </w:t>
      </w:r>
      <w:r w:rsidRPr="009E105B">
        <w:t xml:space="preserve">species and </w:t>
      </w:r>
      <w:proofErr w:type="spellStart"/>
      <w:r w:rsidRPr="009E105B">
        <w:rPr>
          <w:i/>
        </w:rPr>
        <w:t>Ctenocephalides</w:t>
      </w:r>
      <w:proofErr w:type="spellEnd"/>
      <w:r w:rsidRPr="009E105B">
        <w:rPr>
          <w:i/>
        </w:rPr>
        <w:t xml:space="preserve"> </w:t>
      </w:r>
      <w:r w:rsidRPr="009E105B">
        <w:t xml:space="preserve">species also possess a </w:t>
      </w:r>
      <w:proofErr w:type="spellStart"/>
      <w:r w:rsidRPr="009E105B">
        <w:t>genal</w:t>
      </w:r>
      <w:proofErr w:type="spellEnd"/>
      <w:r w:rsidRPr="009E105B">
        <w:t xml:space="preserve"> comb.</w:t>
      </w:r>
    </w:p>
    <w:p w:rsidR="0086132E" w:rsidRPr="009E105B" w:rsidRDefault="0086132E" w:rsidP="0086132E">
      <w:pPr>
        <w:pStyle w:val="PHEreportHeading3"/>
      </w:pPr>
      <w:bookmarkStart w:id="19" w:name="_Toc278367443"/>
      <w:proofErr w:type="spellStart"/>
      <w:r w:rsidRPr="00180D96">
        <w:rPr>
          <w:i/>
        </w:rPr>
        <w:t>Ctenocephalides</w:t>
      </w:r>
      <w:proofErr w:type="spellEnd"/>
      <w:r w:rsidRPr="00180D96">
        <w:rPr>
          <w:i/>
        </w:rPr>
        <w:t xml:space="preserve"> </w:t>
      </w:r>
      <w:proofErr w:type="spellStart"/>
      <w:r w:rsidR="00804319" w:rsidRPr="00180D96">
        <w:rPr>
          <w:i/>
        </w:rPr>
        <w:t>f</w:t>
      </w:r>
      <w:r w:rsidRPr="00180D96">
        <w:rPr>
          <w:i/>
        </w:rPr>
        <w:t>elis</w:t>
      </w:r>
      <w:proofErr w:type="spellEnd"/>
      <w:r w:rsidRPr="009E105B">
        <w:t xml:space="preserve"> (the </w:t>
      </w:r>
      <w:r w:rsidR="00804319" w:rsidRPr="009E105B">
        <w:t>cat f</w:t>
      </w:r>
      <w:r w:rsidRPr="009E105B">
        <w:t>lea)</w:t>
      </w:r>
      <w:bookmarkEnd w:id="19"/>
    </w:p>
    <w:p w:rsidR="0086132E" w:rsidRPr="009E105B" w:rsidRDefault="0086132E" w:rsidP="0086132E">
      <w:pPr>
        <w:pStyle w:val="PHEBodytext"/>
      </w:pPr>
      <w:r w:rsidRPr="009E105B">
        <w:rPr>
          <w:iCs/>
        </w:rPr>
        <w:t xml:space="preserve">Cosmopolitan in distribution, </w:t>
      </w:r>
      <w:r w:rsidRPr="009E105B">
        <w:rPr>
          <w:i/>
        </w:rPr>
        <w:t xml:space="preserve">C. </w:t>
      </w:r>
      <w:proofErr w:type="spellStart"/>
      <w:r w:rsidRPr="009E105B">
        <w:rPr>
          <w:i/>
        </w:rPr>
        <w:t>felis</w:t>
      </w:r>
      <w:proofErr w:type="spellEnd"/>
      <w:r w:rsidRPr="009E105B">
        <w:t xml:space="preserve"> is an </w:t>
      </w:r>
      <w:proofErr w:type="spellStart"/>
      <w:r w:rsidRPr="009E105B">
        <w:t>ectoparasite</w:t>
      </w:r>
      <w:proofErr w:type="spellEnd"/>
      <w:r w:rsidRPr="009E105B">
        <w:t xml:space="preserve"> of cats and dogs, and is the flea that most commonly bites man in the UK. It can be distinguished from the dog flea </w:t>
      </w:r>
      <w:r w:rsidRPr="009E105B">
        <w:rPr>
          <w:i/>
          <w:iCs/>
        </w:rPr>
        <w:lastRenderedPageBreak/>
        <w:t xml:space="preserve">C. </w:t>
      </w:r>
      <w:proofErr w:type="spellStart"/>
      <w:r w:rsidRPr="009E105B">
        <w:rPr>
          <w:i/>
          <w:iCs/>
        </w:rPr>
        <w:t>canis</w:t>
      </w:r>
      <w:proofErr w:type="spellEnd"/>
      <w:r w:rsidRPr="009E105B">
        <w:rPr>
          <w:i/>
          <w:iCs/>
        </w:rPr>
        <w:t xml:space="preserve"> </w:t>
      </w:r>
      <w:r w:rsidRPr="009E105B">
        <w:t>by the elongate head</w:t>
      </w:r>
      <w:r w:rsidRPr="009E105B">
        <w:rPr>
          <w:color w:val="0000FF"/>
        </w:rPr>
        <w:t xml:space="preserve"> </w:t>
      </w:r>
      <w:r w:rsidRPr="009E105B">
        <w:t>of the adult and the arrangement of setae on the hind tibia</w:t>
      </w:r>
      <w:r w:rsidR="00A00DD8">
        <w:fldChar w:fldCharType="begin" w:fldLock="1"/>
      </w:r>
      <w:r w:rsidR="00A00DD8">
        <w:instrText xml:space="preserve"> ADDIN EN.CITE &lt;EndNote&gt;&lt;Cite ExcludeAuth="1"&gt;&lt;Year&gt;1993&lt;/Year&gt;&lt;RecNum&gt;6&lt;/RecNum&gt;&lt;DisplayText&gt;&lt;style face="superscript"&gt;1&lt;/style&gt;&lt;/DisplayText&gt;&lt;record&gt;&lt;rec-number&gt;6&lt;/rec-number&gt;&lt;foreign-keys&gt;&lt;key app="EN" db-id="ed0x2s95wv9perestasx5fxm0rpvzfsa2p2p" timestamp="1530096756"&gt;6&lt;/key&gt;&lt;/foreign-keys&gt;&lt;ref-type name="Book Section"&gt;5&lt;/ref-type&gt;&lt;contributors&gt;&lt;secondary-authors&gt;&lt;author&gt;Lane,R.P.&lt;/author&gt;&lt;author&gt;Crosskey,R.W.&lt;/author&gt;&lt;/secondary-authors&gt;&lt;tertiary-authors&gt;&lt;author&gt;Lane,R.P.&lt;/author&gt;&lt;author&gt;Crosskey,R.W.&lt;/author&gt;&lt;/tertiary-authors&gt;&lt;/contributors&gt;&lt;titles&gt;&lt;title&gt;Medical Insects and Arachnids&lt;/title&gt;&lt;/titles&gt;&lt;reprint-edition&gt;Not in File&lt;/reprint-edition&gt;&lt;keywords&gt;&lt;keyword&gt;G 9&lt;/keyword&gt;&lt;/keywords&gt;&lt;dates&gt;&lt;year&gt;1993&lt;/year&gt;&lt;pub-dates&gt;&lt;date&gt;1993&lt;/date&gt;&lt;/pub-dates&gt;&lt;/dates&gt;&lt;publisher&gt;Kluwer Academic Publishers&lt;/publisher&gt;&lt;label&gt;2839&lt;/label&gt;&lt;urls&gt;&lt;/urls&gt;&lt;/record&gt;&lt;/Cite&gt;&lt;/EndNote&gt;</w:instrText>
      </w:r>
      <w:r w:rsidR="00A00DD8">
        <w:fldChar w:fldCharType="separate"/>
      </w:r>
      <w:r w:rsidR="00A00DD8" w:rsidRPr="00A00DD8">
        <w:rPr>
          <w:noProof/>
          <w:vertAlign w:val="superscript"/>
        </w:rPr>
        <w:t>1</w:t>
      </w:r>
      <w:r w:rsidR="00A00DD8">
        <w:fldChar w:fldCharType="end"/>
      </w:r>
      <w:r w:rsidRPr="009E105B">
        <w:rPr>
          <w:color w:val="0000FF"/>
        </w:rPr>
        <w:t xml:space="preserve">. </w:t>
      </w:r>
      <w:r w:rsidRPr="009E105B">
        <w:rPr>
          <w:i/>
          <w:iCs/>
        </w:rPr>
        <w:t xml:space="preserve">C. </w:t>
      </w:r>
      <w:proofErr w:type="spellStart"/>
      <w:r w:rsidRPr="009E105B">
        <w:rPr>
          <w:i/>
          <w:iCs/>
        </w:rPr>
        <w:t>felis</w:t>
      </w:r>
      <w:proofErr w:type="spellEnd"/>
      <w:r w:rsidRPr="009E105B">
        <w:rPr>
          <w:i/>
          <w:iCs/>
        </w:rPr>
        <w:t xml:space="preserve"> </w:t>
      </w:r>
      <w:r w:rsidRPr="009E105B">
        <w:t xml:space="preserve">can act as the intermediate host of the dog tapeworm </w:t>
      </w:r>
      <w:proofErr w:type="spellStart"/>
      <w:r w:rsidRPr="009E105B">
        <w:rPr>
          <w:i/>
          <w:iCs/>
        </w:rPr>
        <w:t>Dipylidium</w:t>
      </w:r>
      <w:proofErr w:type="spellEnd"/>
      <w:r w:rsidRPr="009E105B">
        <w:rPr>
          <w:i/>
          <w:iCs/>
        </w:rPr>
        <w:t xml:space="preserve"> </w:t>
      </w:r>
      <w:proofErr w:type="spellStart"/>
      <w:r w:rsidRPr="009E105B">
        <w:rPr>
          <w:i/>
          <w:iCs/>
        </w:rPr>
        <w:t>caninum</w:t>
      </w:r>
      <w:proofErr w:type="spellEnd"/>
      <w:r w:rsidRPr="009E105B">
        <w:t xml:space="preserve"> and the mouse tapeworm </w:t>
      </w:r>
      <w:proofErr w:type="spellStart"/>
      <w:r w:rsidRPr="009E105B">
        <w:rPr>
          <w:i/>
          <w:iCs/>
        </w:rPr>
        <w:t>Hymenolepis</w:t>
      </w:r>
      <w:proofErr w:type="spellEnd"/>
      <w:r w:rsidRPr="009E105B">
        <w:rPr>
          <w:i/>
          <w:iCs/>
        </w:rPr>
        <w:t xml:space="preserve"> </w:t>
      </w:r>
      <w:proofErr w:type="spellStart"/>
      <w:r w:rsidRPr="009E105B">
        <w:rPr>
          <w:i/>
          <w:iCs/>
        </w:rPr>
        <w:t>diminuta</w:t>
      </w:r>
      <w:proofErr w:type="spellEnd"/>
      <w:r w:rsidRPr="009E105B">
        <w:rPr>
          <w:i/>
          <w:iCs/>
        </w:rPr>
        <w:t>.</w:t>
      </w:r>
    </w:p>
    <w:p w:rsidR="0086132E" w:rsidRPr="009E105B" w:rsidRDefault="0086132E" w:rsidP="0086132E">
      <w:pPr>
        <w:pStyle w:val="PHEreportsub"/>
      </w:pPr>
      <w:r w:rsidRPr="009E105B">
        <w:t xml:space="preserve">Description </w:t>
      </w:r>
    </w:p>
    <w:p w:rsidR="0086132E" w:rsidRPr="009E105B" w:rsidRDefault="0086132E" w:rsidP="0086132E">
      <w:pPr>
        <w:pStyle w:val="PHEBodytext"/>
      </w:pPr>
      <w:r w:rsidRPr="009E105B">
        <w:t>The cat</w:t>
      </w:r>
      <w:r w:rsidRPr="009E105B">
        <w:rPr>
          <w:color w:val="0000FF"/>
        </w:rPr>
        <w:t xml:space="preserve"> </w:t>
      </w:r>
      <w:r w:rsidRPr="009E105B">
        <w:t xml:space="preserve">flea is distinguished from other genera by the presence of a </w:t>
      </w:r>
      <w:proofErr w:type="spellStart"/>
      <w:r w:rsidRPr="009E105B">
        <w:t>genal</w:t>
      </w:r>
      <w:proofErr w:type="spellEnd"/>
      <w:r w:rsidRPr="009E105B">
        <w:t xml:space="preserve"> comb (of 7 to 8 points), a </w:t>
      </w:r>
      <w:proofErr w:type="spellStart"/>
      <w:r w:rsidRPr="009E105B">
        <w:t>pronotal</w:t>
      </w:r>
      <w:proofErr w:type="spellEnd"/>
      <w:r w:rsidRPr="009E105B">
        <w:t xml:space="preserve"> comb and the presence of a </w:t>
      </w:r>
      <w:proofErr w:type="spellStart"/>
      <w:r w:rsidRPr="009E105B">
        <w:t>mesopleural</w:t>
      </w:r>
      <w:proofErr w:type="spellEnd"/>
      <w:r w:rsidRPr="009E105B">
        <w:t xml:space="preserve"> rod. The head of the cat flea is twice as long as high and is pointed anteriorly. </w:t>
      </w:r>
      <w:r w:rsidRPr="009E105B">
        <w:rPr>
          <w:rFonts w:cs="Arial"/>
        </w:rPr>
        <w:t>The hind tibia has six seta-bearing notches along the dorsal margin</w:t>
      </w:r>
      <w:r w:rsidR="00A00DD8">
        <w:rPr>
          <w:rFonts w:cs="Arial"/>
        </w:rPr>
        <w:fldChar w:fldCharType="begin" w:fldLock="1"/>
      </w:r>
      <w:r w:rsidR="00A00DD8">
        <w:rPr>
          <w:rFonts w:cs="Arial"/>
        </w:rPr>
        <w:instrText xml:space="preserve"> ADDIN EN.CITE &lt;EndNote&gt;&lt;Cite ExcludeAuth="1"&gt;&lt;Year&gt;1993&lt;/Year&gt;&lt;RecNum&gt;6&lt;/RecNum&gt;&lt;DisplayText&gt;&lt;style face="superscript"&gt;1&lt;/style&gt;&lt;/DisplayText&gt;&lt;record&gt;&lt;rec-number&gt;6&lt;/rec-number&gt;&lt;foreign-keys&gt;&lt;key app="EN" db-id="ed0x2s95wv9perestasx5fxm0rpvzfsa2p2p" timestamp="1530096756"&gt;6&lt;/key&gt;&lt;/foreign-keys&gt;&lt;ref-type name="Book Section"&gt;5&lt;/ref-type&gt;&lt;contributors&gt;&lt;secondary-authors&gt;&lt;author&gt;Lane,R.P.&lt;/author&gt;&lt;author&gt;Crosskey,R.W.&lt;/author&gt;&lt;/secondary-authors&gt;&lt;tertiary-authors&gt;&lt;author&gt;Lane,R.P.&lt;/author&gt;&lt;author&gt;Crosskey,R.W.&lt;/author&gt;&lt;/tertiary-authors&gt;&lt;/contributors&gt;&lt;titles&gt;&lt;title&gt;Medical Insects and Arachnids&lt;/title&gt;&lt;/titles&gt;&lt;reprint-edition&gt;Not in File&lt;/reprint-edition&gt;&lt;keywords&gt;&lt;keyword&gt;G 9&lt;/keyword&gt;&lt;/keywords&gt;&lt;dates&gt;&lt;year&gt;1993&lt;/year&gt;&lt;pub-dates&gt;&lt;date&gt;1993&lt;/date&gt;&lt;/pub-dates&gt;&lt;/dates&gt;&lt;publisher&gt;Kluwer Academic Publishers&lt;/publisher&gt;&lt;label&gt;2839&lt;/label&gt;&lt;urls&gt;&lt;/urls&gt;&lt;/record&gt;&lt;/Cite&gt;&lt;/EndNote&gt;</w:instrText>
      </w:r>
      <w:r w:rsidR="00A00DD8">
        <w:rPr>
          <w:rFonts w:cs="Arial"/>
        </w:rPr>
        <w:fldChar w:fldCharType="separate"/>
      </w:r>
      <w:r w:rsidR="00A00DD8" w:rsidRPr="00A00DD8">
        <w:rPr>
          <w:rFonts w:cs="Arial"/>
          <w:noProof/>
          <w:vertAlign w:val="superscript"/>
        </w:rPr>
        <w:t>1</w:t>
      </w:r>
      <w:r w:rsidR="00A00DD8">
        <w:rPr>
          <w:rFonts w:cs="Arial"/>
        </w:rPr>
        <w:fldChar w:fldCharType="end"/>
      </w:r>
      <w:r w:rsidRPr="009E105B">
        <w:rPr>
          <w:rFonts w:cs="Arial"/>
          <w:color w:val="0000FF"/>
        </w:rPr>
        <w:t>.</w:t>
      </w:r>
    </w:p>
    <w:p w:rsidR="0086132E" w:rsidRPr="009E105B" w:rsidRDefault="00180D96" w:rsidP="0086132E">
      <w:pPr>
        <w:pStyle w:val="PHEBodytext"/>
        <w:tabs>
          <w:tab w:val="right" w:pos="9179"/>
        </w:tabs>
      </w:pPr>
      <w:r w:rsidRPr="009E105B">
        <w:rPr>
          <w:noProof/>
        </w:rPr>
        <mc:AlternateContent>
          <mc:Choice Requires="wps">
            <w:drawing>
              <wp:anchor distT="0" distB="0" distL="114300" distR="114300" simplePos="0" relativeHeight="251672064" behindDoc="0" locked="0" layoutInCell="1" allowOverlap="1" wp14:anchorId="3269700D" wp14:editId="11FC80FC">
                <wp:simplePos x="0" y="0"/>
                <wp:positionH relativeFrom="column">
                  <wp:posOffset>2710815</wp:posOffset>
                </wp:positionH>
                <wp:positionV relativeFrom="paragraph">
                  <wp:posOffset>1821180</wp:posOffset>
                </wp:positionV>
                <wp:extent cx="2785110" cy="842645"/>
                <wp:effectExtent l="0" t="0" r="0" b="0"/>
                <wp:wrapNone/>
                <wp:docPr id="18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842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1C1BA7" w:rsidRDefault="00A00DD8" w:rsidP="0086132E">
                            <w:pPr>
                              <w:pStyle w:val="PHEbodytextTable"/>
                              <w:rPr>
                                <w:i/>
                              </w:rPr>
                            </w:pPr>
                            <w:proofErr w:type="spellStart"/>
                            <w:r w:rsidRPr="001C1BA7">
                              <w:rPr>
                                <w:i/>
                              </w:rPr>
                              <w:t>Ctenocephalides</w:t>
                            </w:r>
                            <w:proofErr w:type="spellEnd"/>
                            <w:r w:rsidRPr="001C1BA7">
                              <w:rPr>
                                <w:i/>
                              </w:rPr>
                              <w:t xml:space="preserve"> </w:t>
                            </w:r>
                            <w:proofErr w:type="spellStart"/>
                            <w:r w:rsidRPr="001C1BA7">
                              <w:rPr>
                                <w:i/>
                              </w:rPr>
                              <w:t>felis</w:t>
                            </w:r>
                            <w:proofErr w:type="spellEnd"/>
                          </w:p>
                          <w:p w:rsidR="00A00DD8" w:rsidRPr="008A3C2D" w:rsidRDefault="00A00DD8" w:rsidP="0086132E">
                            <w:pPr>
                              <w:pStyle w:val="PHEbodytextTable"/>
                            </w:pPr>
                            <w:proofErr w:type="gramStart"/>
                            <w:r w:rsidRPr="008A3C2D">
                              <w:t>Drawing of head and first thoracic segments.</w:t>
                            </w:r>
                            <w:proofErr w:type="gramEnd"/>
                          </w:p>
                          <w:p w:rsidR="00A00DD8" w:rsidRPr="00666D9E" w:rsidRDefault="00A00DD8" w:rsidP="0086132E">
                            <w:pPr>
                              <w:pStyle w:val="PHEbodytextTable"/>
                              <w:rPr>
                                <w:sz w:val="16"/>
                                <w:szCs w:val="16"/>
                              </w:rPr>
                            </w:pPr>
                            <w:r>
                              <w:rPr>
                                <w:sz w:val="16"/>
                                <w:szCs w:val="16"/>
                              </w:rPr>
                              <w:t xml:space="preserve">(Illustration by C. </w:t>
                            </w:r>
                            <w:proofErr w:type="spellStart"/>
                            <w:r>
                              <w:rPr>
                                <w:sz w:val="16"/>
                                <w:szCs w:val="16"/>
                              </w:rPr>
                              <w:t>Whitehorn</w:t>
                            </w:r>
                            <w:proofErr w:type="spellEnd"/>
                            <w:r>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49" type="#_x0000_t202" style="position:absolute;margin-left:213.45pt;margin-top:143.4pt;width:219.3pt;height:66.3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" stroked="f">
                <v:textbox>
                  <w:txbxContent>
                    <w:p w:rsidR="00A00DD8" w:rsidRPr="001C1BA7" w:rsidRDefault="00A00DD8" w:rsidP="0086132E">
                      <w:pPr>
                        <w:pStyle w:val="PHEbodytextTable"/>
                        <w:rPr>
                          <w:i/>
                        </w:rPr>
                      </w:pPr>
                      <w:proofErr w:type="spellStart"/>
                      <w:r w:rsidRPr="001C1BA7">
                        <w:rPr>
                          <w:i/>
                        </w:rPr>
                        <w:t>Ctenocephalides</w:t>
                      </w:r>
                      <w:proofErr w:type="spellEnd"/>
                      <w:r w:rsidRPr="001C1BA7">
                        <w:rPr>
                          <w:i/>
                        </w:rPr>
                        <w:t xml:space="preserve"> </w:t>
                      </w:r>
                      <w:proofErr w:type="spellStart"/>
                      <w:r w:rsidRPr="001C1BA7">
                        <w:rPr>
                          <w:i/>
                        </w:rPr>
                        <w:t>felis</w:t>
                      </w:r>
                      <w:proofErr w:type="spellEnd"/>
                    </w:p>
                    <w:p w:rsidR="00A00DD8" w:rsidRPr="008A3C2D" w:rsidRDefault="00A00DD8" w:rsidP="0086132E">
                      <w:pPr>
                        <w:pStyle w:val="PHEbodytextTable"/>
                      </w:pPr>
                      <w:proofErr w:type="gramStart"/>
                      <w:r w:rsidRPr="008A3C2D">
                        <w:t>Drawing of head and first thoracic segments.</w:t>
                      </w:r>
                      <w:proofErr w:type="gramEnd"/>
                    </w:p>
                    <w:p w:rsidR="00A00DD8" w:rsidRPr="00666D9E" w:rsidRDefault="00A00DD8" w:rsidP="0086132E">
                      <w:pPr>
                        <w:pStyle w:val="PHEbodytextTable"/>
                        <w:rPr>
                          <w:sz w:val="16"/>
                          <w:szCs w:val="16"/>
                        </w:rPr>
                      </w:pPr>
                      <w:r>
                        <w:rPr>
                          <w:sz w:val="16"/>
                          <w:szCs w:val="16"/>
                        </w:rPr>
                        <w:t xml:space="preserve">(Illustration by C. </w:t>
                      </w:r>
                      <w:proofErr w:type="spellStart"/>
                      <w:r>
                        <w:rPr>
                          <w:sz w:val="16"/>
                          <w:szCs w:val="16"/>
                        </w:rPr>
                        <w:t>Whitehorn</w:t>
                      </w:r>
                      <w:proofErr w:type="spellEnd"/>
                      <w:r>
                        <w:rPr>
                          <w:sz w:val="16"/>
                          <w:szCs w:val="16"/>
                        </w:rPr>
                        <w:t>)</w:t>
                      </w:r>
                    </w:p>
                  </w:txbxContent>
                </v:textbox>
              </v:shape>
            </w:pict>
          </mc:Fallback>
        </mc:AlternateContent>
      </w:r>
      <w:r w:rsidRPr="009E105B">
        <w:rPr>
          <w:noProof/>
        </w:rPr>
        <w:drawing>
          <wp:anchor distT="0" distB="0" distL="114300" distR="114300" simplePos="0" relativeHeight="251670016" behindDoc="0" locked="0" layoutInCell="1" allowOverlap="1" wp14:anchorId="1EED0A5B" wp14:editId="06B3117D">
            <wp:simplePos x="0" y="0"/>
            <wp:positionH relativeFrom="column">
              <wp:posOffset>2726690</wp:posOffset>
            </wp:positionH>
            <wp:positionV relativeFrom="paragraph">
              <wp:posOffset>8255</wp:posOffset>
            </wp:positionV>
            <wp:extent cx="2706370" cy="1732915"/>
            <wp:effectExtent l="0" t="0" r="0" b="635"/>
            <wp:wrapNone/>
            <wp:docPr id="49" name="Picture 3" descr="catfl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tflea"/>
                    <pic:cNvPicPr>
                      <a:picLocks noChangeAspect="1" noChangeArrowheads="1"/>
                    </pic:cNvPicPr>
                  </pic:nvPicPr>
                  <pic:blipFill>
                    <a:blip r:embed="rId36" cstate="print"/>
                    <a:srcRect/>
                    <a:stretch>
                      <a:fillRect/>
                    </a:stretch>
                  </pic:blipFill>
                  <pic:spPr bwMode="auto">
                    <a:xfrm>
                      <a:off x="0" y="0"/>
                      <a:ext cx="2706370" cy="1732915"/>
                    </a:xfrm>
                    <a:prstGeom prst="rect">
                      <a:avLst/>
                    </a:prstGeom>
                    <a:noFill/>
                  </pic:spPr>
                </pic:pic>
              </a:graphicData>
            </a:graphic>
            <wp14:sizeRelH relativeFrom="margin">
              <wp14:pctWidth>0</wp14:pctWidth>
            </wp14:sizeRelH>
            <wp14:sizeRelV relativeFrom="margin">
              <wp14:pctHeight>0</wp14:pctHeight>
            </wp14:sizeRelV>
          </wp:anchor>
        </w:drawing>
      </w:r>
      <w:r w:rsidR="0086132E" w:rsidRPr="009E105B">
        <w:rPr>
          <w:noProof/>
        </w:rPr>
        <w:drawing>
          <wp:inline distT="0" distB="0" distL="0" distR="0" wp14:anchorId="1EB2A661" wp14:editId="46A59308">
            <wp:extent cx="2246658" cy="1725433"/>
            <wp:effectExtent l="19050" t="19050" r="20320" b="27305"/>
            <wp:docPr id="3" name="Picture 1" descr="catflea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tflea004"/>
                    <pic:cNvPicPr>
                      <a:picLocks noChangeAspect="1" noChangeArrowheads="1"/>
                    </pic:cNvPicPr>
                  </pic:nvPicPr>
                  <pic:blipFill>
                    <a:blip r:embed="rId37" cstate="print"/>
                    <a:srcRect/>
                    <a:stretch>
                      <a:fillRect/>
                    </a:stretch>
                  </pic:blipFill>
                  <pic:spPr bwMode="auto">
                    <a:xfrm>
                      <a:off x="0" y="0"/>
                      <a:ext cx="2246658" cy="1725433"/>
                    </a:xfrm>
                    <a:prstGeom prst="rect">
                      <a:avLst/>
                    </a:prstGeom>
                    <a:noFill/>
                    <a:ln w="9525">
                      <a:solidFill>
                        <a:schemeClr val="tx1"/>
                      </a:solidFill>
                      <a:miter lim="800000"/>
                      <a:headEnd/>
                      <a:tailEnd/>
                    </a:ln>
                  </pic:spPr>
                </pic:pic>
              </a:graphicData>
            </a:graphic>
          </wp:inline>
        </w:drawing>
      </w:r>
      <w:r w:rsidR="0086132E" w:rsidRPr="009E105B">
        <w:tab/>
      </w:r>
    </w:p>
    <w:p w:rsidR="0086132E" w:rsidRPr="009E105B" w:rsidRDefault="0086132E" w:rsidP="0086132E">
      <w:pPr>
        <w:pStyle w:val="PHEBodytext"/>
        <w:tabs>
          <w:tab w:val="right" w:pos="9179"/>
        </w:tabs>
      </w:pPr>
      <w:r w:rsidRPr="009E105B">
        <w:rPr>
          <w:noProof/>
        </w:rPr>
        <mc:AlternateContent>
          <mc:Choice Requires="wps">
            <w:drawing>
              <wp:inline distT="0" distB="0" distL="0" distR="0" wp14:anchorId="590671CC" wp14:editId="67487B6B">
                <wp:extent cx="2785110" cy="866692"/>
                <wp:effectExtent l="0" t="0" r="0" b="0"/>
                <wp:docPr id="18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8666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1C1BA7" w:rsidRDefault="00A00DD8" w:rsidP="0086132E">
                            <w:pPr>
                              <w:pStyle w:val="PHEbodytextTable"/>
                              <w:rPr>
                                <w:i/>
                              </w:rPr>
                            </w:pPr>
                            <w:proofErr w:type="spellStart"/>
                            <w:r w:rsidRPr="001C1BA7">
                              <w:rPr>
                                <w:i/>
                              </w:rPr>
                              <w:t>Ctenocephalides</w:t>
                            </w:r>
                            <w:proofErr w:type="spellEnd"/>
                            <w:r w:rsidRPr="001C1BA7">
                              <w:rPr>
                                <w:i/>
                              </w:rPr>
                              <w:t xml:space="preserve"> </w:t>
                            </w:r>
                            <w:proofErr w:type="spellStart"/>
                            <w:r w:rsidRPr="001C1BA7">
                              <w:rPr>
                                <w:i/>
                              </w:rPr>
                              <w:t>felis</w:t>
                            </w:r>
                            <w:proofErr w:type="spellEnd"/>
                          </w:p>
                          <w:p w:rsidR="00A00DD8" w:rsidRDefault="00A00DD8" w:rsidP="0086132E">
                            <w:pPr>
                              <w:pStyle w:val="PHEbodytextTable"/>
                            </w:pPr>
                            <w:r>
                              <w:t xml:space="preserve">Photograph of head, first and second thoracic segments. </w:t>
                            </w:r>
                            <w:r w:rsidRPr="00C40890">
                              <w:rPr>
                                <w:b/>
                              </w:rPr>
                              <w:t>Note:</w:t>
                            </w:r>
                            <w:r>
                              <w:t xml:space="preserve"> combs visible.</w:t>
                            </w:r>
                          </w:p>
                          <w:p w:rsidR="00A00DD8" w:rsidRDefault="00A00DD8" w:rsidP="0086132E">
                            <w:pPr>
                              <w:pStyle w:val="PHEbodytextTable"/>
                            </w:pPr>
                            <w:r>
                              <w:t>© LSHTM</w:t>
                            </w:r>
                          </w:p>
                        </w:txbxContent>
                      </wps:txbx>
                      <wps:bodyPr rot="0" vert="horz" wrap="square" lIns="91440" tIns="45720" rIns="91440" bIns="45720" anchor="t" anchorCtr="0" upright="1">
                        <a:noAutofit/>
                      </wps:bodyPr>
                    </wps:wsp>
                  </a:graphicData>
                </a:graphic>
              </wp:inline>
            </w:drawing>
          </mc:Choice>
          <mc:Fallback>
            <w:pict>
              <v:shape id="Text Box 4" o:spid="_x0000_s1050" type="#_x0000_t202" style="width:219.3pt;height:6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" stroked="f">
                <v:textbox>
                  <w:txbxContent>
                    <w:p w:rsidR="00A00DD8" w:rsidRPr="001C1BA7" w:rsidRDefault="00A00DD8" w:rsidP="0086132E">
                      <w:pPr>
                        <w:pStyle w:val="PHEbodytextTable"/>
                        <w:rPr>
                          <w:i/>
                        </w:rPr>
                      </w:pPr>
                      <w:proofErr w:type="spellStart"/>
                      <w:r w:rsidRPr="001C1BA7">
                        <w:rPr>
                          <w:i/>
                        </w:rPr>
                        <w:t>Ctenocephalides</w:t>
                      </w:r>
                      <w:proofErr w:type="spellEnd"/>
                      <w:r w:rsidRPr="001C1BA7">
                        <w:rPr>
                          <w:i/>
                        </w:rPr>
                        <w:t xml:space="preserve"> </w:t>
                      </w:r>
                      <w:proofErr w:type="spellStart"/>
                      <w:r w:rsidRPr="001C1BA7">
                        <w:rPr>
                          <w:i/>
                        </w:rPr>
                        <w:t>felis</w:t>
                      </w:r>
                      <w:proofErr w:type="spellEnd"/>
                    </w:p>
                    <w:p w:rsidR="00A00DD8" w:rsidRDefault="00A00DD8" w:rsidP="0086132E">
                      <w:pPr>
                        <w:pStyle w:val="PHEbodytextTable"/>
                      </w:pPr>
                      <w:r>
                        <w:t xml:space="preserve">Photograph of head, first and second thoracic segments. </w:t>
                      </w:r>
                      <w:r w:rsidRPr="00C40890">
                        <w:rPr>
                          <w:b/>
                        </w:rPr>
                        <w:t>Note:</w:t>
                      </w:r>
                      <w:r>
                        <w:t xml:space="preserve"> combs visible.</w:t>
                      </w:r>
                    </w:p>
                    <w:p w:rsidR="00A00DD8" w:rsidRDefault="00A00DD8" w:rsidP="0086132E">
                      <w:pPr>
                        <w:pStyle w:val="PHEbodytextTable"/>
                      </w:pPr>
                      <w:r>
                        <w:t>© LSHTM</w:t>
                      </w:r>
                    </w:p>
                  </w:txbxContent>
                </v:textbox>
                <w10:anchorlock/>
              </v:shape>
            </w:pict>
          </mc:Fallback>
        </mc:AlternateContent>
      </w:r>
    </w:p>
    <w:p w:rsidR="0086132E" w:rsidRPr="009E105B" w:rsidRDefault="0086132E" w:rsidP="0086132E">
      <w:pPr>
        <w:pStyle w:val="PHEBodytext"/>
      </w:pPr>
      <w:r w:rsidRPr="009E105B">
        <w:rPr>
          <w:noProof/>
        </w:rPr>
        <mc:AlternateContent>
          <mc:Choice Requires="wps">
            <w:drawing>
              <wp:anchor distT="0" distB="0" distL="114300" distR="114300" simplePos="0" relativeHeight="251671040" behindDoc="0" locked="0" layoutInCell="1" allowOverlap="1" wp14:anchorId="62B3AFAE" wp14:editId="22679110">
                <wp:simplePos x="0" y="0"/>
                <wp:positionH relativeFrom="column">
                  <wp:posOffset>1749287</wp:posOffset>
                </wp:positionH>
                <wp:positionV relativeFrom="paragraph">
                  <wp:posOffset>517249</wp:posOffset>
                </wp:positionV>
                <wp:extent cx="2512612" cy="1311965"/>
                <wp:effectExtent l="0" t="0" r="2540" b="2540"/>
                <wp:wrapNone/>
                <wp:docPr id="18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2612" cy="131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1C1BA7" w:rsidRDefault="00A00DD8" w:rsidP="0086132E">
                            <w:pPr>
                              <w:pStyle w:val="PHEbodytextTable"/>
                              <w:rPr>
                                <w:i/>
                              </w:rPr>
                            </w:pPr>
                            <w:proofErr w:type="spellStart"/>
                            <w:r w:rsidRPr="001C1BA7">
                              <w:rPr>
                                <w:i/>
                              </w:rPr>
                              <w:t>Ctenocephalides</w:t>
                            </w:r>
                            <w:proofErr w:type="spellEnd"/>
                            <w:r w:rsidRPr="001C1BA7">
                              <w:rPr>
                                <w:i/>
                              </w:rPr>
                              <w:t xml:space="preserve"> </w:t>
                            </w:r>
                            <w:proofErr w:type="spellStart"/>
                            <w:r w:rsidRPr="001C1BA7">
                              <w:rPr>
                                <w:i/>
                              </w:rPr>
                              <w:t>felis</w:t>
                            </w:r>
                            <w:proofErr w:type="spellEnd"/>
                          </w:p>
                          <w:p w:rsidR="00A00DD8" w:rsidRDefault="00A00DD8" w:rsidP="0086132E">
                            <w:pPr>
                              <w:pStyle w:val="PHEbodytextTable"/>
                            </w:pPr>
                            <w:proofErr w:type="gramStart"/>
                            <w:r>
                              <w:t>Drawing of hind tibia.</w:t>
                            </w:r>
                            <w:proofErr w:type="gramEnd"/>
                          </w:p>
                          <w:p w:rsidR="00A00DD8" w:rsidRDefault="00A00DD8" w:rsidP="0086132E">
                            <w:pPr>
                              <w:pStyle w:val="PHEbodytextTable"/>
                              <w:rPr>
                                <w:sz w:val="16"/>
                              </w:rPr>
                            </w:pPr>
                            <w:r>
                              <w:rPr>
                                <w:sz w:val="16"/>
                              </w:rPr>
                              <w:t xml:space="preserve">(Illustration by C. </w:t>
                            </w:r>
                            <w:proofErr w:type="spellStart"/>
                            <w:r>
                              <w:rPr>
                                <w:sz w:val="16"/>
                              </w:rPr>
                              <w:t>Whitehorn</w:t>
                            </w:r>
                            <w:proofErr w:type="spellEnd"/>
                            <w:r>
                              <w:rPr>
                                <w:sz w:val="16"/>
                              </w:rPr>
                              <w:t>)</w:t>
                            </w:r>
                          </w:p>
                          <w:p w:rsidR="00A00DD8" w:rsidRPr="00D473DC" w:rsidRDefault="00A00DD8" w:rsidP="0086132E">
                            <w:pPr>
                              <w:pStyle w:val="PHEbodytextTable"/>
                            </w:pPr>
                            <w:r w:rsidRPr="00C40890">
                              <w:rPr>
                                <w:b/>
                              </w:rPr>
                              <w:t>Note:</w:t>
                            </w:r>
                            <w:r>
                              <w:t xml:space="preserve"> </w:t>
                            </w:r>
                            <w:r w:rsidRPr="00D473DC">
                              <w:t>Circles denote the origin of additional setae that are not illustrated</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51" type="#_x0000_t202" style="position:absolute;margin-left:137.75pt;margin-top:40.75pt;width:197.85pt;height:103.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" stroked="f">
                <v:textbox>
                  <w:txbxContent>
                    <w:p w:rsidR="00A00DD8" w:rsidRPr="001C1BA7" w:rsidRDefault="00A00DD8" w:rsidP="0086132E">
                      <w:pPr>
                        <w:pStyle w:val="PHEbodytextTable"/>
                        <w:rPr>
                          <w:i/>
                        </w:rPr>
                      </w:pPr>
                      <w:proofErr w:type="spellStart"/>
                      <w:r w:rsidRPr="001C1BA7">
                        <w:rPr>
                          <w:i/>
                        </w:rPr>
                        <w:t>Ctenocephalides</w:t>
                      </w:r>
                      <w:proofErr w:type="spellEnd"/>
                      <w:r w:rsidRPr="001C1BA7">
                        <w:rPr>
                          <w:i/>
                        </w:rPr>
                        <w:t xml:space="preserve"> </w:t>
                      </w:r>
                      <w:proofErr w:type="spellStart"/>
                      <w:r w:rsidRPr="001C1BA7">
                        <w:rPr>
                          <w:i/>
                        </w:rPr>
                        <w:t>felis</w:t>
                      </w:r>
                      <w:proofErr w:type="spellEnd"/>
                    </w:p>
                    <w:p w:rsidR="00A00DD8" w:rsidRDefault="00A00DD8" w:rsidP="0086132E">
                      <w:pPr>
                        <w:pStyle w:val="PHEbodytextTable"/>
                      </w:pPr>
                      <w:proofErr w:type="gramStart"/>
                      <w:r>
                        <w:t>Drawing of hind tibia.</w:t>
                      </w:r>
                      <w:proofErr w:type="gramEnd"/>
                    </w:p>
                    <w:p w:rsidR="00A00DD8" w:rsidRDefault="00A00DD8" w:rsidP="0086132E">
                      <w:pPr>
                        <w:pStyle w:val="PHEbodytextTable"/>
                        <w:rPr>
                          <w:sz w:val="16"/>
                        </w:rPr>
                      </w:pPr>
                      <w:r>
                        <w:rPr>
                          <w:sz w:val="16"/>
                        </w:rPr>
                        <w:t xml:space="preserve">(Illustration by C. </w:t>
                      </w:r>
                      <w:proofErr w:type="spellStart"/>
                      <w:r>
                        <w:rPr>
                          <w:sz w:val="16"/>
                        </w:rPr>
                        <w:t>Whitehorn</w:t>
                      </w:r>
                      <w:proofErr w:type="spellEnd"/>
                      <w:r>
                        <w:rPr>
                          <w:sz w:val="16"/>
                        </w:rPr>
                        <w:t>)</w:t>
                      </w:r>
                    </w:p>
                    <w:p w:rsidR="00A00DD8" w:rsidRPr="00D473DC" w:rsidRDefault="00A00DD8" w:rsidP="0086132E">
                      <w:pPr>
                        <w:pStyle w:val="PHEbodytextTable"/>
                      </w:pPr>
                      <w:r w:rsidRPr="00C40890">
                        <w:rPr>
                          <w:b/>
                        </w:rPr>
                        <w:t>Note:</w:t>
                      </w:r>
                      <w:r>
                        <w:t xml:space="preserve"> </w:t>
                      </w:r>
                      <w:r w:rsidRPr="00D473DC">
                        <w:t>Circles denote the origin of additional setae that are not illustrated</w:t>
                      </w:r>
                      <w:r>
                        <w:t>.</w:t>
                      </w:r>
                    </w:p>
                  </w:txbxContent>
                </v:textbox>
              </v:shape>
            </w:pict>
          </mc:Fallback>
        </mc:AlternateContent>
      </w:r>
      <w:r w:rsidRPr="009E105B">
        <w:rPr>
          <w:noProof/>
        </w:rPr>
        <w:drawing>
          <wp:inline distT="0" distB="0" distL="0" distR="0" wp14:anchorId="7A34C709" wp14:editId="55C49543">
            <wp:extent cx="1685640" cy="2218414"/>
            <wp:effectExtent l="0" t="0" r="0" b="0"/>
            <wp:docPr id="8" name="Picture 2" descr="tibia_catfl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ibia_catflea"/>
                    <pic:cNvPicPr>
                      <a:picLocks noChangeAspect="1" noChangeArrowheads="1"/>
                    </pic:cNvPicPr>
                  </pic:nvPicPr>
                  <pic:blipFill>
                    <a:blip r:embed="rId38" cstate="print"/>
                    <a:srcRect/>
                    <a:stretch>
                      <a:fillRect/>
                    </a:stretch>
                  </pic:blipFill>
                  <pic:spPr bwMode="auto">
                    <a:xfrm>
                      <a:off x="0" y="0"/>
                      <a:ext cx="1685620" cy="2218388"/>
                    </a:xfrm>
                    <a:prstGeom prst="rect">
                      <a:avLst/>
                    </a:prstGeom>
                    <a:noFill/>
                    <a:ln w="9525">
                      <a:noFill/>
                      <a:miter lim="800000"/>
                      <a:headEnd/>
                      <a:tailEnd/>
                    </a:ln>
                  </pic:spPr>
                </pic:pic>
              </a:graphicData>
            </a:graphic>
          </wp:inline>
        </w:drawing>
      </w:r>
    </w:p>
    <w:p w:rsidR="0086132E" w:rsidRPr="009E105B" w:rsidRDefault="0086132E" w:rsidP="0086132E">
      <w:pPr>
        <w:pStyle w:val="PHEreportHeading3"/>
        <w:rPr>
          <w:sz w:val="20"/>
          <w:szCs w:val="20"/>
        </w:rPr>
      </w:pPr>
      <w:proofErr w:type="spellStart"/>
      <w:r w:rsidRPr="009E105B">
        <w:rPr>
          <w:i/>
        </w:rPr>
        <w:t>Ctenocephalides</w:t>
      </w:r>
      <w:proofErr w:type="spellEnd"/>
      <w:r w:rsidRPr="009E105B">
        <w:rPr>
          <w:i/>
        </w:rPr>
        <w:t xml:space="preserve"> </w:t>
      </w:r>
      <w:proofErr w:type="spellStart"/>
      <w:r w:rsidRPr="009E105B">
        <w:rPr>
          <w:i/>
        </w:rPr>
        <w:t>canis</w:t>
      </w:r>
      <w:proofErr w:type="spellEnd"/>
      <w:r w:rsidRPr="009E105B">
        <w:t xml:space="preserve"> (the </w:t>
      </w:r>
      <w:r w:rsidR="00804319" w:rsidRPr="009E105B">
        <w:t>dog flea</w:t>
      </w:r>
      <w:r w:rsidRPr="009E105B">
        <w:t>)</w:t>
      </w:r>
    </w:p>
    <w:p w:rsidR="0086132E" w:rsidRPr="009E105B" w:rsidRDefault="0086132E" w:rsidP="0086132E">
      <w:pPr>
        <w:pStyle w:val="PHEBodytext"/>
      </w:pPr>
      <w:r w:rsidRPr="009E105B">
        <w:t xml:space="preserve">Cosmopolitan in distribution, </w:t>
      </w:r>
      <w:r w:rsidRPr="009E105B">
        <w:rPr>
          <w:i/>
          <w:iCs/>
        </w:rPr>
        <w:t xml:space="preserve">C. </w:t>
      </w:r>
      <w:proofErr w:type="spellStart"/>
      <w:r w:rsidRPr="009E105B">
        <w:rPr>
          <w:i/>
          <w:iCs/>
        </w:rPr>
        <w:t>canis</w:t>
      </w:r>
      <w:proofErr w:type="spellEnd"/>
      <w:r w:rsidRPr="009E105B">
        <w:rPr>
          <w:iCs/>
        </w:rPr>
        <w:t xml:space="preserve"> </w:t>
      </w:r>
      <w:r w:rsidRPr="009E105B">
        <w:t xml:space="preserve">is found on both cats and dogs, and will also bite man. </w:t>
      </w:r>
      <w:r w:rsidRPr="009E105B">
        <w:rPr>
          <w:i/>
          <w:iCs/>
        </w:rPr>
        <w:t xml:space="preserve">C. </w:t>
      </w:r>
      <w:proofErr w:type="spellStart"/>
      <w:r w:rsidRPr="009E105B">
        <w:rPr>
          <w:i/>
          <w:iCs/>
        </w:rPr>
        <w:t>canis</w:t>
      </w:r>
      <w:proofErr w:type="spellEnd"/>
      <w:r w:rsidRPr="009E105B">
        <w:t xml:space="preserve"> is less common in the </w:t>
      </w:r>
      <w:smartTag w:uri="urn:schemas-microsoft-com:office:smarttags" w:element="place">
        <w:smartTag w:uri="urn:schemas-microsoft-com:office:smarttags" w:element="country-region">
          <w:r w:rsidRPr="009E105B">
            <w:t>UK</w:t>
          </w:r>
        </w:smartTag>
      </w:smartTag>
      <w:r w:rsidRPr="009E105B">
        <w:t xml:space="preserve"> than the cat flea. The dog flea is distinguished from the cat flea by its rounded head and the arrangement of setae on the hind tibia</w:t>
      </w:r>
      <w:r w:rsidRPr="009E105B">
        <w:rPr>
          <w:color w:val="0000FF"/>
        </w:rPr>
        <w:t xml:space="preserve">.  </w:t>
      </w:r>
      <w:r w:rsidRPr="009E105B">
        <w:rPr>
          <w:i/>
          <w:iCs/>
        </w:rPr>
        <w:t xml:space="preserve">C. </w:t>
      </w:r>
      <w:proofErr w:type="spellStart"/>
      <w:r w:rsidRPr="009E105B">
        <w:rPr>
          <w:i/>
          <w:iCs/>
        </w:rPr>
        <w:t>canis</w:t>
      </w:r>
      <w:proofErr w:type="spellEnd"/>
      <w:r w:rsidRPr="009E105B">
        <w:t xml:space="preserve"> can act as the intermediate host of the dog tapeworm </w:t>
      </w:r>
      <w:proofErr w:type="spellStart"/>
      <w:r w:rsidRPr="009E105B">
        <w:rPr>
          <w:i/>
          <w:iCs/>
        </w:rPr>
        <w:t>Dipylidium</w:t>
      </w:r>
      <w:proofErr w:type="spellEnd"/>
      <w:r w:rsidRPr="009E105B">
        <w:rPr>
          <w:i/>
          <w:iCs/>
        </w:rPr>
        <w:t xml:space="preserve"> </w:t>
      </w:r>
      <w:proofErr w:type="spellStart"/>
      <w:r w:rsidRPr="009E105B">
        <w:rPr>
          <w:i/>
          <w:iCs/>
        </w:rPr>
        <w:t>caninum</w:t>
      </w:r>
      <w:proofErr w:type="spellEnd"/>
      <w:r w:rsidRPr="009E105B">
        <w:t>.</w:t>
      </w:r>
    </w:p>
    <w:p w:rsidR="0086132E" w:rsidRPr="009E105B" w:rsidRDefault="0086132E" w:rsidP="0086132E">
      <w:pPr>
        <w:pStyle w:val="PHEreportsub"/>
      </w:pPr>
      <w:r w:rsidRPr="009E105B">
        <w:t xml:space="preserve">Description </w:t>
      </w:r>
    </w:p>
    <w:p w:rsidR="0086132E" w:rsidRPr="009E105B" w:rsidRDefault="0086132E" w:rsidP="0086132E">
      <w:pPr>
        <w:pStyle w:val="PHEBodytext"/>
      </w:pPr>
      <w:r w:rsidRPr="009E105B">
        <w:t>The dog</w:t>
      </w:r>
      <w:r w:rsidRPr="009E105B">
        <w:rPr>
          <w:color w:val="0000FF"/>
        </w:rPr>
        <w:t xml:space="preserve"> </w:t>
      </w:r>
      <w:r w:rsidRPr="009E105B">
        <w:t xml:space="preserve">flea is distinguished from other genera by the presence of a </w:t>
      </w:r>
      <w:proofErr w:type="spellStart"/>
      <w:r w:rsidRPr="009E105B">
        <w:t>genal</w:t>
      </w:r>
      <w:proofErr w:type="spellEnd"/>
      <w:r w:rsidRPr="009E105B">
        <w:t xml:space="preserve"> comb (of 7 to 8 points), a </w:t>
      </w:r>
      <w:proofErr w:type="spellStart"/>
      <w:r w:rsidRPr="009E105B">
        <w:t>pronotal</w:t>
      </w:r>
      <w:proofErr w:type="spellEnd"/>
      <w:r w:rsidRPr="009E105B">
        <w:t xml:space="preserve"> comb and the presence of a </w:t>
      </w:r>
      <w:proofErr w:type="spellStart"/>
      <w:r w:rsidRPr="009E105B">
        <w:t>mesopleural</w:t>
      </w:r>
      <w:proofErr w:type="spellEnd"/>
      <w:r w:rsidRPr="009E105B">
        <w:t xml:space="preserve"> rod. The head of </w:t>
      </w:r>
      <w:r w:rsidRPr="009E105B">
        <w:br w:type="textWrapping" w:clear="all"/>
      </w:r>
      <w:r w:rsidRPr="009E105B">
        <w:rPr>
          <w:i/>
          <w:iCs/>
        </w:rPr>
        <w:t xml:space="preserve">C. </w:t>
      </w:r>
      <w:proofErr w:type="spellStart"/>
      <w:r w:rsidRPr="009E105B">
        <w:rPr>
          <w:i/>
          <w:iCs/>
        </w:rPr>
        <w:t>canis</w:t>
      </w:r>
      <w:proofErr w:type="spellEnd"/>
      <w:r w:rsidRPr="009E105B">
        <w:t xml:space="preserve"> is rounded anteriorly </w:t>
      </w:r>
      <w:r>
        <w:t>and its length is up to twice that of its height.</w:t>
      </w:r>
      <w:r w:rsidRPr="009E105B">
        <w:t xml:space="preserve"> The hind tibia has eight seta-bearing notches along the dorsal margin</w:t>
      </w:r>
      <w:r w:rsidR="00A00DD8">
        <w:fldChar w:fldCharType="begin" w:fldLock="1"/>
      </w:r>
      <w:r w:rsidR="00A00DD8">
        <w:instrText xml:space="preserve"> ADDIN EN.CITE &lt;EndNote&gt;&lt;Cite ExcludeAuth="1"&gt;&lt;Year&gt;1993&lt;/Year&gt;&lt;RecNum&gt;6&lt;/RecNum&gt;&lt;DisplayText&gt;&lt;style face="superscript"&gt;1&lt;/style&gt;&lt;/DisplayText&gt;&lt;record&gt;&lt;rec-number&gt;6&lt;/rec-number&gt;&lt;foreign-keys&gt;&lt;key app="EN" db-id="ed0x2s95wv9perestasx5fxm0rpvzfsa2p2p" timestamp="1530096756"&gt;6&lt;/key&gt;&lt;/foreign-keys&gt;&lt;ref-type name="Book Section"&gt;5&lt;/ref-type&gt;&lt;contributors&gt;&lt;secondary-authors&gt;&lt;author&gt;Lane,R.P.&lt;/author&gt;&lt;author&gt;Crosskey,R.W.&lt;/author&gt;&lt;/secondary-authors&gt;&lt;tertiary-authors&gt;&lt;author&gt;Lane,R.P.&lt;/author&gt;&lt;author&gt;Crosskey,R.W.&lt;/author&gt;&lt;/tertiary-authors&gt;&lt;/contributors&gt;&lt;titles&gt;&lt;title&gt;Medical Insects and Arachnids&lt;/title&gt;&lt;/titles&gt;&lt;reprint-edition&gt;Not in File&lt;/reprint-edition&gt;&lt;keywords&gt;&lt;keyword&gt;G 9&lt;/keyword&gt;&lt;/keywords&gt;&lt;dates&gt;&lt;year&gt;1993&lt;/year&gt;&lt;pub-dates&gt;&lt;date&gt;1993&lt;/date&gt;&lt;/pub-dates&gt;&lt;/dates&gt;&lt;publisher&gt;Kluwer Academic Publishers&lt;/publisher&gt;&lt;label&gt;2839&lt;/label&gt;&lt;urls&gt;&lt;/urls&gt;&lt;/record&gt;&lt;/Cite&gt;&lt;/EndNote&gt;</w:instrText>
      </w:r>
      <w:r w:rsidR="00A00DD8">
        <w:fldChar w:fldCharType="separate"/>
      </w:r>
      <w:r w:rsidR="00A00DD8" w:rsidRPr="00A00DD8">
        <w:rPr>
          <w:noProof/>
          <w:vertAlign w:val="superscript"/>
        </w:rPr>
        <w:t>1</w:t>
      </w:r>
      <w:r w:rsidR="00A00DD8">
        <w:fldChar w:fldCharType="end"/>
      </w:r>
      <w:r w:rsidRPr="009E105B">
        <w:rPr>
          <w:color w:val="0000FF"/>
        </w:rPr>
        <w:t>.</w:t>
      </w:r>
    </w:p>
    <w:p w:rsidR="0086132E" w:rsidRPr="009E105B" w:rsidRDefault="0086132E" w:rsidP="0086132E">
      <w:pPr>
        <w:pStyle w:val="PHEBodytext"/>
      </w:pPr>
      <w:r w:rsidRPr="009E105B">
        <w:rPr>
          <w:rFonts w:cs="Arial"/>
          <w:i/>
          <w:noProof/>
        </w:rPr>
        <w:lastRenderedPageBreak/>
        <mc:AlternateContent>
          <mc:Choice Requires="wpg">
            <w:drawing>
              <wp:inline distT="0" distB="0" distL="0" distR="0" wp14:anchorId="719F01E1" wp14:editId="7C180D12">
                <wp:extent cx="5029200" cy="3387090"/>
                <wp:effectExtent l="0" t="0" r="0" b="3810"/>
                <wp:docPr id="18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9200" cy="3387090"/>
                          <a:chOff x="2061" y="2483"/>
                          <a:chExt cx="7920" cy="5334"/>
                        </a:xfrm>
                      </wpg:grpSpPr>
                      <pic:pic xmlns:pic="http://schemas.openxmlformats.org/drawingml/2006/picture">
                        <pic:nvPicPr>
                          <pic:cNvPr id="182" name="Picture 19" descr="dogfle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125" y="2663"/>
                            <a:ext cx="2996" cy="334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 name="Picture 20" descr="ctenoceph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6021" y="2483"/>
                            <a:ext cx="3960" cy="3389"/>
                          </a:xfrm>
                          <a:prstGeom prst="rect">
                            <a:avLst/>
                          </a:prstGeom>
                          <a:noFill/>
                          <a:extLst>
                            <a:ext uri="{909E8E84-426E-40DD-AFC4-6F175D3DCCD1}">
                              <a14:hiddenFill xmlns:a14="http://schemas.microsoft.com/office/drawing/2010/main">
                                <a:solidFill>
                                  <a:srgbClr val="FFFFFF"/>
                                </a:solidFill>
                              </a14:hiddenFill>
                            </a:ext>
                          </a:extLst>
                        </pic:spPr>
                      </pic:pic>
                      <wps:wsp>
                        <wps:cNvPr id="184" name="Text Box 21"/>
                        <wps:cNvSpPr txBox="1">
                          <a:spLocks noChangeArrowheads="1"/>
                        </wps:cNvSpPr>
                        <wps:spPr bwMode="auto">
                          <a:xfrm>
                            <a:off x="2061" y="6270"/>
                            <a:ext cx="3628" cy="15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1C1BA7" w:rsidRDefault="00A00DD8" w:rsidP="0086132E">
                              <w:pPr>
                                <w:pStyle w:val="PHEbodytextTable"/>
                                <w:rPr>
                                  <w:i/>
                                </w:rPr>
                              </w:pPr>
                              <w:proofErr w:type="spellStart"/>
                              <w:r w:rsidRPr="001C1BA7">
                                <w:rPr>
                                  <w:i/>
                                </w:rPr>
                                <w:t>Ctenocephalides</w:t>
                              </w:r>
                              <w:proofErr w:type="spellEnd"/>
                              <w:r w:rsidRPr="001C1BA7">
                                <w:rPr>
                                  <w:i/>
                                </w:rPr>
                                <w:t xml:space="preserve"> </w:t>
                              </w:r>
                              <w:proofErr w:type="spellStart"/>
                              <w:r w:rsidRPr="001C1BA7">
                                <w:rPr>
                                  <w:i/>
                                </w:rPr>
                                <w:t>canis</w:t>
                              </w:r>
                              <w:proofErr w:type="spellEnd"/>
                            </w:p>
                            <w:p w:rsidR="00A00DD8" w:rsidRDefault="00A00DD8" w:rsidP="0086132E">
                              <w:pPr>
                                <w:pStyle w:val="PHEbodytextTable"/>
                              </w:pPr>
                              <w:r w:rsidRPr="00E4420E">
                                <w:t>Photograph of head, the first</w:t>
                              </w:r>
                              <w:r>
                                <w:t xml:space="preserve"> and second thoracic segments.</w:t>
                              </w:r>
                            </w:p>
                            <w:p w:rsidR="00A00DD8" w:rsidRDefault="00A00DD8" w:rsidP="0086132E">
                              <w:pPr>
                                <w:pStyle w:val="PHEbodytextTable"/>
                              </w:pPr>
                              <w:r>
                                <w:t>© LSHTM</w:t>
                              </w:r>
                            </w:p>
                            <w:p w:rsidR="00A00DD8" w:rsidRDefault="00A00DD8" w:rsidP="0086132E">
                              <w:pPr>
                                <w:pStyle w:val="HPABodytext"/>
                              </w:pPr>
                            </w:p>
                            <w:p w:rsidR="00A00DD8" w:rsidRDefault="00A00DD8" w:rsidP="0086132E">
                              <w:pPr>
                                <w:pStyle w:val="HPABodytext"/>
                              </w:pPr>
                            </w:p>
                            <w:p w:rsidR="00A00DD8" w:rsidRPr="00E4420E" w:rsidRDefault="00A00DD8" w:rsidP="0086132E">
                              <w:pPr>
                                <w:pStyle w:val="HPABodytext"/>
                              </w:pPr>
                            </w:p>
                            <w:p w:rsidR="00A00DD8" w:rsidRDefault="00A00DD8" w:rsidP="0086132E">
                              <w:pPr>
                                <w:pStyle w:val="HPABodytext"/>
                              </w:pPr>
                              <w:r>
                                <w:t>© LSHTM</w:t>
                              </w:r>
                            </w:p>
                            <w:p w:rsidR="00A00DD8" w:rsidRPr="00375D0F" w:rsidRDefault="00A00DD8" w:rsidP="0086132E"/>
                          </w:txbxContent>
                        </wps:txbx>
                        <wps:bodyPr rot="0" vert="horz" wrap="square" lIns="91440" tIns="45720" rIns="91440" bIns="45720" anchor="t" anchorCtr="0" upright="1">
                          <a:noAutofit/>
                        </wps:bodyPr>
                      </wps:wsp>
                      <wps:wsp>
                        <wps:cNvPr id="185" name="Text Box 22"/>
                        <wps:cNvSpPr txBox="1">
                          <a:spLocks noChangeArrowheads="1"/>
                        </wps:cNvSpPr>
                        <wps:spPr bwMode="auto">
                          <a:xfrm>
                            <a:off x="6353" y="6270"/>
                            <a:ext cx="3628" cy="8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1C1BA7" w:rsidRDefault="00A00DD8" w:rsidP="0086132E">
                              <w:pPr>
                                <w:pStyle w:val="PHEbodytextTable"/>
                                <w:rPr>
                                  <w:i/>
                                </w:rPr>
                              </w:pPr>
                              <w:proofErr w:type="spellStart"/>
                              <w:r w:rsidRPr="001C1BA7">
                                <w:rPr>
                                  <w:i/>
                                </w:rPr>
                                <w:t>Ctenocephalides</w:t>
                              </w:r>
                              <w:proofErr w:type="spellEnd"/>
                              <w:r w:rsidRPr="001C1BA7">
                                <w:rPr>
                                  <w:i/>
                                </w:rPr>
                                <w:t xml:space="preserve"> </w:t>
                              </w:r>
                              <w:proofErr w:type="spellStart"/>
                              <w:r w:rsidRPr="001C1BA7">
                                <w:rPr>
                                  <w:i/>
                                </w:rPr>
                                <w:t>canis</w:t>
                              </w:r>
                              <w:proofErr w:type="spellEnd"/>
                            </w:p>
                            <w:p w:rsidR="00A00DD8" w:rsidRPr="002F3E30" w:rsidRDefault="00A00DD8" w:rsidP="0086132E">
                              <w:pPr>
                                <w:pStyle w:val="PHEbodytextTable"/>
                                <w:rPr>
                                  <w:sz w:val="16"/>
                                  <w:szCs w:val="16"/>
                                </w:rPr>
                              </w:pPr>
                              <w:r w:rsidRPr="002F3E30">
                                <w:rPr>
                                  <w:sz w:val="16"/>
                                  <w:szCs w:val="16"/>
                                </w:rPr>
                                <w:t xml:space="preserve">(Illustration by C. </w:t>
                              </w:r>
                              <w:proofErr w:type="spellStart"/>
                              <w:r w:rsidRPr="002F3E30">
                                <w:rPr>
                                  <w:sz w:val="16"/>
                                  <w:szCs w:val="16"/>
                                </w:rPr>
                                <w:t>Whitehorn</w:t>
                              </w:r>
                              <w:proofErr w:type="spellEnd"/>
                              <w:r w:rsidRPr="002F3E30">
                                <w:rPr>
                                  <w:sz w:val="16"/>
                                  <w:szCs w:val="16"/>
                                </w:rPr>
                                <w:t>)</w:t>
                              </w:r>
                            </w:p>
                          </w:txbxContent>
                        </wps:txbx>
                        <wps:bodyPr rot="0" vert="horz" wrap="square" lIns="91440" tIns="45720" rIns="91440" bIns="45720" anchor="t" anchorCtr="0" upright="1">
                          <a:noAutofit/>
                        </wps:bodyPr>
                      </wps:wsp>
                    </wpg:wgp>
                  </a:graphicData>
                </a:graphic>
              </wp:inline>
            </w:drawing>
          </mc:Choice>
          <mc:Fallback>
            <w:pict>
              <v:group id="Group 18" o:spid="_x0000_s1052" style="width:396pt;height:266.7pt;mso-position-horizontal-relative:char;mso-position-vertical-relative:line" coordorigin="2061,2483" coordsize="7920,5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CBgAAAABSZ2h0bG9uZwAAAl4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">
                <v:shape id="Picture 19" o:spid="_x0000_s1053" type="#_x0000_t75" alt="dogflea" style="position:absolute;left:2125;top:2663;width:2996;height:3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TLZPFAAAA3AAAAA8AAABkcnMvZG93bnJldi54bWxEj0FrAjEQhe+F/ocwgrea1UNZVrOLCNL2&#10;VLVK29uwmW5WN5Mlibr+e1Mo9DbDe/O+N4tqsJ24kA+tYwXTSQaCuHa65UbB/mP9lIMIEVlj55gU&#10;3ChAVT4+LLDQ7spbuuxiI1IIhwIVmBj7QspQG7IYJq4nTtqP8xZjWn0jtcdrCrednGXZs7TYciIY&#10;7GllqD7tzjZx0bzHz+PXxufuvHQH87156d6UGo+G5RxEpCH+m/+uX3Wqn8/g95k0gSz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Uy2TxQAAANwAAAAPAAAAAAAAAAAAAAAA&#10;AJ8CAABkcnMvZG93bnJldi54bWxQSwUGAAAAAAQABAD3AAAAkQMAAAAA&#10;" stroked="t">
                  <v:imagedata r:id="rId41" o:title="dogflea"/>
                </v:shape>
                <v:shape id="Picture 20" o:spid="_x0000_s1054" type="#_x0000_t75" alt="ctenocepha" style="position:absolute;left:6021;top:2483;width:3960;height:3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u55nDAAAA3AAAAA8AAABkcnMvZG93bnJldi54bWxET01rwkAQvQv9D8sUvIhuYkFCdJW2IHro&#10;QdMKehuzYxKanQ3ZVeO/dwXB2zze58wWnanFhVpXWVYQjyIQxLnVFRcK/n6XwwSE88gaa8uk4EYO&#10;FvO33gxTba+8pUvmCxFC2KWooPS+SaV0eUkG3cg2xIE72dagD7AtpG7xGsJNLcdRNJEGKw4NJTb0&#10;XVL+n52NgtWRNvFgf9g7k32Z20+y5Hi1U6r/3n1OQXjq/Ev8dK91mJ98wOOZcIGc3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G7nmcMAAADcAAAADwAAAAAAAAAAAAAAAACf&#10;AgAAZHJzL2Rvd25yZXYueG1sUEsFBgAAAAAEAAQA9wAAAI8DAAAAAA==&#10;">
                  <v:imagedata r:id="rId42" o:title="ctenocepha"/>
                </v:shape>
                <v:shape id="Text Box 21" o:spid="_x0000_s1055" type="#_x0000_t202" style="position:absolute;left:2061;top:6270;width:3628;height:1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RKSMEA&#10;AADcAAAADwAAAGRycy9kb3ducmV2LnhtbERP22rCQBB9F/oPyxT6IrqxxFt0DVZo8dXLB4zZMQlm&#10;Z0N2m8vfu4WCb3M419mmvalES40rLSuYTSMQxJnVJecKrpfvyQqE88gaK8ukYCAH6e5ttMVE245P&#10;1J59LkIIuwQVFN7XiZQuK8igm9qaOHB32xj0ATa51A12IdxU8jOKFtJgyaGhwJoOBWWP869RcD92&#10;4/m6u/346/IUL76wXN7soNTHe7/fgPDU+5f4333UYf4qhr9nwgVy9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10SkjBAAAA3AAAAA8AAAAAAAAAAAAAAAAAmAIAAGRycy9kb3du&#10;cmV2LnhtbFBLBQYAAAAABAAEAPUAAACGAwAAAAA=&#10;" stroked="f">
                  <v:textbox>
                    <w:txbxContent>
                      <w:p w:rsidR="00A00DD8" w:rsidRPr="001C1BA7" w:rsidRDefault="00A00DD8" w:rsidP="0086132E">
                        <w:pPr>
                          <w:pStyle w:val="PHEbodytextTable"/>
                          <w:rPr>
                            <w:i/>
                          </w:rPr>
                        </w:pPr>
                        <w:proofErr w:type="spellStart"/>
                        <w:r w:rsidRPr="001C1BA7">
                          <w:rPr>
                            <w:i/>
                          </w:rPr>
                          <w:t>Ctenocephalides</w:t>
                        </w:r>
                        <w:proofErr w:type="spellEnd"/>
                        <w:r w:rsidRPr="001C1BA7">
                          <w:rPr>
                            <w:i/>
                          </w:rPr>
                          <w:t xml:space="preserve"> </w:t>
                        </w:r>
                        <w:proofErr w:type="spellStart"/>
                        <w:r w:rsidRPr="001C1BA7">
                          <w:rPr>
                            <w:i/>
                          </w:rPr>
                          <w:t>canis</w:t>
                        </w:r>
                        <w:proofErr w:type="spellEnd"/>
                      </w:p>
                      <w:p w:rsidR="00A00DD8" w:rsidRDefault="00A00DD8" w:rsidP="0086132E">
                        <w:pPr>
                          <w:pStyle w:val="PHEbodytextTable"/>
                        </w:pPr>
                        <w:r w:rsidRPr="00E4420E">
                          <w:t>Photograph of head, the first</w:t>
                        </w:r>
                        <w:r>
                          <w:t xml:space="preserve"> and second thoracic segments.</w:t>
                        </w:r>
                      </w:p>
                      <w:p w:rsidR="00A00DD8" w:rsidRDefault="00A00DD8" w:rsidP="0086132E">
                        <w:pPr>
                          <w:pStyle w:val="PHEbodytextTable"/>
                        </w:pPr>
                        <w:r>
                          <w:t>© LSHTM</w:t>
                        </w:r>
                      </w:p>
                      <w:p w:rsidR="00A00DD8" w:rsidRDefault="00A00DD8" w:rsidP="0086132E">
                        <w:pPr>
                          <w:pStyle w:val="HPABodytext"/>
                        </w:pPr>
                      </w:p>
                      <w:p w:rsidR="00A00DD8" w:rsidRDefault="00A00DD8" w:rsidP="0086132E">
                        <w:pPr>
                          <w:pStyle w:val="HPABodytext"/>
                        </w:pPr>
                      </w:p>
                      <w:p w:rsidR="00A00DD8" w:rsidRPr="00E4420E" w:rsidRDefault="00A00DD8" w:rsidP="0086132E">
                        <w:pPr>
                          <w:pStyle w:val="HPABodytext"/>
                        </w:pPr>
                      </w:p>
                      <w:p w:rsidR="00A00DD8" w:rsidRDefault="00A00DD8" w:rsidP="0086132E">
                        <w:pPr>
                          <w:pStyle w:val="HPABodytext"/>
                        </w:pPr>
                        <w:r>
                          <w:t>© LSHTM</w:t>
                        </w:r>
                      </w:p>
                      <w:p w:rsidR="00A00DD8" w:rsidRPr="00375D0F" w:rsidRDefault="00A00DD8" w:rsidP="0086132E"/>
                    </w:txbxContent>
                  </v:textbox>
                </v:shape>
                <v:shape id="Text Box 22" o:spid="_x0000_s1056" type="#_x0000_t202" style="position:absolute;left:6353;top:6270;width:3628;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v08IA&#10;AADcAAAADwAAAGRycy9kb3ducmV2LnhtbERPyWrDMBC9F/oPYgq9lEROyeK4UUxaSPHVST5gbE1s&#10;U2tkLNXL31eFQm/zeOsc0sm0YqDeNZYVrJYRCOLS6oYrBbfreRGDcB5ZY2uZFMzkID0+Phww0Xbk&#10;nIaLr0QIYZeggtr7LpHSlTUZdEvbEQfubnuDPsC+krrHMYSbVr5G0VYabDg01NjRR03l1+XbKLhn&#10;48tmPxaf/rbL19t3bHaFnZV6fppObyA8Tf5f/OfOdJgfb+D3mXCBP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OO/TwgAAANwAAAAPAAAAAAAAAAAAAAAAAJgCAABkcnMvZG93&#10;bnJldi54bWxQSwUGAAAAAAQABAD1AAAAhwMAAAAA&#10;" stroked="f">
                  <v:textbox>
                    <w:txbxContent>
                      <w:p w:rsidR="00A00DD8" w:rsidRPr="001C1BA7" w:rsidRDefault="00A00DD8" w:rsidP="0086132E">
                        <w:pPr>
                          <w:pStyle w:val="PHEbodytextTable"/>
                          <w:rPr>
                            <w:i/>
                          </w:rPr>
                        </w:pPr>
                        <w:proofErr w:type="spellStart"/>
                        <w:r w:rsidRPr="001C1BA7">
                          <w:rPr>
                            <w:i/>
                          </w:rPr>
                          <w:t>Ctenocephalides</w:t>
                        </w:r>
                        <w:proofErr w:type="spellEnd"/>
                        <w:r w:rsidRPr="001C1BA7">
                          <w:rPr>
                            <w:i/>
                          </w:rPr>
                          <w:t xml:space="preserve"> </w:t>
                        </w:r>
                        <w:proofErr w:type="spellStart"/>
                        <w:r w:rsidRPr="001C1BA7">
                          <w:rPr>
                            <w:i/>
                          </w:rPr>
                          <w:t>canis</w:t>
                        </w:r>
                        <w:proofErr w:type="spellEnd"/>
                      </w:p>
                      <w:p w:rsidR="00A00DD8" w:rsidRPr="002F3E30" w:rsidRDefault="00A00DD8" w:rsidP="0086132E">
                        <w:pPr>
                          <w:pStyle w:val="PHEbodytextTable"/>
                          <w:rPr>
                            <w:sz w:val="16"/>
                            <w:szCs w:val="16"/>
                          </w:rPr>
                        </w:pPr>
                        <w:r w:rsidRPr="002F3E30">
                          <w:rPr>
                            <w:sz w:val="16"/>
                            <w:szCs w:val="16"/>
                          </w:rPr>
                          <w:t xml:space="preserve">(Illustration by C. </w:t>
                        </w:r>
                        <w:proofErr w:type="spellStart"/>
                        <w:r w:rsidRPr="002F3E30">
                          <w:rPr>
                            <w:sz w:val="16"/>
                            <w:szCs w:val="16"/>
                          </w:rPr>
                          <w:t>Whitehorn</w:t>
                        </w:r>
                        <w:proofErr w:type="spellEnd"/>
                        <w:r w:rsidRPr="002F3E30">
                          <w:rPr>
                            <w:sz w:val="16"/>
                            <w:szCs w:val="16"/>
                          </w:rPr>
                          <w:t>)</w:t>
                        </w:r>
                      </w:p>
                    </w:txbxContent>
                  </v:textbox>
                </v:shape>
                <w10:anchorlock/>
              </v:group>
            </w:pict>
          </mc:Fallback>
        </mc:AlternateContent>
      </w:r>
    </w:p>
    <w:p w:rsidR="0086132E" w:rsidRPr="009E105B" w:rsidRDefault="0086132E" w:rsidP="0086132E">
      <w:pPr>
        <w:pStyle w:val="PHEBodytext"/>
      </w:pPr>
      <w:r w:rsidRPr="009E105B">
        <w:rPr>
          <w:noProof/>
        </w:rPr>
        <mc:AlternateContent>
          <mc:Choice Requires="wps">
            <w:drawing>
              <wp:anchor distT="0" distB="0" distL="114300" distR="114300" simplePos="0" relativeHeight="251673088" behindDoc="1" locked="0" layoutInCell="1" allowOverlap="1" wp14:anchorId="41BA60CD" wp14:editId="26207CA7">
                <wp:simplePos x="0" y="0"/>
                <wp:positionH relativeFrom="column">
                  <wp:posOffset>2084705</wp:posOffset>
                </wp:positionH>
                <wp:positionV relativeFrom="paragraph">
                  <wp:posOffset>501015</wp:posOffset>
                </wp:positionV>
                <wp:extent cx="2628900" cy="1379855"/>
                <wp:effectExtent l="0" t="0" r="0" b="0"/>
                <wp:wrapTight wrapText="bothSides">
                  <wp:wrapPolygon edited="0">
                    <wp:start x="0" y="0"/>
                    <wp:lineTo x="0" y="21173"/>
                    <wp:lineTo x="21443" y="21173"/>
                    <wp:lineTo x="21443" y="0"/>
                    <wp:lineTo x="0" y="0"/>
                  </wp:wrapPolygon>
                </wp:wrapTight>
                <wp:docPr id="18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379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1C1BA7" w:rsidRDefault="00A00DD8" w:rsidP="0086132E">
                            <w:pPr>
                              <w:pStyle w:val="PHEbodytextTable"/>
                              <w:rPr>
                                <w:i/>
                              </w:rPr>
                            </w:pPr>
                            <w:proofErr w:type="spellStart"/>
                            <w:r w:rsidRPr="001C1BA7">
                              <w:rPr>
                                <w:i/>
                              </w:rPr>
                              <w:t>Ctenocephalides</w:t>
                            </w:r>
                            <w:proofErr w:type="spellEnd"/>
                            <w:r w:rsidRPr="001C1BA7">
                              <w:rPr>
                                <w:i/>
                              </w:rPr>
                              <w:t xml:space="preserve"> </w:t>
                            </w:r>
                            <w:proofErr w:type="spellStart"/>
                            <w:r w:rsidRPr="001C1BA7">
                              <w:rPr>
                                <w:i/>
                              </w:rPr>
                              <w:t>canis</w:t>
                            </w:r>
                            <w:proofErr w:type="spellEnd"/>
                          </w:p>
                          <w:p w:rsidR="00A00DD8" w:rsidRDefault="00A00DD8" w:rsidP="0086132E">
                            <w:pPr>
                              <w:pStyle w:val="PHEbodytextTable"/>
                            </w:pPr>
                            <w:proofErr w:type="gramStart"/>
                            <w:r>
                              <w:t>Drawing of hind tibia.</w:t>
                            </w:r>
                            <w:proofErr w:type="gramEnd"/>
                          </w:p>
                          <w:p w:rsidR="00A00DD8" w:rsidRDefault="00A00DD8" w:rsidP="0086132E">
                            <w:pPr>
                              <w:pStyle w:val="PHEbodytextTable"/>
                              <w:rPr>
                                <w:sz w:val="16"/>
                              </w:rPr>
                            </w:pPr>
                            <w:r>
                              <w:rPr>
                                <w:sz w:val="16"/>
                              </w:rPr>
                              <w:t xml:space="preserve">(Illustration by C. </w:t>
                            </w:r>
                            <w:proofErr w:type="spellStart"/>
                            <w:r>
                              <w:rPr>
                                <w:sz w:val="16"/>
                              </w:rPr>
                              <w:t>Whitehorn</w:t>
                            </w:r>
                            <w:proofErr w:type="spellEnd"/>
                            <w:r>
                              <w:rPr>
                                <w:sz w:val="16"/>
                              </w:rPr>
                              <w:t>)</w:t>
                            </w:r>
                          </w:p>
                          <w:p w:rsidR="00A00DD8" w:rsidRDefault="00A00DD8" w:rsidP="0086132E">
                            <w:pPr>
                              <w:pStyle w:val="PHEbodytextTable"/>
                              <w:rPr>
                                <w:sz w:val="16"/>
                              </w:rPr>
                            </w:pPr>
                          </w:p>
                          <w:p w:rsidR="00A00DD8" w:rsidRPr="00EC4FD6" w:rsidRDefault="00A00DD8" w:rsidP="0086132E">
                            <w:pPr>
                              <w:pStyle w:val="PHEbodytextTable"/>
                            </w:pPr>
                            <w:r w:rsidRPr="00C40890">
                              <w:rPr>
                                <w:b/>
                              </w:rPr>
                              <w:t>Note:</w:t>
                            </w:r>
                            <w:r>
                              <w:t xml:space="preserve"> </w:t>
                            </w:r>
                            <w:r w:rsidRPr="00EC4FD6">
                              <w:t>Circles denote the origin of additional setae that are not illustrated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57" type="#_x0000_t202" style="position:absolute;margin-left:164.15pt;margin-top:39.45pt;width:207pt;height:108.6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" stroked="f">
                <v:textbox>
                  <w:txbxContent>
                    <w:p w:rsidR="00A00DD8" w:rsidRPr="001C1BA7" w:rsidRDefault="00A00DD8" w:rsidP="0086132E">
                      <w:pPr>
                        <w:pStyle w:val="PHEbodytextTable"/>
                        <w:rPr>
                          <w:i/>
                        </w:rPr>
                      </w:pPr>
                      <w:proofErr w:type="spellStart"/>
                      <w:r w:rsidRPr="001C1BA7">
                        <w:rPr>
                          <w:i/>
                        </w:rPr>
                        <w:t>Ctenocephalides</w:t>
                      </w:r>
                      <w:proofErr w:type="spellEnd"/>
                      <w:r w:rsidRPr="001C1BA7">
                        <w:rPr>
                          <w:i/>
                        </w:rPr>
                        <w:t xml:space="preserve"> </w:t>
                      </w:r>
                      <w:proofErr w:type="spellStart"/>
                      <w:r w:rsidRPr="001C1BA7">
                        <w:rPr>
                          <w:i/>
                        </w:rPr>
                        <w:t>canis</w:t>
                      </w:r>
                      <w:proofErr w:type="spellEnd"/>
                    </w:p>
                    <w:p w:rsidR="00A00DD8" w:rsidRDefault="00A00DD8" w:rsidP="0086132E">
                      <w:pPr>
                        <w:pStyle w:val="PHEbodytextTable"/>
                      </w:pPr>
                      <w:proofErr w:type="gramStart"/>
                      <w:r>
                        <w:t>Drawing of hind tibia.</w:t>
                      </w:r>
                      <w:proofErr w:type="gramEnd"/>
                    </w:p>
                    <w:p w:rsidR="00A00DD8" w:rsidRDefault="00A00DD8" w:rsidP="0086132E">
                      <w:pPr>
                        <w:pStyle w:val="PHEbodytextTable"/>
                        <w:rPr>
                          <w:sz w:val="16"/>
                        </w:rPr>
                      </w:pPr>
                      <w:r>
                        <w:rPr>
                          <w:sz w:val="16"/>
                        </w:rPr>
                        <w:t xml:space="preserve">(Illustration by C. </w:t>
                      </w:r>
                      <w:proofErr w:type="spellStart"/>
                      <w:r>
                        <w:rPr>
                          <w:sz w:val="16"/>
                        </w:rPr>
                        <w:t>Whitehorn</w:t>
                      </w:r>
                      <w:proofErr w:type="spellEnd"/>
                      <w:r>
                        <w:rPr>
                          <w:sz w:val="16"/>
                        </w:rPr>
                        <w:t>)</w:t>
                      </w:r>
                    </w:p>
                    <w:p w:rsidR="00A00DD8" w:rsidRDefault="00A00DD8" w:rsidP="0086132E">
                      <w:pPr>
                        <w:pStyle w:val="PHEbodytextTable"/>
                        <w:rPr>
                          <w:sz w:val="16"/>
                        </w:rPr>
                      </w:pPr>
                    </w:p>
                    <w:p w:rsidR="00A00DD8" w:rsidRPr="00EC4FD6" w:rsidRDefault="00A00DD8" w:rsidP="0086132E">
                      <w:pPr>
                        <w:pStyle w:val="PHEbodytextTable"/>
                      </w:pPr>
                      <w:r w:rsidRPr="00C40890">
                        <w:rPr>
                          <w:b/>
                        </w:rPr>
                        <w:t>Note:</w:t>
                      </w:r>
                      <w:r>
                        <w:t xml:space="preserve"> </w:t>
                      </w:r>
                      <w:r w:rsidRPr="00EC4FD6">
                        <w:t>Circles denote the origin of additional setae that are not illustrated</w:t>
                      </w:r>
                    </w:p>
                  </w:txbxContent>
                </v:textbox>
                <w10:wrap type="tight"/>
              </v:shape>
            </w:pict>
          </mc:Fallback>
        </mc:AlternateContent>
      </w:r>
      <w:r w:rsidRPr="009E105B">
        <w:rPr>
          <w:noProof/>
        </w:rPr>
        <w:drawing>
          <wp:inline distT="0" distB="0" distL="0" distR="0" wp14:anchorId="475AE6E3" wp14:editId="0558729A">
            <wp:extent cx="2083242" cy="2103862"/>
            <wp:effectExtent l="0" t="0" r="0" b="0"/>
            <wp:docPr id="10" name="Picture 3" descr="tibia_dogfl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bia_dogflea"/>
                    <pic:cNvPicPr>
                      <a:picLocks noChangeAspect="1" noChangeArrowheads="1"/>
                    </pic:cNvPicPr>
                  </pic:nvPicPr>
                  <pic:blipFill>
                    <a:blip r:embed="rId43" cstate="print"/>
                    <a:srcRect/>
                    <a:stretch>
                      <a:fillRect/>
                    </a:stretch>
                  </pic:blipFill>
                  <pic:spPr bwMode="auto">
                    <a:xfrm>
                      <a:off x="0" y="0"/>
                      <a:ext cx="2087786" cy="2108451"/>
                    </a:xfrm>
                    <a:prstGeom prst="rect">
                      <a:avLst/>
                    </a:prstGeom>
                    <a:noFill/>
                    <a:ln w="9525">
                      <a:noFill/>
                      <a:miter lim="800000"/>
                      <a:headEnd/>
                      <a:tailEnd/>
                    </a:ln>
                  </pic:spPr>
                </pic:pic>
              </a:graphicData>
            </a:graphic>
          </wp:inline>
        </w:drawing>
      </w:r>
    </w:p>
    <w:p w:rsidR="0086132E" w:rsidRPr="009E105B" w:rsidRDefault="0086132E" w:rsidP="0086132E">
      <w:pPr>
        <w:pStyle w:val="PHEreportHeading3"/>
      </w:pPr>
      <w:bookmarkStart w:id="20" w:name="_Toc278367445"/>
      <w:proofErr w:type="spellStart"/>
      <w:r w:rsidRPr="009E105B">
        <w:rPr>
          <w:i/>
        </w:rPr>
        <w:t>Ceratophyllus</w:t>
      </w:r>
      <w:proofErr w:type="spellEnd"/>
      <w:r w:rsidRPr="009E105B">
        <w:t xml:space="preserve"> (the </w:t>
      </w:r>
      <w:r w:rsidR="00F13D56" w:rsidRPr="009E105B">
        <w:t>bird f</w:t>
      </w:r>
      <w:r w:rsidRPr="009E105B">
        <w:t xml:space="preserve">lea) and </w:t>
      </w:r>
      <w:proofErr w:type="spellStart"/>
      <w:r w:rsidRPr="009E105B">
        <w:rPr>
          <w:i/>
        </w:rPr>
        <w:t>Nosopsyllus</w:t>
      </w:r>
      <w:proofErr w:type="spellEnd"/>
      <w:r w:rsidRPr="009E105B">
        <w:t xml:space="preserve"> (the rat flea)</w:t>
      </w:r>
      <w:bookmarkEnd w:id="20"/>
    </w:p>
    <w:p w:rsidR="0086132E" w:rsidRPr="009E105B" w:rsidRDefault="0086132E" w:rsidP="0086132E">
      <w:pPr>
        <w:pStyle w:val="PHEBodytext"/>
      </w:pPr>
      <w:r w:rsidRPr="009E105B">
        <w:t xml:space="preserve">Both these genera are found in the family </w:t>
      </w:r>
      <w:proofErr w:type="spellStart"/>
      <w:r w:rsidRPr="009E105B">
        <w:t>Ceratophyllidae</w:t>
      </w:r>
      <w:proofErr w:type="spellEnd"/>
      <w:r w:rsidRPr="009E105B">
        <w:t xml:space="preserve"> and share a number of morphological characters. They can be distinguished only by examination of the genitalia. The common chicken flea (</w:t>
      </w:r>
      <w:proofErr w:type="spellStart"/>
      <w:r w:rsidRPr="009E105B">
        <w:rPr>
          <w:i/>
        </w:rPr>
        <w:t>Ceratophyllu</w:t>
      </w:r>
      <w:r w:rsidRPr="009E105B">
        <w:t>s</w:t>
      </w:r>
      <w:proofErr w:type="spellEnd"/>
      <w:r w:rsidRPr="009E105B">
        <w:t xml:space="preserve"> </w:t>
      </w:r>
      <w:proofErr w:type="spellStart"/>
      <w:r w:rsidRPr="009E105B">
        <w:rPr>
          <w:i/>
        </w:rPr>
        <w:t>gallinae</w:t>
      </w:r>
      <w:proofErr w:type="spellEnd"/>
      <w:r w:rsidRPr="009E105B">
        <w:t xml:space="preserve">) is cosmopolitan in distribution and is an </w:t>
      </w:r>
      <w:proofErr w:type="spellStart"/>
      <w:r w:rsidRPr="009E105B">
        <w:t>ectoparasite</w:t>
      </w:r>
      <w:proofErr w:type="spellEnd"/>
      <w:r w:rsidRPr="009E105B">
        <w:t xml:space="preserve"> of domestic poultry and wild birds (such as pigeons, starlings and sparrows). This species will bite man opportunistically and causes considerable biting nuisance. The rat flea (</w:t>
      </w:r>
      <w:proofErr w:type="spellStart"/>
      <w:r w:rsidRPr="009E105B">
        <w:rPr>
          <w:i/>
        </w:rPr>
        <w:t>Nosopsyllus</w:t>
      </w:r>
      <w:proofErr w:type="spellEnd"/>
      <w:r w:rsidRPr="009E105B">
        <w:rPr>
          <w:i/>
        </w:rPr>
        <w:t xml:space="preserve"> </w:t>
      </w:r>
      <w:r w:rsidRPr="009E105B">
        <w:rPr>
          <w:iCs/>
        </w:rPr>
        <w:t>species)</w:t>
      </w:r>
      <w:r w:rsidRPr="009E105B">
        <w:t xml:space="preserve"> is also cosmopolitan in distribution and is the </w:t>
      </w:r>
      <w:proofErr w:type="spellStart"/>
      <w:r w:rsidRPr="009E105B">
        <w:t>ectoparasite</w:t>
      </w:r>
      <w:proofErr w:type="spellEnd"/>
      <w:r w:rsidRPr="009E105B">
        <w:t xml:space="preserve"> of a number of rodent species.</w:t>
      </w:r>
    </w:p>
    <w:p w:rsidR="0086132E" w:rsidRPr="009E105B" w:rsidRDefault="0086132E" w:rsidP="0086132E">
      <w:pPr>
        <w:pStyle w:val="PHEreportsub"/>
      </w:pPr>
      <w:r w:rsidRPr="009E105B">
        <w:t xml:space="preserve">Description  </w:t>
      </w:r>
    </w:p>
    <w:p w:rsidR="0086132E" w:rsidRPr="009E105B" w:rsidRDefault="0086132E" w:rsidP="0086132E">
      <w:pPr>
        <w:pStyle w:val="PHEBodytext"/>
      </w:pPr>
      <w:r w:rsidRPr="009E105B">
        <w:t xml:space="preserve">These fleas are distinguished from the other medically important genera by the presence of a </w:t>
      </w:r>
      <w:proofErr w:type="spellStart"/>
      <w:r w:rsidRPr="009E105B">
        <w:t>pronotal</w:t>
      </w:r>
      <w:proofErr w:type="spellEnd"/>
      <w:r w:rsidRPr="009E105B">
        <w:t xml:space="preserve"> comb, a </w:t>
      </w:r>
      <w:proofErr w:type="spellStart"/>
      <w:r w:rsidRPr="009E105B">
        <w:t>mesopleural</w:t>
      </w:r>
      <w:proofErr w:type="spellEnd"/>
      <w:r w:rsidRPr="009E105B">
        <w:t xml:space="preserve"> rod and a well-developed pleural arch (located between the third thoracic segment and the abdomen).</w:t>
      </w:r>
    </w:p>
    <w:p w:rsidR="0086132E" w:rsidRPr="009E105B" w:rsidRDefault="00DB73FE" w:rsidP="0086132E">
      <w:pPr>
        <w:pStyle w:val="PHEBodytext"/>
      </w:pPr>
      <w:r w:rsidRPr="009E105B">
        <w:rPr>
          <w:noProof/>
        </w:rPr>
        <w:lastRenderedPageBreak/>
        <mc:AlternateContent>
          <mc:Choice Requires="wps">
            <w:drawing>
              <wp:anchor distT="0" distB="0" distL="114300" distR="114300" simplePos="0" relativeHeight="251675136" behindDoc="0" locked="0" layoutInCell="1" allowOverlap="1" wp14:anchorId="2D313325" wp14:editId="5383EAEE">
                <wp:simplePos x="0" y="0"/>
                <wp:positionH relativeFrom="column">
                  <wp:posOffset>2371090</wp:posOffset>
                </wp:positionH>
                <wp:positionV relativeFrom="paragraph">
                  <wp:posOffset>1934210</wp:posOffset>
                </wp:positionV>
                <wp:extent cx="1887220" cy="1135380"/>
                <wp:effectExtent l="0" t="0" r="0" b="7620"/>
                <wp:wrapNone/>
                <wp:docPr id="17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7220" cy="1135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C40890" w:rsidRDefault="00A00DD8" w:rsidP="0086132E">
                            <w:pPr>
                              <w:pStyle w:val="PHEbodytextTable"/>
                            </w:pPr>
                            <w:proofErr w:type="spellStart"/>
                            <w:r w:rsidRPr="00A858DD">
                              <w:rPr>
                                <w:i/>
                              </w:rPr>
                              <w:t>Nosopsyllus</w:t>
                            </w:r>
                            <w:proofErr w:type="spellEnd"/>
                            <w:r w:rsidRPr="00C40890">
                              <w:t xml:space="preserve"> </w:t>
                            </w:r>
                            <w:r w:rsidRPr="001A16FB">
                              <w:t>species</w:t>
                            </w:r>
                          </w:p>
                          <w:p w:rsidR="00A00DD8" w:rsidRDefault="00A00DD8" w:rsidP="0086132E">
                            <w:pPr>
                              <w:pStyle w:val="PHEbodytextTable"/>
                            </w:pPr>
                            <w:proofErr w:type="gramStart"/>
                            <w:r>
                              <w:t>Drawing of head and thorax.</w:t>
                            </w:r>
                            <w:proofErr w:type="gramEnd"/>
                          </w:p>
                          <w:p w:rsidR="00A00DD8" w:rsidRDefault="00A00DD8" w:rsidP="0086132E">
                            <w:pPr>
                              <w:pStyle w:val="PHEbodytextTable"/>
                            </w:pPr>
                            <w:r w:rsidRPr="00C40890">
                              <w:rPr>
                                <w:b/>
                              </w:rPr>
                              <w:t>Note:</w:t>
                            </w:r>
                            <w:r>
                              <w:t xml:space="preserve"> pleural arch in third thoracic segment.</w:t>
                            </w:r>
                          </w:p>
                          <w:p w:rsidR="00A00DD8" w:rsidRDefault="00A00DD8" w:rsidP="0086132E">
                            <w:pPr>
                              <w:pStyle w:val="PHEbodytextTable"/>
                            </w:pPr>
                            <w:r>
                              <w:rPr>
                                <w:sz w:val="16"/>
                              </w:rPr>
                              <w:t xml:space="preserve">(Illustration by C. </w:t>
                            </w:r>
                            <w:proofErr w:type="spellStart"/>
                            <w:r>
                              <w:rPr>
                                <w:sz w:val="16"/>
                              </w:rPr>
                              <w:t>Whitehorn</w:t>
                            </w:r>
                            <w:proofErr w:type="spellEnd"/>
                            <w:r>
                              <w:rPr>
                                <w:sz w:val="16"/>
                              </w:rPr>
                              <w:t>)</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 o:spid="_x0000_s1058" type="#_x0000_t202" style="position:absolute;margin-left:186.7pt;margin-top:152.3pt;width:148.6pt;height:89.4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" stroked="f">
                <v:textbox style="mso-fit-shape-to-text:t">
                  <w:txbxContent>
                    <w:p w:rsidR="00A00DD8" w:rsidRPr="00C40890" w:rsidRDefault="00A00DD8" w:rsidP="0086132E">
                      <w:pPr>
                        <w:pStyle w:val="PHEbodytextTable"/>
                      </w:pPr>
                      <w:proofErr w:type="spellStart"/>
                      <w:r w:rsidRPr="00A858DD">
                        <w:rPr>
                          <w:i/>
                        </w:rPr>
                        <w:t>Nosopsyllus</w:t>
                      </w:r>
                      <w:proofErr w:type="spellEnd"/>
                      <w:r w:rsidRPr="00C40890">
                        <w:t xml:space="preserve"> </w:t>
                      </w:r>
                      <w:r w:rsidRPr="001A16FB">
                        <w:t>species</w:t>
                      </w:r>
                    </w:p>
                    <w:p w:rsidR="00A00DD8" w:rsidRDefault="00A00DD8" w:rsidP="0086132E">
                      <w:pPr>
                        <w:pStyle w:val="PHEbodytextTable"/>
                      </w:pPr>
                      <w:proofErr w:type="gramStart"/>
                      <w:r>
                        <w:t>Drawing of head and thorax.</w:t>
                      </w:r>
                      <w:proofErr w:type="gramEnd"/>
                    </w:p>
                    <w:p w:rsidR="00A00DD8" w:rsidRDefault="00A00DD8" w:rsidP="0086132E">
                      <w:pPr>
                        <w:pStyle w:val="PHEbodytextTable"/>
                      </w:pPr>
                      <w:r w:rsidRPr="00C40890">
                        <w:rPr>
                          <w:b/>
                        </w:rPr>
                        <w:t>Note:</w:t>
                      </w:r>
                      <w:r>
                        <w:t xml:space="preserve"> pleural arch in third thoracic segment.</w:t>
                      </w:r>
                    </w:p>
                    <w:p w:rsidR="00A00DD8" w:rsidRDefault="00A00DD8" w:rsidP="0086132E">
                      <w:pPr>
                        <w:pStyle w:val="PHEbodytextTable"/>
                      </w:pPr>
                      <w:r>
                        <w:rPr>
                          <w:sz w:val="16"/>
                        </w:rPr>
                        <w:t xml:space="preserve">(Illustration by C. </w:t>
                      </w:r>
                      <w:proofErr w:type="spellStart"/>
                      <w:r>
                        <w:rPr>
                          <w:sz w:val="16"/>
                        </w:rPr>
                        <w:t>Whitehorn</w:t>
                      </w:r>
                      <w:proofErr w:type="spellEnd"/>
                      <w:r>
                        <w:rPr>
                          <w:sz w:val="16"/>
                        </w:rPr>
                        <w:t>)</w:t>
                      </w:r>
                    </w:p>
                  </w:txbxContent>
                </v:textbox>
              </v:shape>
            </w:pict>
          </mc:Fallback>
        </mc:AlternateContent>
      </w:r>
      <w:r w:rsidRPr="009E105B">
        <w:rPr>
          <w:noProof/>
        </w:rPr>
        <mc:AlternateContent>
          <mc:Choice Requires="wps">
            <w:drawing>
              <wp:anchor distT="0" distB="0" distL="114300" distR="114300" simplePos="0" relativeHeight="251674112" behindDoc="0" locked="0" layoutInCell="1" allowOverlap="1" wp14:anchorId="06D89A29" wp14:editId="3E9EC760">
                <wp:simplePos x="0" y="0"/>
                <wp:positionH relativeFrom="column">
                  <wp:posOffset>-3810</wp:posOffset>
                </wp:positionH>
                <wp:positionV relativeFrom="paragraph">
                  <wp:posOffset>1961515</wp:posOffset>
                </wp:positionV>
                <wp:extent cx="2088515" cy="1043940"/>
                <wp:effectExtent l="0" t="0" r="6985" b="3810"/>
                <wp:wrapNone/>
                <wp:docPr id="17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8515" cy="1043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E508BF" w:rsidRDefault="00A00DD8" w:rsidP="0086132E">
                            <w:pPr>
                              <w:pStyle w:val="PHEbodytextTable"/>
                            </w:pPr>
                            <w:proofErr w:type="spellStart"/>
                            <w:r w:rsidRPr="00A858DD">
                              <w:rPr>
                                <w:i/>
                              </w:rPr>
                              <w:t>Nosopsyllus</w:t>
                            </w:r>
                            <w:proofErr w:type="spellEnd"/>
                            <w:r w:rsidRPr="00E508BF">
                              <w:t xml:space="preserve"> </w:t>
                            </w:r>
                            <w:r w:rsidRPr="001A16FB">
                              <w:t>species</w:t>
                            </w:r>
                          </w:p>
                          <w:p w:rsidR="00A00DD8" w:rsidRDefault="00A00DD8" w:rsidP="0086132E">
                            <w:pPr>
                              <w:pStyle w:val="PHEbodytextTable"/>
                            </w:pPr>
                            <w:r>
                              <w:t>Photograph of head, first and</w:t>
                            </w:r>
                          </w:p>
                          <w:p w:rsidR="00A00DD8" w:rsidRDefault="00A00DD8" w:rsidP="0086132E">
                            <w:pPr>
                              <w:pStyle w:val="PHEbodytextTable"/>
                            </w:pPr>
                            <w:proofErr w:type="gramStart"/>
                            <w:r>
                              <w:t>second</w:t>
                            </w:r>
                            <w:proofErr w:type="gramEnd"/>
                            <w:r>
                              <w:t xml:space="preserve"> thoracic segments.</w:t>
                            </w:r>
                          </w:p>
                          <w:p w:rsidR="00A00DD8" w:rsidRDefault="00A00DD8" w:rsidP="0086132E">
                            <w:pPr>
                              <w:pStyle w:val="PHEbodytextTable"/>
                            </w:pPr>
                            <w:r>
                              <w:t>© LSHTM.</w:t>
                            </w:r>
                            <w:r>
                              <w:tab/>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59" type="#_x0000_t202" style="position:absolute;margin-left:-.3pt;margin-top:154.45pt;width:164.45pt;height:82.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" stroked="f">
                <v:textbox>
                  <w:txbxContent>
                    <w:p w:rsidR="00A00DD8" w:rsidRPr="00E508BF" w:rsidRDefault="00A00DD8" w:rsidP="0086132E">
                      <w:pPr>
                        <w:pStyle w:val="PHEbodytextTable"/>
                      </w:pPr>
                      <w:proofErr w:type="spellStart"/>
                      <w:r w:rsidRPr="00A858DD">
                        <w:rPr>
                          <w:i/>
                        </w:rPr>
                        <w:t>Nosopsyllus</w:t>
                      </w:r>
                      <w:proofErr w:type="spellEnd"/>
                      <w:r w:rsidRPr="00E508BF">
                        <w:t xml:space="preserve"> </w:t>
                      </w:r>
                      <w:r w:rsidRPr="001A16FB">
                        <w:t>species</w:t>
                      </w:r>
                    </w:p>
                    <w:p w:rsidR="00A00DD8" w:rsidRDefault="00A00DD8" w:rsidP="0086132E">
                      <w:pPr>
                        <w:pStyle w:val="PHEbodytextTable"/>
                      </w:pPr>
                      <w:r>
                        <w:t>Photograph of head, first and</w:t>
                      </w:r>
                    </w:p>
                    <w:p w:rsidR="00A00DD8" w:rsidRDefault="00A00DD8" w:rsidP="0086132E">
                      <w:pPr>
                        <w:pStyle w:val="PHEbodytextTable"/>
                      </w:pPr>
                      <w:proofErr w:type="gramStart"/>
                      <w:r>
                        <w:t>second</w:t>
                      </w:r>
                      <w:proofErr w:type="gramEnd"/>
                      <w:r>
                        <w:t xml:space="preserve"> thoracic segments.</w:t>
                      </w:r>
                    </w:p>
                    <w:p w:rsidR="00A00DD8" w:rsidRDefault="00A00DD8" w:rsidP="0086132E">
                      <w:pPr>
                        <w:pStyle w:val="PHEbodytextTable"/>
                      </w:pPr>
                      <w:r>
                        <w:t>© LSHTM.</w:t>
                      </w:r>
                      <w:r>
                        <w:tab/>
                      </w:r>
                      <w:r>
                        <w:tab/>
                      </w:r>
                    </w:p>
                  </w:txbxContent>
                </v:textbox>
              </v:shape>
            </w:pict>
          </mc:Fallback>
        </mc:AlternateContent>
      </w:r>
      <w:r w:rsidR="0086132E" w:rsidRPr="009E105B">
        <w:rPr>
          <w:noProof/>
        </w:rPr>
        <mc:AlternateContent>
          <mc:Choice Requires="wpg">
            <w:drawing>
              <wp:inline distT="0" distB="0" distL="0" distR="0" wp14:anchorId="6C53755B" wp14:editId="58CA08D6">
                <wp:extent cx="4932045" cy="2026285"/>
                <wp:effectExtent l="19050" t="19050" r="1905" b="0"/>
                <wp:docPr id="175"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2045" cy="2026285"/>
                          <a:chOff x="2206" y="2688"/>
                          <a:chExt cx="7767" cy="3372"/>
                        </a:xfrm>
                      </wpg:grpSpPr>
                      <pic:pic xmlns:pic="http://schemas.openxmlformats.org/drawingml/2006/picture">
                        <pic:nvPicPr>
                          <pic:cNvPr id="176" name="Picture 14" descr="ratfle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2206" y="2688"/>
                            <a:ext cx="2577" cy="319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7" name="Picture 15" descr="Nosopfle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5912" y="3054"/>
                            <a:ext cx="4061" cy="300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66" o:spid="_x0000_s1026" style="width:388.35pt;height:159.55pt;mso-position-horizontal-relative:char;mso-position-vertical-relative:line" coordorigin="2206,2688" coordsize="7767,33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">
                <v:shape id="Picture 14" o:spid="_x0000_s1027" type="#_x0000_t75" alt="ratflea" style="position:absolute;left:2206;top:2688;width:2577;height:3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6XhjDAAAA3AAAAA8AAABkcnMvZG93bnJldi54bWxET0trAjEQvhf6H8IUvEjNKvhga5RWFL2I&#10;uHrpbdhMN4ubSdhEXf+9KRR6m4/vOfNlZxtxozbUjhUMBxkI4tLpmisF59PmfQYiRGSNjWNS8KAA&#10;y8Xryxxz7e58pFsRK5FCOOSowMTocylDachiGDhPnLgf11qMCbaV1C3eU7ht5CjLJtJizanBoKeV&#10;ofJSXK2C/vCw/65Psu+/9uep2V78uliPleq9dZ8fICJ18V/8597pNH86gd9n0gVy8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7peGMMAAADcAAAADwAAAAAAAAAAAAAAAACf&#10;AgAAZHJzL2Rvd25yZXYueG1sUEsFBgAAAAAEAAQA9wAAAI8DAAAAAA==&#10;" stroked="t">
                  <v:imagedata r:id="rId46" o:title="ratflea"/>
                </v:shape>
                <v:shape id="Picture 15" o:spid="_x0000_s1028" type="#_x0000_t75" alt="Nosopflea" style="position:absolute;left:5912;top:3054;width:4061;height:3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vCZLDAAAA3AAAAA8AAABkcnMvZG93bnJldi54bWxET81qwkAQvhd8h2WE3urGHpoS3QRRA7aU&#10;gtYHGLNjEs3Oht01pm/fLRR6m4/vd5bFaDoxkPOtZQXzWQKCuLK65VrB8at8egXhA7LGzjIp+CYP&#10;RT55WGKm7Z33NBxCLWII+wwVNCH0mZS+asign9meOHJn6wyGCF0ttcN7DDedfE6SF2mw5djQYE/r&#10;hqrr4WYUbOzubVuW2244hX3qPt5v7mI/lXqcjqsFiEBj+Bf/uXc6zk9T+H0mXiDz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i8JksMAAADcAAAADwAAAAAAAAAAAAAAAACf&#10;AgAAZHJzL2Rvd25yZXYueG1sUEsFBgAAAAAEAAQA9wAAAI8DAAAAAA==&#10;">
                  <v:imagedata r:id="rId47" o:title="Nosopflea"/>
                </v:shape>
                <w10:anchorlock/>
              </v:group>
            </w:pict>
          </mc:Fallback>
        </mc:AlternateContent>
      </w:r>
    </w:p>
    <w:p w:rsidR="0086132E" w:rsidRPr="009E105B" w:rsidRDefault="0086132E" w:rsidP="0086132E">
      <w:pPr>
        <w:pStyle w:val="PHEBodytext"/>
        <w:tabs>
          <w:tab w:val="left" w:pos="3555"/>
        </w:tabs>
      </w:pPr>
      <w:r w:rsidRPr="009E105B">
        <w:tab/>
      </w:r>
    </w:p>
    <w:p w:rsidR="0086132E" w:rsidRPr="009E105B" w:rsidRDefault="0086132E" w:rsidP="0086132E">
      <w:pPr>
        <w:pStyle w:val="PHEBodytext"/>
      </w:pPr>
    </w:p>
    <w:p w:rsidR="0086132E" w:rsidRPr="009E105B" w:rsidRDefault="0086132E" w:rsidP="0086132E">
      <w:pPr>
        <w:pStyle w:val="PHEBodytext"/>
      </w:pPr>
    </w:p>
    <w:p w:rsidR="00464B36" w:rsidRPr="009E105B" w:rsidRDefault="00464B36" w:rsidP="0086132E">
      <w:pPr>
        <w:pStyle w:val="PHEBodytext"/>
      </w:pPr>
    </w:p>
    <w:p w:rsidR="0086132E" w:rsidRPr="009E105B" w:rsidRDefault="0086132E" w:rsidP="00F13D56">
      <w:pPr>
        <w:pStyle w:val="PHEreportHeading3"/>
      </w:pPr>
      <w:proofErr w:type="spellStart"/>
      <w:r w:rsidRPr="009E105B">
        <w:rPr>
          <w:i/>
        </w:rPr>
        <w:t>Leptopsylla</w:t>
      </w:r>
      <w:proofErr w:type="spellEnd"/>
      <w:r w:rsidRPr="009E105B">
        <w:rPr>
          <w:i/>
        </w:rPr>
        <w:t xml:space="preserve"> </w:t>
      </w:r>
      <w:r w:rsidRPr="009E105B">
        <w:t xml:space="preserve">(the </w:t>
      </w:r>
      <w:r w:rsidR="00804319" w:rsidRPr="009E105B">
        <w:t>mouse f</w:t>
      </w:r>
      <w:r w:rsidRPr="009E105B">
        <w:t>lea)</w:t>
      </w:r>
    </w:p>
    <w:p w:rsidR="0086132E" w:rsidRPr="009E105B" w:rsidRDefault="0086132E" w:rsidP="0086132E">
      <w:pPr>
        <w:pStyle w:val="PHEBodytext"/>
      </w:pPr>
      <w:r w:rsidRPr="009E105B">
        <w:t xml:space="preserve">Distributed throughout the Palaearctic, Nearctic and Afrotropical regions members of the genus </w:t>
      </w:r>
      <w:proofErr w:type="spellStart"/>
      <w:r w:rsidRPr="009E105B">
        <w:rPr>
          <w:i/>
        </w:rPr>
        <w:t>Leptopsylla</w:t>
      </w:r>
      <w:proofErr w:type="spellEnd"/>
      <w:r w:rsidRPr="009E105B">
        <w:t xml:space="preserve"> are primarily </w:t>
      </w:r>
      <w:proofErr w:type="spellStart"/>
      <w:r w:rsidRPr="009E105B">
        <w:t>ectoparasites</w:t>
      </w:r>
      <w:proofErr w:type="spellEnd"/>
      <w:r w:rsidRPr="009E105B">
        <w:t xml:space="preserve"> of small rodents.</w:t>
      </w:r>
    </w:p>
    <w:p w:rsidR="0086132E" w:rsidRPr="009E105B" w:rsidRDefault="0086132E" w:rsidP="0086132E">
      <w:pPr>
        <w:pStyle w:val="PHEreportsub"/>
      </w:pPr>
      <w:r w:rsidRPr="009E105B">
        <w:t xml:space="preserve">Description  </w:t>
      </w:r>
    </w:p>
    <w:p w:rsidR="0086132E" w:rsidRDefault="00253941" w:rsidP="0086132E">
      <w:pPr>
        <w:pStyle w:val="PHEBodytext"/>
      </w:pPr>
      <w:r w:rsidRPr="009E105B">
        <w:rPr>
          <w:noProof/>
        </w:rPr>
        <mc:AlternateContent>
          <mc:Choice Requires="wpg">
            <w:drawing>
              <wp:anchor distT="0" distB="0" distL="114300" distR="114300" simplePos="0" relativeHeight="251758080" behindDoc="1" locked="0" layoutInCell="1" allowOverlap="1" wp14:anchorId="59C1DF6B" wp14:editId="7DA4F85D">
                <wp:simplePos x="0" y="0"/>
                <wp:positionH relativeFrom="column">
                  <wp:posOffset>0</wp:posOffset>
                </wp:positionH>
                <wp:positionV relativeFrom="paragraph">
                  <wp:posOffset>643890</wp:posOffset>
                </wp:positionV>
                <wp:extent cx="5257800" cy="1693545"/>
                <wp:effectExtent l="19050" t="0" r="0" b="20955"/>
                <wp:wrapTight wrapText="bothSides">
                  <wp:wrapPolygon edited="0">
                    <wp:start x="10643" y="0"/>
                    <wp:lineTo x="-78" y="729"/>
                    <wp:lineTo x="-78" y="21624"/>
                    <wp:lineTo x="9078" y="21624"/>
                    <wp:lineTo x="21522" y="21138"/>
                    <wp:lineTo x="21522" y="0"/>
                    <wp:lineTo x="10643" y="0"/>
                  </wp:wrapPolygon>
                </wp:wrapTight>
                <wp:docPr id="171"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0" cy="1693545"/>
                          <a:chOff x="2161" y="10853"/>
                          <a:chExt cx="8280" cy="2826"/>
                        </a:xfrm>
                      </wpg:grpSpPr>
                      <pic:pic xmlns:pic="http://schemas.openxmlformats.org/drawingml/2006/picture">
                        <pic:nvPicPr>
                          <pic:cNvPr id="172" name="Picture 24" descr="Leptopfle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6301" y="10853"/>
                            <a:ext cx="4140" cy="27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3" name="Picture 25" descr="mousefle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161" y="11012"/>
                            <a:ext cx="3418" cy="266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76" o:spid="_x0000_s1026" style="position:absolute;margin-left:0;margin-top:50.7pt;width:414pt;height:133.35pt;z-index:-251558400" coordorigin="2161,10853" coordsize="8280,28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&#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">
                <v:shape id="Picture 24" o:spid="_x0000_s1027" type="#_x0000_t75" alt="Leptopflea" style="position:absolute;left:6301;top:10853;width:4140;height:2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mUVjCAAAA3AAAAA8AAABkcnMvZG93bnJldi54bWxET0trAjEQvhf6H8IUeimarUjV1SjFInro&#10;xQd6HZIxu7iZLEmq239vhEJv8/E9Z7boXCOuFGLtWcF7vwBBrL2p2So47Fe9MYiYkA02nknBL0VY&#10;zJ+fZlgaf+MtXXfJihzCsUQFVUptKWXUFTmMfd8SZ+7sg8OUYbDSBLzlcNfIQVF8SIc154YKW1pW&#10;pC+7H6cgTvbHt3U4rYZafx0238myXVqlXl+6zymIRF36F/+5NybPHw3g8Uy+QM7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JlFYwgAAANwAAAAPAAAAAAAAAAAAAAAAAJ8C&#10;AABkcnMvZG93bnJldi54bWxQSwUGAAAAAAQABAD3AAAAjgMAAAAA&#10;">
                  <v:imagedata r:id="rId50" o:title="Leptopflea"/>
                </v:shape>
                <v:shape id="Picture 25" o:spid="_x0000_s1028" type="#_x0000_t75" alt="mouseflea" style="position:absolute;left:2161;top:11012;width:3418;height: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dieHDAAAA3AAAAA8AAABkcnMvZG93bnJldi54bWxET01rwkAQvQv9D8sUvOlGpa2k2YgEtR5r&#10;VLwO2WmSNjsbsluT+uvdQqG3ebzPSVaDacSVOldbVjCbRiCIC6trLhWcjtvJEoTzyBoby6Tghxys&#10;0odRgrG2PR/omvtShBB2MSqovG9jKV1RkUE3tS1x4D5sZ9AH2JVSd9iHcNPIeRQ9S4M1h4YKW8oq&#10;Kr7yb6Mgu7y/PW1O+yyfnznbbT7L227WKzV+HNavIDwN/l/8597rMP9lAb/PhAtke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Z2J4cMAAADcAAAADwAAAAAAAAAAAAAAAACf&#10;AgAAZHJzL2Rvd25yZXYueG1sUEsFBgAAAAAEAAQA9wAAAI8DAAAAAA==&#10;" stroked="t">
                  <v:imagedata r:id="rId51" o:title="mouseflea"/>
                </v:shape>
                <w10:wrap type="tight"/>
              </v:group>
            </w:pict>
          </mc:Fallback>
        </mc:AlternateContent>
      </w:r>
      <w:r w:rsidR="0086132E" w:rsidRPr="009E105B">
        <w:t xml:space="preserve">These fleas are distinguished from other genera by the distinctive shape of the head (that appears folded), the presence of a </w:t>
      </w:r>
      <w:proofErr w:type="spellStart"/>
      <w:r w:rsidR="0086132E" w:rsidRPr="009E105B">
        <w:t>pronotal</w:t>
      </w:r>
      <w:proofErr w:type="spellEnd"/>
      <w:r w:rsidR="0086132E" w:rsidRPr="009E105B">
        <w:t xml:space="preserve"> comb and a reduced </w:t>
      </w:r>
      <w:proofErr w:type="spellStart"/>
      <w:r w:rsidR="0086132E" w:rsidRPr="009E105B">
        <w:t>genal</w:t>
      </w:r>
      <w:proofErr w:type="spellEnd"/>
      <w:r w:rsidR="0086132E" w:rsidRPr="009E105B">
        <w:t xml:space="preserve"> comb, and the absence of eyes.</w:t>
      </w:r>
    </w:p>
    <w:p w:rsidR="00180D96" w:rsidRDefault="00180D96" w:rsidP="0086132E">
      <w:pPr>
        <w:pStyle w:val="PHEBodytext"/>
      </w:pPr>
    </w:p>
    <w:p w:rsidR="0086132E" w:rsidRPr="009E105B" w:rsidRDefault="0086132E" w:rsidP="0086132E">
      <w:pPr>
        <w:pStyle w:val="PHEBodytext"/>
      </w:pPr>
    </w:p>
    <w:p w:rsidR="0086132E" w:rsidRPr="009E105B" w:rsidRDefault="0086132E" w:rsidP="0086132E">
      <w:pPr>
        <w:pStyle w:val="PHEBodytext"/>
        <w:tabs>
          <w:tab w:val="left" w:pos="3945"/>
        </w:tabs>
      </w:pPr>
      <w:r w:rsidRPr="009E105B">
        <w:tab/>
      </w:r>
    </w:p>
    <w:p w:rsidR="0086132E" w:rsidRPr="009E105B" w:rsidRDefault="0086132E" w:rsidP="0086132E">
      <w:pPr>
        <w:pStyle w:val="PHEBodytext"/>
      </w:pPr>
    </w:p>
    <w:p w:rsidR="0086132E" w:rsidRPr="009E105B" w:rsidRDefault="0086132E" w:rsidP="0086132E">
      <w:pPr>
        <w:pStyle w:val="PHEBodytext"/>
      </w:pPr>
    </w:p>
    <w:p w:rsidR="0086132E" w:rsidRDefault="0086132E" w:rsidP="0086132E">
      <w:pPr>
        <w:pStyle w:val="PHEBodytext"/>
      </w:pPr>
    </w:p>
    <w:p w:rsidR="00253941" w:rsidRDefault="00DB73FE" w:rsidP="0086132E">
      <w:pPr>
        <w:pStyle w:val="PHEBodytext"/>
      </w:pPr>
      <w:r w:rsidRPr="009E105B">
        <w:rPr>
          <w:noProof/>
        </w:rPr>
        <mc:AlternateContent>
          <mc:Choice Requires="wps">
            <w:drawing>
              <wp:anchor distT="0" distB="0" distL="114300" distR="114300" simplePos="0" relativeHeight="251677184" behindDoc="1" locked="0" layoutInCell="1" allowOverlap="1" wp14:anchorId="3CD90896" wp14:editId="6D2B459F">
                <wp:simplePos x="0" y="0"/>
                <wp:positionH relativeFrom="column">
                  <wp:posOffset>-2505075</wp:posOffset>
                </wp:positionH>
                <wp:positionV relativeFrom="paragraph">
                  <wp:posOffset>64770</wp:posOffset>
                </wp:positionV>
                <wp:extent cx="1884680" cy="1017270"/>
                <wp:effectExtent l="0" t="0" r="1270" b="0"/>
                <wp:wrapTight wrapText="bothSides">
                  <wp:wrapPolygon edited="0">
                    <wp:start x="0" y="0"/>
                    <wp:lineTo x="0" y="21034"/>
                    <wp:lineTo x="21396" y="21034"/>
                    <wp:lineTo x="21396" y="0"/>
                    <wp:lineTo x="0" y="0"/>
                  </wp:wrapPolygon>
                </wp:wrapTight>
                <wp:docPr id="17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680" cy="1017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proofErr w:type="spellStart"/>
                            <w:r w:rsidRPr="00A858DD">
                              <w:rPr>
                                <w:i/>
                              </w:rPr>
                              <w:t>Leptopsylla</w:t>
                            </w:r>
                            <w:proofErr w:type="spellEnd"/>
                            <w:r>
                              <w:t xml:space="preserve"> species</w:t>
                            </w:r>
                          </w:p>
                          <w:p w:rsidR="00A00DD8" w:rsidRDefault="00A00DD8" w:rsidP="0086132E">
                            <w:pPr>
                              <w:pStyle w:val="PHEbodytextTable"/>
                            </w:pPr>
                            <w:proofErr w:type="gramStart"/>
                            <w:r>
                              <w:t>Drawing of head, first, second and part of</w:t>
                            </w:r>
                            <w:r w:rsidRPr="00C702CF">
                              <w:t xml:space="preserve"> </w:t>
                            </w:r>
                            <w:r>
                              <w:t>the third</w:t>
                            </w:r>
                            <w:r w:rsidRPr="00C702CF">
                              <w:t xml:space="preserve"> </w:t>
                            </w:r>
                            <w:r>
                              <w:t>thoracic segment.</w:t>
                            </w:r>
                            <w:proofErr w:type="gramEnd"/>
                            <w:r>
                              <w:t xml:space="preserve"> </w:t>
                            </w:r>
                          </w:p>
                          <w:p w:rsidR="00A00DD8" w:rsidRDefault="00A00DD8" w:rsidP="0086132E">
                            <w:pPr>
                              <w:pStyle w:val="PHEbodytextTable"/>
                            </w:pPr>
                            <w:r>
                              <w:rPr>
                                <w:sz w:val="16"/>
                              </w:rPr>
                              <w:t xml:space="preserve">(Illustration by C. </w:t>
                            </w:r>
                            <w:proofErr w:type="spellStart"/>
                            <w:r>
                              <w:rPr>
                                <w:sz w:val="16"/>
                              </w:rPr>
                              <w:t>Whitehorn</w:t>
                            </w:r>
                            <w:proofErr w:type="spellEnd"/>
                            <w:r>
                              <w:rPr>
                                <w:sz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60" type="#_x0000_t202" style="position:absolute;margin-left:-197.25pt;margin-top:5.1pt;width:148.4pt;height:80.1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" stroked="f">
                <v:textbox>
                  <w:txbxContent>
                    <w:p w:rsidR="00A00DD8" w:rsidRDefault="00A00DD8" w:rsidP="0086132E">
                      <w:pPr>
                        <w:pStyle w:val="PHEbodytextTable"/>
                      </w:pPr>
                      <w:proofErr w:type="spellStart"/>
                      <w:r w:rsidRPr="00A858DD">
                        <w:rPr>
                          <w:i/>
                        </w:rPr>
                        <w:t>Leptopsylla</w:t>
                      </w:r>
                      <w:proofErr w:type="spellEnd"/>
                      <w:r>
                        <w:t xml:space="preserve"> species</w:t>
                      </w:r>
                    </w:p>
                    <w:p w:rsidR="00A00DD8" w:rsidRDefault="00A00DD8" w:rsidP="0086132E">
                      <w:pPr>
                        <w:pStyle w:val="PHEbodytextTable"/>
                      </w:pPr>
                      <w:proofErr w:type="gramStart"/>
                      <w:r>
                        <w:t>Drawing of head, first, second and part of</w:t>
                      </w:r>
                      <w:r w:rsidRPr="00C702CF">
                        <w:t xml:space="preserve"> </w:t>
                      </w:r>
                      <w:r>
                        <w:t>the third</w:t>
                      </w:r>
                      <w:r w:rsidRPr="00C702CF">
                        <w:t xml:space="preserve"> </w:t>
                      </w:r>
                      <w:r>
                        <w:t>thoracic segment.</w:t>
                      </w:r>
                      <w:proofErr w:type="gramEnd"/>
                      <w:r>
                        <w:t xml:space="preserve"> </w:t>
                      </w:r>
                    </w:p>
                    <w:p w:rsidR="00A00DD8" w:rsidRDefault="00A00DD8" w:rsidP="0086132E">
                      <w:pPr>
                        <w:pStyle w:val="PHEbodytextTable"/>
                      </w:pPr>
                      <w:r>
                        <w:rPr>
                          <w:sz w:val="16"/>
                        </w:rPr>
                        <w:t xml:space="preserve">(Illustration by C. </w:t>
                      </w:r>
                      <w:proofErr w:type="spellStart"/>
                      <w:r>
                        <w:rPr>
                          <w:sz w:val="16"/>
                        </w:rPr>
                        <w:t>Whitehorn</w:t>
                      </w:r>
                      <w:proofErr w:type="spellEnd"/>
                      <w:r>
                        <w:rPr>
                          <w:sz w:val="16"/>
                        </w:rPr>
                        <w:t>)</w:t>
                      </w:r>
                    </w:p>
                  </w:txbxContent>
                </v:textbox>
                <w10:wrap type="tight"/>
              </v:shape>
            </w:pict>
          </mc:Fallback>
        </mc:AlternateContent>
      </w:r>
      <w:r w:rsidRPr="009E105B">
        <w:rPr>
          <w:noProof/>
        </w:rPr>
        <mc:AlternateContent>
          <mc:Choice Requires="wps">
            <w:drawing>
              <wp:anchor distT="0" distB="0" distL="114300" distR="114300" simplePos="0" relativeHeight="251676160" behindDoc="1" locked="0" layoutInCell="1" allowOverlap="1" wp14:anchorId="301ACA84" wp14:editId="0ED7F70F">
                <wp:simplePos x="0" y="0"/>
                <wp:positionH relativeFrom="column">
                  <wp:posOffset>-5568950</wp:posOffset>
                </wp:positionH>
                <wp:positionV relativeFrom="paragraph">
                  <wp:posOffset>172085</wp:posOffset>
                </wp:positionV>
                <wp:extent cx="2162175" cy="866140"/>
                <wp:effectExtent l="0" t="0" r="9525" b="0"/>
                <wp:wrapNone/>
                <wp:docPr id="170"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866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1F4098" w:rsidRDefault="00A00DD8" w:rsidP="0086132E">
                            <w:pPr>
                              <w:pStyle w:val="PHEbodytextTable"/>
                            </w:pPr>
                            <w:proofErr w:type="spellStart"/>
                            <w:r w:rsidRPr="00A858DD">
                              <w:rPr>
                                <w:i/>
                              </w:rPr>
                              <w:t>Leptopsylla</w:t>
                            </w:r>
                            <w:proofErr w:type="spellEnd"/>
                            <w:r w:rsidRPr="001F4098">
                              <w:t xml:space="preserve"> </w:t>
                            </w:r>
                            <w:r>
                              <w:t>species</w:t>
                            </w:r>
                          </w:p>
                          <w:p w:rsidR="00A00DD8" w:rsidRPr="001F4098" w:rsidRDefault="00A00DD8" w:rsidP="0086132E">
                            <w:pPr>
                              <w:pStyle w:val="PHEbodytextTable"/>
                            </w:pPr>
                            <w:r w:rsidRPr="001F4098">
                              <w:t>Photograph of head, fi</w:t>
                            </w:r>
                            <w:r>
                              <w:t xml:space="preserve">rst and </w:t>
                            </w:r>
                            <w:r w:rsidRPr="001F4098">
                              <w:t>second thoracic segments.</w:t>
                            </w:r>
                          </w:p>
                          <w:p w:rsidR="00A00DD8" w:rsidRDefault="00A00DD8" w:rsidP="0086132E">
                            <w:pPr>
                              <w:pStyle w:val="PHEbodytextTable"/>
                            </w:pPr>
                            <w:r>
                              <w:t>© LSHTM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3" o:spid="_x0000_s1061" type="#_x0000_t202" style="position:absolute;margin-left:-438.5pt;margin-top:13.55pt;width:170.25pt;height:68.2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" stroked="f">
                <v:textbox>
                  <w:txbxContent>
                    <w:p w:rsidR="00A00DD8" w:rsidRPr="001F4098" w:rsidRDefault="00A00DD8" w:rsidP="0086132E">
                      <w:pPr>
                        <w:pStyle w:val="PHEbodytextTable"/>
                      </w:pPr>
                      <w:proofErr w:type="spellStart"/>
                      <w:r w:rsidRPr="00A858DD">
                        <w:rPr>
                          <w:i/>
                        </w:rPr>
                        <w:t>Leptopsylla</w:t>
                      </w:r>
                      <w:proofErr w:type="spellEnd"/>
                      <w:r w:rsidRPr="001F4098">
                        <w:t xml:space="preserve"> </w:t>
                      </w:r>
                      <w:r>
                        <w:t>species</w:t>
                      </w:r>
                    </w:p>
                    <w:p w:rsidR="00A00DD8" w:rsidRPr="001F4098" w:rsidRDefault="00A00DD8" w:rsidP="0086132E">
                      <w:pPr>
                        <w:pStyle w:val="PHEbodytextTable"/>
                      </w:pPr>
                      <w:r w:rsidRPr="001F4098">
                        <w:t>Photograph of head, fi</w:t>
                      </w:r>
                      <w:r>
                        <w:t xml:space="preserve">rst and </w:t>
                      </w:r>
                      <w:r w:rsidRPr="001F4098">
                        <w:t>second thoracic segments.</w:t>
                      </w:r>
                    </w:p>
                    <w:p w:rsidR="00A00DD8" w:rsidRDefault="00A00DD8" w:rsidP="0086132E">
                      <w:pPr>
                        <w:pStyle w:val="PHEbodytextTable"/>
                      </w:pPr>
                      <w:r>
                        <w:t>© LSHTM</w:t>
                      </w:r>
                    </w:p>
                  </w:txbxContent>
                </v:textbox>
              </v:shape>
            </w:pict>
          </mc:Fallback>
        </mc:AlternateContent>
      </w:r>
    </w:p>
    <w:p w:rsidR="00253941" w:rsidRDefault="00253941" w:rsidP="0086132E">
      <w:pPr>
        <w:pStyle w:val="PHEBodytext"/>
      </w:pPr>
    </w:p>
    <w:p w:rsidR="00253941" w:rsidRDefault="00253941" w:rsidP="0086132E">
      <w:pPr>
        <w:pStyle w:val="PHEBodytext"/>
      </w:pPr>
    </w:p>
    <w:p w:rsidR="00F13D56" w:rsidRDefault="00F13D56" w:rsidP="0086132E">
      <w:pPr>
        <w:pStyle w:val="PHEBodytext"/>
      </w:pPr>
    </w:p>
    <w:p w:rsidR="0086132E" w:rsidRPr="009E105B" w:rsidRDefault="0086132E" w:rsidP="00036D28">
      <w:pPr>
        <w:pStyle w:val="PHEreportHeading2BlueHighlight"/>
      </w:pPr>
      <w:r w:rsidRPr="009E105B">
        <w:t xml:space="preserve">Table 1: Fleas </w:t>
      </w:r>
      <w:r w:rsidR="00804319" w:rsidRPr="009E105B">
        <w:t>associated with man</w:t>
      </w:r>
    </w:p>
    <w:p w:rsidR="0086132E" w:rsidRPr="009E105B" w:rsidRDefault="0086132E" w:rsidP="00DB73FE">
      <w:pPr>
        <w:ind w:left="0"/>
        <w:jc w:val="both"/>
        <w:rPr>
          <w:rFonts w:cs="Arial"/>
          <w:szCs w:val="22"/>
          <w:u w:val="single"/>
        </w:rPr>
      </w:pPr>
    </w:p>
    <w:tbl>
      <w:tblPr>
        <w:tblStyle w:val="TableGrid"/>
        <w:tblW w:w="9639" w:type="dxa"/>
        <w:tblLook w:val="04A0" w:firstRow="1" w:lastRow="0" w:firstColumn="1" w:lastColumn="0" w:noHBand="0" w:noVBand="1"/>
      </w:tblPr>
      <w:tblGrid>
        <w:gridCol w:w="1864"/>
        <w:gridCol w:w="1294"/>
        <w:gridCol w:w="1291"/>
        <w:gridCol w:w="1243"/>
        <w:gridCol w:w="1283"/>
        <w:gridCol w:w="1245"/>
        <w:gridCol w:w="1419"/>
      </w:tblGrid>
      <w:tr w:rsidR="0086132E" w:rsidRPr="009E105B" w:rsidTr="0086132E">
        <w:tc>
          <w:tcPr>
            <w:tcW w:w="1707" w:type="dxa"/>
          </w:tcPr>
          <w:p w:rsidR="0086132E" w:rsidRPr="009E105B" w:rsidRDefault="0086132E" w:rsidP="0086132E">
            <w:pPr>
              <w:pStyle w:val="PHEbodytextTable"/>
              <w:rPr>
                <w:b/>
              </w:rPr>
            </w:pPr>
            <w:r w:rsidRPr="009E105B">
              <w:rPr>
                <w:b/>
              </w:rPr>
              <w:t>Genus</w:t>
            </w:r>
          </w:p>
        </w:tc>
        <w:tc>
          <w:tcPr>
            <w:tcW w:w="1261" w:type="dxa"/>
          </w:tcPr>
          <w:p w:rsidR="0086132E" w:rsidRPr="009E105B" w:rsidRDefault="0086132E" w:rsidP="0086132E">
            <w:pPr>
              <w:pStyle w:val="PHEbodytextTable"/>
              <w:rPr>
                <w:b/>
              </w:rPr>
            </w:pPr>
            <w:r w:rsidRPr="009E105B">
              <w:rPr>
                <w:b/>
              </w:rPr>
              <w:t>Host</w:t>
            </w:r>
          </w:p>
        </w:tc>
        <w:tc>
          <w:tcPr>
            <w:tcW w:w="1258" w:type="dxa"/>
          </w:tcPr>
          <w:p w:rsidR="0086132E" w:rsidRPr="009E105B" w:rsidRDefault="0086132E" w:rsidP="0086132E">
            <w:pPr>
              <w:pStyle w:val="PHEbodytextTable"/>
              <w:rPr>
                <w:b/>
              </w:rPr>
            </w:pPr>
            <w:r w:rsidRPr="009E105B">
              <w:rPr>
                <w:b/>
              </w:rPr>
              <w:t>Head</w:t>
            </w:r>
          </w:p>
        </w:tc>
        <w:tc>
          <w:tcPr>
            <w:tcW w:w="1212" w:type="dxa"/>
          </w:tcPr>
          <w:p w:rsidR="0086132E" w:rsidRPr="009E105B" w:rsidRDefault="0086132E" w:rsidP="0086132E">
            <w:pPr>
              <w:pStyle w:val="PHEbodytextTable"/>
              <w:rPr>
                <w:b/>
              </w:rPr>
            </w:pPr>
            <w:proofErr w:type="spellStart"/>
            <w:r w:rsidRPr="009E105B">
              <w:rPr>
                <w:b/>
              </w:rPr>
              <w:t>Genal</w:t>
            </w:r>
            <w:proofErr w:type="spellEnd"/>
            <w:r w:rsidRPr="009E105B">
              <w:rPr>
                <w:b/>
              </w:rPr>
              <w:t>-comb</w:t>
            </w:r>
          </w:p>
        </w:tc>
        <w:tc>
          <w:tcPr>
            <w:tcW w:w="1251" w:type="dxa"/>
          </w:tcPr>
          <w:p w:rsidR="0086132E" w:rsidRPr="009E105B" w:rsidRDefault="0086132E" w:rsidP="0086132E">
            <w:pPr>
              <w:pStyle w:val="PHEbodytextTable"/>
              <w:rPr>
                <w:b/>
              </w:rPr>
            </w:pPr>
            <w:proofErr w:type="spellStart"/>
            <w:r w:rsidRPr="009E105B">
              <w:rPr>
                <w:b/>
              </w:rPr>
              <w:t>Pronotal</w:t>
            </w:r>
            <w:proofErr w:type="spellEnd"/>
            <w:r w:rsidRPr="009E105B">
              <w:rPr>
                <w:b/>
              </w:rPr>
              <w:t>-</w:t>
            </w:r>
          </w:p>
          <w:p w:rsidR="0086132E" w:rsidRPr="009E105B" w:rsidRDefault="0086132E" w:rsidP="0086132E">
            <w:pPr>
              <w:pStyle w:val="PHEbodytextTable"/>
              <w:rPr>
                <w:b/>
              </w:rPr>
            </w:pPr>
            <w:r w:rsidRPr="009E105B">
              <w:rPr>
                <w:b/>
              </w:rPr>
              <w:t>comb</w:t>
            </w:r>
          </w:p>
        </w:tc>
        <w:tc>
          <w:tcPr>
            <w:tcW w:w="1213" w:type="dxa"/>
          </w:tcPr>
          <w:p w:rsidR="0086132E" w:rsidRPr="009E105B" w:rsidRDefault="0086132E" w:rsidP="0086132E">
            <w:pPr>
              <w:pStyle w:val="PHEbodytextTable"/>
              <w:rPr>
                <w:b/>
              </w:rPr>
            </w:pPr>
            <w:r w:rsidRPr="009E105B">
              <w:rPr>
                <w:b/>
              </w:rPr>
              <w:t>Eyes</w:t>
            </w:r>
          </w:p>
        </w:tc>
        <w:tc>
          <w:tcPr>
            <w:tcW w:w="1340" w:type="dxa"/>
          </w:tcPr>
          <w:p w:rsidR="0086132E" w:rsidRPr="009E105B" w:rsidRDefault="0086132E" w:rsidP="0086132E">
            <w:pPr>
              <w:pStyle w:val="PHEbodytextTable"/>
              <w:rPr>
                <w:b/>
              </w:rPr>
            </w:pPr>
            <w:proofErr w:type="spellStart"/>
            <w:r w:rsidRPr="009E105B">
              <w:rPr>
                <w:b/>
              </w:rPr>
              <w:t>Mesopleural</w:t>
            </w:r>
            <w:proofErr w:type="spellEnd"/>
            <w:r w:rsidRPr="009E105B">
              <w:rPr>
                <w:b/>
              </w:rPr>
              <w:t xml:space="preserve"> rod</w:t>
            </w:r>
          </w:p>
        </w:tc>
      </w:tr>
      <w:tr w:rsidR="0086132E" w:rsidRPr="009E105B" w:rsidTr="0086132E">
        <w:tc>
          <w:tcPr>
            <w:tcW w:w="1707" w:type="dxa"/>
          </w:tcPr>
          <w:p w:rsidR="0086132E" w:rsidRPr="009E105B" w:rsidRDefault="0086132E" w:rsidP="0086132E">
            <w:pPr>
              <w:pStyle w:val="PHEbodytextTable"/>
              <w:rPr>
                <w:b/>
              </w:rPr>
            </w:pPr>
            <w:proofErr w:type="spellStart"/>
            <w:r w:rsidRPr="009E105B">
              <w:rPr>
                <w:b/>
              </w:rPr>
              <w:t>Pulex</w:t>
            </w:r>
            <w:proofErr w:type="spellEnd"/>
          </w:p>
        </w:tc>
        <w:tc>
          <w:tcPr>
            <w:tcW w:w="1261" w:type="dxa"/>
          </w:tcPr>
          <w:p w:rsidR="0086132E" w:rsidRPr="009E105B" w:rsidRDefault="0086132E" w:rsidP="0086132E">
            <w:pPr>
              <w:pStyle w:val="PHEbodytextTable"/>
            </w:pPr>
            <w:r w:rsidRPr="009E105B">
              <w:t>Human and other mammals</w:t>
            </w:r>
          </w:p>
        </w:tc>
        <w:tc>
          <w:tcPr>
            <w:tcW w:w="1258" w:type="dxa"/>
          </w:tcPr>
          <w:p w:rsidR="0086132E" w:rsidRPr="009E105B" w:rsidRDefault="0086132E" w:rsidP="0086132E">
            <w:pPr>
              <w:pStyle w:val="PHEbodytextTable"/>
            </w:pPr>
            <w:r w:rsidRPr="009E105B">
              <w:t>Normal</w:t>
            </w:r>
          </w:p>
        </w:tc>
        <w:tc>
          <w:tcPr>
            <w:tcW w:w="1212" w:type="dxa"/>
          </w:tcPr>
          <w:p w:rsidR="0086132E" w:rsidRPr="009E105B" w:rsidRDefault="0086132E" w:rsidP="0086132E">
            <w:pPr>
              <w:pStyle w:val="PHEbodytextTable"/>
            </w:pPr>
            <w:r w:rsidRPr="009E105B">
              <w:t>Absent</w:t>
            </w:r>
          </w:p>
        </w:tc>
        <w:tc>
          <w:tcPr>
            <w:tcW w:w="1251" w:type="dxa"/>
          </w:tcPr>
          <w:p w:rsidR="0086132E" w:rsidRPr="009E105B" w:rsidRDefault="0086132E" w:rsidP="0086132E">
            <w:pPr>
              <w:pStyle w:val="PHEbodytextTable"/>
            </w:pPr>
            <w:r w:rsidRPr="009E105B">
              <w:t>Absent</w:t>
            </w:r>
          </w:p>
        </w:tc>
        <w:tc>
          <w:tcPr>
            <w:tcW w:w="1213" w:type="dxa"/>
          </w:tcPr>
          <w:p w:rsidR="0086132E" w:rsidRPr="009E105B" w:rsidRDefault="0086132E" w:rsidP="0086132E">
            <w:pPr>
              <w:pStyle w:val="PHEbodytextTable"/>
            </w:pPr>
            <w:r w:rsidRPr="009E105B">
              <w:t>Present</w:t>
            </w:r>
          </w:p>
        </w:tc>
        <w:tc>
          <w:tcPr>
            <w:tcW w:w="1340" w:type="dxa"/>
          </w:tcPr>
          <w:p w:rsidR="0086132E" w:rsidRPr="009E105B" w:rsidRDefault="0086132E" w:rsidP="0086132E">
            <w:pPr>
              <w:pStyle w:val="PHEbodytextTable"/>
            </w:pPr>
            <w:r w:rsidRPr="009E105B">
              <w:t>Absent</w:t>
            </w:r>
          </w:p>
        </w:tc>
      </w:tr>
      <w:tr w:rsidR="0086132E" w:rsidRPr="009E105B" w:rsidTr="0086132E">
        <w:tc>
          <w:tcPr>
            <w:tcW w:w="1707" w:type="dxa"/>
          </w:tcPr>
          <w:p w:rsidR="0086132E" w:rsidRPr="009E105B" w:rsidRDefault="0086132E" w:rsidP="0086132E">
            <w:pPr>
              <w:pStyle w:val="PHEbodytextTable"/>
              <w:rPr>
                <w:b/>
                <w:iCs/>
              </w:rPr>
            </w:pPr>
            <w:proofErr w:type="spellStart"/>
            <w:r w:rsidRPr="009E105B">
              <w:rPr>
                <w:b/>
                <w:iCs/>
              </w:rPr>
              <w:lastRenderedPageBreak/>
              <w:t>Xenopsylla</w:t>
            </w:r>
            <w:proofErr w:type="spellEnd"/>
          </w:p>
          <w:p w:rsidR="0086132E" w:rsidRPr="009E105B" w:rsidRDefault="0086132E" w:rsidP="0086132E">
            <w:pPr>
              <w:pStyle w:val="PHEbodytextTable"/>
              <w:rPr>
                <w:b/>
              </w:rPr>
            </w:pPr>
          </w:p>
        </w:tc>
        <w:tc>
          <w:tcPr>
            <w:tcW w:w="1261" w:type="dxa"/>
          </w:tcPr>
          <w:p w:rsidR="0086132E" w:rsidRPr="009E105B" w:rsidRDefault="0086132E" w:rsidP="0086132E">
            <w:pPr>
              <w:pStyle w:val="PHEbodytextTable"/>
            </w:pPr>
            <w:r w:rsidRPr="009E105B">
              <w:t>Rats</w:t>
            </w:r>
          </w:p>
        </w:tc>
        <w:tc>
          <w:tcPr>
            <w:tcW w:w="1258" w:type="dxa"/>
          </w:tcPr>
          <w:p w:rsidR="0086132E" w:rsidRPr="009E105B" w:rsidRDefault="0086132E" w:rsidP="0086132E">
            <w:pPr>
              <w:pStyle w:val="PHEbodytextTable"/>
            </w:pPr>
            <w:r w:rsidRPr="009E105B">
              <w:t>Normal</w:t>
            </w:r>
          </w:p>
        </w:tc>
        <w:tc>
          <w:tcPr>
            <w:tcW w:w="1212" w:type="dxa"/>
          </w:tcPr>
          <w:p w:rsidR="0086132E" w:rsidRPr="009E105B" w:rsidRDefault="0086132E" w:rsidP="0086132E">
            <w:pPr>
              <w:pStyle w:val="PHEbodytextTable"/>
            </w:pPr>
            <w:r w:rsidRPr="009E105B">
              <w:t>Absent</w:t>
            </w:r>
          </w:p>
        </w:tc>
        <w:tc>
          <w:tcPr>
            <w:tcW w:w="1251" w:type="dxa"/>
          </w:tcPr>
          <w:p w:rsidR="0086132E" w:rsidRPr="009E105B" w:rsidRDefault="0086132E" w:rsidP="0086132E">
            <w:pPr>
              <w:pStyle w:val="PHEbodytextTable"/>
            </w:pPr>
            <w:r w:rsidRPr="009E105B">
              <w:t>Absent</w:t>
            </w:r>
          </w:p>
        </w:tc>
        <w:tc>
          <w:tcPr>
            <w:tcW w:w="1213" w:type="dxa"/>
          </w:tcPr>
          <w:p w:rsidR="0086132E" w:rsidRPr="009E105B" w:rsidRDefault="0086132E" w:rsidP="0086132E">
            <w:pPr>
              <w:pStyle w:val="PHEbodytextTable"/>
            </w:pPr>
            <w:r w:rsidRPr="009E105B">
              <w:t>Present</w:t>
            </w:r>
          </w:p>
        </w:tc>
        <w:tc>
          <w:tcPr>
            <w:tcW w:w="1340" w:type="dxa"/>
          </w:tcPr>
          <w:p w:rsidR="0086132E" w:rsidRPr="009E105B" w:rsidRDefault="0086132E" w:rsidP="0086132E">
            <w:pPr>
              <w:pStyle w:val="PHEbodytextTable"/>
            </w:pPr>
            <w:r w:rsidRPr="009E105B">
              <w:t>Present</w:t>
            </w:r>
          </w:p>
        </w:tc>
      </w:tr>
      <w:tr w:rsidR="0086132E" w:rsidRPr="009E105B" w:rsidTr="0086132E">
        <w:tc>
          <w:tcPr>
            <w:tcW w:w="1707" w:type="dxa"/>
          </w:tcPr>
          <w:p w:rsidR="0086132E" w:rsidRPr="009E105B" w:rsidRDefault="0086132E" w:rsidP="0086132E">
            <w:pPr>
              <w:pStyle w:val="PHEbodytextTable"/>
              <w:rPr>
                <w:b/>
              </w:rPr>
            </w:pPr>
            <w:proofErr w:type="spellStart"/>
            <w:r w:rsidRPr="009E105B">
              <w:rPr>
                <w:b/>
              </w:rPr>
              <w:t>Tunga</w:t>
            </w:r>
            <w:proofErr w:type="spellEnd"/>
          </w:p>
        </w:tc>
        <w:tc>
          <w:tcPr>
            <w:tcW w:w="1261" w:type="dxa"/>
          </w:tcPr>
          <w:p w:rsidR="0086132E" w:rsidRPr="009E105B" w:rsidRDefault="0086132E" w:rsidP="0086132E">
            <w:pPr>
              <w:pStyle w:val="PHEbodytextTable"/>
            </w:pPr>
            <w:r w:rsidRPr="009E105B">
              <w:t>Human and domestic animals</w:t>
            </w:r>
          </w:p>
        </w:tc>
        <w:tc>
          <w:tcPr>
            <w:tcW w:w="1258" w:type="dxa"/>
          </w:tcPr>
          <w:p w:rsidR="0086132E" w:rsidRPr="009E105B" w:rsidRDefault="0086132E" w:rsidP="0086132E">
            <w:pPr>
              <w:pStyle w:val="PHEbodytextTable"/>
            </w:pPr>
            <w:r w:rsidRPr="009E105B">
              <w:t>Upturned</w:t>
            </w:r>
          </w:p>
        </w:tc>
        <w:tc>
          <w:tcPr>
            <w:tcW w:w="1212" w:type="dxa"/>
          </w:tcPr>
          <w:p w:rsidR="0086132E" w:rsidRPr="009E105B" w:rsidRDefault="0086132E" w:rsidP="0086132E">
            <w:pPr>
              <w:pStyle w:val="PHEbodytextTable"/>
            </w:pPr>
            <w:r w:rsidRPr="009E105B">
              <w:t>Absent</w:t>
            </w:r>
          </w:p>
        </w:tc>
        <w:tc>
          <w:tcPr>
            <w:tcW w:w="1251" w:type="dxa"/>
          </w:tcPr>
          <w:p w:rsidR="0086132E" w:rsidRPr="009E105B" w:rsidRDefault="0086132E" w:rsidP="0086132E">
            <w:pPr>
              <w:pStyle w:val="PHEbodytextTable"/>
            </w:pPr>
            <w:r w:rsidRPr="009E105B">
              <w:t>Absent</w:t>
            </w:r>
          </w:p>
        </w:tc>
        <w:tc>
          <w:tcPr>
            <w:tcW w:w="1213" w:type="dxa"/>
          </w:tcPr>
          <w:p w:rsidR="0086132E" w:rsidRPr="009E105B" w:rsidRDefault="0086132E" w:rsidP="0086132E">
            <w:pPr>
              <w:pStyle w:val="PHEbodytextTable"/>
            </w:pPr>
            <w:r w:rsidRPr="009E105B">
              <w:t>Present</w:t>
            </w:r>
          </w:p>
        </w:tc>
        <w:tc>
          <w:tcPr>
            <w:tcW w:w="1340" w:type="dxa"/>
          </w:tcPr>
          <w:p w:rsidR="0086132E" w:rsidRPr="009E105B" w:rsidRDefault="0086132E" w:rsidP="0086132E">
            <w:pPr>
              <w:pStyle w:val="PHEbodytextTable"/>
            </w:pPr>
            <w:r w:rsidRPr="009E105B">
              <w:t>Absent</w:t>
            </w:r>
          </w:p>
        </w:tc>
      </w:tr>
      <w:tr w:rsidR="0086132E" w:rsidRPr="009E105B" w:rsidTr="0086132E">
        <w:tc>
          <w:tcPr>
            <w:tcW w:w="1707" w:type="dxa"/>
          </w:tcPr>
          <w:p w:rsidR="0086132E" w:rsidRPr="009E105B" w:rsidRDefault="0086132E" w:rsidP="0086132E">
            <w:pPr>
              <w:pStyle w:val="PHEbodytextTable"/>
              <w:rPr>
                <w:b/>
                <w:iCs/>
              </w:rPr>
            </w:pPr>
            <w:proofErr w:type="spellStart"/>
            <w:r w:rsidRPr="009E105B">
              <w:rPr>
                <w:b/>
                <w:iCs/>
              </w:rPr>
              <w:t>Ctenocephalides</w:t>
            </w:r>
            <w:proofErr w:type="spellEnd"/>
          </w:p>
        </w:tc>
        <w:tc>
          <w:tcPr>
            <w:tcW w:w="1261" w:type="dxa"/>
          </w:tcPr>
          <w:p w:rsidR="0086132E" w:rsidRPr="009E105B" w:rsidRDefault="0086132E" w:rsidP="0086132E">
            <w:pPr>
              <w:pStyle w:val="PHEbodytextTable"/>
            </w:pPr>
            <w:r w:rsidRPr="009E105B">
              <w:t>Cat/Dog</w:t>
            </w:r>
          </w:p>
        </w:tc>
        <w:tc>
          <w:tcPr>
            <w:tcW w:w="1258" w:type="dxa"/>
          </w:tcPr>
          <w:p w:rsidR="0086132E" w:rsidRPr="009E105B" w:rsidRDefault="0086132E" w:rsidP="0086132E">
            <w:pPr>
              <w:pStyle w:val="PHEbodytextTable"/>
            </w:pPr>
            <w:r w:rsidRPr="009E105B">
              <w:t>Normal</w:t>
            </w:r>
          </w:p>
        </w:tc>
        <w:tc>
          <w:tcPr>
            <w:tcW w:w="1212" w:type="dxa"/>
          </w:tcPr>
          <w:p w:rsidR="0086132E" w:rsidRPr="009E105B" w:rsidRDefault="0086132E" w:rsidP="0086132E">
            <w:pPr>
              <w:pStyle w:val="PHEbodytextTable"/>
            </w:pPr>
            <w:r w:rsidRPr="009E105B">
              <w:t>Present</w:t>
            </w:r>
          </w:p>
        </w:tc>
        <w:tc>
          <w:tcPr>
            <w:tcW w:w="1251" w:type="dxa"/>
          </w:tcPr>
          <w:p w:rsidR="0086132E" w:rsidRPr="009E105B" w:rsidRDefault="0086132E" w:rsidP="0086132E">
            <w:pPr>
              <w:pStyle w:val="PHEbodytextTable"/>
            </w:pPr>
            <w:r w:rsidRPr="009E105B">
              <w:t>Present</w:t>
            </w:r>
          </w:p>
        </w:tc>
        <w:tc>
          <w:tcPr>
            <w:tcW w:w="1213" w:type="dxa"/>
          </w:tcPr>
          <w:p w:rsidR="0086132E" w:rsidRPr="009E105B" w:rsidRDefault="0086132E" w:rsidP="0086132E">
            <w:pPr>
              <w:pStyle w:val="PHEbodytextTable"/>
            </w:pPr>
            <w:r w:rsidRPr="009E105B">
              <w:t>Present</w:t>
            </w:r>
          </w:p>
        </w:tc>
        <w:tc>
          <w:tcPr>
            <w:tcW w:w="1340" w:type="dxa"/>
          </w:tcPr>
          <w:p w:rsidR="0086132E" w:rsidRPr="009E105B" w:rsidRDefault="0086132E" w:rsidP="0086132E">
            <w:pPr>
              <w:pStyle w:val="PHEbodytextTable"/>
            </w:pPr>
            <w:r w:rsidRPr="009E105B">
              <w:t>Present</w:t>
            </w:r>
          </w:p>
        </w:tc>
      </w:tr>
      <w:tr w:rsidR="0086132E" w:rsidRPr="009E105B" w:rsidTr="0086132E">
        <w:tc>
          <w:tcPr>
            <w:tcW w:w="1707" w:type="dxa"/>
          </w:tcPr>
          <w:p w:rsidR="0086132E" w:rsidRPr="009E105B" w:rsidRDefault="0086132E" w:rsidP="0086132E">
            <w:pPr>
              <w:pStyle w:val="PHEbodytextTable"/>
              <w:rPr>
                <w:b/>
              </w:rPr>
            </w:pPr>
            <w:proofErr w:type="spellStart"/>
            <w:r w:rsidRPr="009E105B">
              <w:rPr>
                <w:b/>
                <w:iCs/>
              </w:rPr>
              <w:t>Ceratophyllus</w:t>
            </w:r>
            <w:proofErr w:type="spellEnd"/>
          </w:p>
        </w:tc>
        <w:tc>
          <w:tcPr>
            <w:tcW w:w="1261" w:type="dxa"/>
          </w:tcPr>
          <w:p w:rsidR="0086132E" w:rsidRPr="009E105B" w:rsidRDefault="0086132E" w:rsidP="0086132E">
            <w:pPr>
              <w:pStyle w:val="PHEbodytextTable"/>
            </w:pPr>
            <w:r w:rsidRPr="009E105B">
              <w:t>Birds</w:t>
            </w:r>
          </w:p>
        </w:tc>
        <w:tc>
          <w:tcPr>
            <w:tcW w:w="1258" w:type="dxa"/>
          </w:tcPr>
          <w:p w:rsidR="0086132E" w:rsidRPr="009E105B" w:rsidRDefault="0086132E" w:rsidP="0086132E">
            <w:pPr>
              <w:pStyle w:val="PHEbodytextTable"/>
            </w:pPr>
            <w:r w:rsidRPr="009E105B">
              <w:t>Normal</w:t>
            </w:r>
          </w:p>
        </w:tc>
        <w:tc>
          <w:tcPr>
            <w:tcW w:w="1212" w:type="dxa"/>
          </w:tcPr>
          <w:p w:rsidR="0086132E" w:rsidRPr="009E105B" w:rsidRDefault="0086132E" w:rsidP="0086132E">
            <w:pPr>
              <w:pStyle w:val="PHEbodytextTable"/>
            </w:pPr>
            <w:r w:rsidRPr="009E105B">
              <w:t>Absent</w:t>
            </w:r>
          </w:p>
        </w:tc>
        <w:tc>
          <w:tcPr>
            <w:tcW w:w="1251" w:type="dxa"/>
          </w:tcPr>
          <w:p w:rsidR="0086132E" w:rsidRPr="009E105B" w:rsidRDefault="0086132E" w:rsidP="0086132E">
            <w:pPr>
              <w:pStyle w:val="PHEbodytextTable"/>
            </w:pPr>
            <w:r w:rsidRPr="009E105B">
              <w:t>Present</w:t>
            </w:r>
          </w:p>
        </w:tc>
        <w:tc>
          <w:tcPr>
            <w:tcW w:w="1213" w:type="dxa"/>
          </w:tcPr>
          <w:p w:rsidR="0086132E" w:rsidRPr="009E105B" w:rsidRDefault="0086132E" w:rsidP="0086132E">
            <w:pPr>
              <w:pStyle w:val="PHEbodytextTable"/>
            </w:pPr>
            <w:r w:rsidRPr="009E105B">
              <w:t>Present</w:t>
            </w:r>
          </w:p>
        </w:tc>
        <w:tc>
          <w:tcPr>
            <w:tcW w:w="1340" w:type="dxa"/>
          </w:tcPr>
          <w:p w:rsidR="0086132E" w:rsidRPr="009E105B" w:rsidRDefault="0086132E" w:rsidP="0086132E">
            <w:pPr>
              <w:pStyle w:val="PHEbodytextTable"/>
            </w:pPr>
            <w:r w:rsidRPr="009E105B">
              <w:t>Present</w:t>
            </w:r>
          </w:p>
        </w:tc>
      </w:tr>
      <w:tr w:rsidR="0086132E" w:rsidRPr="009E105B" w:rsidTr="0086132E">
        <w:tc>
          <w:tcPr>
            <w:tcW w:w="1707" w:type="dxa"/>
          </w:tcPr>
          <w:p w:rsidR="0086132E" w:rsidRPr="009E105B" w:rsidRDefault="0086132E" w:rsidP="0086132E">
            <w:pPr>
              <w:pStyle w:val="PHEbodytextTable"/>
              <w:rPr>
                <w:b/>
                <w:iCs/>
              </w:rPr>
            </w:pPr>
            <w:proofErr w:type="spellStart"/>
            <w:r w:rsidRPr="009E105B">
              <w:rPr>
                <w:b/>
                <w:iCs/>
              </w:rPr>
              <w:t>Nosopsyllus</w:t>
            </w:r>
            <w:proofErr w:type="spellEnd"/>
          </w:p>
        </w:tc>
        <w:tc>
          <w:tcPr>
            <w:tcW w:w="1261" w:type="dxa"/>
          </w:tcPr>
          <w:p w:rsidR="0086132E" w:rsidRPr="009E105B" w:rsidRDefault="0086132E" w:rsidP="0086132E">
            <w:pPr>
              <w:pStyle w:val="PHEbodytextTable"/>
            </w:pPr>
            <w:r w:rsidRPr="009E105B">
              <w:t>Rats</w:t>
            </w:r>
          </w:p>
        </w:tc>
        <w:tc>
          <w:tcPr>
            <w:tcW w:w="1258" w:type="dxa"/>
          </w:tcPr>
          <w:p w:rsidR="0086132E" w:rsidRPr="009E105B" w:rsidRDefault="0086132E" w:rsidP="0086132E">
            <w:pPr>
              <w:pStyle w:val="PHEbodytextTable"/>
            </w:pPr>
            <w:r w:rsidRPr="009E105B">
              <w:t>Normal</w:t>
            </w:r>
          </w:p>
        </w:tc>
        <w:tc>
          <w:tcPr>
            <w:tcW w:w="1212" w:type="dxa"/>
          </w:tcPr>
          <w:p w:rsidR="0086132E" w:rsidRPr="009E105B" w:rsidRDefault="0086132E" w:rsidP="0086132E">
            <w:pPr>
              <w:pStyle w:val="PHEbodytextTable"/>
            </w:pPr>
            <w:r w:rsidRPr="009E105B">
              <w:t>Absent</w:t>
            </w:r>
          </w:p>
        </w:tc>
        <w:tc>
          <w:tcPr>
            <w:tcW w:w="1251" w:type="dxa"/>
          </w:tcPr>
          <w:p w:rsidR="0086132E" w:rsidRPr="009E105B" w:rsidRDefault="0086132E" w:rsidP="0086132E">
            <w:pPr>
              <w:pStyle w:val="PHEbodytextTable"/>
            </w:pPr>
            <w:r w:rsidRPr="009E105B">
              <w:t>Present</w:t>
            </w:r>
          </w:p>
        </w:tc>
        <w:tc>
          <w:tcPr>
            <w:tcW w:w="1213" w:type="dxa"/>
          </w:tcPr>
          <w:p w:rsidR="0086132E" w:rsidRPr="009E105B" w:rsidRDefault="0086132E" w:rsidP="0086132E">
            <w:pPr>
              <w:pStyle w:val="PHEbodytextTable"/>
            </w:pPr>
            <w:r w:rsidRPr="009E105B">
              <w:t>Present</w:t>
            </w:r>
          </w:p>
        </w:tc>
        <w:tc>
          <w:tcPr>
            <w:tcW w:w="1340" w:type="dxa"/>
          </w:tcPr>
          <w:p w:rsidR="0086132E" w:rsidRPr="009E105B" w:rsidRDefault="0086132E" w:rsidP="0086132E">
            <w:pPr>
              <w:pStyle w:val="PHEbodytextTable"/>
            </w:pPr>
            <w:r w:rsidRPr="009E105B">
              <w:t>Present</w:t>
            </w:r>
          </w:p>
        </w:tc>
      </w:tr>
      <w:tr w:rsidR="0086132E" w:rsidRPr="009E105B" w:rsidTr="0086132E">
        <w:tc>
          <w:tcPr>
            <w:tcW w:w="1707" w:type="dxa"/>
          </w:tcPr>
          <w:p w:rsidR="0086132E" w:rsidRPr="009E105B" w:rsidRDefault="0086132E" w:rsidP="0086132E">
            <w:pPr>
              <w:pStyle w:val="PHEbodytextTable"/>
              <w:rPr>
                <w:b/>
              </w:rPr>
            </w:pPr>
            <w:proofErr w:type="spellStart"/>
            <w:r w:rsidRPr="009E105B">
              <w:rPr>
                <w:b/>
                <w:iCs/>
              </w:rPr>
              <w:t>Leptopsylla</w:t>
            </w:r>
            <w:proofErr w:type="spellEnd"/>
          </w:p>
        </w:tc>
        <w:tc>
          <w:tcPr>
            <w:tcW w:w="1261" w:type="dxa"/>
          </w:tcPr>
          <w:p w:rsidR="0086132E" w:rsidRPr="009E105B" w:rsidRDefault="0086132E" w:rsidP="0086132E">
            <w:pPr>
              <w:pStyle w:val="PHEbodytextTable"/>
            </w:pPr>
            <w:r w:rsidRPr="009E105B">
              <w:t>Mice</w:t>
            </w:r>
          </w:p>
        </w:tc>
        <w:tc>
          <w:tcPr>
            <w:tcW w:w="1258" w:type="dxa"/>
          </w:tcPr>
          <w:p w:rsidR="0086132E" w:rsidRPr="009E105B" w:rsidRDefault="0086132E" w:rsidP="0086132E">
            <w:pPr>
              <w:pStyle w:val="PHEbodytextTable"/>
            </w:pPr>
            <w:r w:rsidRPr="009E105B">
              <w:t>Folded</w:t>
            </w:r>
          </w:p>
        </w:tc>
        <w:tc>
          <w:tcPr>
            <w:tcW w:w="1212" w:type="dxa"/>
          </w:tcPr>
          <w:p w:rsidR="0086132E" w:rsidRPr="009E105B" w:rsidRDefault="0086132E" w:rsidP="0086132E">
            <w:pPr>
              <w:pStyle w:val="PHEbodytextTable"/>
            </w:pPr>
            <w:r w:rsidRPr="009E105B">
              <w:t>Present</w:t>
            </w:r>
          </w:p>
        </w:tc>
        <w:tc>
          <w:tcPr>
            <w:tcW w:w="1251" w:type="dxa"/>
          </w:tcPr>
          <w:p w:rsidR="0086132E" w:rsidRPr="009E105B" w:rsidRDefault="0086132E" w:rsidP="0086132E">
            <w:pPr>
              <w:pStyle w:val="PHEbodytextTable"/>
            </w:pPr>
            <w:r w:rsidRPr="009E105B">
              <w:t>Present</w:t>
            </w:r>
          </w:p>
        </w:tc>
        <w:tc>
          <w:tcPr>
            <w:tcW w:w="1213" w:type="dxa"/>
          </w:tcPr>
          <w:p w:rsidR="0086132E" w:rsidRPr="009E105B" w:rsidRDefault="0086132E" w:rsidP="0086132E">
            <w:pPr>
              <w:pStyle w:val="PHEbodytextTable"/>
            </w:pPr>
            <w:r w:rsidRPr="009E105B">
              <w:t>Absent</w:t>
            </w:r>
          </w:p>
        </w:tc>
        <w:tc>
          <w:tcPr>
            <w:tcW w:w="1340" w:type="dxa"/>
          </w:tcPr>
          <w:p w:rsidR="0086132E" w:rsidRPr="009E105B" w:rsidRDefault="0086132E" w:rsidP="0086132E">
            <w:pPr>
              <w:pStyle w:val="PHEbodytextTable"/>
            </w:pPr>
            <w:r w:rsidRPr="009E105B">
              <w:t>Present</w:t>
            </w:r>
          </w:p>
        </w:tc>
      </w:tr>
    </w:tbl>
    <w:p w:rsidR="0086132E" w:rsidRPr="009E105B" w:rsidRDefault="0086132E" w:rsidP="0086132E">
      <w:pPr>
        <w:pStyle w:val="PHEBodytext"/>
      </w:pPr>
      <w:proofErr w:type="spellStart"/>
      <w:r w:rsidRPr="009E105B">
        <w:rPr>
          <w:iCs/>
        </w:rPr>
        <w:t>Ceratophyllus</w:t>
      </w:r>
      <w:proofErr w:type="spellEnd"/>
      <w:r w:rsidRPr="009E105B">
        <w:rPr>
          <w:i/>
        </w:rPr>
        <w:t xml:space="preserve"> </w:t>
      </w:r>
      <w:r w:rsidRPr="009E105B">
        <w:t xml:space="preserve">and </w:t>
      </w:r>
      <w:proofErr w:type="spellStart"/>
      <w:r w:rsidRPr="009E105B">
        <w:rPr>
          <w:iCs/>
        </w:rPr>
        <w:t>Nosopsyllus</w:t>
      </w:r>
      <w:proofErr w:type="spellEnd"/>
      <w:r w:rsidRPr="009E105B">
        <w:rPr>
          <w:i/>
        </w:rPr>
        <w:t xml:space="preserve"> </w:t>
      </w:r>
      <w:r w:rsidRPr="009E105B">
        <w:t>also have a pleural arch located between the third thoracic segment and the abdomen.</w:t>
      </w:r>
    </w:p>
    <w:p w:rsidR="0086132E" w:rsidRDefault="0086132E" w:rsidP="005772C3">
      <w:pPr>
        <w:pStyle w:val="PHEreportHeading2BlueHighlight"/>
      </w:pPr>
      <w:bookmarkStart w:id="21" w:name="_Toc367879011"/>
      <w:bookmarkStart w:id="22" w:name="_Toc418151319"/>
      <w:r w:rsidRPr="009E105B">
        <w:t>Lice</w:t>
      </w:r>
      <w:bookmarkEnd w:id="21"/>
      <w:bookmarkEnd w:id="22"/>
      <w:r w:rsidR="00A00DD8">
        <w:fldChar w:fldCharType="begin" w:fldLock="1">
          <w:fldData xml:space="preserve">PEVuZE5vdGU+PENpdGU+PEF1dGhvcj5NYXRoaXNvbjwvQXV0aG9yPjxZZWFyPjIwMTQ8L1llYXI+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</w:fldData>
        </w:fldChar>
      </w:r>
      <w:r w:rsidR="00A00DD8">
        <w:instrText xml:space="preserve"> ADDIN EN.CITE </w:instrText>
      </w:r>
      <w:r w:rsidR="00A00DD8">
        <w:fldChar w:fldCharType="begin" w:fldLock="1">
          <w:fldData xml:space="preserve">PEVuZE5vdGU+PENpdGU+PEF1dGhvcj5NYXRoaXNvbjwvQXV0aG9yPjxZZWFyPjIwMTQ8L1llYXI+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</w:fldData>
        </w:fldChar>
      </w:r>
      <w:r w:rsidR="00A00DD8">
        <w:instrText xml:space="preserve"> ADDIN EN.CITE.DATA </w:instrText>
      </w:r>
      <w:r w:rsidR="00A00DD8">
        <w:fldChar w:fldCharType="end"/>
      </w:r>
      <w:r w:rsidR="00A00DD8">
        <w:fldChar w:fldCharType="separate"/>
      </w:r>
      <w:r w:rsidR="00A00DD8" w:rsidRPr="00A00DD8">
        <w:rPr>
          <w:noProof/>
          <w:vertAlign w:val="superscript"/>
        </w:rPr>
        <w:t>2,4</w:t>
      </w:r>
      <w:r w:rsidR="00A00DD8">
        <w:fldChar w:fldCharType="end"/>
      </w:r>
    </w:p>
    <w:p w:rsidR="0086132E" w:rsidRPr="00036D28" w:rsidRDefault="0086132E" w:rsidP="005772C3">
      <w:pPr>
        <w:pStyle w:val="PHEBodytext"/>
      </w:pPr>
      <w:bookmarkStart w:id="23" w:name="_Toc278367449"/>
      <w:r w:rsidRPr="00036D28">
        <w:t xml:space="preserve">Human </w:t>
      </w:r>
      <w:r w:rsidR="00F13D56" w:rsidRPr="00036D28">
        <w:t>li</w:t>
      </w:r>
      <w:r w:rsidRPr="00036D28">
        <w:t>ce</w:t>
      </w:r>
      <w:bookmarkEnd w:id="23"/>
    </w:p>
    <w:p w:rsidR="0086132E" w:rsidRPr="009E105B" w:rsidRDefault="0086132E" w:rsidP="0086132E">
      <w:pPr>
        <w:pStyle w:val="PHEBodytext"/>
      </w:pPr>
      <w:r w:rsidRPr="009E105B">
        <w:rPr>
          <w:rFonts w:cs="Arial"/>
        </w:rPr>
        <w:t xml:space="preserve">Lice (order: </w:t>
      </w:r>
      <w:proofErr w:type="spellStart"/>
      <w:r w:rsidRPr="009E105B">
        <w:rPr>
          <w:rFonts w:cs="Arial"/>
        </w:rPr>
        <w:t>Anoplura</w:t>
      </w:r>
      <w:proofErr w:type="spellEnd"/>
      <w:r w:rsidRPr="009E105B">
        <w:rPr>
          <w:rFonts w:cs="Arial"/>
        </w:rPr>
        <w:t xml:space="preserve">) are true insects (class: </w:t>
      </w:r>
      <w:proofErr w:type="spellStart"/>
      <w:r w:rsidRPr="009E105B">
        <w:rPr>
          <w:rFonts w:cs="Arial"/>
        </w:rPr>
        <w:t>Insecta</w:t>
      </w:r>
      <w:proofErr w:type="spellEnd"/>
      <w:r w:rsidRPr="009E105B">
        <w:rPr>
          <w:rFonts w:cs="Arial"/>
        </w:rPr>
        <w:t xml:space="preserve">) </w:t>
      </w:r>
      <w:r w:rsidRPr="009E105B">
        <w:t>and as such have a segmented body that is clearly divided into head, thorax and abdomen. In the nymph and adult stages the thorax bears six legs.</w:t>
      </w:r>
    </w:p>
    <w:p w:rsidR="0086132E" w:rsidRPr="009E105B" w:rsidRDefault="0086132E" w:rsidP="0086132E">
      <w:pPr>
        <w:pStyle w:val="PHEBodytext"/>
      </w:pPr>
      <w:r w:rsidRPr="009E105B">
        <w:t xml:space="preserve">Lice are obligate parasites of vertebrate hosts throughout their lifecycle. They are host specific and may even exhibit region specific behaviour on that host. There are three species of lice found on man and of these only one, </w:t>
      </w:r>
      <w:proofErr w:type="spellStart"/>
      <w:r w:rsidRPr="009E105B">
        <w:rPr>
          <w:i/>
        </w:rPr>
        <w:t>Pediculus</w:t>
      </w:r>
      <w:proofErr w:type="spellEnd"/>
      <w:r w:rsidRPr="009E105B">
        <w:t xml:space="preserve"> </w:t>
      </w:r>
      <w:proofErr w:type="spellStart"/>
      <w:r w:rsidRPr="009E105B">
        <w:rPr>
          <w:i/>
        </w:rPr>
        <w:t>humanus</w:t>
      </w:r>
      <w:proofErr w:type="spellEnd"/>
      <w:r w:rsidRPr="009E105B">
        <w:t>, is a vector of disease.</w:t>
      </w:r>
    </w:p>
    <w:p w:rsidR="0086132E" w:rsidRPr="009E105B" w:rsidRDefault="0086132E" w:rsidP="0086132E">
      <w:pPr>
        <w:pStyle w:val="PHEreportsub"/>
      </w:pPr>
      <w:r w:rsidRPr="009E105B">
        <w:t xml:space="preserve">Description </w:t>
      </w:r>
    </w:p>
    <w:p w:rsidR="0086132E" w:rsidRPr="009E105B" w:rsidRDefault="0086132E" w:rsidP="0086132E">
      <w:pPr>
        <w:pStyle w:val="PHEBodytext"/>
      </w:pPr>
      <w:r w:rsidRPr="009E105B">
        <w:t xml:space="preserve">Human lice are small (2-4mm long), wingless insects that vary in colour from cream to dark brown depending on their host. The body is flattened </w:t>
      </w:r>
      <w:proofErr w:type="spellStart"/>
      <w:r w:rsidRPr="009E105B">
        <w:t>dorso</w:t>
      </w:r>
      <w:proofErr w:type="spellEnd"/>
      <w:r w:rsidRPr="009E105B">
        <w:t>-ventrally and is covered with a leathery integument. The body is clearly divided into head, thorax and abdomen but the thorax and abdomen are fused. The head bears a pair of small eyes and one pair of short antennae. The thorax bears three pairs of legs with strong claws for clinging to the host. The human lice are classified in two genera</w:t>
      </w:r>
      <w:r>
        <w:t>;</w:t>
      </w:r>
      <w:r w:rsidRPr="009E105B">
        <w:t xml:space="preserve"> </w:t>
      </w:r>
      <w:proofErr w:type="spellStart"/>
      <w:r w:rsidRPr="009E105B">
        <w:rPr>
          <w:i/>
        </w:rPr>
        <w:t>Pediculus</w:t>
      </w:r>
      <w:proofErr w:type="spellEnd"/>
      <w:r w:rsidRPr="009E105B">
        <w:rPr>
          <w:iCs/>
        </w:rPr>
        <w:t xml:space="preserve"> species</w:t>
      </w:r>
      <w:r w:rsidRPr="009E105B">
        <w:t xml:space="preserve"> (the clothing and head lice) and </w:t>
      </w:r>
      <w:proofErr w:type="spellStart"/>
      <w:r w:rsidRPr="009E105B">
        <w:rPr>
          <w:i/>
        </w:rPr>
        <w:t>Phthirus</w:t>
      </w:r>
      <w:proofErr w:type="spellEnd"/>
      <w:r w:rsidRPr="009E105B">
        <w:rPr>
          <w:i/>
        </w:rPr>
        <w:t xml:space="preserve"> </w:t>
      </w:r>
      <w:r w:rsidRPr="009E105B">
        <w:rPr>
          <w:iCs/>
        </w:rPr>
        <w:t>species</w:t>
      </w:r>
      <w:r w:rsidRPr="009E105B">
        <w:t xml:space="preserve"> (the crab louse).</w:t>
      </w:r>
    </w:p>
    <w:p w:rsidR="0086132E" w:rsidRPr="009E105B" w:rsidRDefault="0086132E" w:rsidP="0086132E">
      <w:pPr>
        <w:pStyle w:val="PHEreportsub"/>
      </w:pPr>
      <w:r w:rsidRPr="009E105B">
        <w:t>Lifecycle</w:t>
      </w:r>
      <w:r w:rsidR="00A00DD8">
        <w:fldChar w:fldCharType="begin" w:fldLock="1"/>
      </w:r>
      <w:r w:rsidR="00A00DD8">
        <w:instrText xml:space="preserve"> ADDIN EN.CITE &lt;EndNote&gt;&lt;Cite&gt;&lt;Author&gt;Nuttall GHF&lt;/Author&gt;&lt;Year&gt;1917&lt;/Year&gt;&lt;RecNum&gt;13&lt;/RecNum&gt;&lt;DisplayText&gt;&lt;style face="superscript"&gt;5,6&lt;/style&gt;&lt;/DisplayText&gt;&lt;record&gt;&lt;rec-number&gt;13&lt;/rec-number&gt;&lt;foreign-keys&gt;&lt;key app="EN" db-id="ed0x2s95wv9perestasx5fxm0rpvzfsa2p2p" timestamp="1530096756"&gt;13&lt;/key&gt;&lt;/foreign-keys&gt;&lt;ref-type name="Book Section"&gt;5&lt;/ref-type&gt;&lt;contributors&gt;&lt;authors&gt;&lt;author&gt;Nuttall GHF,&lt;/author&gt;&lt;/authors&gt;&lt;/contributors&gt;&lt;titles&gt;&lt;title&gt;The biology of Pediculus humanus&lt;/title&gt;&lt;/titles&gt;&lt;pages&gt;80-186&lt;/pages&gt;&lt;edition&gt;10&lt;/edition&gt;&lt;section&gt;1&lt;/section&gt;&lt;reprint-edition&gt;In File&lt;/reprint-edition&gt;&lt;keywords&gt;&lt;keyword&gt;G 9&lt;/keyword&gt;&lt;/keywords&gt;&lt;dates&gt;&lt;year&gt;1917&lt;/year&gt;&lt;pub-dates&gt;&lt;date&gt;1917&lt;/date&gt;&lt;/pub-dates&gt;&lt;/dates&gt;&lt;label&gt;3205&lt;/label&gt;&lt;urls&gt;&lt;/urls&gt;&lt;/record&gt;&lt;/Cite&gt;&lt;Cite&gt;&lt;Author&gt;Nuttall GHF&lt;/Author&gt;&lt;Year&gt;1918&lt;/Year&gt;&lt;RecNum&gt;14&lt;/RecNum&gt;&lt;record&gt;&lt;rec-number&gt;14&lt;/rec-number&gt;&lt;foreign-keys&gt;&lt;key app="EN" db-id="ed0x2s95wv9perestasx5fxm0rpvzfsa2p2p" timestamp="1530096756"&gt;14&lt;/key&gt;&lt;/foreign-keys&gt;&lt;ref-type name="Book Section"&gt;5&lt;/ref-type&gt;&lt;contributors&gt;&lt;authors&gt;&lt;author&gt;Nuttall GHF,&lt;/author&gt;&lt;/authors&gt;&lt;/contributors&gt;&lt;titles&gt;&lt;title&gt;The biology of Phthirus pubis&lt;/title&gt;&lt;/titles&gt;&lt;pages&gt;383-406&lt;/pages&gt;&lt;edition&gt;10&lt;/edition&gt;&lt;section&gt;3&lt;/section&gt;&lt;reprint-edition&gt;Not in File&lt;/reprint-edition&gt;&lt;keywords&gt;&lt;keyword&gt;G 9&lt;/keyword&gt;&lt;/keywords&gt;&lt;dates&gt;&lt;year&gt;1918&lt;/year&gt;&lt;pub-dates&gt;&lt;date&gt;1918&lt;/date&gt;&lt;/pub-dates&gt;&lt;/dates&gt;&lt;label&gt;3206&lt;/label&gt;&lt;urls&gt;&lt;/urls&gt;&lt;/record&gt;&lt;/Cite&gt;&lt;/EndNote&gt;</w:instrText>
      </w:r>
      <w:r w:rsidR="00A00DD8">
        <w:fldChar w:fldCharType="separate"/>
      </w:r>
      <w:r w:rsidR="00A00DD8" w:rsidRPr="00A00DD8">
        <w:rPr>
          <w:noProof/>
          <w:vertAlign w:val="superscript"/>
        </w:rPr>
        <w:t>5,6</w:t>
      </w:r>
      <w:r w:rsidR="00A00DD8">
        <w:fldChar w:fldCharType="end"/>
      </w:r>
    </w:p>
    <w:p w:rsidR="0086132E" w:rsidRPr="009E105B" w:rsidRDefault="0086132E" w:rsidP="0086132E">
      <w:pPr>
        <w:pStyle w:val="PHEBodytext"/>
      </w:pPr>
      <w:r w:rsidRPr="009E105B">
        <w:t xml:space="preserve">Lice exhibit an incomplete metamorphosis with the immature stages resembling the adult and occupying the same ecological niche. They spend their entire lifecycle on the host and depart only to transfer to a new host. </w:t>
      </w:r>
      <w:r w:rsidRPr="009E105B">
        <w:rPr>
          <w:rFonts w:cs="Arial"/>
        </w:rPr>
        <w:t>Adult head lice live on average 22 days and the females lay about 50 eggs over their lifetime. Adult clothing lice live on average 30 days and the females lay about 100 eggs over their lifetime. Adult crab lice live for approximately 22 days and the females lay about 50 eggs over their lifetime. Eggs hatch after 6-8 days in all cases (at 35°C) and a small nymph emerges. There are 3 nymph stages</w:t>
      </w:r>
      <w:r>
        <w:rPr>
          <w:rFonts w:cs="Arial"/>
        </w:rPr>
        <w:t>.</w:t>
      </w:r>
      <w:r w:rsidRPr="009E105B">
        <w:rPr>
          <w:rFonts w:cs="Arial"/>
        </w:rPr>
        <w:t xml:space="preserve"> </w:t>
      </w:r>
      <w:r>
        <w:rPr>
          <w:rFonts w:cs="Arial"/>
        </w:rPr>
        <w:t>F</w:t>
      </w:r>
      <w:r w:rsidRPr="009E105B">
        <w:rPr>
          <w:rFonts w:cs="Arial"/>
        </w:rPr>
        <w:t>or the head and clothing lice, nymph development takes approximately 9 days to complete. For the crab louse, nymph development takes 15-17 days</w:t>
      </w:r>
      <w:r w:rsidRPr="009E105B">
        <w:t>. Human lice need to take regular feeds throughout the day and are very sensitive to changes in temperature and humidity.</w:t>
      </w:r>
    </w:p>
    <w:p w:rsidR="0086132E" w:rsidRPr="009E105B" w:rsidRDefault="0086132E" w:rsidP="0086132E">
      <w:pPr>
        <w:pStyle w:val="PHEBodytext"/>
      </w:pPr>
      <w:r w:rsidRPr="009E105B">
        <w:rPr>
          <w:noProof/>
        </w:rPr>
        <w:lastRenderedPageBreak/>
        <mc:AlternateContent>
          <mc:Choice Requires="wpg">
            <w:drawing>
              <wp:inline distT="0" distB="0" distL="0" distR="0" wp14:anchorId="0E2DAA68" wp14:editId="08EF14DA">
                <wp:extent cx="5295265" cy="2682875"/>
                <wp:effectExtent l="0" t="0" r="635" b="3175"/>
                <wp:docPr id="167"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5265" cy="2682875"/>
                          <a:chOff x="2061" y="2011"/>
                          <a:chExt cx="8339" cy="4225"/>
                        </a:xfrm>
                      </wpg:grpSpPr>
                      <wps:wsp>
                        <wps:cNvPr id="168" name="Text Box 57"/>
                        <wps:cNvSpPr txBox="1">
                          <a:spLocks noChangeArrowheads="1"/>
                        </wps:cNvSpPr>
                        <wps:spPr bwMode="auto">
                          <a:xfrm>
                            <a:off x="2061" y="3591"/>
                            <a:ext cx="2700" cy="15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770AC6" w:rsidRDefault="00A00DD8" w:rsidP="0086132E">
                              <w:pPr>
                                <w:pStyle w:val="PHEbodytextTable"/>
                                <w:rPr>
                                  <w:i/>
                                </w:rPr>
                              </w:pPr>
                              <w:proofErr w:type="spellStart"/>
                              <w:r w:rsidRPr="00770AC6">
                                <w:rPr>
                                  <w:i/>
                                </w:rPr>
                                <w:t>Pediculus</w:t>
                              </w:r>
                              <w:proofErr w:type="spellEnd"/>
                              <w:r w:rsidRPr="00770AC6">
                                <w:rPr>
                                  <w:i/>
                                </w:rPr>
                                <w:t xml:space="preserve"> capitis</w:t>
                              </w:r>
                            </w:p>
                            <w:p w:rsidR="00A00DD8" w:rsidRDefault="00A00DD8" w:rsidP="0086132E">
                              <w:pPr>
                                <w:pStyle w:val="PHEbodytextTable"/>
                              </w:pPr>
                              <w:proofErr w:type="gramStart"/>
                              <w:r>
                                <w:t>Diagram of head louse lifecycle.</w:t>
                              </w:r>
                              <w:proofErr w:type="gramEnd"/>
                            </w:p>
                            <w:p w:rsidR="00A00DD8" w:rsidRDefault="00A00DD8" w:rsidP="0086132E">
                              <w:pPr>
                                <w:pStyle w:val="PHEbodytextTable"/>
                                <w:rPr>
                                  <w:sz w:val="16"/>
                                </w:rPr>
                              </w:pPr>
                              <w:r>
                                <w:rPr>
                                  <w:sz w:val="16"/>
                                </w:rPr>
                                <w:t xml:space="preserve">(Illustrated by C. </w:t>
                              </w:r>
                              <w:proofErr w:type="spellStart"/>
                              <w:r>
                                <w:rPr>
                                  <w:sz w:val="16"/>
                                </w:rPr>
                                <w:t>Whitehorn</w:t>
                              </w:r>
                              <w:proofErr w:type="spellEnd"/>
                              <w:r>
                                <w:rPr>
                                  <w:sz w:val="16"/>
                                </w:rPr>
                                <w:t>)</w:t>
                              </w:r>
                            </w:p>
                          </w:txbxContent>
                        </wps:txbx>
                        <wps:bodyPr rot="0" vert="horz" wrap="square" lIns="91440" tIns="45720" rIns="91440" bIns="45720" anchor="t" anchorCtr="0" upright="1">
                          <a:noAutofit/>
                        </wps:bodyPr>
                      </wps:wsp>
                      <pic:pic xmlns:pic="http://schemas.openxmlformats.org/drawingml/2006/picture">
                        <pic:nvPicPr>
                          <pic:cNvPr id="169" name="Picture 58" descr="licelif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581" y="2011"/>
                            <a:ext cx="5819" cy="42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56" o:spid="_x0000_s1062" style="width:416.95pt;height:211.25pt;mso-position-horizontal-relative:char;mso-position-vertical-relative:line" coordorigin="2061,2011" coordsize="8339,42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">
                <v:shape id="Text Box 57" o:spid="_x0000_s1063" type="#_x0000_t202" style="position:absolute;left:2061;top:3591;width:2700;height:1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Wmt8MA&#10;AADcAAAADwAAAGRycy9kb3ducmV2LnhtbESPwW7CQAxE75X6DytX6qUqG6oSILAgQCriCuUDTNYk&#10;EVlvlF1I+Ht8QOJma8Yzz/Nl72p1ozZUng0MBwko4tzbigsDx/+/7wmoEJEt1p7JwJ0CLBfvb3PM&#10;rO94T7dDLJSEcMjQQBljk2kd8pIchoFviEU7+9ZhlLUttG2xk3BX658kSbXDiqWhxIY2JeWXw9UZ&#10;OO+6r9G0O23jcbz/TddYjU/+bsznR7+agYrUx5f5eb2zgp8KrTwjE+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Wmt8MAAADcAAAADwAAAAAAAAAAAAAAAACYAgAAZHJzL2Rv&#10;d25yZXYueG1sUEsFBgAAAAAEAAQA9QAAAIgDAAAAAA==&#10;" stroked="f">
                  <v:textbox>
                    <w:txbxContent>
                      <w:p w:rsidR="00A00DD8" w:rsidRPr="00770AC6" w:rsidRDefault="00A00DD8" w:rsidP="0086132E">
                        <w:pPr>
                          <w:pStyle w:val="PHEbodytextTable"/>
                          <w:rPr>
                            <w:i/>
                          </w:rPr>
                        </w:pPr>
                        <w:proofErr w:type="spellStart"/>
                        <w:r w:rsidRPr="00770AC6">
                          <w:rPr>
                            <w:i/>
                          </w:rPr>
                          <w:t>Pediculus</w:t>
                        </w:r>
                        <w:proofErr w:type="spellEnd"/>
                        <w:r w:rsidRPr="00770AC6">
                          <w:rPr>
                            <w:i/>
                          </w:rPr>
                          <w:t xml:space="preserve"> capitis</w:t>
                        </w:r>
                      </w:p>
                      <w:p w:rsidR="00A00DD8" w:rsidRDefault="00A00DD8" w:rsidP="0086132E">
                        <w:pPr>
                          <w:pStyle w:val="PHEbodytextTable"/>
                        </w:pPr>
                        <w:proofErr w:type="gramStart"/>
                        <w:r>
                          <w:t>Diagram of head louse lifecycle.</w:t>
                        </w:r>
                        <w:proofErr w:type="gramEnd"/>
                      </w:p>
                      <w:p w:rsidR="00A00DD8" w:rsidRDefault="00A00DD8" w:rsidP="0086132E">
                        <w:pPr>
                          <w:pStyle w:val="PHEbodytextTable"/>
                          <w:rPr>
                            <w:sz w:val="16"/>
                          </w:rPr>
                        </w:pPr>
                        <w:r>
                          <w:rPr>
                            <w:sz w:val="16"/>
                          </w:rPr>
                          <w:t xml:space="preserve">(Illustrated by C. </w:t>
                        </w:r>
                        <w:proofErr w:type="spellStart"/>
                        <w:r>
                          <w:rPr>
                            <w:sz w:val="16"/>
                          </w:rPr>
                          <w:t>Whitehorn</w:t>
                        </w:r>
                        <w:proofErr w:type="spellEnd"/>
                        <w:r>
                          <w:rPr>
                            <w:sz w:val="16"/>
                          </w:rPr>
                          <w:t>)</w:t>
                        </w:r>
                      </w:p>
                    </w:txbxContent>
                  </v:textbox>
                </v:shape>
                <v:shape id="Picture 58" o:spid="_x0000_s1064" type="#_x0000_t75" alt="licelife" style="position:absolute;left:4581;top:2011;width:5819;height: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QTZXBAAAA3AAAAA8AAABkcnMvZG93bnJldi54bWxET02LwjAQvS/sfwiz4G1N7UG0GkWKLntb&#10;rCIeh2Zsis2kNrHWf79ZWPA2j/c5y/VgG9FT52vHCibjBARx6XTNlYLjYfc5A+EDssbGMSl4kof1&#10;6v1tiZl2D95TX4RKxBD2GSowIbSZlL40ZNGPXUscuYvrLIYIu0rqDh8x3DYyTZKptFhzbDDYUm6o&#10;vBZ3qyDvd3kbTHo7/xw22/vEpF/n4qTU6GPYLEAEGsJL/O/+1nH+dA5/z8QL5Oo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QTZXBAAAA3AAAAA8AAAAAAAAAAAAAAAAAnwIA&#10;AGRycy9kb3ducmV2LnhtbFBLBQYAAAAABAAEAPcAAACNAwAAAAA=&#10;">
                  <v:imagedata r:id="rId53" o:title="licelife"/>
                </v:shape>
                <w10:anchorlock/>
              </v:group>
            </w:pict>
          </mc:Fallback>
        </mc:AlternateContent>
      </w:r>
    </w:p>
    <w:p w:rsidR="0086132E" w:rsidRPr="009E105B" w:rsidRDefault="0086132E" w:rsidP="0086132E">
      <w:pPr>
        <w:pStyle w:val="PHEreportsub"/>
      </w:pPr>
      <w:r w:rsidRPr="009E105B">
        <w:t>Pathology of lice bites</w:t>
      </w:r>
      <w:r w:rsidR="00A00DD8">
        <w:fldChar w:fldCharType="begin" w:fldLock="1"/>
      </w:r>
      <w:r w:rsidR="00A00DD8">
        <w:instrText xml:space="preserve"> ADDIN EN.CITE &lt;EndNote&gt;&lt;Cite&gt;&lt;Author&gt;Nuttall GHF&lt;/Author&gt;&lt;Year&gt;1917&lt;/Year&gt;&lt;RecNum&gt;13&lt;/RecNum&gt;&lt;DisplayText&gt;&lt;style face="superscript"&gt;5,6&lt;/style&gt;&lt;/DisplayText&gt;&lt;record&gt;&lt;rec-number&gt;13&lt;/rec-number&gt;&lt;foreign-keys&gt;&lt;key app="EN" db-id="ed0x2s95wv9perestasx5fxm0rpvzfsa2p2p" timestamp="1530096756"&gt;13&lt;/key&gt;&lt;/foreign-keys&gt;&lt;ref-type name="Book Section"&gt;5&lt;/ref-type&gt;&lt;contributors&gt;&lt;authors&gt;&lt;author&gt;Nuttall GHF,&lt;/author&gt;&lt;/authors&gt;&lt;/contributors&gt;&lt;titles&gt;&lt;title&gt;The biology of Pediculus humanus&lt;/title&gt;&lt;/titles&gt;&lt;pages&gt;80-186&lt;/pages&gt;&lt;edition&gt;10&lt;/edition&gt;&lt;section&gt;1&lt;/section&gt;&lt;reprint-edition&gt;In File&lt;/reprint-edition&gt;&lt;keywords&gt;&lt;keyword&gt;G 9&lt;/keyword&gt;&lt;/keywords&gt;&lt;dates&gt;&lt;year&gt;1917&lt;/year&gt;&lt;pub-dates&gt;&lt;date&gt;1917&lt;/date&gt;&lt;/pub-dates&gt;&lt;/dates&gt;&lt;label&gt;3205&lt;/label&gt;&lt;urls&gt;&lt;/urls&gt;&lt;/record&gt;&lt;/Cite&gt;&lt;Cite&gt;&lt;Author&gt;Nuttall GHF&lt;/Author&gt;&lt;Year&gt;1918&lt;/Year&gt;&lt;RecNum&gt;14&lt;/RecNum&gt;&lt;record&gt;&lt;rec-number&gt;14&lt;/rec-number&gt;&lt;foreign-keys&gt;&lt;key app="EN" db-id="ed0x2s95wv9perestasx5fxm0rpvzfsa2p2p" timestamp="1530096756"&gt;14&lt;/key&gt;&lt;/foreign-keys&gt;&lt;ref-type name="Book Section"&gt;5&lt;/ref-type&gt;&lt;contributors&gt;&lt;authors&gt;&lt;author&gt;Nuttall GHF,&lt;/author&gt;&lt;/authors&gt;&lt;/contributors&gt;&lt;titles&gt;&lt;title&gt;The biology of Phthirus pubis&lt;/title&gt;&lt;/titles&gt;&lt;pages&gt;383-406&lt;/pages&gt;&lt;edition&gt;10&lt;/edition&gt;&lt;section&gt;3&lt;/section&gt;&lt;reprint-edition&gt;Not in File&lt;/reprint-edition&gt;&lt;keywords&gt;&lt;keyword&gt;G 9&lt;/keyword&gt;&lt;/keywords&gt;&lt;dates&gt;&lt;year&gt;1918&lt;/year&gt;&lt;pub-dates&gt;&lt;date&gt;1918&lt;/date&gt;&lt;/pub-dates&gt;&lt;/dates&gt;&lt;label&gt;3206&lt;/label&gt;&lt;urls&gt;&lt;/urls&gt;&lt;/record&gt;&lt;/Cite&gt;&lt;/EndNote&gt;</w:instrText>
      </w:r>
      <w:r w:rsidR="00A00DD8">
        <w:fldChar w:fldCharType="separate"/>
      </w:r>
      <w:r w:rsidR="00A00DD8" w:rsidRPr="00A00DD8">
        <w:rPr>
          <w:noProof/>
          <w:vertAlign w:val="superscript"/>
        </w:rPr>
        <w:t>5,6</w:t>
      </w:r>
      <w:r w:rsidR="00A00DD8">
        <w:fldChar w:fldCharType="end"/>
      </w:r>
      <w:r w:rsidRPr="009E105B">
        <w:t xml:space="preserve"> </w:t>
      </w:r>
    </w:p>
    <w:p w:rsidR="0086132E" w:rsidRPr="009E105B" w:rsidRDefault="0086132E" w:rsidP="0086132E">
      <w:pPr>
        <w:pStyle w:val="PHEBodytext"/>
      </w:pPr>
      <w:r w:rsidRPr="009E105B">
        <w:t xml:space="preserve">Lice are equipped with discrete mouthparts contained in a ventral pouch. When a louse feeds </w:t>
      </w:r>
      <w:r w:rsidRPr="009E105B">
        <w:rPr>
          <w:rFonts w:cs="Arial"/>
        </w:rPr>
        <w:t xml:space="preserve">it attaches to the skin using a toothed haustellum and pierces the skin with needle-like stylets. Saliva is injected into the wound to prevent coagulation and the blood is sucked up through a flexible tube-like mouth. The bites of human lice result in small red spots 2-3mm across. Sensitivity to lice bites may develop over a period of weeks or months (depending on the level of exposure) and once established the skin irritation may be severe. </w:t>
      </w:r>
      <w:r w:rsidRPr="009E105B">
        <w:t>The need for lice to take regular feeds means that the host will be exposed to repeated doses of saliva and a toxic reaction may occur in some individuals with symptoms of weariness, irritability and depression (the person feels ‘lousy’).</w:t>
      </w:r>
    </w:p>
    <w:p w:rsidR="0086132E" w:rsidRPr="009E105B" w:rsidRDefault="0086132E" w:rsidP="0086132E">
      <w:pPr>
        <w:pStyle w:val="PHEreportsub"/>
      </w:pPr>
      <w:r w:rsidRPr="009E105B">
        <w:t>Medically important lice</w:t>
      </w:r>
    </w:p>
    <w:p w:rsidR="0086132E" w:rsidRPr="009E105B" w:rsidRDefault="0086132E" w:rsidP="0086132E">
      <w:pPr>
        <w:pStyle w:val="PHEBodytext"/>
      </w:pPr>
      <w:r w:rsidRPr="009E105B">
        <w:t xml:space="preserve">Only the clothing louse </w:t>
      </w:r>
      <w:proofErr w:type="spellStart"/>
      <w:r w:rsidRPr="009E105B">
        <w:rPr>
          <w:i/>
        </w:rPr>
        <w:t>Pediculus</w:t>
      </w:r>
      <w:proofErr w:type="spellEnd"/>
      <w:r w:rsidRPr="009E105B">
        <w:t xml:space="preserve"> </w:t>
      </w:r>
      <w:proofErr w:type="spellStart"/>
      <w:r w:rsidRPr="009E105B">
        <w:rPr>
          <w:i/>
        </w:rPr>
        <w:t>humanus</w:t>
      </w:r>
      <w:proofErr w:type="spellEnd"/>
      <w:r w:rsidRPr="009E105B">
        <w:t xml:space="preserve"> is a vector of disease, transmitting louse-borne epidemic typhus, </w:t>
      </w:r>
      <w:proofErr w:type="spellStart"/>
      <w:r w:rsidRPr="009E105B">
        <w:t>quintana</w:t>
      </w:r>
      <w:proofErr w:type="spellEnd"/>
      <w:r w:rsidRPr="009E105B">
        <w:t xml:space="preserve"> fever and louse-borne relapsing fever. However the regular feeding habits of lice mean that severe biting nuisance is associated with all three species.</w:t>
      </w:r>
    </w:p>
    <w:p w:rsidR="0086132E" w:rsidRPr="009E105B" w:rsidRDefault="0086132E" w:rsidP="0086132E">
      <w:pPr>
        <w:pStyle w:val="PHEreportsub"/>
      </w:pPr>
      <w:r w:rsidRPr="009E105B">
        <w:t>Preparation of material</w:t>
      </w:r>
    </w:p>
    <w:p w:rsidR="0086132E" w:rsidRDefault="0086132E" w:rsidP="0086132E">
      <w:pPr>
        <w:pStyle w:val="PHEBodytext"/>
      </w:pPr>
      <w:r w:rsidRPr="009E105B">
        <w:t xml:space="preserve">Lice should be killed in hot water (85°C) and stored in 80% ethanol prior to preparation. Transfer the louse into a watch glass on similar container containing 10% potassium hydroxide (KOH) solution. Pierce the dorsal inter-segmental membranes with a fine needle and leave the louse in the solution for 24 hours. The KOH penetrates and dissolves the body tissues. Apply gentle pressure to the body of the louse with a blunt needle to remove the liquefied body contents. Rinse the louse in distilled water three times (10 minutes per rinse). Dehydrate in increasing strengths of ethanol 80% (5 mins), 90% (5 mins), 100% (5 mins) and finally place in a watch glass on similar container containing </w:t>
      </w:r>
      <w:proofErr w:type="spellStart"/>
      <w:r w:rsidRPr="009E105B">
        <w:t>cellosolve</w:t>
      </w:r>
      <w:proofErr w:type="spellEnd"/>
      <w:r w:rsidRPr="009E105B">
        <w:t xml:space="preserve"> for 15 minutes. Mount the whole specimen in Euparal and carefully add a coverslip. With care the specimen may be examined immediately. The specimen should be placed in an oven for 4-6 weeks at 55°C to give a permanent slide preparation. Label the slide with the identification, reference number and collection details of the specimen.</w:t>
      </w:r>
    </w:p>
    <w:p w:rsidR="00E32AD5" w:rsidRPr="009E105B" w:rsidRDefault="00E32AD5" w:rsidP="0086132E">
      <w:pPr>
        <w:pStyle w:val="PHEBodytext"/>
      </w:pPr>
    </w:p>
    <w:p w:rsidR="0086132E" w:rsidRPr="009E105B" w:rsidRDefault="0086132E" w:rsidP="00036D28">
      <w:pPr>
        <w:pStyle w:val="PHEreportHeading2BlueHighlight"/>
      </w:pPr>
      <w:bookmarkStart w:id="24" w:name="_Toc278367450"/>
      <w:proofErr w:type="spellStart"/>
      <w:r w:rsidRPr="009E105B">
        <w:rPr>
          <w:i/>
        </w:rPr>
        <w:lastRenderedPageBreak/>
        <w:t>Pediculus</w:t>
      </w:r>
      <w:proofErr w:type="spellEnd"/>
      <w:r w:rsidRPr="009E105B">
        <w:rPr>
          <w:i/>
        </w:rPr>
        <w:t xml:space="preserve"> </w:t>
      </w:r>
      <w:proofErr w:type="spellStart"/>
      <w:r w:rsidRPr="009E105B">
        <w:rPr>
          <w:i/>
        </w:rPr>
        <w:t>Humanus</w:t>
      </w:r>
      <w:proofErr w:type="spellEnd"/>
      <w:r w:rsidRPr="009E105B">
        <w:t xml:space="preserve"> (the </w:t>
      </w:r>
      <w:r w:rsidR="00F13D56" w:rsidRPr="009E105B">
        <w:t>clothing l</w:t>
      </w:r>
      <w:r w:rsidRPr="009E105B">
        <w:t>ouse)</w:t>
      </w:r>
      <w:bookmarkEnd w:id="24"/>
    </w:p>
    <w:p w:rsidR="0086132E" w:rsidRPr="009E105B" w:rsidRDefault="0086132E" w:rsidP="0086132E">
      <w:pPr>
        <w:pStyle w:val="PHEBodytext"/>
      </w:pPr>
      <w:r w:rsidRPr="009E105B">
        <w:t>Cosmopolitan in distribution, the clothing louse is associated with displaced populations where people are unable to wash or change clothes frequently. The most robust of the human lice it can survive several days away from the host in infested clothing.</w:t>
      </w:r>
    </w:p>
    <w:p w:rsidR="0086132E" w:rsidRPr="009E105B" w:rsidRDefault="0086132E" w:rsidP="0086132E">
      <w:pPr>
        <w:pStyle w:val="PHEreportsub"/>
      </w:pPr>
      <w:r w:rsidRPr="009E105B">
        <w:t>Description</w:t>
      </w:r>
    </w:p>
    <w:p w:rsidR="0086132E" w:rsidRPr="009E105B" w:rsidRDefault="0086132E" w:rsidP="0086132E">
      <w:pPr>
        <w:pStyle w:val="PHEreportsub"/>
      </w:pPr>
      <w:r w:rsidRPr="009E105B">
        <w:t xml:space="preserve">Adult </w:t>
      </w:r>
    </w:p>
    <w:p w:rsidR="0086132E" w:rsidRDefault="00F13D56" w:rsidP="0086132E">
      <w:pPr>
        <w:pStyle w:val="PHEBodytext"/>
      </w:pPr>
      <w:r w:rsidRPr="009E105B">
        <w:rPr>
          <w:noProof/>
        </w:rPr>
        <w:drawing>
          <wp:anchor distT="0" distB="0" distL="114300" distR="114300" simplePos="0" relativeHeight="251666944" behindDoc="1" locked="0" layoutInCell="1" allowOverlap="1" wp14:anchorId="56FFA418" wp14:editId="28470FB3">
            <wp:simplePos x="0" y="0"/>
            <wp:positionH relativeFrom="column">
              <wp:posOffset>4022725</wp:posOffset>
            </wp:positionH>
            <wp:positionV relativeFrom="paragraph">
              <wp:posOffset>1177925</wp:posOffset>
            </wp:positionV>
            <wp:extent cx="1659890" cy="1979295"/>
            <wp:effectExtent l="0" t="0" r="0" b="1905"/>
            <wp:wrapNone/>
            <wp:docPr id="11" name="Picture 47" descr="Hdlousef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dlousefe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59890" cy="1979295"/>
                    </a:xfrm>
                    <a:prstGeom prst="rect">
                      <a:avLst/>
                    </a:prstGeom>
                    <a:noFill/>
                  </pic:spPr>
                </pic:pic>
              </a:graphicData>
            </a:graphic>
            <wp14:sizeRelH relativeFrom="margin">
              <wp14:pctWidth>0</wp14:pctWidth>
            </wp14:sizeRelH>
            <wp14:sizeRelV relativeFrom="margin">
              <wp14:pctHeight>0</wp14:pctHeight>
            </wp14:sizeRelV>
          </wp:anchor>
        </w:drawing>
      </w:r>
      <w:r w:rsidR="0086132E" w:rsidRPr="009E105B">
        <w:t xml:space="preserve">The human </w:t>
      </w:r>
      <w:proofErr w:type="spellStart"/>
      <w:r w:rsidR="0086132E" w:rsidRPr="009E105B">
        <w:rPr>
          <w:i/>
        </w:rPr>
        <w:t>Pediculus</w:t>
      </w:r>
      <w:proofErr w:type="spellEnd"/>
      <w:r w:rsidR="0086132E" w:rsidRPr="009E105B">
        <w:rPr>
          <w:i/>
        </w:rPr>
        <w:t xml:space="preserve"> </w:t>
      </w:r>
      <w:r w:rsidR="0086132E" w:rsidRPr="009E105B">
        <w:t>species are elongate insects which grow to a length of about 4mm. The body regions are clearly differentiated and the legs bear claws of a moderate size. Females are slightly larger than males. Clothing lice and head lice are practically identical and are differentiated by their location on the host. Clothing lice are found in the fabric covering the body particularly in the seams around the crotch, armpits, waist, collar and shoulders. They attach to body hair only when feeding and are never found on the head.</w:t>
      </w:r>
    </w:p>
    <w:p w:rsidR="00180D96" w:rsidRDefault="00180D96" w:rsidP="0086132E">
      <w:pPr>
        <w:pStyle w:val="PHEBodytext"/>
      </w:pPr>
    </w:p>
    <w:p w:rsidR="00180D96" w:rsidRDefault="00F13D56" w:rsidP="0086132E">
      <w:pPr>
        <w:pStyle w:val="PHEBodytext"/>
      </w:pPr>
      <w:r w:rsidRPr="009E105B">
        <w:rPr>
          <w:noProof/>
        </w:rPr>
        <mc:AlternateContent>
          <mc:Choice Requires="wps">
            <w:drawing>
              <wp:anchor distT="0" distB="0" distL="114300" distR="114300" simplePos="0" relativeHeight="251680256" behindDoc="0" locked="0" layoutInCell="1" allowOverlap="1" wp14:anchorId="49321DD8" wp14:editId="22AFBCD0">
                <wp:simplePos x="0" y="0"/>
                <wp:positionH relativeFrom="column">
                  <wp:posOffset>2399665</wp:posOffset>
                </wp:positionH>
                <wp:positionV relativeFrom="paragraph">
                  <wp:posOffset>118110</wp:posOffset>
                </wp:positionV>
                <wp:extent cx="1626235" cy="1133475"/>
                <wp:effectExtent l="0" t="0" r="0" b="9525"/>
                <wp:wrapNone/>
                <wp:docPr id="166"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1133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proofErr w:type="spellStart"/>
                            <w:proofErr w:type="gramStart"/>
                            <w:r w:rsidRPr="00EF0FA8">
                              <w:rPr>
                                <w:i/>
                              </w:rPr>
                              <w:t>Pediculus</w:t>
                            </w:r>
                            <w:proofErr w:type="spellEnd"/>
                            <w:r w:rsidRPr="00EF0FA8">
                              <w:rPr>
                                <w:i/>
                              </w:rPr>
                              <w:t xml:space="preserve"> </w:t>
                            </w:r>
                            <w:proofErr w:type="spellStart"/>
                            <w:r w:rsidRPr="00EF0FA8">
                              <w:rPr>
                                <w:i/>
                              </w:rPr>
                              <w:t>humanus</w:t>
                            </w:r>
                            <w:proofErr w:type="spellEnd"/>
                            <w:r>
                              <w:t>.</w:t>
                            </w:r>
                            <w:proofErr w:type="gramEnd"/>
                            <w:r>
                              <w:t xml:space="preserve"> </w:t>
                            </w:r>
                            <w:proofErr w:type="gramStart"/>
                            <w:r>
                              <w:t>Diagram of a female clothing louse.</w:t>
                            </w:r>
                            <w:proofErr w:type="gramEnd"/>
                            <w:r>
                              <w:t xml:space="preserve"> </w:t>
                            </w:r>
                          </w:p>
                          <w:p w:rsidR="00A00DD8" w:rsidRDefault="00A00DD8" w:rsidP="0086132E">
                            <w:pPr>
                              <w:pStyle w:val="PHEbodytextTable"/>
                            </w:pPr>
                            <w:r w:rsidRPr="001D1273">
                              <w:rPr>
                                <w:b/>
                              </w:rPr>
                              <w:t>Note:</w:t>
                            </w:r>
                            <w:r>
                              <w:t xml:space="preserve"> Tip of abdomen bifurcated.</w:t>
                            </w:r>
                          </w:p>
                          <w:p w:rsidR="00A00DD8" w:rsidRPr="00E508BF" w:rsidRDefault="00A00DD8" w:rsidP="0086132E">
                            <w:pPr>
                              <w:pStyle w:val="PHEbodytextTable"/>
                            </w:pPr>
                            <w:r>
                              <w:rPr>
                                <w:sz w:val="16"/>
                              </w:rPr>
                              <w:t xml:space="preserve">(Illustration by C. </w:t>
                            </w:r>
                            <w:proofErr w:type="spellStart"/>
                            <w:r>
                              <w:rPr>
                                <w:sz w:val="16"/>
                              </w:rPr>
                              <w:t>Whitehorn</w:t>
                            </w:r>
                            <w:proofErr w:type="spellEnd"/>
                            <w:r>
                              <w:rPr>
                                <w:sz w:val="16"/>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9" o:spid="_x0000_s1065" type="#_x0000_t202" style="position:absolute;margin-left:188.95pt;margin-top:9.3pt;width:128.05pt;height:89.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" stroked="f">
                <v:textbox>
                  <w:txbxContent>
                    <w:p w:rsidR="00A00DD8" w:rsidRDefault="00A00DD8" w:rsidP="0086132E">
                      <w:pPr>
                        <w:pStyle w:val="PHEbodytextTable"/>
                      </w:pPr>
                      <w:proofErr w:type="spellStart"/>
                      <w:proofErr w:type="gramStart"/>
                      <w:r w:rsidRPr="00EF0FA8">
                        <w:rPr>
                          <w:i/>
                        </w:rPr>
                        <w:t>Pediculus</w:t>
                      </w:r>
                      <w:proofErr w:type="spellEnd"/>
                      <w:r w:rsidRPr="00EF0FA8">
                        <w:rPr>
                          <w:i/>
                        </w:rPr>
                        <w:t xml:space="preserve"> </w:t>
                      </w:r>
                      <w:proofErr w:type="spellStart"/>
                      <w:r w:rsidRPr="00EF0FA8">
                        <w:rPr>
                          <w:i/>
                        </w:rPr>
                        <w:t>humanus</w:t>
                      </w:r>
                      <w:proofErr w:type="spellEnd"/>
                      <w:r>
                        <w:t>.</w:t>
                      </w:r>
                      <w:proofErr w:type="gramEnd"/>
                      <w:r>
                        <w:t xml:space="preserve"> </w:t>
                      </w:r>
                      <w:proofErr w:type="gramStart"/>
                      <w:r>
                        <w:t>Diagram of a female clothing louse.</w:t>
                      </w:r>
                      <w:proofErr w:type="gramEnd"/>
                      <w:r>
                        <w:t xml:space="preserve"> </w:t>
                      </w:r>
                    </w:p>
                    <w:p w:rsidR="00A00DD8" w:rsidRDefault="00A00DD8" w:rsidP="0086132E">
                      <w:pPr>
                        <w:pStyle w:val="PHEbodytextTable"/>
                      </w:pPr>
                      <w:r w:rsidRPr="001D1273">
                        <w:rPr>
                          <w:b/>
                        </w:rPr>
                        <w:t>Note:</w:t>
                      </w:r>
                      <w:r>
                        <w:t xml:space="preserve"> Tip of abdomen bifurcated.</w:t>
                      </w:r>
                    </w:p>
                    <w:p w:rsidR="00A00DD8" w:rsidRPr="00E508BF" w:rsidRDefault="00A00DD8" w:rsidP="0086132E">
                      <w:pPr>
                        <w:pStyle w:val="PHEbodytextTable"/>
                      </w:pPr>
                      <w:r>
                        <w:rPr>
                          <w:sz w:val="16"/>
                        </w:rPr>
                        <w:t xml:space="preserve">(Illustration by C. </w:t>
                      </w:r>
                      <w:proofErr w:type="spellStart"/>
                      <w:r>
                        <w:rPr>
                          <w:sz w:val="16"/>
                        </w:rPr>
                        <w:t>Whitehorn</w:t>
                      </w:r>
                      <w:proofErr w:type="spellEnd"/>
                      <w:r>
                        <w:rPr>
                          <w:sz w:val="16"/>
                        </w:rPr>
                        <w:t>)</w:t>
                      </w:r>
                    </w:p>
                  </w:txbxContent>
                </v:textbox>
              </v:shape>
            </w:pict>
          </mc:Fallback>
        </mc:AlternateContent>
      </w:r>
    </w:p>
    <w:p w:rsidR="00180D96" w:rsidRDefault="00180D96" w:rsidP="0086132E">
      <w:pPr>
        <w:pStyle w:val="PHEBodytext"/>
      </w:pPr>
    </w:p>
    <w:p w:rsidR="00180D96" w:rsidRDefault="00036D28" w:rsidP="0086132E">
      <w:pPr>
        <w:pStyle w:val="PHEBodytext"/>
      </w:pPr>
      <w:r w:rsidRPr="009E105B">
        <w:rPr>
          <w:noProof/>
        </w:rPr>
        <w:drawing>
          <wp:anchor distT="0" distB="0" distL="114300" distR="114300" simplePos="0" relativeHeight="251678208" behindDoc="0" locked="0" layoutInCell="1" allowOverlap="1" wp14:anchorId="4AEB4D21" wp14:editId="3FFAD576">
            <wp:simplePos x="0" y="0"/>
            <wp:positionH relativeFrom="column">
              <wp:posOffset>-176530</wp:posOffset>
            </wp:positionH>
            <wp:positionV relativeFrom="paragraph">
              <wp:posOffset>80645</wp:posOffset>
            </wp:positionV>
            <wp:extent cx="1828800" cy="1600200"/>
            <wp:effectExtent l="0" t="0" r="0" b="0"/>
            <wp:wrapNone/>
            <wp:docPr id="12" name="Picture 48" descr="Bdlous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dlouseg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8800" cy="1600200"/>
                    </a:xfrm>
                    <a:prstGeom prst="rect">
                      <a:avLst/>
                    </a:prstGeom>
                    <a:noFill/>
                  </pic:spPr>
                </pic:pic>
              </a:graphicData>
            </a:graphic>
          </wp:anchor>
        </w:drawing>
      </w:r>
    </w:p>
    <w:p w:rsidR="009C219D" w:rsidRDefault="009C219D" w:rsidP="0086132E">
      <w:pPr>
        <w:pStyle w:val="PHEBodytext"/>
      </w:pPr>
    </w:p>
    <w:p w:rsidR="009C219D" w:rsidRDefault="009C219D" w:rsidP="0086132E">
      <w:pPr>
        <w:pStyle w:val="PHEBodytext"/>
      </w:pPr>
    </w:p>
    <w:p w:rsidR="009C219D" w:rsidRDefault="009C219D" w:rsidP="0086132E">
      <w:pPr>
        <w:pStyle w:val="PHEBodytext"/>
      </w:pPr>
    </w:p>
    <w:p w:rsidR="009C219D" w:rsidRDefault="009C219D" w:rsidP="0086132E">
      <w:pPr>
        <w:pStyle w:val="PHEBodytext"/>
      </w:pPr>
    </w:p>
    <w:p w:rsidR="009C219D" w:rsidRDefault="009C219D" w:rsidP="0086132E">
      <w:pPr>
        <w:pStyle w:val="PHEBodytext"/>
      </w:pPr>
    </w:p>
    <w:p w:rsidR="009C219D" w:rsidRDefault="00036D28" w:rsidP="0086132E">
      <w:pPr>
        <w:pStyle w:val="PHEBodytext"/>
      </w:pPr>
      <w:r w:rsidRPr="009E105B">
        <w:rPr>
          <w:noProof/>
        </w:rPr>
        <mc:AlternateContent>
          <mc:Choice Requires="wps">
            <w:drawing>
              <wp:anchor distT="0" distB="0" distL="114300" distR="114300" simplePos="0" relativeHeight="251679232" behindDoc="0" locked="0" layoutInCell="1" allowOverlap="1" wp14:anchorId="14DBEDFB" wp14:editId="54456F0E">
                <wp:simplePos x="0" y="0"/>
                <wp:positionH relativeFrom="column">
                  <wp:posOffset>1026795</wp:posOffset>
                </wp:positionH>
                <wp:positionV relativeFrom="paragraph">
                  <wp:posOffset>123190</wp:posOffset>
                </wp:positionV>
                <wp:extent cx="1990725" cy="847725"/>
                <wp:effectExtent l="0" t="0" r="9525" b="9525"/>
                <wp:wrapNone/>
                <wp:docPr id="165"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0725" cy="847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rPr>
                                <w:szCs w:val="22"/>
                              </w:rPr>
                            </w:pPr>
                            <w:proofErr w:type="spellStart"/>
                            <w:proofErr w:type="gramStart"/>
                            <w:r w:rsidRPr="00EF0FA8">
                              <w:rPr>
                                <w:i/>
                              </w:rPr>
                              <w:t>Pediculus</w:t>
                            </w:r>
                            <w:proofErr w:type="spellEnd"/>
                            <w:r w:rsidRPr="00EF0FA8">
                              <w:rPr>
                                <w:i/>
                              </w:rPr>
                              <w:t xml:space="preserve"> </w:t>
                            </w:r>
                            <w:proofErr w:type="spellStart"/>
                            <w:r w:rsidRPr="00EF0FA8">
                              <w:rPr>
                                <w:i/>
                              </w:rPr>
                              <w:t>humanus</w:t>
                            </w:r>
                            <w:proofErr w:type="spellEnd"/>
                            <w:r>
                              <w:rPr>
                                <w:szCs w:val="22"/>
                              </w:rPr>
                              <w:t>.</w:t>
                            </w:r>
                            <w:proofErr w:type="gramEnd"/>
                            <w:r>
                              <w:rPr>
                                <w:szCs w:val="22"/>
                              </w:rPr>
                              <w:t xml:space="preserve"> </w:t>
                            </w:r>
                          </w:p>
                          <w:p w:rsidR="00A00DD8" w:rsidRDefault="00A00DD8" w:rsidP="0086132E">
                            <w:pPr>
                              <w:pStyle w:val="PHEbodytextTable"/>
                              <w:rPr>
                                <w:szCs w:val="22"/>
                              </w:rPr>
                            </w:pPr>
                            <w:r>
                              <w:t>Diagram of egg glued to material fibres.</w:t>
                            </w:r>
                          </w:p>
                          <w:p w:rsidR="00A00DD8" w:rsidRDefault="00A00DD8" w:rsidP="0086132E">
                            <w:pPr>
                              <w:pStyle w:val="PHEbodytextTable"/>
                            </w:pPr>
                            <w:r>
                              <w:rPr>
                                <w:sz w:val="16"/>
                                <w:szCs w:val="22"/>
                              </w:rPr>
                              <w:t xml:space="preserve">(Illustration by C. </w:t>
                            </w:r>
                            <w:proofErr w:type="spellStart"/>
                            <w:r>
                              <w:rPr>
                                <w:sz w:val="16"/>
                                <w:szCs w:val="22"/>
                              </w:rPr>
                              <w:t>Whitehorn</w:t>
                            </w:r>
                            <w:proofErr w:type="spellEnd"/>
                            <w:r>
                              <w:rPr>
                                <w:sz w:val="16"/>
                                <w:szCs w:val="22"/>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 o:spid="_x0000_s1066" type="#_x0000_t202" style="position:absolute;margin-left:80.85pt;margin-top:9.7pt;width:156.75pt;height:66.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" stroked="f">
                <v:textbox>
                  <w:txbxContent>
                    <w:p w:rsidR="00A00DD8" w:rsidRDefault="00A00DD8" w:rsidP="0086132E">
                      <w:pPr>
                        <w:pStyle w:val="PHEbodytextTable"/>
                        <w:rPr>
                          <w:szCs w:val="22"/>
                        </w:rPr>
                      </w:pPr>
                      <w:proofErr w:type="spellStart"/>
                      <w:proofErr w:type="gramStart"/>
                      <w:r w:rsidRPr="00EF0FA8">
                        <w:rPr>
                          <w:i/>
                        </w:rPr>
                        <w:t>Pediculus</w:t>
                      </w:r>
                      <w:proofErr w:type="spellEnd"/>
                      <w:r w:rsidRPr="00EF0FA8">
                        <w:rPr>
                          <w:i/>
                        </w:rPr>
                        <w:t xml:space="preserve"> </w:t>
                      </w:r>
                      <w:proofErr w:type="spellStart"/>
                      <w:r w:rsidRPr="00EF0FA8">
                        <w:rPr>
                          <w:i/>
                        </w:rPr>
                        <w:t>humanus</w:t>
                      </w:r>
                      <w:proofErr w:type="spellEnd"/>
                      <w:r>
                        <w:rPr>
                          <w:szCs w:val="22"/>
                        </w:rPr>
                        <w:t>.</w:t>
                      </w:r>
                      <w:proofErr w:type="gramEnd"/>
                      <w:r>
                        <w:rPr>
                          <w:szCs w:val="22"/>
                        </w:rPr>
                        <w:t xml:space="preserve"> </w:t>
                      </w:r>
                    </w:p>
                    <w:p w:rsidR="00A00DD8" w:rsidRDefault="00A00DD8" w:rsidP="0086132E">
                      <w:pPr>
                        <w:pStyle w:val="PHEbodytextTable"/>
                        <w:rPr>
                          <w:szCs w:val="22"/>
                        </w:rPr>
                      </w:pPr>
                      <w:r>
                        <w:t>Diagram of egg glued to material fibres.</w:t>
                      </w:r>
                    </w:p>
                    <w:p w:rsidR="00A00DD8" w:rsidRDefault="00A00DD8" w:rsidP="0086132E">
                      <w:pPr>
                        <w:pStyle w:val="PHEbodytextTable"/>
                      </w:pPr>
                      <w:r>
                        <w:rPr>
                          <w:sz w:val="16"/>
                          <w:szCs w:val="22"/>
                        </w:rPr>
                        <w:t xml:space="preserve">(Illustration by C. </w:t>
                      </w:r>
                      <w:proofErr w:type="spellStart"/>
                      <w:r>
                        <w:rPr>
                          <w:sz w:val="16"/>
                          <w:szCs w:val="22"/>
                        </w:rPr>
                        <w:t>Whitehorn</w:t>
                      </w:r>
                      <w:proofErr w:type="spellEnd"/>
                      <w:r>
                        <w:rPr>
                          <w:sz w:val="16"/>
                          <w:szCs w:val="22"/>
                        </w:rPr>
                        <w:t>)</w:t>
                      </w:r>
                    </w:p>
                  </w:txbxContent>
                </v:textbox>
              </v:shape>
            </w:pict>
          </mc:Fallback>
        </mc:AlternateContent>
      </w:r>
    </w:p>
    <w:p w:rsidR="009C219D" w:rsidRDefault="009C219D" w:rsidP="0086132E">
      <w:pPr>
        <w:pStyle w:val="PHEBodytext"/>
      </w:pPr>
    </w:p>
    <w:p w:rsidR="0086132E" w:rsidRPr="009E105B" w:rsidRDefault="0086132E" w:rsidP="0086132E">
      <w:pPr>
        <w:pStyle w:val="PHEBodytext"/>
      </w:pPr>
    </w:p>
    <w:p w:rsidR="0086132E" w:rsidRPr="009E105B" w:rsidRDefault="0086132E" w:rsidP="0086132E">
      <w:pPr>
        <w:pStyle w:val="PHEBodytext"/>
      </w:pPr>
    </w:p>
    <w:p w:rsidR="0086132E" w:rsidRPr="009E105B" w:rsidRDefault="0086132E" w:rsidP="0086132E">
      <w:pPr>
        <w:pStyle w:val="PHEreportsub"/>
      </w:pPr>
      <w:r w:rsidRPr="009E105B">
        <w:t>Egg</w:t>
      </w:r>
    </w:p>
    <w:p w:rsidR="0086132E" w:rsidRPr="009E105B" w:rsidRDefault="0086132E" w:rsidP="0086132E">
      <w:pPr>
        <w:pStyle w:val="PHEBodytext"/>
      </w:pPr>
      <w:r w:rsidRPr="009E105B">
        <w:t xml:space="preserve">The eggs of </w:t>
      </w:r>
      <w:proofErr w:type="spellStart"/>
      <w:r w:rsidRPr="009E105B">
        <w:rPr>
          <w:i/>
        </w:rPr>
        <w:t>Pediculus</w:t>
      </w:r>
      <w:proofErr w:type="spellEnd"/>
      <w:r w:rsidRPr="009E105B">
        <w:t xml:space="preserve"> species are small (0.8mm long), cream in colour and oval in shape</w:t>
      </w:r>
      <w:r w:rsidR="00A00DD8">
        <w:fldChar w:fldCharType="begin" w:fldLock="1"/>
      </w:r>
      <w:r w:rsidR="00A00DD8">
        <w:instrText xml:space="preserve"> ADDIN EN.CITE &lt;EndNote&gt;&lt;Cite ExcludeAuth="1"&gt;&lt;Year&gt;1980&lt;/Year&gt;&lt;RecNum&gt;2&lt;/RecNum&gt;&lt;DisplayText&gt;&lt;style face="superscript"&gt;7&lt;/style&gt;&lt;/DisplayText&gt;&lt;record&gt;&lt;rec-number&gt;2&lt;/rec-number&gt;&lt;foreign-keys&gt;&lt;key app="EN" db-id="ed0x2s95wv9perestasx5fxm0rpvzfsa2p2p" timestamp="1530096756"&gt;2&lt;/key&gt;&lt;/foreign-keys&gt;&lt;ref-type name="Book"&gt;6&lt;/ref-type&gt;&lt;contributors&gt;&lt;tertiary-authors&gt;&lt;author&gt;Busvine,J.R.&lt;/author&gt;&lt;/tertiary-authors&gt;&lt;/contributors&gt;&lt;titles&gt;&lt;title&gt;Insects and Hygiene: the Biology and Control of Insect Pests of Medical and Domestic Importance&lt;/title&gt;&lt;/titles&gt;&lt;edition&gt;3rd&lt;/edition&gt;&lt;reprint-edition&gt;Not in File&lt;/reprint-edition&gt;&lt;keywords&gt;&lt;keyword&gt;control&lt;/keyword&gt;&lt;keyword&gt;G 9&lt;/keyword&gt;&lt;keyword&gt;Hygiene&lt;/keyword&gt;&lt;/keywords&gt;&lt;dates&gt;&lt;year&gt;1980&lt;/year&gt;&lt;pub-dates&gt;&lt;date&gt;1980&lt;/date&gt;&lt;/pub-dates&gt;&lt;/dates&gt;&lt;publisher&gt;Chapman and Hall&lt;/publisher&gt;&lt;label&gt;2844&lt;/label&gt;&lt;urls&gt;&lt;/urls&gt;&lt;/record&gt;&lt;/Cite&gt;&lt;/EndNote&gt;</w:instrText>
      </w:r>
      <w:r w:rsidR="00A00DD8">
        <w:fldChar w:fldCharType="separate"/>
      </w:r>
      <w:r w:rsidR="00A00DD8" w:rsidRPr="00A00DD8">
        <w:rPr>
          <w:noProof/>
          <w:vertAlign w:val="superscript"/>
        </w:rPr>
        <w:t>7</w:t>
      </w:r>
      <w:r w:rsidR="00A00DD8">
        <w:fldChar w:fldCharType="end"/>
      </w:r>
      <w:r w:rsidRPr="009E105B">
        <w:t>. At the distal end is a shallow perforated operculum that provides gaseous exchange to the embryo. The eggs of clothing and head lice are so similar that their location on the host is the primary method of differentiating the two species. Clothing lice eggs are found in the clothing glued to material fibres, especially in the seams of undergarments. They are occasionally glued to body hairs, but clothing lice eggs are never found on the head.</w:t>
      </w:r>
    </w:p>
    <w:p w:rsidR="0086132E" w:rsidRPr="009E105B" w:rsidRDefault="0086132E" w:rsidP="0086132E">
      <w:pPr>
        <w:pStyle w:val="PHEreportsub"/>
      </w:pPr>
      <w:r w:rsidRPr="009E105B">
        <w:t>Louse-borne epidemic typhus</w:t>
      </w:r>
    </w:p>
    <w:p w:rsidR="0086132E" w:rsidRPr="009E105B" w:rsidRDefault="0086132E" w:rsidP="0086132E">
      <w:pPr>
        <w:pStyle w:val="PHEBodytext"/>
      </w:pPr>
      <w:r w:rsidRPr="009E105B">
        <w:t xml:space="preserve">Louse-borne typhus is a </w:t>
      </w:r>
      <w:proofErr w:type="spellStart"/>
      <w:r w:rsidRPr="009E105B">
        <w:t>rickettsial</w:t>
      </w:r>
      <w:proofErr w:type="spellEnd"/>
      <w:r w:rsidRPr="009E105B">
        <w:t xml:space="preserve"> disease caused by </w:t>
      </w:r>
      <w:r w:rsidRPr="009E105B">
        <w:rPr>
          <w:i/>
        </w:rPr>
        <w:t xml:space="preserve">Rickettsia </w:t>
      </w:r>
      <w:proofErr w:type="spellStart"/>
      <w:r w:rsidRPr="009E105B">
        <w:rPr>
          <w:i/>
        </w:rPr>
        <w:t>prowazekii</w:t>
      </w:r>
      <w:proofErr w:type="spellEnd"/>
      <w:r w:rsidRPr="009E105B">
        <w:rPr>
          <w:i/>
        </w:rPr>
        <w:t xml:space="preserve">. </w:t>
      </w:r>
      <w:r w:rsidRPr="009E105B">
        <w:t xml:space="preserve">The </w:t>
      </w:r>
      <w:proofErr w:type="spellStart"/>
      <w:r w:rsidRPr="009E105B">
        <w:t>rickettsiae</w:t>
      </w:r>
      <w:proofErr w:type="spellEnd"/>
      <w:r w:rsidRPr="009E105B">
        <w:t xml:space="preserve"> are ingested from the host during a blood meal and undergo multiplication in the lumen and epithelial cells of the louse midgut. The epithelial cells eventually rupture, releasing infective stages which are passed out in the faeces. The </w:t>
      </w:r>
      <w:proofErr w:type="spellStart"/>
      <w:r w:rsidRPr="009E105B">
        <w:t>rickettsiae</w:t>
      </w:r>
      <w:proofErr w:type="spellEnd"/>
      <w:r w:rsidRPr="009E105B">
        <w:t xml:space="preserve"> remain infective to humans in the louse faeces for up to 3 months and transmission </w:t>
      </w:r>
      <w:r w:rsidRPr="009E105B">
        <w:lastRenderedPageBreak/>
        <w:t xml:space="preserve">occurs when faeces are scratched into the skin, rubbed into mucous membranes or inhaled. People without lice can therefore become infected with typhus. </w:t>
      </w:r>
      <w:r w:rsidRPr="009E105B">
        <w:rPr>
          <w:i/>
        </w:rPr>
        <w:t xml:space="preserve">R. </w:t>
      </w:r>
      <w:proofErr w:type="spellStart"/>
      <w:r w:rsidRPr="009E105B">
        <w:rPr>
          <w:i/>
        </w:rPr>
        <w:t>prowazekii</w:t>
      </w:r>
      <w:proofErr w:type="spellEnd"/>
      <w:r w:rsidRPr="009E105B">
        <w:rPr>
          <w:i/>
        </w:rPr>
        <w:t xml:space="preserve"> </w:t>
      </w:r>
      <w:r w:rsidRPr="009E105B">
        <w:t>has also been isolated from the American flying squirrel, but the significance of this for transmission is uncertain.</w:t>
      </w:r>
    </w:p>
    <w:p w:rsidR="0086132E" w:rsidRPr="009E105B" w:rsidRDefault="0086132E" w:rsidP="0086132E">
      <w:pPr>
        <w:pStyle w:val="PHEreportsub"/>
      </w:pPr>
      <w:r w:rsidRPr="009E105B">
        <w:t xml:space="preserve">Quintana fever </w:t>
      </w:r>
    </w:p>
    <w:p w:rsidR="0086132E" w:rsidRPr="009E105B" w:rsidRDefault="0086132E" w:rsidP="0086132E">
      <w:pPr>
        <w:pStyle w:val="PHEBodytext"/>
      </w:pPr>
      <w:r w:rsidRPr="009E105B">
        <w:t xml:space="preserve">Quintana fever is a bacterial disease caused by </w:t>
      </w:r>
      <w:proofErr w:type="spellStart"/>
      <w:r w:rsidRPr="009E105B">
        <w:rPr>
          <w:i/>
        </w:rPr>
        <w:t>Bartonella</w:t>
      </w:r>
      <w:proofErr w:type="spellEnd"/>
      <w:r w:rsidRPr="009E105B">
        <w:rPr>
          <w:i/>
        </w:rPr>
        <w:t xml:space="preserve"> </w:t>
      </w:r>
      <w:proofErr w:type="spellStart"/>
      <w:r w:rsidRPr="009E105B">
        <w:rPr>
          <w:i/>
        </w:rPr>
        <w:t>quintana</w:t>
      </w:r>
      <w:proofErr w:type="spellEnd"/>
      <w:r w:rsidRPr="009E105B">
        <w:t>. The bacteria are ingested from the host during a blood meal and undergo multiplication in the lumen of the gut but the epithelial cells are not invaded. After 5-10 days the infective forms contaminate the faeces and they pass from the vector. The transmission route and symptoms are similar to louse-borne typhus but the disease is much less severe. Wild voles and other rodents may act as reservoirs of disease.</w:t>
      </w:r>
    </w:p>
    <w:p w:rsidR="0086132E" w:rsidRPr="009E105B" w:rsidRDefault="0086132E" w:rsidP="0086132E">
      <w:pPr>
        <w:pStyle w:val="PHEreportsub"/>
      </w:pPr>
      <w:r w:rsidRPr="009E105B">
        <w:t xml:space="preserve">Louse-borne relapsing fever </w:t>
      </w:r>
    </w:p>
    <w:p w:rsidR="0086132E" w:rsidRPr="009E105B" w:rsidRDefault="0086132E" w:rsidP="0086132E">
      <w:pPr>
        <w:pStyle w:val="PHEBodytext"/>
      </w:pPr>
      <w:r w:rsidRPr="009E105B">
        <w:t xml:space="preserve">The disease is caused by the </w:t>
      </w:r>
      <w:proofErr w:type="spellStart"/>
      <w:r w:rsidRPr="009E105B">
        <w:t>spirochaete</w:t>
      </w:r>
      <w:proofErr w:type="spellEnd"/>
      <w:r w:rsidRPr="009E105B">
        <w:t xml:space="preserve">, </w:t>
      </w:r>
      <w:proofErr w:type="spellStart"/>
      <w:r w:rsidRPr="009E105B">
        <w:rPr>
          <w:i/>
        </w:rPr>
        <w:t>Borrelia</w:t>
      </w:r>
      <w:proofErr w:type="spellEnd"/>
      <w:r w:rsidRPr="009E105B">
        <w:rPr>
          <w:i/>
        </w:rPr>
        <w:t xml:space="preserve"> </w:t>
      </w:r>
      <w:proofErr w:type="spellStart"/>
      <w:r w:rsidRPr="009E105B">
        <w:rPr>
          <w:i/>
        </w:rPr>
        <w:t>recurrentis</w:t>
      </w:r>
      <w:proofErr w:type="spellEnd"/>
      <w:r w:rsidRPr="009E105B">
        <w:t xml:space="preserve">. Humans are the sole reservoir of disease. The </w:t>
      </w:r>
      <w:proofErr w:type="spellStart"/>
      <w:r w:rsidRPr="009E105B">
        <w:t>spirochaetes</w:t>
      </w:r>
      <w:proofErr w:type="spellEnd"/>
      <w:r w:rsidRPr="009E105B">
        <w:t xml:space="preserve"> are ingested by the louse during feeding and penetrate the gut to multiply in the haemolymph. Transmission occurs when lice are ingested by humans or are crushed into abraded skin or crushed between the teeth. The disease is seldom seen in humans who are free of lice.</w:t>
      </w:r>
    </w:p>
    <w:p w:rsidR="0086132E" w:rsidRPr="009E105B" w:rsidRDefault="0086132E" w:rsidP="00036D28">
      <w:pPr>
        <w:pStyle w:val="PHEreportHeading2BlueHighlight"/>
      </w:pPr>
      <w:bookmarkStart w:id="25" w:name="_Toc278367451"/>
      <w:proofErr w:type="spellStart"/>
      <w:r w:rsidRPr="009E105B">
        <w:rPr>
          <w:i/>
        </w:rPr>
        <w:t>Pediculus</w:t>
      </w:r>
      <w:proofErr w:type="spellEnd"/>
      <w:r w:rsidRPr="009E105B">
        <w:rPr>
          <w:i/>
        </w:rPr>
        <w:t xml:space="preserve"> capitis</w:t>
      </w:r>
      <w:r w:rsidRPr="009E105B">
        <w:t xml:space="preserve"> (the </w:t>
      </w:r>
      <w:r w:rsidR="00F13D56" w:rsidRPr="009E105B">
        <w:t>head l</w:t>
      </w:r>
      <w:r w:rsidRPr="009E105B">
        <w:t>ouse)</w:t>
      </w:r>
      <w:bookmarkEnd w:id="25"/>
    </w:p>
    <w:p w:rsidR="0086132E" w:rsidRPr="009E105B" w:rsidRDefault="00DD29F2" w:rsidP="0086132E">
      <w:pPr>
        <w:pStyle w:val="PHEBodytext"/>
      </w:pPr>
      <w:r w:rsidRPr="009E105B">
        <w:rPr>
          <w:noProof/>
        </w:rPr>
        <w:drawing>
          <wp:anchor distT="0" distB="0" distL="114300" distR="114300" simplePos="0" relativeHeight="251681280" behindDoc="0" locked="0" layoutInCell="1" allowOverlap="1" wp14:anchorId="06C240C2" wp14:editId="653B0FB1">
            <wp:simplePos x="0" y="0"/>
            <wp:positionH relativeFrom="column">
              <wp:posOffset>3703320</wp:posOffset>
            </wp:positionH>
            <wp:positionV relativeFrom="paragraph">
              <wp:posOffset>483870</wp:posOffset>
            </wp:positionV>
            <wp:extent cx="2284730" cy="1678940"/>
            <wp:effectExtent l="19050" t="19050" r="20320" b="16510"/>
            <wp:wrapSquare wrapText="bothSides"/>
            <wp:docPr id="45" name="Picture 45" descr="head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eadmal"/>
                    <pic:cNvPicPr>
                      <a:picLocks noChangeAspect="1" noChangeArrowheads="1"/>
                    </pic:cNvPicPr>
                  </pic:nvPicPr>
                  <pic:blipFill>
                    <a:blip r:embed="rId56" cstate="print"/>
                    <a:srcRect/>
                    <a:stretch>
                      <a:fillRect/>
                    </a:stretch>
                  </pic:blipFill>
                  <pic:spPr bwMode="auto">
                    <a:xfrm>
                      <a:off x="0" y="0"/>
                      <a:ext cx="2284730" cy="1678940"/>
                    </a:xfrm>
                    <a:prstGeom prst="rect">
                      <a:avLst/>
                    </a:prstGeom>
                    <a:noFill/>
                    <a:ln w="9525">
                      <a:solidFill>
                        <a:srgbClr val="000000"/>
                      </a:solidFill>
                      <a:miter lim="800000"/>
                      <a:headEnd/>
                      <a:tailEnd/>
                    </a:ln>
                  </pic:spPr>
                </pic:pic>
              </a:graphicData>
            </a:graphic>
          </wp:anchor>
        </w:drawing>
      </w:r>
      <w:r w:rsidR="0086132E" w:rsidRPr="009E105B">
        <w:t>Cosmopolitan in distribution, infestation is primarily seen in nursery and primary school children. Transmission of lice occurs during head to head contact. Lice do not survive if removed from the host.</w:t>
      </w:r>
    </w:p>
    <w:p w:rsidR="0086132E" w:rsidRPr="009E105B" w:rsidRDefault="0086132E" w:rsidP="0086132E">
      <w:pPr>
        <w:pStyle w:val="PHEreportsub"/>
      </w:pPr>
      <w:r w:rsidRPr="009E105B">
        <w:t>Description</w:t>
      </w:r>
    </w:p>
    <w:p w:rsidR="0086132E" w:rsidRPr="009E105B" w:rsidRDefault="0086132E" w:rsidP="0086132E">
      <w:pPr>
        <w:pStyle w:val="PHEreportsub"/>
      </w:pPr>
      <w:r w:rsidRPr="009E105B">
        <w:t xml:space="preserve">Adult </w:t>
      </w:r>
    </w:p>
    <w:p w:rsidR="0086132E" w:rsidRPr="009E105B" w:rsidRDefault="00DD29F2" w:rsidP="0086132E">
      <w:pPr>
        <w:pStyle w:val="PHEBodytext"/>
      </w:pPr>
      <w:r w:rsidRPr="009E105B">
        <w:rPr>
          <w:rFonts w:cs="Arial"/>
          <w:b/>
          <w:noProof/>
        </w:rPr>
        <mc:AlternateContent>
          <mc:Choice Requires="wps">
            <w:drawing>
              <wp:anchor distT="0" distB="0" distL="114300" distR="114300" simplePos="0" relativeHeight="251682304" behindDoc="0" locked="0" layoutInCell="1" allowOverlap="1" wp14:anchorId="25D5E281" wp14:editId="195F233E">
                <wp:simplePos x="0" y="0"/>
                <wp:positionH relativeFrom="column">
                  <wp:posOffset>1469473</wp:posOffset>
                </wp:positionH>
                <wp:positionV relativeFrom="paragraph">
                  <wp:posOffset>697534</wp:posOffset>
                </wp:positionV>
                <wp:extent cx="2167890" cy="581025"/>
                <wp:effectExtent l="0" t="0" r="3810" b="9525"/>
                <wp:wrapNone/>
                <wp:docPr id="164"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7890" cy="581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spacing w:before="0" w:after="0"/>
                            </w:pPr>
                            <w:proofErr w:type="spellStart"/>
                            <w:r w:rsidRPr="00EF0FA8">
                              <w:rPr>
                                <w:i/>
                              </w:rPr>
                              <w:t>Pediculus</w:t>
                            </w:r>
                            <w:proofErr w:type="spellEnd"/>
                            <w:r w:rsidRPr="00EF0FA8">
                              <w:rPr>
                                <w:i/>
                              </w:rPr>
                              <w:t xml:space="preserve"> capitis</w:t>
                            </w:r>
                            <w:r>
                              <w:t xml:space="preserve"> - male</w:t>
                            </w:r>
                          </w:p>
                          <w:p w:rsidR="00A00DD8" w:rsidRDefault="00A00DD8" w:rsidP="0086132E">
                            <w:pPr>
                              <w:pStyle w:val="PHEbodytextTable"/>
                              <w:spacing w:before="0" w:after="0"/>
                            </w:pPr>
                            <w:r>
                              <w:t>Photograph of the head and thorax</w:t>
                            </w:r>
                          </w:p>
                          <w:p w:rsidR="00A00DD8" w:rsidRPr="00BF49F6" w:rsidRDefault="00A00DD8" w:rsidP="0086132E">
                            <w:pPr>
                              <w:pStyle w:val="PHEbodytextTable"/>
                              <w:spacing w:before="0" w:after="0"/>
                              <w:rPr>
                                <w:szCs w:val="18"/>
                              </w:rPr>
                            </w:pPr>
                            <w:r>
                              <w:rPr>
                                <w:szCs w:val="18"/>
                              </w:rPr>
                              <w:t>© LSHTM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1" o:spid="_x0000_s1067" type="#_x0000_t202" style="position:absolute;margin-left:115.7pt;margin-top:54.9pt;width:170.7pt;height:45.7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" stroked="f">
                <v:textbox>
                  <w:txbxContent>
                    <w:p w:rsidR="00A00DD8" w:rsidRDefault="00A00DD8" w:rsidP="0086132E">
                      <w:pPr>
                        <w:pStyle w:val="PHEbodytextTable"/>
                        <w:spacing w:before="0" w:after="0"/>
                      </w:pPr>
                      <w:proofErr w:type="spellStart"/>
                      <w:r w:rsidRPr="00EF0FA8">
                        <w:rPr>
                          <w:i/>
                        </w:rPr>
                        <w:t>Pediculus</w:t>
                      </w:r>
                      <w:proofErr w:type="spellEnd"/>
                      <w:r w:rsidRPr="00EF0FA8">
                        <w:rPr>
                          <w:i/>
                        </w:rPr>
                        <w:t xml:space="preserve"> capitis</w:t>
                      </w:r>
                      <w:r>
                        <w:t xml:space="preserve"> - male</w:t>
                      </w:r>
                    </w:p>
                    <w:p w:rsidR="00A00DD8" w:rsidRDefault="00A00DD8" w:rsidP="0086132E">
                      <w:pPr>
                        <w:pStyle w:val="PHEbodytextTable"/>
                        <w:spacing w:before="0" w:after="0"/>
                      </w:pPr>
                      <w:r>
                        <w:t>Photograph of the head and thorax</w:t>
                      </w:r>
                    </w:p>
                    <w:p w:rsidR="00A00DD8" w:rsidRPr="00BF49F6" w:rsidRDefault="00A00DD8" w:rsidP="0086132E">
                      <w:pPr>
                        <w:pStyle w:val="PHEbodytextTable"/>
                        <w:spacing w:before="0" w:after="0"/>
                        <w:rPr>
                          <w:szCs w:val="18"/>
                        </w:rPr>
                      </w:pPr>
                      <w:r>
                        <w:rPr>
                          <w:szCs w:val="18"/>
                        </w:rPr>
                        <w:t>© LSHTM</w:t>
                      </w:r>
                    </w:p>
                  </w:txbxContent>
                </v:textbox>
              </v:shape>
            </w:pict>
          </mc:Fallback>
        </mc:AlternateContent>
      </w:r>
      <w:r w:rsidR="0086132E" w:rsidRPr="009E105B">
        <w:t>There are very few morphological differences between head and body lice but they can be distinguished by their location on the host. Head lice are only found on the hairs of the scalp.</w:t>
      </w:r>
    </w:p>
    <w:p w:rsidR="007F1303" w:rsidRDefault="007F1303" w:rsidP="007F1303">
      <w:pPr>
        <w:pStyle w:val="PHEreportsub"/>
        <w:spacing w:before="0"/>
      </w:pPr>
    </w:p>
    <w:p w:rsidR="0086132E" w:rsidRPr="009E105B" w:rsidRDefault="0086132E" w:rsidP="0086132E">
      <w:pPr>
        <w:pStyle w:val="PHEreportsub"/>
      </w:pPr>
      <w:r w:rsidRPr="009E105B">
        <w:t xml:space="preserve">Egg </w:t>
      </w:r>
    </w:p>
    <w:p w:rsidR="0086132E" w:rsidRDefault="0086132E" w:rsidP="0086132E">
      <w:pPr>
        <w:pStyle w:val="PHEBodytext"/>
      </w:pPr>
      <w:r w:rsidRPr="009E105B">
        <w:t xml:space="preserve">The eggs of </w:t>
      </w:r>
      <w:proofErr w:type="spellStart"/>
      <w:r w:rsidRPr="009E105B">
        <w:rPr>
          <w:i/>
          <w:iCs/>
        </w:rPr>
        <w:t>Pediculus</w:t>
      </w:r>
      <w:proofErr w:type="spellEnd"/>
      <w:r w:rsidRPr="009E105B">
        <w:t xml:space="preserve"> species are small (0.8mm long), cream in colour and oval in shape</w:t>
      </w:r>
      <w:r w:rsidR="00A00DD8">
        <w:fldChar w:fldCharType="begin" w:fldLock="1"/>
      </w:r>
      <w:r w:rsidR="00A00DD8">
        <w:instrText xml:space="preserve"> ADDIN EN.CITE &lt;EndNote&gt;&lt;Cite ExcludeAuth="1"&gt;&lt;Year&gt;1980&lt;/Year&gt;&lt;RecNum&gt;2&lt;/RecNum&gt;&lt;DisplayText&gt;&lt;style face="superscript"&gt;7&lt;/style&gt;&lt;/DisplayText&gt;&lt;record&gt;&lt;rec-number&gt;2&lt;/rec-number&gt;&lt;foreign-keys&gt;&lt;key app="EN" db-id="ed0x2s95wv9perestasx5fxm0rpvzfsa2p2p" timestamp="1530096756"&gt;2&lt;/key&gt;&lt;/foreign-keys&gt;&lt;ref-type name="Book"&gt;6&lt;/ref-type&gt;&lt;contributors&gt;&lt;tertiary-authors&gt;&lt;author&gt;Busvine,J.R.&lt;/author&gt;&lt;/tertiary-authors&gt;&lt;/contributors&gt;&lt;titles&gt;&lt;title&gt;Insects and Hygiene: the Biology and Control of Insect Pests of Medical and Domestic Importance&lt;/title&gt;&lt;/titles&gt;&lt;edition&gt;3rd&lt;/edition&gt;&lt;reprint-edition&gt;Not in File&lt;/reprint-edition&gt;&lt;keywords&gt;&lt;keyword&gt;control&lt;/keyword&gt;&lt;keyword&gt;G 9&lt;/keyword&gt;&lt;keyword&gt;Hygiene&lt;/keyword&gt;&lt;/keywords&gt;&lt;dates&gt;&lt;year&gt;1980&lt;/year&gt;&lt;pub-dates&gt;&lt;date&gt;1980&lt;/date&gt;&lt;/pub-dates&gt;&lt;/dates&gt;&lt;publisher&gt;Chapman and Hall&lt;/publisher&gt;&lt;label&gt;2844&lt;/label&gt;&lt;urls&gt;&lt;/urls&gt;&lt;/record&gt;&lt;/Cite&gt;&lt;/EndNote&gt;</w:instrText>
      </w:r>
      <w:r w:rsidR="00A00DD8">
        <w:fldChar w:fldCharType="separate"/>
      </w:r>
      <w:r w:rsidR="00A00DD8" w:rsidRPr="00A00DD8">
        <w:rPr>
          <w:noProof/>
          <w:vertAlign w:val="superscript"/>
        </w:rPr>
        <w:t>7</w:t>
      </w:r>
      <w:r w:rsidR="00A00DD8">
        <w:fldChar w:fldCharType="end"/>
      </w:r>
      <w:r w:rsidRPr="009E105B">
        <w:t>. At the distal end is a shallow perforated operculum that provides gaseous exchange to the embryo. The eggs of the head louse are differentiated from those of the body louse by their location, with head louse eggs restricted to the hairs of the scalp and no other part of the body.</w:t>
      </w:r>
    </w:p>
    <w:p w:rsidR="00F13D56" w:rsidRDefault="00F13D56" w:rsidP="0086132E">
      <w:pPr>
        <w:pStyle w:val="PHEBodytext"/>
      </w:pPr>
    </w:p>
    <w:p w:rsidR="00E32AD5" w:rsidRDefault="00E32AD5" w:rsidP="0086132E">
      <w:pPr>
        <w:pStyle w:val="PHEBodytext"/>
      </w:pPr>
    </w:p>
    <w:p w:rsidR="00E32AD5" w:rsidRDefault="00E32AD5" w:rsidP="0086132E">
      <w:pPr>
        <w:pStyle w:val="PHEBodytext"/>
      </w:pPr>
    </w:p>
    <w:p w:rsidR="00E32AD5" w:rsidRDefault="00E32AD5" w:rsidP="0086132E">
      <w:pPr>
        <w:pStyle w:val="PHEBodytext"/>
      </w:pPr>
    </w:p>
    <w:p w:rsidR="00E32AD5" w:rsidRDefault="00E32AD5" w:rsidP="0086132E">
      <w:pPr>
        <w:pStyle w:val="PHEBodytext"/>
      </w:pPr>
    </w:p>
    <w:p w:rsidR="00E32AD5" w:rsidRDefault="00E32AD5" w:rsidP="0086132E">
      <w:pPr>
        <w:pStyle w:val="PHEBodytext"/>
      </w:pPr>
    </w:p>
    <w:p w:rsidR="0086132E" w:rsidRDefault="0086132E" w:rsidP="0086132E">
      <w:pPr>
        <w:pStyle w:val="HPABodytext"/>
      </w:pPr>
    </w:p>
    <w:p w:rsidR="00E32AD5" w:rsidRPr="009E105B" w:rsidRDefault="00E32AD5" w:rsidP="0086132E">
      <w:pPr>
        <w:pStyle w:val="HPABodytext"/>
      </w:pPr>
    </w:p>
    <w:p w:rsidR="0086132E" w:rsidRPr="009E105B" w:rsidRDefault="0086132E" w:rsidP="0086132E">
      <w:pPr>
        <w:pStyle w:val="HPABodytext"/>
        <w:rPr>
          <w:rFonts w:cs="Arial"/>
          <w:b/>
          <w:bCs/>
          <w:i/>
          <w:sz w:val="22"/>
          <w:szCs w:val="22"/>
        </w:rPr>
      </w:pPr>
      <w:r w:rsidRPr="009E105B">
        <w:rPr>
          <w:rFonts w:cs="Arial"/>
          <w:b/>
          <w:bCs/>
          <w:i/>
          <w:noProof/>
          <w:sz w:val="22"/>
          <w:szCs w:val="22"/>
        </w:rPr>
        <w:lastRenderedPageBreak/>
        <mc:AlternateContent>
          <mc:Choice Requires="wps">
            <w:drawing>
              <wp:anchor distT="0" distB="0" distL="114300" distR="114300" simplePos="0" relativeHeight="251684352" behindDoc="0" locked="0" layoutInCell="1" allowOverlap="1" wp14:anchorId="71D7B3B9" wp14:editId="7B16B4DE">
                <wp:simplePos x="0" y="0"/>
                <wp:positionH relativeFrom="column">
                  <wp:posOffset>2937510</wp:posOffset>
                </wp:positionH>
                <wp:positionV relativeFrom="paragraph">
                  <wp:posOffset>34290</wp:posOffset>
                </wp:positionV>
                <wp:extent cx="1622425" cy="1043940"/>
                <wp:effectExtent l="0" t="0" r="0" b="3810"/>
                <wp:wrapNone/>
                <wp:docPr id="1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2425" cy="1043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spacing w:before="0" w:after="0"/>
                            </w:pPr>
                            <w:proofErr w:type="spellStart"/>
                            <w:r w:rsidRPr="00EF0FA8">
                              <w:rPr>
                                <w:i/>
                              </w:rPr>
                              <w:t>Pediculus</w:t>
                            </w:r>
                            <w:proofErr w:type="spellEnd"/>
                            <w:r w:rsidRPr="00EF0FA8">
                              <w:rPr>
                                <w:i/>
                              </w:rPr>
                              <w:t xml:space="preserve"> capitis</w:t>
                            </w:r>
                            <w:r>
                              <w:t xml:space="preserve"> – egg</w:t>
                            </w:r>
                          </w:p>
                          <w:p w:rsidR="00A00DD8" w:rsidRDefault="00A00DD8" w:rsidP="0086132E">
                            <w:pPr>
                              <w:pStyle w:val="PHEbodytextTable"/>
                              <w:spacing w:before="0" w:after="0"/>
                            </w:pPr>
                            <w:r>
                              <w:t xml:space="preserve">Diagram of egg glued </w:t>
                            </w:r>
                          </w:p>
                          <w:p w:rsidR="00A00DD8" w:rsidRDefault="00A00DD8" w:rsidP="0086132E">
                            <w:pPr>
                              <w:pStyle w:val="PHEbodytextTable"/>
                              <w:spacing w:before="0" w:after="0"/>
                            </w:pPr>
                            <w:proofErr w:type="gramStart"/>
                            <w:r>
                              <w:t>to</w:t>
                            </w:r>
                            <w:proofErr w:type="gramEnd"/>
                            <w:r>
                              <w:t xml:space="preserve"> </w:t>
                            </w:r>
                            <w:r w:rsidRPr="001D1273">
                              <w:t>s</w:t>
                            </w:r>
                            <w:r>
                              <w:t>trand of hair</w:t>
                            </w:r>
                          </w:p>
                          <w:p w:rsidR="00A00DD8" w:rsidRDefault="00A00DD8" w:rsidP="0086132E">
                            <w:pPr>
                              <w:pStyle w:val="PHEbodytextTable"/>
                              <w:spacing w:before="0" w:after="0"/>
                              <w:rPr>
                                <w:rFonts w:cs="Arial"/>
                                <w:szCs w:val="22"/>
                              </w:rPr>
                            </w:pPr>
                            <w:r>
                              <w:rPr>
                                <w:rFonts w:cs="Arial"/>
                                <w:sz w:val="16"/>
                              </w:rPr>
                              <w:t xml:space="preserve">(Illustrated by C. </w:t>
                            </w:r>
                            <w:proofErr w:type="spellStart"/>
                            <w:r>
                              <w:rPr>
                                <w:rFonts w:cs="Arial"/>
                                <w:sz w:val="16"/>
                              </w:rPr>
                              <w:t>Whitehorn</w:t>
                            </w:r>
                            <w:proofErr w:type="spellEnd"/>
                            <w:r>
                              <w:rPr>
                                <w:rFonts w:cs="Arial"/>
                                <w:sz w:val="16"/>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3" o:spid="_x0000_s1068" type="#_x0000_t202" style="position:absolute;margin-left:231.3pt;margin-top:2.7pt;width:127.75pt;height:82.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" stroked="f">
                <v:textbox>
                  <w:txbxContent>
                    <w:p w:rsidR="00A00DD8" w:rsidRDefault="00A00DD8" w:rsidP="0086132E">
                      <w:pPr>
                        <w:pStyle w:val="PHEbodytextTable"/>
                        <w:spacing w:before="0" w:after="0"/>
                      </w:pPr>
                      <w:proofErr w:type="spellStart"/>
                      <w:r w:rsidRPr="00EF0FA8">
                        <w:rPr>
                          <w:i/>
                        </w:rPr>
                        <w:t>Pediculus</w:t>
                      </w:r>
                      <w:proofErr w:type="spellEnd"/>
                      <w:r w:rsidRPr="00EF0FA8">
                        <w:rPr>
                          <w:i/>
                        </w:rPr>
                        <w:t xml:space="preserve"> capitis</w:t>
                      </w:r>
                      <w:r>
                        <w:t xml:space="preserve"> – egg</w:t>
                      </w:r>
                    </w:p>
                    <w:p w:rsidR="00A00DD8" w:rsidRDefault="00A00DD8" w:rsidP="0086132E">
                      <w:pPr>
                        <w:pStyle w:val="PHEbodytextTable"/>
                        <w:spacing w:before="0" w:after="0"/>
                      </w:pPr>
                      <w:r>
                        <w:t xml:space="preserve">Diagram of egg glued </w:t>
                      </w:r>
                    </w:p>
                    <w:p w:rsidR="00A00DD8" w:rsidRDefault="00A00DD8" w:rsidP="0086132E">
                      <w:pPr>
                        <w:pStyle w:val="PHEbodytextTable"/>
                        <w:spacing w:before="0" w:after="0"/>
                      </w:pPr>
                      <w:proofErr w:type="gramStart"/>
                      <w:r>
                        <w:t>to</w:t>
                      </w:r>
                      <w:proofErr w:type="gramEnd"/>
                      <w:r>
                        <w:t xml:space="preserve"> </w:t>
                      </w:r>
                      <w:r w:rsidRPr="001D1273">
                        <w:t>s</w:t>
                      </w:r>
                      <w:r>
                        <w:t>trand of hair</w:t>
                      </w:r>
                    </w:p>
                    <w:p w:rsidR="00A00DD8" w:rsidRDefault="00A00DD8" w:rsidP="0086132E">
                      <w:pPr>
                        <w:pStyle w:val="PHEbodytextTable"/>
                        <w:spacing w:before="0" w:after="0"/>
                        <w:rPr>
                          <w:rFonts w:cs="Arial"/>
                          <w:szCs w:val="22"/>
                        </w:rPr>
                      </w:pPr>
                      <w:r>
                        <w:rPr>
                          <w:rFonts w:cs="Arial"/>
                          <w:sz w:val="16"/>
                        </w:rPr>
                        <w:t xml:space="preserve">(Illustrated by C. </w:t>
                      </w:r>
                      <w:proofErr w:type="spellStart"/>
                      <w:r>
                        <w:rPr>
                          <w:rFonts w:cs="Arial"/>
                          <w:sz w:val="16"/>
                        </w:rPr>
                        <w:t>Whitehorn</w:t>
                      </w:r>
                      <w:proofErr w:type="spellEnd"/>
                      <w:r>
                        <w:rPr>
                          <w:rFonts w:cs="Arial"/>
                          <w:sz w:val="16"/>
                        </w:rPr>
                        <w:t>)</w:t>
                      </w:r>
                    </w:p>
                  </w:txbxContent>
                </v:textbox>
              </v:shape>
            </w:pict>
          </mc:Fallback>
        </mc:AlternateContent>
      </w:r>
      <w:r w:rsidRPr="009E105B">
        <w:rPr>
          <w:rFonts w:cs="Arial"/>
          <w:b/>
          <w:bCs/>
          <w:i/>
          <w:noProof/>
          <w:sz w:val="22"/>
          <w:szCs w:val="22"/>
        </w:rPr>
        <w:drawing>
          <wp:anchor distT="0" distB="0" distL="114300" distR="114300" simplePos="0" relativeHeight="251683328" behindDoc="0" locked="0" layoutInCell="1" allowOverlap="1" wp14:anchorId="3125A1CF" wp14:editId="0BBD511A">
            <wp:simplePos x="0" y="0"/>
            <wp:positionH relativeFrom="column">
              <wp:posOffset>4426585</wp:posOffset>
            </wp:positionH>
            <wp:positionV relativeFrom="paragraph">
              <wp:posOffset>34290</wp:posOffset>
            </wp:positionV>
            <wp:extent cx="1471295" cy="1868170"/>
            <wp:effectExtent l="0" t="0" r="0" b="0"/>
            <wp:wrapNone/>
            <wp:docPr id="151" name="Picture 62" descr="Hdlous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dlouseg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71295" cy="1868170"/>
                    </a:xfrm>
                    <a:prstGeom prst="rect">
                      <a:avLst/>
                    </a:prstGeom>
                    <a:noFill/>
                  </pic:spPr>
                </pic:pic>
              </a:graphicData>
            </a:graphic>
          </wp:anchor>
        </w:drawing>
      </w:r>
    </w:p>
    <w:p w:rsidR="0086132E" w:rsidRPr="009E105B" w:rsidRDefault="0086132E" w:rsidP="0086132E">
      <w:pPr>
        <w:jc w:val="both"/>
        <w:rPr>
          <w:rFonts w:cs="Arial"/>
          <w:b/>
          <w:bCs/>
          <w:i/>
          <w:sz w:val="22"/>
          <w:szCs w:val="22"/>
        </w:rPr>
      </w:pPr>
    </w:p>
    <w:p w:rsidR="0086132E" w:rsidRPr="009E105B" w:rsidRDefault="0086132E" w:rsidP="0086132E">
      <w:pPr>
        <w:jc w:val="both"/>
        <w:rPr>
          <w:rFonts w:cs="Arial"/>
          <w:b/>
          <w:bCs/>
          <w:sz w:val="22"/>
          <w:szCs w:val="22"/>
        </w:rPr>
      </w:pPr>
    </w:p>
    <w:p w:rsidR="0086132E" w:rsidRPr="009E105B" w:rsidRDefault="0086132E" w:rsidP="0086132E">
      <w:pPr>
        <w:jc w:val="both"/>
        <w:rPr>
          <w:rFonts w:cs="Arial"/>
          <w:b/>
          <w:bCs/>
          <w:i/>
          <w:sz w:val="22"/>
          <w:szCs w:val="22"/>
        </w:rPr>
      </w:pPr>
    </w:p>
    <w:p w:rsidR="0086132E" w:rsidRPr="009E105B" w:rsidRDefault="0086132E" w:rsidP="0086132E">
      <w:pPr>
        <w:jc w:val="both"/>
        <w:rPr>
          <w:rFonts w:cs="Arial"/>
          <w:b/>
          <w:bCs/>
          <w:i/>
          <w:sz w:val="22"/>
          <w:szCs w:val="22"/>
        </w:rPr>
      </w:pPr>
    </w:p>
    <w:p w:rsidR="0086132E" w:rsidRPr="009E105B" w:rsidRDefault="0086132E" w:rsidP="0086132E">
      <w:pPr>
        <w:jc w:val="both"/>
        <w:rPr>
          <w:rFonts w:cs="Arial"/>
          <w:b/>
          <w:bCs/>
          <w:i/>
          <w:sz w:val="22"/>
          <w:szCs w:val="22"/>
        </w:rPr>
      </w:pPr>
    </w:p>
    <w:p w:rsidR="0086132E" w:rsidRPr="009E105B" w:rsidRDefault="00E32AD5" w:rsidP="0086132E">
      <w:pPr>
        <w:jc w:val="both"/>
        <w:rPr>
          <w:rFonts w:cs="Arial"/>
          <w:b/>
          <w:bCs/>
          <w:i/>
          <w:sz w:val="22"/>
          <w:szCs w:val="22"/>
        </w:rPr>
      </w:pPr>
      <w:r w:rsidRPr="009E105B">
        <w:rPr>
          <w:rFonts w:cs="Arial"/>
          <w:b/>
          <w:bCs/>
          <w:i/>
          <w:noProof/>
          <w:sz w:val="22"/>
          <w:szCs w:val="22"/>
        </w:rPr>
        <w:drawing>
          <wp:anchor distT="0" distB="0" distL="114300" distR="114300" simplePos="0" relativeHeight="251686400" behindDoc="0" locked="0" layoutInCell="1" allowOverlap="1" wp14:anchorId="78DD102F" wp14:editId="53C2CEB0">
            <wp:simplePos x="0" y="0"/>
            <wp:positionH relativeFrom="column">
              <wp:posOffset>166370</wp:posOffset>
            </wp:positionH>
            <wp:positionV relativeFrom="paragraph">
              <wp:posOffset>-883920</wp:posOffset>
            </wp:positionV>
            <wp:extent cx="1951355" cy="2811145"/>
            <wp:effectExtent l="19050" t="19050" r="10795" b="27305"/>
            <wp:wrapNone/>
            <wp:docPr id="13" name="Picture 65" descr="headeg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eadegg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51355" cy="2811145"/>
                    </a:xfrm>
                    <a:prstGeom prst="rect">
                      <a:avLst/>
                    </a:prstGeom>
                    <a:noFill/>
                    <a:ln w="9525">
                      <a:solidFill>
                        <a:srgbClr val="000000"/>
                      </a:solidFill>
                      <a:miter lim="800000"/>
                      <a:headEnd/>
                      <a:tailEnd/>
                    </a:ln>
                  </pic:spPr>
                </pic:pic>
              </a:graphicData>
            </a:graphic>
          </wp:anchor>
        </w:drawing>
      </w:r>
    </w:p>
    <w:p w:rsidR="0086132E" w:rsidRPr="009E105B" w:rsidRDefault="0086132E" w:rsidP="0086132E">
      <w:pPr>
        <w:jc w:val="both"/>
        <w:rPr>
          <w:rFonts w:cs="Arial"/>
          <w:b/>
          <w:bCs/>
          <w:i/>
          <w:sz w:val="22"/>
          <w:szCs w:val="22"/>
        </w:rPr>
      </w:pPr>
    </w:p>
    <w:p w:rsidR="0086132E" w:rsidRPr="009E105B" w:rsidRDefault="0086132E" w:rsidP="0086132E">
      <w:pPr>
        <w:jc w:val="both"/>
        <w:rPr>
          <w:rFonts w:cs="Arial"/>
          <w:b/>
          <w:bCs/>
          <w:i/>
          <w:sz w:val="22"/>
          <w:szCs w:val="22"/>
        </w:rPr>
      </w:pPr>
    </w:p>
    <w:p w:rsidR="0086132E" w:rsidRPr="009E105B" w:rsidRDefault="0086132E" w:rsidP="0086132E">
      <w:pPr>
        <w:jc w:val="both"/>
        <w:rPr>
          <w:rFonts w:cs="Arial"/>
          <w:b/>
          <w:bCs/>
          <w:i/>
          <w:sz w:val="22"/>
          <w:szCs w:val="22"/>
        </w:rPr>
      </w:pPr>
    </w:p>
    <w:p w:rsidR="0086132E" w:rsidRPr="009E105B" w:rsidRDefault="0086132E" w:rsidP="0086132E">
      <w:pPr>
        <w:jc w:val="both"/>
        <w:rPr>
          <w:rFonts w:cs="Arial"/>
          <w:b/>
          <w:bCs/>
          <w:i/>
          <w:sz w:val="22"/>
          <w:szCs w:val="22"/>
        </w:rPr>
      </w:pPr>
    </w:p>
    <w:p w:rsidR="0086132E" w:rsidRPr="009E105B" w:rsidRDefault="0086132E" w:rsidP="0086132E">
      <w:pPr>
        <w:jc w:val="both"/>
        <w:rPr>
          <w:rFonts w:cs="Arial"/>
          <w:b/>
          <w:bCs/>
          <w:i/>
          <w:sz w:val="22"/>
          <w:szCs w:val="22"/>
        </w:rPr>
      </w:pPr>
    </w:p>
    <w:p w:rsidR="0086132E" w:rsidRPr="009E105B" w:rsidRDefault="0086132E" w:rsidP="0086132E">
      <w:pPr>
        <w:jc w:val="both"/>
        <w:rPr>
          <w:rFonts w:cs="Arial"/>
          <w:b/>
          <w:bCs/>
          <w:i/>
          <w:sz w:val="22"/>
          <w:szCs w:val="22"/>
        </w:rPr>
      </w:pPr>
      <w:r w:rsidRPr="009E105B">
        <w:rPr>
          <w:rFonts w:cs="Arial"/>
          <w:b/>
          <w:bCs/>
          <w:i/>
          <w:noProof/>
          <w:sz w:val="22"/>
          <w:szCs w:val="22"/>
        </w:rPr>
        <mc:AlternateContent>
          <mc:Choice Requires="wps">
            <w:drawing>
              <wp:anchor distT="0" distB="0" distL="114300" distR="114300" simplePos="0" relativeHeight="251685376" behindDoc="0" locked="0" layoutInCell="1" allowOverlap="1" wp14:anchorId="73801A43" wp14:editId="147C84DD">
                <wp:simplePos x="0" y="0"/>
                <wp:positionH relativeFrom="column">
                  <wp:posOffset>2324100</wp:posOffset>
                </wp:positionH>
                <wp:positionV relativeFrom="paragraph">
                  <wp:posOffset>126365</wp:posOffset>
                </wp:positionV>
                <wp:extent cx="1952625" cy="723900"/>
                <wp:effectExtent l="0" t="0" r="9525" b="0"/>
                <wp:wrapNone/>
                <wp:docPr id="162"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723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EF0FA8" w:rsidRDefault="00A00DD8" w:rsidP="0086132E">
                            <w:pPr>
                              <w:pStyle w:val="PHEbodytextTable"/>
                              <w:spacing w:before="0" w:after="0"/>
                              <w:rPr>
                                <w:i/>
                              </w:rPr>
                            </w:pPr>
                            <w:proofErr w:type="spellStart"/>
                            <w:r w:rsidRPr="00EF0FA8">
                              <w:rPr>
                                <w:i/>
                              </w:rPr>
                              <w:t>Pediculus</w:t>
                            </w:r>
                            <w:proofErr w:type="spellEnd"/>
                            <w:r w:rsidRPr="00EF0FA8">
                              <w:rPr>
                                <w:i/>
                              </w:rPr>
                              <w:t xml:space="preserve"> capitis</w:t>
                            </w:r>
                          </w:p>
                          <w:p w:rsidR="00A00DD8" w:rsidRDefault="00A00DD8" w:rsidP="0086132E">
                            <w:pPr>
                              <w:pStyle w:val="PHEbodytextTable"/>
                              <w:spacing w:before="0" w:after="0"/>
                            </w:pPr>
                            <w:r>
                              <w:t>Photograph of head louse egg attached to strand of hair.</w:t>
                            </w:r>
                          </w:p>
                          <w:p w:rsidR="00A00DD8" w:rsidRPr="007555F5" w:rsidRDefault="00A00DD8" w:rsidP="0086132E">
                            <w:pPr>
                              <w:pStyle w:val="PHEbodytextTable"/>
                              <w:spacing w:before="0" w:after="0"/>
                            </w:pPr>
                            <w:r w:rsidRPr="007555F5">
                              <w:t>© LSHTM</w:t>
                            </w:r>
                          </w:p>
                          <w:p w:rsidR="00A00DD8" w:rsidRDefault="00A00DD8" w:rsidP="0086132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4" o:spid="_x0000_s1069" type="#_x0000_t202" style="position:absolute;left:0;text-align:left;margin-left:183pt;margin-top:9.95pt;width:153.75pt;height:5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" stroked="f">
                <v:textbox>
                  <w:txbxContent>
                    <w:p w:rsidR="00A00DD8" w:rsidRPr="00EF0FA8" w:rsidRDefault="00A00DD8" w:rsidP="0086132E">
                      <w:pPr>
                        <w:pStyle w:val="PHEbodytextTable"/>
                        <w:spacing w:before="0" w:after="0"/>
                        <w:rPr>
                          <w:i/>
                        </w:rPr>
                      </w:pPr>
                      <w:proofErr w:type="spellStart"/>
                      <w:r w:rsidRPr="00EF0FA8">
                        <w:rPr>
                          <w:i/>
                        </w:rPr>
                        <w:t>Pediculus</w:t>
                      </w:r>
                      <w:proofErr w:type="spellEnd"/>
                      <w:r w:rsidRPr="00EF0FA8">
                        <w:rPr>
                          <w:i/>
                        </w:rPr>
                        <w:t xml:space="preserve"> capitis</w:t>
                      </w:r>
                    </w:p>
                    <w:p w:rsidR="00A00DD8" w:rsidRDefault="00A00DD8" w:rsidP="0086132E">
                      <w:pPr>
                        <w:pStyle w:val="PHEbodytextTable"/>
                        <w:spacing w:before="0" w:after="0"/>
                      </w:pPr>
                      <w:r>
                        <w:t>Photograph of head louse egg attached to strand of hair.</w:t>
                      </w:r>
                    </w:p>
                    <w:p w:rsidR="00A00DD8" w:rsidRPr="007555F5" w:rsidRDefault="00A00DD8" w:rsidP="0086132E">
                      <w:pPr>
                        <w:pStyle w:val="PHEbodytextTable"/>
                        <w:spacing w:before="0" w:after="0"/>
                      </w:pPr>
                      <w:r w:rsidRPr="007555F5">
                        <w:t>© LSHTM</w:t>
                      </w:r>
                    </w:p>
                    <w:p w:rsidR="00A00DD8" w:rsidRDefault="00A00DD8" w:rsidP="0086132E"/>
                  </w:txbxContent>
                </v:textbox>
              </v:shape>
            </w:pict>
          </mc:Fallback>
        </mc:AlternateContent>
      </w:r>
    </w:p>
    <w:p w:rsidR="0086132E" w:rsidRPr="009E105B" w:rsidRDefault="0086132E" w:rsidP="0086132E">
      <w:pPr>
        <w:jc w:val="both"/>
        <w:rPr>
          <w:rFonts w:cs="Arial"/>
          <w:b/>
          <w:bCs/>
          <w:i/>
          <w:sz w:val="22"/>
          <w:szCs w:val="22"/>
        </w:rPr>
      </w:pPr>
    </w:p>
    <w:p w:rsidR="0086132E" w:rsidRPr="009E105B" w:rsidRDefault="0086132E" w:rsidP="0086132E">
      <w:pPr>
        <w:jc w:val="both"/>
        <w:rPr>
          <w:rFonts w:cs="Arial"/>
          <w:b/>
          <w:bCs/>
          <w:i/>
          <w:sz w:val="22"/>
          <w:szCs w:val="22"/>
        </w:rPr>
      </w:pPr>
    </w:p>
    <w:p w:rsidR="0086132E" w:rsidRPr="009E105B" w:rsidRDefault="0086132E" w:rsidP="0086132E">
      <w:pPr>
        <w:jc w:val="both"/>
        <w:rPr>
          <w:rFonts w:cs="Arial"/>
          <w:b/>
          <w:bCs/>
          <w:i/>
          <w:sz w:val="22"/>
          <w:szCs w:val="22"/>
        </w:rPr>
      </w:pPr>
    </w:p>
    <w:p w:rsidR="0086132E" w:rsidRPr="009E105B" w:rsidRDefault="0086132E" w:rsidP="0086132E">
      <w:pPr>
        <w:pStyle w:val="PHEBodytext"/>
      </w:pPr>
      <w:bookmarkStart w:id="26" w:name="_Toc278367452"/>
    </w:p>
    <w:p w:rsidR="0086132E" w:rsidRPr="009E105B" w:rsidRDefault="0086132E" w:rsidP="00036D28">
      <w:pPr>
        <w:pStyle w:val="PHEreportHeading2BlueHighlight"/>
        <w:rPr>
          <w:bCs/>
          <w:i/>
          <w:sz w:val="22"/>
        </w:rPr>
      </w:pPr>
      <w:proofErr w:type="spellStart"/>
      <w:r w:rsidRPr="009E105B">
        <w:rPr>
          <w:i/>
        </w:rPr>
        <w:t>Phthirus</w:t>
      </w:r>
      <w:proofErr w:type="spellEnd"/>
      <w:r w:rsidRPr="009E105B">
        <w:rPr>
          <w:i/>
        </w:rPr>
        <w:t xml:space="preserve"> pubis</w:t>
      </w:r>
      <w:r w:rsidRPr="009E105B">
        <w:t xml:space="preserve"> (the </w:t>
      </w:r>
      <w:r w:rsidR="00F13D56" w:rsidRPr="009E105B">
        <w:t>crab louse</w:t>
      </w:r>
      <w:r w:rsidRPr="009E105B">
        <w:t>)</w:t>
      </w:r>
      <w:bookmarkEnd w:id="26"/>
    </w:p>
    <w:p w:rsidR="0086132E" w:rsidRPr="009E105B" w:rsidRDefault="0086132E" w:rsidP="0086132E">
      <w:pPr>
        <w:pStyle w:val="PHEBodytext"/>
      </w:pPr>
      <w:r w:rsidRPr="009E105B">
        <w:t>Cosmopolitan in distribution, infestation is primarily seen in sexually active adults. Infestation occurs on the coarse hairs of the body such as the pubic hair and eyelashes. In men the chest hair, beard and moustache may also be infested. Transmission of crab lice occurs during close physical contact.</w:t>
      </w:r>
    </w:p>
    <w:p w:rsidR="0086132E" w:rsidRPr="009E105B" w:rsidRDefault="0086132E" w:rsidP="0086132E">
      <w:pPr>
        <w:pStyle w:val="BodyText"/>
        <w:ind w:left="709"/>
        <w:rPr>
          <w:sz w:val="4"/>
          <w:szCs w:val="4"/>
        </w:rPr>
      </w:pPr>
    </w:p>
    <w:p w:rsidR="0086132E" w:rsidRPr="009E105B" w:rsidRDefault="0086132E" w:rsidP="0086132E">
      <w:pPr>
        <w:ind w:left="709"/>
        <w:rPr>
          <w:rFonts w:cs="Arial"/>
          <w:sz w:val="22"/>
          <w:szCs w:val="22"/>
        </w:rPr>
      </w:pPr>
      <w:r w:rsidRPr="009E105B">
        <w:rPr>
          <w:rFonts w:cs="Arial"/>
          <w:b/>
          <w:noProof/>
          <w:szCs w:val="22"/>
        </w:rPr>
        <w:drawing>
          <wp:anchor distT="0" distB="0" distL="114300" distR="114300" simplePos="0" relativeHeight="251687424" behindDoc="0" locked="0" layoutInCell="1" allowOverlap="1" wp14:anchorId="0801C3D1" wp14:editId="46C1DEE0">
            <wp:simplePos x="0" y="0"/>
            <wp:positionH relativeFrom="column">
              <wp:posOffset>3678834</wp:posOffset>
            </wp:positionH>
            <wp:positionV relativeFrom="paragraph">
              <wp:posOffset>21590</wp:posOffset>
            </wp:positionV>
            <wp:extent cx="2215667" cy="1923322"/>
            <wp:effectExtent l="0" t="0" r="0" b="1270"/>
            <wp:wrapNone/>
            <wp:docPr id="149" name="Picture 53" descr="Cblousef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blousefem"/>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15667" cy="1923322"/>
                    </a:xfrm>
                    <a:prstGeom prst="rect">
                      <a:avLst/>
                    </a:prstGeom>
                    <a:noFill/>
                  </pic:spPr>
                </pic:pic>
              </a:graphicData>
            </a:graphic>
            <wp14:sizeRelH relativeFrom="margin">
              <wp14:pctWidth>0</wp14:pctWidth>
            </wp14:sizeRelH>
            <wp14:sizeRelV relativeFrom="margin">
              <wp14:pctHeight>0</wp14:pctHeight>
            </wp14:sizeRelV>
          </wp:anchor>
        </w:drawing>
      </w:r>
      <w:r w:rsidRPr="009E105B">
        <w:rPr>
          <w:rFonts w:cs="Arial"/>
          <w:b/>
          <w:noProof/>
          <w:szCs w:val="22"/>
        </w:rPr>
        <w:drawing>
          <wp:inline distT="0" distB="0" distL="0" distR="0" wp14:anchorId="169008D3" wp14:editId="2EAF4B23">
            <wp:extent cx="2399030" cy="1933363"/>
            <wp:effectExtent l="19050" t="19050" r="20320" b="10160"/>
            <wp:docPr id="14" name="Picture 7" descr="Pthirus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thirus003"/>
                    <pic:cNvPicPr>
                      <a:picLocks noChangeAspect="1" noChangeArrowheads="1"/>
                    </pic:cNvPicPr>
                  </pic:nvPicPr>
                  <pic:blipFill>
                    <a:blip r:embed="rId60" cstate="print"/>
                    <a:srcRect/>
                    <a:stretch>
                      <a:fillRect/>
                    </a:stretch>
                  </pic:blipFill>
                  <pic:spPr bwMode="auto">
                    <a:xfrm>
                      <a:off x="0" y="0"/>
                      <a:ext cx="2396695" cy="1931481"/>
                    </a:xfrm>
                    <a:prstGeom prst="rect">
                      <a:avLst/>
                    </a:prstGeom>
                    <a:noFill/>
                    <a:ln w="9525">
                      <a:solidFill>
                        <a:schemeClr val="tx1"/>
                      </a:solidFill>
                      <a:miter lim="800000"/>
                      <a:headEnd/>
                      <a:tailEnd/>
                    </a:ln>
                  </pic:spPr>
                </pic:pic>
              </a:graphicData>
            </a:graphic>
          </wp:inline>
        </w:drawing>
      </w:r>
    </w:p>
    <w:p w:rsidR="0086132E" w:rsidRPr="009E105B" w:rsidRDefault="0086132E" w:rsidP="0086132E">
      <w:pPr>
        <w:rPr>
          <w:rFonts w:cs="Arial"/>
          <w:sz w:val="22"/>
          <w:szCs w:val="22"/>
        </w:rPr>
      </w:pPr>
      <w:r w:rsidRPr="009E105B">
        <w:rPr>
          <w:rFonts w:cs="Arial"/>
          <w:noProof/>
          <w:sz w:val="22"/>
          <w:szCs w:val="22"/>
        </w:rPr>
        <mc:AlternateContent>
          <mc:Choice Requires="wps">
            <w:drawing>
              <wp:anchor distT="0" distB="0" distL="114300" distR="114300" simplePos="0" relativeHeight="251689472" behindDoc="0" locked="0" layoutInCell="1" allowOverlap="1" wp14:anchorId="15E2584E" wp14:editId="276272F7">
                <wp:simplePos x="0" y="0"/>
                <wp:positionH relativeFrom="column">
                  <wp:posOffset>3752850</wp:posOffset>
                </wp:positionH>
                <wp:positionV relativeFrom="paragraph">
                  <wp:posOffset>107315</wp:posOffset>
                </wp:positionV>
                <wp:extent cx="2037080" cy="800100"/>
                <wp:effectExtent l="0" t="0" r="1270" b="0"/>
                <wp:wrapNone/>
                <wp:docPr id="16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708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3D4341" w:rsidRDefault="00A00DD8" w:rsidP="0086132E">
                            <w:pPr>
                              <w:pStyle w:val="PHEbodytextTable"/>
                              <w:rPr>
                                <w:i/>
                              </w:rPr>
                            </w:pPr>
                            <w:proofErr w:type="spellStart"/>
                            <w:r w:rsidRPr="003D4341">
                              <w:rPr>
                                <w:i/>
                              </w:rPr>
                              <w:t>Phthirus</w:t>
                            </w:r>
                            <w:proofErr w:type="spellEnd"/>
                            <w:r w:rsidRPr="003D4341">
                              <w:rPr>
                                <w:i/>
                              </w:rPr>
                              <w:t xml:space="preserve"> pubis</w:t>
                            </w:r>
                          </w:p>
                          <w:p w:rsidR="00A00DD8" w:rsidRPr="00AF4701" w:rsidRDefault="00A00DD8" w:rsidP="0086132E">
                            <w:pPr>
                              <w:pStyle w:val="PHEbodytextTable"/>
                            </w:pPr>
                            <w:r w:rsidRPr="00AF4701">
                              <w:t>Diagram of crab louse – female</w:t>
                            </w:r>
                          </w:p>
                          <w:p w:rsidR="00A00DD8" w:rsidRPr="00AF4701" w:rsidRDefault="00A00DD8" w:rsidP="0086132E">
                            <w:pPr>
                              <w:pStyle w:val="PHEbodytextTable"/>
                              <w:rPr>
                                <w:sz w:val="16"/>
                                <w:szCs w:val="16"/>
                              </w:rPr>
                            </w:pPr>
                            <w:proofErr w:type="gramStart"/>
                            <w:r w:rsidRPr="00AF4701">
                              <w:rPr>
                                <w:sz w:val="16"/>
                                <w:szCs w:val="16"/>
                              </w:rPr>
                              <w:t xml:space="preserve">(Illustration by C. </w:t>
                            </w:r>
                            <w:proofErr w:type="spellStart"/>
                            <w:r w:rsidRPr="00AF4701">
                              <w:rPr>
                                <w:sz w:val="16"/>
                                <w:szCs w:val="16"/>
                              </w:rPr>
                              <w:t>Whitehorn</w:t>
                            </w:r>
                            <w:proofErr w:type="spellEnd"/>
                            <w:r w:rsidRPr="00AF4701">
                              <w:rPr>
                                <w:sz w:val="16"/>
                                <w:szCs w:val="16"/>
                              </w:rPr>
                              <w:t>).</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5" o:spid="_x0000_s1070" type="#_x0000_t202" style="position:absolute;left:0;text-align:left;margin-left:295.5pt;margin-top:8.45pt;width:160.4pt;height:63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" stroked="f">
                <v:textbox>
                  <w:txbxContent>
                    <w:p w:rsidR="00A00DD8" w:rsidRPr="003D4341" w:rsidRDefault="00A00DD8" w:rsidP="0086132E">
                      <w:pPr>
                        <w:pStyle w:val="PHEbodytextTable"/>
                        <w:rPr>
                          <w:i/>
                        </w:rPr>
                      </w:pPr>
                      <w:proofErr w:type="spellStart"/>
                      <w:r w:rsidRPr="003D4341">
                        <w:rPr>
                          <w:i/>
                        </w:rPr>
                        <w:t>Phthirus</w:t>
                      </w:r>
                      <w:proofErr w:type="spellEnd"/>
                      <w:r w:rsidRPr="003D4341">
                        <w:rPr>
                          <w:i/>
                        </w:rPr>
                        <w:t xml:space="preserve"> pubis</w:t>
                      </w:r>
                    </w:p>
                    <w:p w:rsidR="00A00DD8" w:rsidRPr="00AF4701" w:rsidRDefault="00A00DD8" w:rsidP="0086132E">
                      <w:pPr>
                        <w:pStyle w:val="PHEbodytextTable"/>
                      </w:pPr>
                      <w:r w:rsidRPr="00AF4701">
                        <w:t>Diagram of crab louse – female</w:t>
                      </w:r>
                    </w:p>
                    <w:p w:rsidR="00A00DD8" w:rsidRPr="00AF4701" w:rsidRDefault="00A00DD8" w:rsidP="0086132E">
                      <w:pPr>
                        <w:pStyle w:val="PHEbodytextTable"/>
                        <w:rPr>
                          <w:sz w:val="16"/>
                          <w:szCs w:val="16"/>
                        </w:rPr>
                      </w:pPr>
                      <w:proofErr w:type="gramStart"/>
                      <w:r w:rsidRPr="00AF4701">
                        <w:rPr>
                          <w:sz w:val="16"/>
                          <w:szCs w:val="16"/>
                        </w:rPr>
                        <w:t xml:space="preserve">(Illustration by C. </w:t>
                      </w:r>
                      <w:proofErr w:type="spellStart"/>
                      <w:r w:rsidRPr="00AF4701">
                        <w:rPr>
                          <w:sz w:val="16"/>
                          <w:szCs w:val="16"/>
                        </w:rPr>
                        <w:t>Whitehorn</w:t>
                      </w:r>
                      <w:proofErr w:type="spellEnd"/>
                      <w:r w:rsidRPr="00AF4701">
                        <w:rPr>
                          <w:sz w:val="16"/>
                          <w:szCs w:val="16"/>
                        </w:rPr>
                        <w:t>).</w:t>
                      </w:r>
                      <w:proofErr w:type="gramEnd"/>
                    </w:p>
                  </w:txbxContent>
                </v:textbox>
              </v:shape>
            </w:pict>
          </mc:Fallback>
        </mc:AlternateContent>
      </w:r>
    </w:p>
    <w:p w:rsidR="0086132E" w:rsidRPr="009E105B" w:rsidRDefault="0086132E" w:rsidP="0086132E">
      <w:pPr>
        <w:rPr>
          <w:rFonts w:cs="Arial"/>
          <w:sz w:val="22"/>
          <w:szCs w:val="22"/>
        </w:rPr>
      </w:pPr>
      <w:r w:rsidRPr="009E105B">
        <w:rPr>
          <w:rFonts w:cs="Arial"/>
          <w:noProof/>
        </w:rPr>
        <mc:AlternateContent>
          <mc:Choice Requires="wps">
            <w:drawing>
              <wp:anchor distT="0" distB="0" distL="114300" distR="114300" simplePos="0" relativeHeight="251688448" behindDoc="0" locked="0" layoutInCell="1" allowOverlap="1" wp14:anchorId="06E14447" wp14:editId="0B050368">
                <wp:simplePos x="0" y="0"/>
                <wp:positionH relativeFrom="column">
                  <wp:posOffset>485775</wp:posOffset>
                </wp:positionH>
                <wp:positionV relativeFrom="paragraph">
                  <wp:posOffset>13970</wp:posOffset>
                </wp:positionV>
                <wp:extent cx="2151380" cy="733425"/>
                <wp:effectExtent l="0" t="0" r="1270" b="9525"/>
                <wp:wrapNone/>
                <wp:docPr id="15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1380" cy="733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3D4341" w:rsidRDefault="00A00DD8" w:rsidP="0086132E">
                            <w:pPr>
                              <w:pStyle w:val="PHEbodytextTable"/>
                              <w:rPr>
                                <w:i/>
                              </w:rPr>
                            </w:pPr>
                            <w:proofErr w:type="spellStart"/>
                            <w:r w:rsidRPr="003D4341">
                              <w:rPr>
                                <w:i/>
                              </w:rPr>
                              <w:t>Phthirus</w:t>
                            </w:r>
                            <w:proofErr w:type="spellEnd"/>
                            <w:r w:rsidRPr="003D4341">
                              <w:rPr>
                                <w:i/>
                              </w:rPr>
                              <w:t xml:space="preserve"> pubis </w:t>
                            </w:r>
                          </w:p>
                          <w:p w:rsidR="00A00DD8" w:rsidRDefault="00A00DD8" w:rsidP="0086132E">
                            <w:pPr>
                              <w:pStyle w:val="PHEbodytextTable"/>
                            </w:pPr>
                            <w:r w:rsidRPr="00AF4701">
                              <w:t>Photograph of crab louse – male</w:t>
                            </w:r>
                          </w:p>
                          <w:p w:rsidR="00A00DD8" w:rsidRPr="007555F5" w:rsidRDefault="00A00DD8" w:rsidP="0086132E">
                            <w:pPr>
                              <w:pStyle w:val="PHEbodytextTable"/>
                            </w:pPr>
                            <w:r w:rsidRPr="00AF4701">
                              <w:t>© LSHTM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4" o:spid="_x0000_s1071" type="#_x0000_t202" style="position:absolute;left:0;text-align:left;margin-left:38.25pt;margin-top:1.1pt;width:169.4pt;height:57.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" stroked="f">
                <v:textbox>
                  <w:txbxContent>
                    <w:p w:rsidR="00A00DD8" w:rsidRPr="003D4341" w:rsidRDefault="00A00DD8" w:rsidP="0086132E">
                      <w:pPr>
                        <w:pStyle w:val="PHEbodytextTable"/>
                        <w:rPr>
                          <w:i/>
                        </w:rPr>
                      </w:pPr>
                      <w:proofErr w:type="spellStart"/>
                      <w:r w:rsidRPr="003D4341">
                        <w:rPr>
                          <w:i/>
                        </w:rPr>
                        <w:t>Phthirus</w:t>
                      </w:r>
                      <w:proofErr w:type="spellEnd"/>
                      <w:r w:rsidRPr="003D4341">
                        <w:rPr>
                          <w:i/>
                        </w:rPr>
                        <w:t xml:space="preserve"> pubis </w:t>
                      </w:r>
                    </w:p>
                    <w:p w:rsidR="00A00DD8" w:rsidRDefault="00A00DD8" w:rsidP="0086132E">
                      <w:pPr>
                        <w:pStyle w:val="PHEbodytextTable"/>
                      </w:pPr>
                      <w:r w:rsidRPr="00AF4701">
                        <w:t>Photograph of crab louse – male</w:t>
                      </w:r>
                    </w:p>
                    <w:p w:rsidR="00A00DD8" w:rsidRPr="007555F5" w:rsidRDefault="00A00DD8" w:rsidP="0086132E">
                      <w:pPr>
                        <w:pStyle w:val="PHEbodytextTable"/>
                      </w:pPr>
                      <w:r w:rsidRPr="00AF4701">
                        <w:t>© LSHTM</w:t>
                      </w:r>
                    </w:p>
                  </w:txbxContent>
                </v:textbox>
              </v:shape>
            </w:pict>
          </mc:Fallback>
        </mc:AlternateContent>
      </w:r>
      <w:r w:rsidRPr="009E105B">
        <w:rPr>
          <w:rFonts w:cs="Arial"/>
        </w:rPr>
        <w:tab/>
      </w:r>
      <w:r w:rsidRPr="009E105B">
        <w:rPr>
          <w:rFonts w:cs="Arial"/>
        </w:rPr>
        <w:tab/>
      </w:r>
      <w:r w:rsidRPr="009E105B">
        <w:rPr>
          <w:rFonts w:cs="Arial"/>
        </w:rPr>
        <w:tab/>
      </w:r>
      <w:r w:rsidRPr="009E105B">
        <w:rPr>
          <w:rFonts w:cs="Arial"/>
        </w:rPr>
        <w:tab/>
      </w:r>
      <w:r w:rsidRPr="009E105B">
        <w:rPr>
          <w:rFonts w:cs="Arial"/>
        </w:rPr>
        <w:tab/>
      </w:r>
      <w:r w:rsidRPr="009E105B">
        <w:rPr>
          <w:rFonts w:cs="Arial"/>
        </w:rPr>
        <w:tab/>
      </w:r>
      <w:r w:rsidRPr="009E105B">
        <w:rPr>
          <w:rFonts w:cs="Arial"/>
        </w:rPr>
        <w:tab/>
      </w:r>
      <w:r w:rsidRPr="009E105B">
        <w:rPr>
          <w:rFonts w:cs="Arial"/>
          <w:sz w:val="18"/>
          <w:szCs w:val="18"/>
        </w:rPr>
        <w:tab/>
      </w:r>
      <w:r w:rsidRPr="009E105B">
        <w:rPr>
          <w:rFonts w:cs="Arial"/>
          <w:sz w:val="18"/>
          <w:szCs w:val="18"/>
        </w:rPr>
        <w:tab/>
      </w:r>
      <w:r w:rsidRPr="009E105B">
        <w:rPr>
          <w:rFonts w:cs="Arial"/>
          <w:sz w:val="18"/>
          <w:szCs w:val="18"/>
        </w:rPr>
        <w:tab/>
      </w:r>
      <w:r w:rsidRPr="009E105B">
        <w:rPr>
          <w:rFonts w:cs="Arial"/>
          <w:sz w:val="18"/>
          <w:szCs w:val="18"/>
        </w:rPr>
        <w:tab/>
      </w:r>
      <w:r w:rsidRPr="009E105B">
        <w:rPr>
          <w:rFonts w:cs="Arial"/>
          <w:sz w:val="18"/>
          <w:szCs w:val="18"/>
        </w:rPr>
        <w:tab/>
      </w:r>
      <w:r w:rsidRPr="009E105B">
        <w:rPr>
          <w:rFonts w:cs="Arial"/>
          <w:sz w:val="18"/>
          <w:szCs w:val="18"/>
        </w:rPr>
        <w:tab/>
      </w:r>
      <w:r w:rsidRPr="009E105B">
        <w:rPr>
          <w:rFonts w:cs="Arial"/>
          <w:sz w:val="18"/>
          <w:szCs w:val="18"/>
        </w:rPr>
        <w:tab/>
      </w:r>
      <w:r w:rsidRPr="009E105B">
        <w:rPr>
          <w:rFonts w:cs="Arial"/>
          <w:sz w:val="18"/>
          <w:szCs w:val="18"/>
        </w:rPr>
        <w:tab/>
      </w:r>
    </w:p>
    <w:p w:rsidR="0086132E" w:rsidRPr="009E105B" w:rsidRDefault="0086132E" w:rsidP="0086132E">
      <w:pPr>
        <w:ind w:firstLine="567"/>
        <w:rPr>
          <w:rFonts w:cs="Arial"/>
          <w:sz w:val="22"/>
          <w:szCs w:val="22"/>
        </w:rPr>
      </w:pPr>
    </w:p>
    <w:p w:rsidR="0086132E" w:rsidRPr="009E105B" w:rsidRDefault="0086132E" w:rsidP="0086132E">
      <w:pPr>
        <w:pStyle w:val="BodyText"/>
        <w:spacing w:after="0"/>
        <w:ind w:left="709"/>
        <w:rPr>
          <w:b/>
          <w:bCs/>
          <w:sz w:val="4"/>
          <w:szCs w:val="4"/>
        </w:rPr>
      </w:pPr>
    </w:p>
    <w:p w:rsidR="0086132E" w:rsidRPr="009E105B" w:rsidRDefault="0086132E" w:rsidP="0086132E">
      <w:pPr>
        <w:pStyle w:val="HPAreportHeading3"/>
        <w:rPr>
          <w:rFonts w:ascii="Arial" w:hAnsi="Arial"/>
        </w:rPr>
      </w:pPr>
    </w:p>
    <w:p w:rsidR="0086132E" w:rsidRPr="009E105B" w:rsidRDefault="0086132E" w:rsidP="0086132E">
      <w:pPr>
        <w:pStyle w:val="PHEreportsub"/>
      </w:pPr>
      <w:r w:rsidRPr="009E105B">
        <w:t>Description</w:t>
      </w:r>
    </w:p>
    <w:p w:rsidR="0086132E" w:rsidRPr="009E105B" w:rsidRDefault="0086132E" w:rsidP="0086132E">
      <w:pPr>
        <w:pStyle w:val="PHEreportsub"/>
      </w:pPr>
      <w:r w:rsidRPr="009E105B">
        <w:t xml:space="preserve">Adult </w:t>
      </w:r>
    </w:p>
    <w:p w:rsidR="0086132E" w:rsidRPr="009E105B" w:rsidRDefault="0086132E" w:rsidP="0086132E">
      <w:pPr>
        <w:pStyle w:val="PHEBodytext"/>
      </w:pPr>
      <w:proofErr w:type="spellStart"/>
      <w:r w:rsidRPr="009E105B">
        <w:rPr>
          <w:i/>
        </w:rPr>
        <w:t>Phthirus</w:t>
      </w:r>
      <w:proofErr w:type="spellEnd"/>
      <w:r w:rsidRPr="009E105B">
        <w:rPr>
          <w:i/>
        </w:rPr>
        <w:t xml:space="preserve"> pubis</w:t>
      </w:r>
      <w:r w:rsidRPr="009E105B">
        <w:t xml:space="preserve"> is a compact rounded insect (1.0–1.4mm in diameter) with enlarged claws on the second and third pairs of legs. The abdomen is reduced both in size and number of segments, and there is no clear differentiation between the thorax and the abdomen. </w:t>
      </w:r>
      <w:proofErr w:type="spellStart"/>
      <w:r w:rsidRPr="009E105B">
        <w:rPr>
          <w:i/>
        </w:rPr>
        <w:t>Phthirus</w:t>
      </w:r>
      <w:proofErr w:type="spellEnd"/>
      <w:r w:rsidRPr="009E105B">
        <w:rPr>
          <w:i/>
        </w:rPr>
        <w:t xml:space="preserve"> </w:t>
      </w:r>
      <w:r w:rsidRPr="009E105B">
        <w:t>resembles a tiny crab and hence its common name – the crab louse.</w:t>
      </w:r>
    </w:p>
    <w:p w:rsidR="0086132E" w:rsidRPr="009E105B" w:rsidRDefault="0086132E" w:rsidP="0086132E">
      <w:pPr>
        <w:pStyle w:val="PHEreportsub"/>
      </w:pPr>
      <w:r w:rsidRPr="009E105B">
        <w:lastRenderedPageBreak/>
        <w:t>Egg</w:t>
      </w:r>
    </w:p>
    <w:p w:rsidR="0086132E" w:rsidRPr="009E105B" w:rsidRDefault="0086132E" w:rsidP="0086132E">
      <w:pPr>
        <w:pStyle w:val="PHEBodytext"/>
      </w:pPr>
      <w:r w:rsidRPr="009E105B">
        <w:rPr>
          <w:rFonts w:cs="Arial"/>
          <w:noProof/>
        </w:rPr>
        <w:drawing>
          <wp:anchor distT="0" distB="0" distL="114300" distR="114300" simplePos="0" relativeHeight="251693568" behindDoc="0" locked="0" layoutInCell="1" allowOverlap="1" wp14:anchorId="5A605551" wp14:editId="3CB5E888">
            <wp:simplePos x="0" y="0"/>
            <wp:positionH relativeFrom="column">
              <wp:posOffset>5076825</wp:posOffset>
            </wp:positionH>
            <wp:positionV relativeFrom="paragraph">
              <wp:posOffset>624840</wp:posOffset>
            </wp:positionV>
            <wp:extent cx="963295" cy="2333625"/>
            <wp:effectExtent l="0" t="0" r="8255" b="9525"/>
            <wp:wrapNone/>
            <wp:docPr id="15" name="Picture 67" descr="Cblous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blouseg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63295" cy="2333625"/>
                    </a:xfrm>
                    <a:prstGeom prst="rect">
                      <a:avLst/>
                    </a:prstGeom>
                    <a:noFill/>
                  </pic:spPr>
                </pic:pic>
              </a:graphicData>
            </a:graphic>
          </wp:anchor>
        </w:drawing>
      </w:r>
      <w:r w:rsidRPr="009E105B">
        <w:t xml:space="preserve">The eggs of </w:t>
      </w:r>
      <w:proofErr w:type="spellStart"/>
      <w:r w:rsidRPr="009E105B">
        <w:rPr>
          <w:i/>
        </w:rPr>
        <w:t>Phthirus</w:t>
      </w:r>
      <w:proofErr w:type="spellEnd"/>
      <w:r w:rsidRPr="009E105B">
        <w:rPr>
          <w:i/>
        </w:rPr>
        <w:t xml:space="preserve"> pubis</w:t>
      </w:r>
      <w:r w:rsidRPr="009E105B">
        <w:t xml:space="preserve"> are small (0.8mm long), cream in colour and oval in shape</w:t>
      </w:r>
      <w:r w:rsidR="00A00DD8">
        <w:fldChar w:fldCharType="begin" w:fldLock="1"/>
      </w:r>
      <w:r w:rsidR="00A00DD8">
        <w:instrText xml:space="preserve"> ADDIN EN.CITE &lt;EndNote&gt;&lt;Cite ExcludeAuth="1"&gt;&lt;Year&gt;1980&lt;/Year&gt;&lt;RecNum&gt;2&lt;/RecNum&gt;&lt;DisplayText&gt;&lt;style face="superscript"&gt;7&lt;/style&gt;&lt;/DisplayText&gt;&lt;record&gt;&lt;rec-number&gt;2&lt;/rec-number&gt;&lt;foreign-keys&gt;&lt;key app="EN" db-id="ed0x2s95wv9perestasx5fxm0rpvzfsa2p2p" timestamp="1530096756"&gt;2&lt;/key&gt;&lt;/foreign-keys&gt;&lt;ref-type name="Book"&gt;6&lt;/ref-type&gt;&lt;contributors&gt;&lt;tertiary-authors&gt;&lt;author&gt;Busvine,J.R.&lt;/author&gt;&lt;/tertiary-authors&gt;&lt;/contributors&gt;&lt;titles&gt;&lt;title&gt;Insects and Hygiene: the Biology and Control of Insect Pests of Medical and Domestic Importance&lt;/title&gt;&lt;/titles&gt;&lt;edition&gt;3rd&lt;/edition&gt;&lt;reprint-edition&gt;Not in File&lt;/reprint-edition&gt;&lt;keywords&gt;&lt;keyword&gt;control&lt;/keyword&gt;&lt;keyword&gt;G 9&lt;/keyword&gt;&lt;keyword&gt;Hygiene&lt;/keyword&gt;&lt;/keywords&gt;&lt;dates&gt;&lt;year&gt;1980&lt;/year&gt;&lt;pub-dates&gt;&lt;date&gt;1980&lt;/date&gt;&lt;/pub-dates&gt;&lt;/dates&gt;&lt;publisher&gt;Chapman and Hall&lt;/publisher&gt;&lt;label&gt;2844&lt;/label&gt;&lt;urls&gt;&lt;/urls&gt;&lt;/record&gt;&lt;/Cite&gt;&lt;/EndNote&gt;</w:instrText>
      </w:r>
      <w:r w:rsidR="00A00DD8">
        <w:fldChar w:fldCharType="separate"/>
      </w:r>
      <w:r w:rsidR="00A00DD8" w:rsidRPr="00A00DD8">
        <w:rPr>
          <w:noProof/>
          <w:vertAlign w:val="superscript"/>
        </w:rPr>
        <w:t>7</w:t>
      </w:r>
      <w:r w:rsidR="00A00DD8">
        <w:fldChar w:fldCharType="end"/>
      </w:r>
      <w:r w:rsidRPr="009E105B">
        <w:t>. At the distal end is a raised perforated operculum that provides gaseous exchange to the embryo. The shape of the operculum differentiates the eggs of the crab louse from those of head and body lice.</w:t>
      </w:r>
    </w:p>
    <w:p w:rsidR="0086132E" w:rsidRPr="009E105B" w:rsidRDefault="0086132E" w:rsidP="0086132E">
      <w:pPr>
        <w:rPr>
          <w:rFonts w:cs="Arial"/>
          <w:sz w:val="20"/>
          <w:szCs w:val="20"/>
          <w:lang w:eastAsia="en-US"/>
        </w:rPr>
      </w:pPr>
      <w:r w:rsidRPr="009E105B">
        <w:rPr>
          <w:rFonts w:cs="Arial"/>
          <w:noProof/>
          <w:sz w:val="20"/>
          <w:szCs w:val="20"/>
        </w:rPr>
        <w:drawing>
          <wp:anchor distT="0" distB="0" distL="114300" distR="114300" simplePos="0" relativeHeight="251690496" behindDoc="0" locked="0" layoutInCell="1" allowOverlap="1" wp14:anchorId="29A676A9" wp14:editId="7222EF48">
            <wp:simplePos x="0" y="0"/>
            <wp:positionH relativeFrom="column">
              <wp:posOffset>361950</wp:posOffset>
            </wp:positionH>
            <wp:positionV relativeFrom="paragraph">
              <wp:posOffset>62230</wp:posOffset>
            </wp:positionV>
            <wp:extent cx="1773555" cy="1979930"/>
            <wp:effectExtent l="38100" t="19050" r="17145" b="20320"/>
            <wp:wrapNone/>
            <wp:docPr id="143" name="Picture 68" descr="crab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rabeg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73555" cy="1979930"/>
                    </a:xfrm>
                    <a:prstGeom prst="rect">
                      <a:avLst/>
                    </a:prstGeom>
                    <a:noFill/>
                    <a:ln w="9525">
                      <a:solidFill>
                        <a:srgbClr val="000000"/>
                      </a:solidFill>
                      <a:miter lim="800000"/>
                      <a:headEnd/>
                      <a:tailEnd/>
                    </a:ln>
                  </pic:spPr>
                </pic:pic>
              </a:graphicData>
            </a:graphic>
          </wp:anchor>
        </w:drawing>
      </w:r>
    </w:p>
    <w:p w:rsidR="0086132E" w:rsidRPr="009E105B" w:rsidRDefault="0086132E" w:rsidP="0086132E">
      <w:pPr>
        <w:pStyle w:val="BodyText"/>
        <w:ind w:left="709"/>
        <w:rPr>
          <w:rFonts w:cs="Arial"/>
        </w:rPr>
      </w:pPr>
    </w:p>
    <w:p w:rsidR="0086132E" w:rsidRPr="009E105B" w:rsidRDefault="0086132E" w:rsidP="0086132E">
      <w:pPr>
        <w:rPr>
          <w:rFonts w:cs="Arial"/>
        </w:rPr>
      </w:pPr>
      <w:r w:rsidRPr="009E105B">
        <w:rPr>
          <w:rFonts w:cs="Arial"/>
          <w:noProof/>
        </w:rPr>
        <mc:AlternateContent>
          <mc:Choice Requires="wps">
            <w:drawing>
              <wp:anchor distT="0" distB="0" distL="114300" distR="114300" simplePos="0" relativeHeight="251691520" behindDoc="0" locked="0" layoutInCell="1" allowOverlap="1" wp14:anchorId="41429EB5" wp14:editId="33CF61D8">
                <wp:simplePos x="0" y="0"/>
                <wp:positionH relativeFrom="column">
                  <wp:posOffset>2268220</wp:posOffset>
                </wp:positionH>
                <wp:positionV relativeFrom="paragraph">
                  <wp:posOffset>-6350</wp:posOffset>
                </wp:positionV>
                <wp:extent cx="1654810" cy="1297305"/>
                <wp:effectExtent l="0" t="0" r="2540" b="0"/>
                <wp:wrapNone/>
                <wp:docPr id="158"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4810" cy="12973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proofErr w:type="spellStart"/>
                            <w:r w:rsidRPr="007555F5">
                              <w:rPr>
                                <w:i/>
                              </w:rPr>
                              <w:t>Phthirus</w:t>
                            </w:r>
                            <w:proofErr w:type="spellEnd"/>
                            <w:r w:rsidRPr="007555F5">
                              <w:rPr>
                                <w:i/>
                              </w:rPr>
                              <w:t xml:space="preserve"> pubis</w:t>
                            </w:r>
                            <w:r>
                              <w:t xml:space="preserve"> –</w:t>
                            </w:r>
                            <w:r w:rsidRPr="00235063">
                              <w:t xml:space="preserve"> egg</w:t>
                            </w:r>
                            <w:r>
                              <w:t xml:space="preserve"> Photograph of egg glued to strand of hair.</w:t>
                            </w:r>
                          </w:p>
                          <w:p w:rsidR="00A00DD8" w:rsidRDefault="00A00DD8" w:rsidP="0086132E">
                            <w:pPr>
                              <w:pStyle w:val="PHEbodytextTable"/>
                              <w:spacing w:before="0" w:after="0"/>
                            </w:pPr>
                            <w:r w:rsidRPr="001D1273">
                              <w:rPr>
                                <w:b/>
                              </w:rPr>
                              <w:t>Note:</w:t>
                            </w:r>
                            <w:r>
                              <w:t xml:space="preserve"> raised </w:t>
                            </w:r>
                          </w:p>
                          <w:p w:rsidR="00A00DD8" w:rsidRDefault="00A00DD8" w:rsidP="0086132E">
                            <w:pPr>
                              <w:pStyle w:val="PHEbodytextTable"/>
                              <w:spacing w:before="0" w:after="0"/>
                            </w:pPr>
                            <w:proofErr w:type="gramStart"/>
                            <w:r>
                              <w:t>operculum</w:t>
                            </w:r>
                            <w:proofErr w:type="gramEnd"/>
                            <w:r>
                              <w:t>.</w:t>
                            </w:r>
                          </w:p>
                          <w:p w:rsidR="00A00DD8" w:rsidRPr="007555F5" w:rsidRDefault="00A00DD8" w:rsidP="0086132E">
                            <w:pPr>
                              <w:pStyle w:val="PHEbodytextTable"/>
                            </w:pPr>
                            <w:r w:rsidRPr="007555F5">
                              <w:t>© LSHTM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9" o:spid="_x0000_s1072" type="#_x0000_t202" style="position:absolute;left:0;text-align:left;margin-left:178.6pt;margin-top:-.5pt;width:130.3pt;height:102.1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" stroked="f">
                <v:textbox>
                  <w:txbxContent>
                    <w:p w:rsidR="00A00DD8" w:rsidRDefault="00A00DD8" w:rsidP="0086132E">
                      <w:pPr>
                        <w:pStyle w:val="PHEbodytextTable"/>
                      </w:pPr>
                      <w:proofErr w:type="spellStart"/>
                      <w:r w:rsidRPr="007555F5">
                        <w:rPr>
                          <w:i/>
                        </w:rPr>
                        <w:t>Phthirus</w:t>
                      </w:r>
                      <w:proofErr w:type="spellEnd"/>
                      <w:r w:rsidRPr="007555F5">
                        <w:rPr>
                          <w:i/>
                        </w:rPr>
                        <w:t xml:space="preserve"> pubis</w:t>
                      </w:r>
                      <w:r>
                        <w:t xml:space="preserve"> –</w:t>
                      </w:r>
                      <w:r w:rsidRPr="00235063">
                        <w:t xml:space="preserve"> egg</w:t>
                      </w:r>
                      <w:r>
                        <w:t xml:space="preserve"> Photograph of egg glued to strand of hair.</w:t>
                      </w:r>
                    </w:p>
                    <w:p w:rsidR="00A00DD8" w:rsidRDefault="00A00DD8" w:rsidP="0086132E">
                      <w:pPr>
                        <w:pStyle w:val="PHEbodytextTable"/>
                        <w:spacing w:before="0" w:after="0"/>
                      </w:pPr>
                      <w:r w:rsidRPr="001D1273">
                        <w:rPr>
                          <w:b/>
                        </w:rPr>
                        <w:t>Note:</w:t>
                      </w:r>
                      <w:r>
                        <w:t xml:space="preserve"> raised </w:t>
                      </w:r>
                    </w:p>
                    <w:p w:rsidR="00A00DD8" w:rsidRDefault="00A00DD8" w:rsidP="0086132E">
                      <w:pPr>
                        <w:pStyle w:val="PHEbodytextTable"/>
                        <w:spacing w:before="0" w:after="0"/>
                      </w:pPr>
                      <w:proofErr w:type="gramStart"/>
                      <w:r>
                        <w:t>operculum</w:t>
                      </w:r>
                      <w:proofErr w:type="gramEnd"/>
                      <w:r>
                        <w:t>.</w:t>
                      </w:r>
                    </w:p>
                    <w:p w:rsidR="00A00DD8" w:rsidRPr="007555F5" w:rsidRDefault="00A00DD8" w:rsidP="0086132E">
                      <w:pPr>
                        <w:pStyle w:val="PHEbodytextTable"/>
                      </w:pPr>
                      <w:r w:rsidRPr="007555F5">
                        <w:t>© LSHTM</w:t>
                      </w:r>
                    </w:p>
                  </w:txbxContent>
                </v:textbox>
              </v:shape>
            </w:pict>
          </mc:Fallback>
        </mc:AlternateContent>
      </w:r>
    </w:p>
    <w:p w:rsidR="0086132E" w:rsidRPr="009E105B" w:rsidRDefault="0086132E" w:rsidP="0086132E">
      <w:pPr>
        <w:rPr>
          <w:rFonts w:cs="Arial"/>
        </w:rPr>
      </w:pPr>
    </w:p>
    <w:p w:rsidR="0086132E" w:rsidRPr="009E105B" w:rsidRDefault="0086132E" w:rsidP="0086132E">
      <w:pPr>
        <w:rPr>
          <w:rFonts w:cs="Arial"/>
          <w:b/>
        </w:rPr>
      </w:pPr>
    </w:p>
    <w:p w:rsidR="0086132E" w:rsidRPr="009E105B" w:rsidRDefault="0086132E" w:rsidP="0086132E">
      <w:pPr>
        <w:rPr>
          <w:rFonts w:cs="Arial"/>
          <w:sz w:val="18"/>
          <w:szCs w:val="18"/>
        </w:rPr>
      </w:pPr>
      <w:r w:rsidRPr="009E105B">
        <w:rPr>
          <w:rFonts w:cs="Arial"/>
          <w:noProof/>
        </w:rPr>
        <mc:AlternateContent>
          <mc:Choice Requires="wps">
            <w:drawing>
              <wp:anchor distT="0" distB="0" distL="114300" distR="114300" simplePos="0" relativeHeight="251692544" behindDoc="0" locked="0" layoutInCell="1" allowOverlap="1" wp14:anchorId="35E95803" wp14:editId="53E23BF0">
                <wp:simplePos x="0" y="0"/>
                <wp:positionH relativeFrom="column">
                  <wp:posOffset>3456305</wp:posOffset>
                </wp:positionH>
                <wp:positionV relativeFrom="paragraph">
                  <wp:posOffset>63500</wp:posOffset>
                </wp:positionV>
                <wp:extent cx="1627505" cy="1144270"/>
                <wp:effectExtent l="0" t="0" r="0" b="0"/>
                <wp:wrapNone/>
                <wp:docPr id="157"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7505" cy="1144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spacing w:before="0" w:after="0"/>
                            </w:pPr>
                            <w:proofErr w:type="spellStart"/>
                            <w:r w:rsidRPr="003D4341">
                              <w:rPr>
                                <w:i/>
                              </w:rPr>
                              <w:t>Phthirus</w:t>
                            </w:r>
                            <w:proofErr w:type="spellEnd"/>
                            <w:r w:rsidRPr="003D4341">
                              <w:rPr>
                                <w:i/>
                              </w:rPr>
                              <w:t xml:space="preserve"> pubis</w:t>
                            </w:r>
                            <w:r>
                              <w:t xml:space="preserve"> – egg</w:t>
                            </w:r>
                          </w:p>
                          <w:p w:rsidR="00A00DD8" w:rsidRDefault="00A00DD8" w:rsidP="0086132E">
                            <w:pPr>
                              <w:pStyle w:val="PHEbodytextTable"/>
                              <w:spacing w:before="0" w:after="0"/>
                            </w:pPr>
                            <w:r>
                              <w:t>Diagram of egg glued</w:t>
                            </w:r>
                          </w:p>
                          <w:p w:rsidR="00A00DD8" w:rsidRDefault="00A00DD8" w:rsidP="0086132E">
                            <w:pPr>
                              <w:pStyle w:val="PHEbodytextTable"/>
                              <w:spacing w:before="0" w:after="0"/>
                            </w:pPr>
                            <w:proofErr w:type="gramStart"/>
                            <w:r>
                              <w:t>to</w:t>
                            </w:r>
                            <w:proofErr w:type="gramEnd"/>
                            <w:r>
                              <w:t xml:space="preserve"> strand of hair.</w:t>
                            </w:r>
                          </w:p>
                          <w:p w:rsidR="00A00DD8" w:rsidRDefault="00A00DD8" w:rsidP="0086132E">
                            <w:pPr>
                              <w:pStyle w:val="PHEbodytextTable"/>
                              <w:spacing w:before="0" w:after="0"/>
                              <w:rPr>
                                <w:sz w:val="16"/>
                              </w:rPr>
                            </w:pPr>
                            <w:r>
                              <w:rPr>
                                <w:sz w:val="16"/>
                              </w:rPr>
                              <w:t xml:space="preserve">(Illustration by C. </w:t>
                            </w:r>
                            <w:proofErr w:type="spellStart"/>
                            <w:r>
                              <w:rPr>
                                <w:sz w:val="16"/>
                              </w:rPr>
                              <w:t>Whitehorn</w:t>
                            </w:r>
                            <w:proofErr w:type="spellEnd"/>
                            <w:r>
                              <w:rPr>
                                <w:sz w:val="16"/>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0" o:spid="_x0000_s1073" type="#_x0000_t202" style="position:absolute;left:0;text-align:left;margin-left:272.15pt;margin-top:5pt;width:128.15pt;height:90.1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" stroked="f">
                <v:textbox>
                  <w:txbxContent>
                    <w:p w:rsidR="00A00DD8" w:rsidRDefault="00A00DD8" w:rsidP="0086132E">
                      <w:pPr>
                        <w:pStyle w:val="PHEbodytextTable"/>
                        <w:spacing w:before="0" w:after="0"/>
                      </w:pPr>
                      <w:proofErr w:type="spellStart"/>
                      <w:r w:rsidRPr="003D4341">
                        <w:rPr>
                          <w:i/>
                        </w:rPr>
                        <w:t>Phthirus</w:t>
                      </w:r>
                      <w:proofErr w:type="spellEnd"/>
                      <w:r w:rsidRPr="003D4341">
                        <w:rPr>
                          <w:i/>
                        </w:rPr>
                        <w:t xml:space="preserve"> pubis</w:t>
                      </w:r>
                      <w:r>
                        <w:t xml:space="preserve"> – egg</w:t>
                      </w:r>
                    </w:p>
                    <w:p w:rsidR="00A00DD8" w:rsidRDefault="00A00DD8" w:rsidP="0086132E">
                      <w:pPr>
                        <w:pStyle w:val="PHEbodytextTable"/>
                        <w:spacing w:before="0" w:after="0"/>
                      </w:pPr>
                      <w:r>
                        <w:t>Diagram of egg glued</w:t>
                      </w:r>
                    </w:p>
                    <w:p w:rsidR="00A00DD8" w:rsidRDefault="00A00DD8" w:rsidP="0086132E">
                      <w:pPr>
                        <w:pStyle w:val="PHEbodytextTable"/>
                        <w:spacing w:before="0" w:after="0"/>
                      </w:pPr>
                      <w:proofErr w:type="gramStart"/>
                      <w:r>
                        <w:t>to</w:t>
                      </w:r>
                      <w:proofErr w:type="gramEnd"/>
                      <w:r>
                        <w:t xml:space="preserve"> strand of hair.</w:t>
                      </w:r>
                    </w:p>
                    <w:p w:rsidR="00A00DD8" w:rsidRDefault="00A00DD8" w:rsidP="0086132E">
                      <w:pPr>
                        <w:pStyle w:val="PHEbodytextTable"/>
                        <w:spacing w:before="0" w:after="0"/>
                        <w:rPr>
                          <w:sz w:val="16"/>
                        </w:rPr>
                      </w:pPr>
                      <w:r>
                        <w:rPr>
                          <w:sz w:val="16"/>
                        </w:rPr>
                        <w:t xml:space="preserve">(Illustration by C. </w:t>
                      </w:r>
                      <w:proofErr w:type="spellStart"/>
                      <w:r>
                        <w:rPr>
                          <w:sz w:val="16"/>
                        </w:rPr>
                        <w:t>Whitehorn</w:t>
                      </w:r>
                      <w:proofErr w:type="spellEnd"/>
                      <w:r>
                        <w:rPr>
                          <w:sz w:val="16"/>
                        </w:rPr>
                        <w:t>)</w:t>
                      </w:r>
                    </w:p>
                  </w:txbxContent>
                </v:textbox>
              </v:shape>
            </w:pict>
          </mc:Fallback>
        </mc:AlternateContent>
      </w:r>
    </w:p>
    <w:p w:rsidR="0086132E" w:rsidRPr="009E105B" w:rsidRDefault="0086132E" w:rsidP="0086132E">
      <w:pPr>
        <w:rPr>
          <w:rFonts w:cs="Arial"/>
        </w:rPr>
      </w:pPr>
    </w:p>
    <w:p w:rsidR="0086132E" w:rsidRPr="009E105B" w:rsidRDefault="0086132E" w:rsidP="0086132E">
      <w:pPr>
        <w:rPr>
          <w:rFonts w:cs="Arial"/>
        </w:rPr>
      </w:pPr>
    </w:p>
    <w:p w:rsidR="0086132E" w:rsidRPr="009E105B" w:rsidRDefault="0086132E" w:rsidP="0086132E">
      <w:pPr>
        <w:rPr>
          <w:rFonts w:cs="Arial"/>
        </w:rPr>
      </w:pPr>
    </w:p>
    <w:p w:rsidR="0086132E" w:rsidRPr="009E105B" w:rsidRDefault="0086132E" w:rsidP="0086132E">
      <w:pPr>
        <w:rPr>
          <w:rFonts w:cs="Arial"/>
        </w:rPr>
      </w:pPr>
      <w:r w:rsidRPr="009E105B">
        <w:rPr>
          <w:rFonts w:cs="Arial"/>
        </w:rPr>
        <w:tab/>
      </w:r>
      <w:r w:rsidRPr="009E105B">
        <w:rPr>
          <w:rFonts w:cs="Arial"/>
        </w:rPr>
        <w:tab/>
      </w:r>
      <w:r w:rsidRPr="009E105B">
        <w:rPr>
          <w:rFonts w:cs="Arial"/>
        </w:rPr>
        <w:tab/>
      </w:r>
    </w:p>
    <w:p w:rsidR="0086132E" w:rsidRPr="009E105B" w:rsidRDefault="0086132E" w:rsidP="0086132E">
      <w:pPr>
        <w:ind w:left="1440"/>
        <w:rPr>
          <w:rFonts w:cs="Arial"/>
        </w:rPr>
      </w:pPr>
      <w:r w:rsidRPr="009E105B">
        <w:rPr>
          <w:rFonts w:cs="Arial"/>
        </w:rPr>
        <w:tab/>
      </w:r>
      <w:r w:rsidRPr="009E105B">
        <w:rPr>
          <w:rFonts w:cs="Arial"/>
        </w:rPr>
        <w:tab/>
      </w:r>
      <w:r w:rsidRPr="009E105B">
        <w:rPr>
          <w:rFonts w:cs="Arial"/>
        </w:rPr>
        <w:tab/>
      </w:r>
      <w:r w:rsidRPr="009E105B">
        <w:rPr>
          <w:rFonts w:cs="Arial"/>
        </w:rPr>
        <w:tab/>
      </w:r>
      <w:r w:rsidRPr="009E105B">
        <w:rPr>
          <w:rFonts w:cs="Arial"/>
        </w:rPr>
        <w:tab/>
      </w:r>
    </w:p>
    <w:p w:rsidR="0086132E" w:rsidRPr="009E105B" w:rsidRDefault="0086132E" w:rsidP="0086132E">
      <w:pPr>
        <w:ind w:left="1440"/>
        <w:rPr>
          <w:rFonts w:cs="Arial"/>
        </w:rPr>
      </w:pPr>
      <w:r w:rsidRPr="009E105B">
        <w:rPr>
          <w:rFonts w:cs="Arial"/>
        </w:rPr>
        <w:tab/>
      </w:r>
      <w:r w:rsidRPr="009E105B">
        <w:rPr>
          <w:rFonts w:cs="Arial"/>
        </w:rPr>
        <w:tab/>
      </w:r>
    </w:p>
    <w:p w:rsidR="0086132E" w:rsidRDefault="0086132E" w:rsidP="0086132E">
      <w:pPr>
        <w:pStyle w:val="PHEBodytext"/>
      </w:pPr>
      <w:r w:rsidRPr="009E105B">
        <w:t>Although crab lice eggs may be found on the head of the host they are restricted to areas of coarse hair growth such as eyebrows</w:t>
      </w:r>
      <w:r w:rsidRPr="009E105B">
        <w:rPr>
          <w:color w:val="0000FF"/>
        </w:rPr>
        <w:t xml:space="preserve">, </w:t>
      </w:r>
      <w:r w:rsidRPr="009E105B">
        <w:t>eyelashes, beards and moustaches. Crab lice eggs are not found on the hairs of the scalp.</w:t>
      </w:r>
    </w:p>
    <w:p w:rsidR="0086132E" w:rsidRPr="009E105B" w:rsidRDefault="0086132E" w:rsidP="005772C3">
      <w:pPr>
        <w:pStyle w:val="PHEreportHeading2BlueHighlight"/>
      </w:pPr>
      <w:bookmarkStart w:id="27" w:name="_Toc367879012"/>
      <w:bookmarkStart w:id="28" w:name="_Toc418151320"/>
      <w:r w:rsidRPr="009E105B">
        <w:t>Bedbugs</w:t>
      </w:r>
      <w:bookmarkEnd w:id="27"/>
      <w:bookmarkEnd w:id="28"/>
      <w:r w:rsidR="00A00DD8">
        <w:fldChar w:fldCharType="begin" w:fldLock="1"/>
      </w:r>
      <w:r w:rsidR="00A00DD8">
        <w:instrText xml:space="preserve"> ADDIN EN.CITE &lt;EndNote&gt;&lt;Cite&gt;&lt;Author&gt;Mathison&lt;/Author&gt;&lt;Year&gt;2014&lt;/Year&gt;&lt;RecNum&gt;19&lt;/RecNum&gt;&lt;DisplayText&gt;&lt;style face="superscript"&gt;2&lt;/style&gt;&lt;/DisplayText&gt;&lt;record&gt;&lt;rec-number&gt;19&lt;/rec-number&gt;&lt;foreign-keys&gt;&lt;key app="EN" db-id="ed0x2s95wv9perestasx5fxm0rpvzfsa2p2p" timestamp="1530096756"&gt;19&lt;/key&gt;&lt;/foreign-keys&gt;&lt;ref-type name="Journal Article"&gt;17&lt;/ref-type&gt;&lt;contributors&gt;&lt;authors&gt;&lt;author&gt;Mathison,B.A.&lt;/author&gt;&lt;author&gt;Pritt,B.S.&lt;/author&gt;&lt;/authors&gt;&lt;/contributors&gt;&lt;auth-address&gt;Division of Parasitic Diseases and Malaria, Center for Global Health, Centers for Disease Control and Prevention, Atlanta, Georgia, USA&lt;/auth-address&gt;&lt;titles&gt;&lt;title&gt;Laboratory identification of arthropod ectoparasites&lt;/title&gt;&lt;secondary-title&gt;Clin.Microbiol.Rev.&lt;/secondary-title&gt;&lt;/titles&gt;&lt;periodical&gt;&lt;full-title&gt;Clin.Microbiol.Rev.&lt;/full-title&gt;&lt;/periodical&gt;&lt;pages&gt;48-67&lt;/pages&gt;&lt;volume&gt;27&lt;/volume&gt;&lt;number&gt;1&lt;/number&gt;&lt;reprint-edition&gt;Not in File&lt;/reprint-edition&gt;&lt;keywords&gt;&lt;keyword&gt;Arthropods&lt;/keyword&gt;&lt;keyword&gt;control&lt;/keyword&gt;&lt;keyword&gt;disease&lt;/keyword&gt;&lt;keyword&gt;Fleas&lt;/keyword&gt;&lt;keyword&gt;G 9&lt;/keyword&gt;&lt;keyword&gt;Georgia&lt;/keyword&gt;&lt;keyword&gt;Health&lt;/keyword&gt;&lt;keyword&gt;Identification&lt;/keyword&gt;&lt;keyword&gt;Laboratories&lt;/keyword&gt;&lt;keyword&gt;Lice&lt;/keyword&gt;&lt;keyword&gt;Malaria&lt;/keyword&gt;&lt;keyword&gt;Parasitic Diseases&lt;/keyword&gt;&lt;keyword&gt;prevention&lt;/keyword&gt;&lt;keyword&gt;Public Health&lt;/keyword&gt;&lt;keyword&gt;Ticks&lt;/keyword&gt;&lt;keyword&gt;United States&lt;/keyword&gt;&lt;/keywords&gt;&lt;dates&gt;&lt;year&gt;2014&lt;/year&gt;&lt;pub-dates&gt;&lt;date&gt;1/2014&lt;/date&gt;&lt;/pub-dates&gt;&lt;/dates&gt;&lt;label&gt;37513&lt;/label&gt;&lt;urls&gt;&lt;related-urls&gt;&lt;url&gt;http://www.ncbi.nlm.nih.gov/pubmed/24396136&lt;/url&gt;&lt;url&gt;https://www.ncbi.nlm.nih.gov/pmc/articles/PMC3910909/pdf/zcm48.pdf&lt;/url&gt;&lt;/related-urls&gt;&lt;/urls&gt;&lt;electronic-resource-num&gt;27/1/48 [pii];10.1128/CMR.00008-13 [doi]&lt;/electronic-resource-num&gt;&lt;/record&gt;&lt;/Cite&gt;&lt;/EndNote&gt;</w:instrText>
      </w:r>
      <w:r w:rsidR="00A00DD8">
        <w:fldChar w:fldCharType="separate"/>
      </w:r>
      <w:r w:rsidR="00A00DD8" w:rsidRPr="00A00DD8">
        <w:rPr>
          <w:noProof/>
          <w:vertAlign w:val="superscript"/>
        </w:rPr>
        <w:t>2</w:t>
      </w:r>
      <w:r w:rsidR="00A00DD8">
        <w:fldChar w:fldCharType="end"/>
      </w:r>
    </w:p>
    <w:p w:rsidR="0086132E" w:rsidRPr="009E105B" w:rsidRDefault="0086132E" w:rsidP="0086132E">
      <w:pPr>
        <w:pStyle w:val="PHEBodytext"/>
      </w:pPr>
      <w:r w:rsidRPr="009E105B">
        <w:rPr>
          <w:rFonts w:cs="Arial"/>
        </w:rPr>
        <w:t xml:space="preserve">Bedbugs (order: </w:t>
      </w:r>
      <w:proofErr w:type="spellStart"/>
      <w:r w:rsidRPr="009E105B">
        <w:rPr>
          <w:rFonts w:cs="Arial"/>
        </w:rPr>
        <w:t>Hemiptera</w:t>
      </w:r>
      <w:proofErr w:type="spellEnd"/>
      <w:r w:rsidRPr="009E105B">
        <w:rPr>
          <w:rFonts w:cs="Arial"/>
        </w:rPr>
        <w:t xml:space="preserve">) are true insects (class: </w:t>
      </w:r>
      <w:proofErr w:type="spellStart"/>
      <w:r w:rsidRPr="009E105B">
        <w:rPr>
          <w:rFonts w:cs="Arial"/>
        </w:rPr>
        <w:t>Insecta</w:t>
      </w:r>
      <w:proofErr w:type="spellEnd"/>
      <w:r w:rsidRPr="009E105B">
        <w:rPr>
          <w:rFonts w:cs="Arial"/>
        </w:rPr>
        <w:t xml:space="preserve">) </w:t>
      </w:r>
      <w:r w:rsidRPr="009E105B">
        <w:t>and as such have a segmented body that is clearly divided into head, thorax and abdomen. In the nymph and adult stages the thorax bears six legs.</w:t>
      </w:r>
    </w:p>
    <w:p w:rsidR="0086132E" w:rsidRPr="009E105B" w:rsidRDefault="0086132E" w:rsidP="0086132E">
      <w:pPr>
        <w:pStyle w:val="PHEBodytext"/>
        <w:rPr>
          <w:rFonts w:cs="PraxisEF-Light"/>
        </w:rPr>
      </w:pPr>
      <w:r w:rsidRPr="009E105B">
        <w:t xml:space="preserve">Bedbugs are obligate bloodsucking parasites of vertebrate animals. They are principally nocturnal and hide away in cracks and crevices during the day. Only two species are associated with man: </w:t>
      </w:r>
      <w:proofErr w:type="spellStart"/>
      <w:r w:rsidRPr="009E105B">
        <w:rPr>
          <w:i/>
        </w:rPr>
        <w:t>Cimex</w:t>
      </w:r>
      <w:proofErr w:type="spellEnd"/>
      <w:r w:rsidRPr="009E105B">
        <w:rPr>
          <w:i/>
        </w:rPr>
        <w:t xml:space="preserve"> </w:t>
      </w:r>
      <w:proofErr w:type="spellStart"/>
      <w:r w:rsidRPr="009E105B">
        <w:rPr>
          <w:i/>
        </w:rPr>
        <w:t>lectularius</w:t>
      </w:r>
      <w:proofErr w:type="spellEnd"/>
      <w:r w:rsidRPr="009E105B">
        <w:rPr>
          <w:i/>
        </w:rPr>
        <w:t xml:space="preserve"> </w:t>
      </w:r>
      <w:r w:rsidRPr="009E105B">
        <w:t xml:space="preserve">(the common bedbug) and </w:t>
      </w:r>
      <w:proofErr w:type="spellStart"/>
      <w:r w:rsidRPr="009E105B">
        <w:rPr>
          <w:i/>
        </w:rPr>
        <w:t>Cimex</w:t>
      </w:r>
      <w:proofErr w:type="spellEnd"/>
      <w:r w:rsidRPr="009E105B">
        <w:rPr>
          <w:i/>
        </w:rPr>
        <w:t xml:space="preserve"> </w:t>
      </w:r>
      <w:proofErr w:type="spellStart"/>
      <w:r w:rsidRPr="009E105B">
        <w:rPr>
          <w:i/>
        </w:rPr>
        <w:t>hemipterus</w:t>
      </w:r>
      <w:proofErr w:type="spellEnd"/>
      <w:r w:rsidRPr="009E105B">
        <w:rPr>
          <w:i/>
        </w:rPr>
        <w:t xml:space="preserve"> </w:t>
      </w:r>
      <w:r w:rsidRPr="009E105B">
        <w:t>(the tropical bedbug). Although these two species predominantly feed on man they may bite other mammals or birds. The medical importance of bedbugs is open to dispute, but they are responsible for considerable biting nuisance.</w:t>
      </w:r>
    </w:p>
    <w:p w:rsidR="0086132E" w:rsidRPr="009E105B" w:rsidRDefault="0086132E" w:rsidP="0086132E">
      <w:pPr>
        <w:pStyle w:val="PHEBodytext"/>
      </w:pPr>
      <w:r w:rsidRPr="009E105B">
        <w:rPr>
          <w:i/>
          <w:noProof/>
          <w:sz w:val="20"/>
        </w:rPr>
        <w:drawing>
          <wp:anchor distT="0" distB="0" distL="114300" distR="114300" simplePos="0" relativeHeight="251744768" behindDoc="0" locked="0" layoutInCell="1" allowOverlap="1" wp14:anchorId="29223FA7" wp14:editId="21F0BEDD">
            <wp:simplePos x="0" y="0"/>
            <wp:positionH relativeFrom="column">
              <wp:posOffset>3276600</wp:posOffset>
            </wp:positionH>
            <wp:positionV relativeFrom="paragraph">
              <wp:posOffset>15875</wp:posOffset>
            </wp:positionV>
            <wp:extent cx="1209675" cy="1579245"/>
            <wp:effectExtent l="19050" t="19050" r="9525"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mexfemaledorsal00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09675" cy="1579245"/>
                    </a:xfrm>
                    <a:prstGeom prst="rect">
                      <a:avLst/>
                    </a:prstGeom>
                    <a:ln>
                      <a:solidFill>
                        <a:schemeClr val="tx1"/>
                      </a:solidFill>
                    </a:ln>
                  </pic:spPr>
                </pic:pic>
              </a:graphicData>
            </a:graphic>
          </wp:anchor>
        </w:drawing>
      </w:r>
      <w:r w:rsidRPr="009E105B">
        <w:rPr>
          <w:i/>
          <w:noProof/>
          <w:sz w:val="20"/>
        </w:rPr>
        <mc:AlternateContent>
          <mc:Choice Requires="wps">
            <w:drawing>
              <wp:anchor distT="0" distB="0" distL="114300" distR="114300" simplePos="0" relativeHeight="251745792" behindDoc="0" locked="0" layoutInCell="1" allowOverlap="1" wp14:anchorId="2BD6EBEB" wp14:editId="6F2562B8">
                <wp:simplePos x="0" y="0"/>
                <wp:positionH relativeFrom="column">
                  <wp:posOffset>4695825</wp:posOffset>
                </wp:positionH>
                <wp:positionV relativeFrom="paragraph">
                  <wp:posOffset>481330</wp:posOffset>
                </wp:positionV>
                <wp:extent cx="1371600" cy="947420"/>
                <wp:effectExtent l="0" t="0" r="0" b="5080"/>
                <wp:wrapNone/>
                <wp:docPr id="156"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947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r>
                              <w:t xml:space="preserve">Photograph of </w:t>
                            </w:r>
                            <w:proofErr w:type="spellStart"/>
                            <w:r w:rsidRPr="003D4341">
                              <w:rPr>
                                <w:i/>
                              </w:rPr>
                              <w:t>Cimex</w:t>
                            </w:r>
                            <w:proofErr w:type="spellEnd"/>
                            <w:r w:rsidRPr="003D4341">
                              <w:rPr>
                                <w:i/>
                              </w:rPr>
                              <w:t xml:space="preserve"> </w:t>
                            </w:r>
                            <w:proofErr w:type="spellStart"/>
                            <w:r w:rsidRPr="003D4341">
                              <w:rPr>
                                <w:i/>
                              </w:rPr>
                              <w:t>lectularius</w:t>
                            </w:r>
                            <w:proofErr w:type="spellEnd"/>
                            <w:r>
                              <w:t xml:space="preserve"> </w:t>
                            </w:r>
                          </w:p>
                          <w:p w:rsidR="00A00DD8" w:rsidRDefault="00A00DD8" w:rsidP="0086132E">
                            <w:pPr>
                              <w:pStyle w:val="PHEbodytextTable"/>
                            </w:pPr>
                            <w:proofErr w:type="gramStart"/>
                            <w:r>
                              <w:t>Female dorsal view.</w:t>
                            </w:r>
                            <w:proofErr w:type="gramEnd"/>
                            <w:r>
                              <w:t xml:space="preserve"> </w:t>
                            </w:r>
                          </w:p>
                          <w:p w:rsidR="00A00DD8" w:rsidRPr="007555F5" w:rsidRDefault="00A00DD8" w:rsidP="0086132E">
                            <w:pPr>
                              <w:pStyle w:val="PHEbodytextTable"/>
                            </w:pPr>
                            <w:r w:rsidRPr="007555F5">
                              <w:t>© LSHTM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2" o:spid="_x0000_s1074" type="#_x0000_t202" style="position:absolute;margin-left:369.75pt;margin-top:37.9pt;width:108pt;height:74.6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pm6hwIAABo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" stroked="f">
                <v:textbox>
                  <w:txbxContent>
                    <w:p w:rsidR="00A00DD8" w:rsidRDefault="00A00DD8" w:rsidP="0086132E">
                      <w:pPr>
                        <w:pStyle w:val="PHEbodytextTable"/>
                      </w:pPr>
                      <w:r>
                        <w:t xml:space="preserve">Photograph of </w:t>
                      </w:r>
                      <w:proofErr w:type="spellStart"/>
                      <w:r w:rsidRPr="003D4341">
                        <w:rPr>
                          <w:i/>
                        </w:rPr>
                        <w:t>Cimex</w:t>
                      </w:r>
                      <w:proofErr w:type="spellEnd"/>
                      <w:r w:rsidRPr="003D4341">
                        <w:rPr>
                          <w:i/>
                        </w:rPr>
                        <w:t xml:space="preserve"> </w:t>
                      </w:r>
                      <w:proofErr w:type="spellStart"/>
                      <w:r w:rsidRPr="003D4341">
                        <w:rPr>
                          <w:i/>
                        </w:rPr>
                        <w:t>lectularius</w:t>
                      </w:r>
                      <w:proofErr w:type="spellEnd"/>
                      <w:r>
                        <w:t xml:space="preserve"> </w:t>
                      </w:r>
                    </w:p>
                    <w:p w:rsidR="00A00DD8" w:rsidRDefault="00A00DD8" w:rsidP="0086132E">
                      <w:pPr>
                        <w:pStyle w:val="PHEbodytextTable"/>
                      </w:pPr>
                      <w:proofErr w:type="gramStart"/>
                      <w:r>
                        <w:t>Female dorsal view.</w:t>
                      </w:r>
                      <w:proofErr w:type="gramEnd"/>
                      <w:r>
                        <w:t xml:space="preserve"> </w:t>
                      </w:r>
                    </w:p>
                    <w:p w:rsidR="00A00DD8" w:rsidRPr="007555F5" w:rsidRDefault="00A00DD8" w:rsidP="0086132E">
                      <w:pPr>
                        <w:pStyle w:val="PHEbodytextTable"/>
                      </w:pPr>
                      <w:r w:rsidRPr="007555F5">
                        <w:t>© LSHTM</w:t>
                      </w:r>
                    </w:p>
                  </w:txbxContent>
                </v:textbox>
              </v:shape>
            </w:pict>
          </mc:Fallback>
        </mc:AlternateContent>
      </w:r>
      <w:r w:rsidRPr="009E105B">
        <w:rPr>
          <w:noProof/>
        </w:rPr>
        <mc:AlternateContent>
          <mc:Choice Requires="wps">
            <w:drawing>
              <wp:anchor distT="0" distB="0" distL="114300" distR="114300" simplePos="0" relativeHeight="251694592" behindDoc="0" locked="0" layoutInCell="1" allowOverlap="1" wp14:anchorId="08493092" wp14:editId="7AD910F3">
                <wp:simplePos x="0" y="0"/>
                <wp:positionH relativeFrom="column">
                  <wp:posOffset>1284605</wp:posOffset>
                </wp:positionH>
                <wp:positionV relativeFrom="paragraph">
                  <wp:posOffset>545465</wp:posOffset>
                </wp:positionV>
                <wp:extent cx="1371600" cy="947420"/>
                <wp:effectExtent l="0" t="0" r="0" b="5080"/>
                <wp:wrapNone/>
                <wp:docPr id="155"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947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r>
                              <w:t xml:space="preserve">Photograph of </w:t>
                            </w:r>
                            <w:proofErr w:type="spellStart"/>
                            <w:r w:rsidRPr="003D4341">
                              <w:rPr>
                                <w:i/>
                              </w:rPr>
                              <w:t>Cimex</w:t>
                            </w:r>
                            <w:proofErr w:type="spellEnd"/>
                            <w:r w:rsidRPr="003D4341">
                              <w:rPr>
                                <w:i/>
                              </w:rPr>
                              <w:t xml:space="preserve"> </w:t>
                            </w:r>
                            <w:proofErr w:type="spellStart"/>
                            <w:r w:rsidRPr="003D4341">
                              <w:rPr>
                                <w:i/>
                              </w:rPr>
                              <w:t>lectularius</w:t>
                            </w:r>
                            <w:proofErr w:type="spellEnd"/>
                            <w:r>
                              <w:t xml:space="preserve"> </w:t>
                            </w:r>
                          </w:p>
                          <w:p w:rsidR="00A00DD8" w:rsidRDefault="00A00DD8" w:rsidP="0086132E">
                            <w:pPr>
                              <w:pStyle w:val="PHEbodytextTable"/>
                            </w:pPr>
                            <w:proofErr w:type="gramStart"/>
                            <w:r>
                              <w:t>Male dorsal view.</w:t>
                            </w:r>
                            <w:proofErr w:type="gramEnd"/>
                            <w:r>
                              <w:t xml:space="preserve"> </w:t>
                            </w:r>
                          </w:p>
                          <w:p w:rsidR="00A00DD8" w:rsidRPr="007555F5" w:rsidRDefault="00A00DD8" w:rsidP="0086132E">
                            <w:pPr>
                              <w:pStyle w:val="PHEbodytextTable"/>
                            </w:pPr>
                            <w:r w:rsidRPr="007555F5">
                              <w:t>© LSHTM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01.15pt;margin-top:42.95pt;width:108pt;height:74.6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lTXhwIAABo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" stroked="f">
                <v:textbox>
                  <w:txbxContent>
                    <w:p w:rsidR="00A00DD8" w:rsidRDefault="00A00DD8" w:rsidP="0086132E">
                      <w:pPr>
                        <w:pStyle w:val="PHEbodytextTable"/>
                      </w:pPr>
                      <w:r>
                        <w:t xml:space="preserve">Photograph of </w:t>
                      </w:r>
                      <w:proofErr w:type="spellStart"/>
                      <w:r w:rsidRPr="003D4341">
                        <w:rPr>
                          <w:i/>
                        </w:rPr>
                        <w:t>Cimex</w:t>
                      </w:r>
                      <w:proofErr w:type="spellEnd"/>
                      <w:r w:rsidRPr="003D4341">
                        <w:rPr>
                          <w:i/>
                        </w:rPr>
                        <w:t xml:space="preserve"> </w:t>
                      </w:r>
                      <w:proofErr w:type="spellStart"/>
                      <w:r w:rsidRPr="003D4341">
                        <w:rPr>
                          <w:i/>
                        </w:rPr>
                        <w:t>lectularius</w:t>
                      </w:r>
                      <w:proofErr w:type="spellEnd"/>
                      <w:r>
                        <w:t xml:space="preserve"> </w:t>
                      </w:r>
                    </w:p>
                    <w:p w:rsidR="00A00DD8" w:rsidRDefault="00A00DD8" w:rsidP="0086132E">
                      <w:pPr>
                        <w:pStyle w:val="PHEbodytextTable"/>
                      </w:pPr>
                      <w:proofErr w:type="gramStart"/>
                      <w:r>
                        <w:t>Male dorsal view.</w:t>
                      </w:r>
                      <w:proofErr w:type="gramEnd"/>
                      <w:r>
                        <w:t xml:space="preserve"> </w:t>
                      </w:r>
                    </w:p>
                    <w:p w:rsidR="00A00DD8" w:rsidRPr="007555F5" w:rsidRDefault="00A00DD8" w:rsidP="0086132E">
                      <w:pPr>
                        <w:pStyle w:val="PHEbodytextTable"/>
                      </w:pPr>
                      <w:r w:rsidRPr="007555F5">
                        <w:t>© LSHTM</w:t>
                      </w:r>
                    </w:p>
                  </w:txbxContent>
                </v:textbox>
              </v:shape>
            </w:pict>
          </mc:Fallback>
        </mc:AlternateContent>
      </w:r>
      <w:r w:rsidRPr="009E105B">
        <w:rPr>
          <w:noProof/>
        </w:rPr>
        <w:drawing>
          <wp:inline distT="0" distB="0" distL="0" distR="0" wp14:anchorId="746C3827" wp14:editId="76B3365D">
            <wp:extent cx="1216025" cy="1517650"/>
            <wp:effectExtent l="19050" t="19050" r="3175" b="6350"/>
            <wp:docPr id="16" name="Picture 9" descr="cimexmal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mexmale001"/>
                    <pic:cNvPicPr>
                      <a:picLocks noChangeAspect="1" noChangeArrowheads="1"/>
                    </pic:cNvPicPr>
                  </pic:nvPicPr>
                  <pic:blipFill>
                    <a:blip r:embed="rId64" cstate="print"/>
                    <a:srcRect l="3926" b="5124"/>
                    <a:stretch>
                      <a:fillRect/>
                    </a:stretch>
                  </pic:blipFill>
                  <pic:spPr bwMode="auto">
                    <a:xfrm>
                      <a:off x="0" y="0"/>
                      <a:ext cx="1216025" cy="1517650"/>
                    </a:xfrm>
                    <a:prstGeom prst="rect">
                      <a:avLst/>
                    </a:prstGeom>
                    <a:noFill/>
                    <a:ln w="9525">
                      <a:solidFill>
                        <a:schemeClr val="tx1"/>
                      </a:solidFill>
                      <a:miter lim="800000"/>
                      <a:headEnd/>
                      <a:tailEnd/>
                    </a:ln>
                  </pic:spPr>
                </pic:pic>
              </a:graphicData>
            </a:graphic>
          </wp:inline>
        </w:drawing>
      </w:r>
    </w:p>
    <w:p w:rsidR="0086132E" w:rsidRPr="009E105B" w:rsidRDefault="0086132E" w:rsidP="0086132E">
      <w:pPr>
        <w:pStyle w:val="PHEreportsub"/>
      </w:pPr>
      <w:r w:rsidRPr="009E105B">
        <w:t>Description</w:t>
      </w:r>
    </w:p>
    <w:p w:rsidR="0086132E" w:rsidRPr="009E105B" w:rsidRDefault="0086132E" w:rsidP="0086132E">
      <w:pPr>
        <w:pStyle w:val="PHEBodytext"/>
      </w:pPr>
      <w:r w:rsidRPr="009E105B">
        <w:t xml:space="preserve">Adult bedbugs are small (5mm long by 3mm wide), oval insects that vary in colour from yellowish to dark brown and appear dark red if recently fed. The body is flattened </w:t>
      </w:r>
      <w:proofErr w:type="spellStart"/>
      <w:r w:rsidRPr="009E105B">
        <w:t>dorso</w:t>
      </w:r>
      <w:proofErr w:type="spellEnd"/>
      <w:r w:rsidRPr="009E105B">
        <w:t xml:space="preserve">-ventrally and clearly divided into head, thorax and abdomen. The head is short and broad with one pair of eyes and one pair of 4-segmented antennae. Folded beneath the head is the proboscis (a 3-segmented rostrum) which is swung forward when the bug feeds. The thorax is divided into three segments and the shape of the </w:t>
      </w:r>
      <w:r w:rsidRPr="009E105B">
        <w:lastRenderedPageBreak/>
        <w:t>first segment (</w:t>
      </w:r>
      <w:proofErr w:type="spellStart"/>
      <w:r w:rsidRPr="009E105B">
        <w:t>pronotum</w:t>
      </w:r>
      <w:proofErr w:type="spellEnd"/>
      <w:r w:rsidRPr="009E105B">
        <w:t>) is used to distinguish the common bedbug from the tropical bedbug. Dorsally the second and third thoracic segments are partially obscured by the two pad-like wings which are non-functional. The legs are well developed and bedbugs can move very quickly if disturbed.</w:t>
      </w:r>
    </w:p>
    <w:p w:rsidR="0086132E" w:rsidRPr="009E105B" w:rsidRDefault="0086132E" w:rsidP="0086132E">
      <w:pPr>
        <w:pStyle w:val="PHEBodytext"/>
      </w:pPr>
      <w:r w:rsidRPr="009E105B">
        <w:t>The male can be distinguished from the female by examination of the abdomen. The male abdomen is narrower, slightly pointed and asymmetrical in outline. The female abdomen is rounded and symmetrical in outline.</w:t>
      </w:r>
    </w:p>
    <w:p w:rsidR="0086132E" w:rsidRPr="009E105B" w:rsidRDefault="0086132E" w:rsidP="0086132E">
      <w:pPr>
        <w:pStyle w:val="PHEBodytext"/>
        <w:rPr>
          <w:i/>
          <w:sz w:val="20"/>
        </w:rPr>
      </w:pPr>
      <w:r w:rsidRPr="009E105B">
        <w:rPr>
          <w:noProof/>
        </w:rPr>
        <mc:AlternateContent>
          <mc:Choice Requires="wps">
            <w:drawing>
              <wp:anchor distT="0" distB="0" distL="114300" distR="114300" simplePos="0" relativeHeight="251749888" behindDoc="0" locked="0" layoutInCell="1" allowOverlap="1" wp14:anchorId="543973E9" wp14:editId="3B20A1AA">
                <wp:simplePos x="0" y="0"/>
                <wp:positionH relativeFrom="column">
                  <wp:posOffset>2321781</wp:posOffset>
                </wp:positionH>
                <wp:positionV relativeFrom="paragraph">
                  <wp:posOffset>136994</wp:posOffset>
                </wp:positionV>
                <wp:extent cx="1701579" cy="876300"/>
                <wp:effectExtent l="0" t="0" r="0" b="0"/>
                <wp:wrapNone/>
                <wp:docPr id="148"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579" cy="876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9E105B" w:rsidRDefault="00A00DD8" w:rsidP="0086132E">
                            <w:pPr>
                              <w:pStyle w:val="PHEbodytextTable"/>
                              <w:rPr>
                                <w:i/>
                              </w:rPr>
                            </w:pPr>
                            <w:proofErr w:type="spellStart"/>
                            <w:r w:rsidRPr="009E105B">
                              <w:rPr>
                                <w:i/>
                              </w:rPr>
                              <w:t>Cimex</w:t>
                            </w:r>
                            <w:proofErr w:type="spellEnd"/>
                            <w:r w:rsidRPr="009E105B">
                              <w:rPr>
                                <w:i/>
                              </w:rPr>
                              <w:t xml:space="preserve"> </w:t>
                            </w:r>
                            <w:proofErr w:type="spellStart"/>
                            <w:r w:rsidRPr="009E105B">
                              <w:rPr>
                                <w:i/>
                              </w:rPr>
                              <w:t>lectularius</w:t>
                            </w:r>
                            <w:proofErr w:type="spellEnd"/>
                          </w:p>
                          <w:p w:rsidR="00A00DD8" w:rsidRPr="009E105B" w:rsidRDefault="00A00DD8" w:rsidP="0086132E">
                            <w:pPr>
                              <w:pStyle w:val="PHEbodytextTable"/>
                            </w:pPr>
                            <w:proofErr w:type="gramStart"/>
                            <w:r w:rsidRPr="009E105B">
                              <w:t>Drawing of female bedbug ventral view.</w:t>
                            </w:r>
                            <w:proofErr w:type="gramEnd"/>
                          </w:p>
                          <w:p w:rsidR="00A00DD8" w:rsidRPr="00666D9E" w:rsidRDefault="00A00DD8" w:rsidP="0086132E">
                            <w:pPr>
                              <w:pStyle w:val="PHEbodytextTable"/>
                              <w:rPr>
                                <w:sz w:val="16"/>
                                <w:szCs w:val="16"/>
                              </w:rPr>
                            </w:pPr>
                            <w:r w:rsidRPr="009E105B">
                              <w:rPr>
                                <w:sz w:val="16"/>
                                <w:szCs w:val="16"/>
                              </w:rPr>
                              <w:t xml:space="preserve">(Illustration by C. </w:t>
                            </w:r>
                            <w:proofErr w:type="spellStart"/>
                            <w:r w:rsidRPr="009E105B">
                              <w:rPr>
                                <w:sz w:val="16"/>
                                <w:szCs w:val="16"/>
                              </w:rPr>
                              <w:t>Whitehorn</w:t>
                            </w:r>
                            <w:proofErr w:type="spellEnd"/>
                            <w:r w:rsidRPr="009E105B">
                              <w:rPr>
                                <w:sz w:val="16"/>
                                <w:szCs w:val="16"/>
                              </w:rPr>
                              <w:t>)</w:t>
                            </w:r>
                          </w:p>
                          <w:p w:rsidR="00A00DD8" w:rsidRDefault="00A00DD8" w:rsidP="0086132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7" o:spid="_x0000_s1076" type="#_x0000_t202" style="position:absolute;margin-left:182.8pt;margin-top:10.8pt;width:134pt;height:69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" stroked="f">
                <v:textbox>
                  <w:txbxContent>
                    <w:p w:rsidR="00A00DD8" w:rsidRPr="009E105B" w:rsidRDefault="00A00DD8" w:rsidP="0086132E">
                      <w:pPr>
                        <w:pStyle w:val="PHEbodytextTable"/>
                        <w:rPr>
                          <w:i/>
                        </w:rPr>
                      </w:pPr>
                      <w:proofErr w:type="spellStart"/>
                      <w:r w:rsidRPr="009E105B">
                        <w:rPr>
                          <w:i/>
                        </w:rPr>
                        <w:t>Cimex</w:t>
                      </w:r>
                      <w:proofErr w:type="spellEnd"/>
                      <w:r w:rsidRPr="009E105B">
                        <w:rPr>
                          <w:i/>
                        </w:rPr>
                        <w:t xml:space="preserve"> </w:t>
                      </w:r>
                      <w:proofErr w:type="spellStart"/>
                      <w:r w:rsidRPr="009E105B">
                        <w:rPr>
                          <w:i/>
                        </w:rPr>
                        <w:t>lectularius</w:t>
                      </w:r>
                      <w:proofErr w:type="spellEnd"/>
                    </w:p>
                    <w:p w:rsidR="00A00DD8" w:rsidRPr="009E105B" w:rsidRDefault="00A00DD8" w:rsidP="0086132E">
                      <w:pPr>
                        <w:pStyle w:val="PHEbodytextTable"/>
                      </w:pPr>
                      <w:proofErr w:type="gramStart"/>
                      <w:r w:rsidRPr="009E105B">
                        <w:t>Drawing of female bedbug ventral view.</w:t>
                      </w:r>
                      <w:proofErr w:type="gramEnd"/>
                    </w:p>
                    <w:p w:rsidR="00A00DD8" w:rsidRPr="00666D9E" w:rsidRDefault="00A00DD8" w:rsidP="0086132E">
                      <w:pPr>
                        <w:pStyle w:val="PHEbodytextTable"/>
                        <w:rPr>
                          <w:sz w:val="16"/>
                          <w:szCs w:val="16"/>
                        </w:rPr>
                      </w:pPr>
                      <w:r w:rsidRPr="009E105B">
                        <w:rPr>
                          <w:sz w:val="16"/>
                          <w:szCs w:val="16"/>
                        </w:rPr>
                        <w:t xml:space="preserve">(Illustration by C. </w:t>
                      </w:r>
                      <w:proofErr w:type="spellStart"/>
                      <w:r w:rsidRPr="009E105B">
                        <w:rPr>
                          <w:sz w:val="16"/>
                          <w:szCs w:val="16"/>
                        </w:rPr>
                        <w:t>Whitehorn</w:t>
                      </w:r>
                      <w:proofErr w:type="spellEnd"/>
                      <w:r w:rsidRPr="009E105B">
                        <w:rPr>
                          <w:sz w:val="16"/>
                          <w:szCs w:val="16"/>
                        </w:rPr>
                        <w:t>)</w:t>
                      </w:r>
                    </w:p>
                    <w:p w:rsidR="00A00DD8" w:rsidRDefault="00A00DD8" w:rsidP="0086132E"/>
                  </w:txbxContent>
                </v:textbox>
              </v:shape>
            </w:pict>
          </mc:Fallback>
        </mc:AlternateContent>
      </w:r>
    </w:p>
    <w:p w:rsidR="0086132E" w:rsidRPr="009E105B" w:rsidRDefault="0048001E" w:rsidP="0086132E">
      <w:pPr>
        <w:pStyle w:val="PHEBodytext"/>
        <w:rPr>
          <w:noProof/>
        </w:rPr>
      </w:pPr>
      <w:r w:rsidRPr="009E105B">
        <w:rPr>
          <w:i/>
          <w:noProof/>
          <w:sz w:val="20"/>
        </w:rPr>
        <mc:AlternateContent>
          <mc:Choice Requires="wps">
            <w:drawing>
              <wp:anchor distT="0" distB="0" distL="114300" distR="114300" simplePos="0" relativeHeight="251746816" behindDoc="0" locked="0" layoutInCell="1" allowOverlap="1" wp14:anchorId="6DE6BF70" wp14:editId="484B0CDF">
                <wp:simplePos x="0" y="0"/>
                <wp:positionH relativeFrom="column">
                  <wp:posOffset>1434465</wp:posOffset>
                </wp:positionH>
                <wp:positionV relativeFrom="paragraph">
                  <wp:posOffset>925830</wp:posOffset>
                </wp:positionV>
                <wp:extent cx="1275080" cy="840105"/>
                <wp:effectExtent l="0" t="0" r="1270" b="0"/>
                <wp:wrapNone/>
                <wp:docPr id="150"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5080" cy="840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9E105B" w:rsidRDefault="00A00DD8" w:rsidP="0086132E">
                            <w:pPr>
                              <w:pStyle w:val="PHEbodytextTable"/>
                            </w:pPr>
                            <w:r w:rsidRPr="009E105B">
                              <w:t xml:space="preserve">Photograph of </w:t>
                            </w:r>
                            <w:proofErr w:type="spellStart"/>
                            <w:r w:rsidRPr="009E105B">
                              <w:rPr>
                                <w:i/>
                              </w:rPr>
                              <w:t>Cimex</w:t>
                            </w:r>
                            <w:proofErr w:type="spellEnd"/>
                            <w:r w:rsidRPr="009E105B">
                              <w:rPr>
                                <w:i/>
                              </w:rPr>
                              <w:t xml:space="preserve"> </w:t>
                            </w:r>
                            <w:proofErr w:type="spellStart"/>
                            <w:r w:rsidRPr="009E105B">
                              <w:rPr>
                                <w:i/>
                              </w:rPr>
                              <w:t>lectularius</w:t>
                            </w:r>
                            <w:proofErr w:type="spellEnd"/>
                            <w:r w:rsidRPr="009E105B">
                              <w:t xml:space="preserve"> </w:t>
                            </w:r>
                          </w:p>
                          <w:p w:rsidR="00A00DD8" w:rsidRPr="009E105B" w:rsidRDefault="00A00DD8" w:rsidP="0086132E">
                            <w:pPr>
                              <w:pStyle w:val="PHEbodytextTable"/>
                            </w:pPr>
                            <w:proofErr w:type="gramStart"/>
                            <w:r w:rsidRPr="009E105B">
                              <w:t>Male ventral view.</w:t>
                            </w:r>
                            <w:proofErr w:type="gramEnd"/>
                            <w:r w:rsidRPr="009E105B">
                              <w:t xml:space="preserve"> </w:t>
                            </w:r>
                          </w:p>
                          <w:p w:rsidR="00A00DD8" w:rsidRPr="007555F5" w:rsidRDefault="00A00DD8" w:rsidP="0086132E">
                            <w:pPr>
                              <w:pStyle w:val="PHEbodytextTable"/>
                            </w:pPr>
                            <w:r w:rsidRPr="009E105B">
                              <w:t>© LSHTM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12.95pt;margin-top:72.9pt;width:100.4pt;height:66.1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" stroked="f">
                <v:textbox>
                  <w:txbxContent>
                    <w:p w:rsidR="00A00DD8" w:rsidRPr="009E105B" w:rsidRDefault="00A00DD8" w:rsidP="0086132E">
                      <w:pPr>
                        <w:pStyle w:val="PHEbodytextTable"/>
                      </w:pPr>
                      <w:r w:rsidRPr="009E105B">
                        <w:t xml:space="preserve">Photograph of </w:t>
                      </w:r>
                      <w:proofErr w:type="spellStart"/>
                      <w:r w:rsidRPr="009E105B">
                        <w:rPr>
                          <w:i/>
                        </w:rPr>
                        <w:t>Cimex</w:t>
                      </w:r>
                      <w:proofErr w:type="spellEnd"/>
                      <w:r w:rsidRPr="009E105B">
                        <w:rPr>
                          <w:i/>
                        </w:rPr>
                        <w:t xml:space="preserve"> </w:t>
                      </w:r>
                      <w:proofErr w:type="spellStart"/>
                      <w:r w:rsidRPr="009E105B">
                        <w:rPr>
                          <w:i/>
                        </w:rPr>
                        <w:t>lectularius</w:t>
                      </w:r>
                      <w:proofErr w:type="spellEnd"/>
                      <w:r w:rsidRPr="009E105B">
                        <w:t xml:space="preserve"> </w:t>
                      </w:r>
                    </w:p>
                    <w:p w:rsidR="00A00DD8" w:rsidRPr="009E105B" w:rsidRDefault="00A00DD8" w:rsidP="0086132E">
                      <w:pPr>
                        <w:pStyle w:val="PHEbodytextTable"/>
                      </w:pPr>
                      <w:proofErr w:type="gramStart"/>
                      <w:r w:rsidRPr="009E105B">
                        <w:t>Male ventral view.</w:t>
                      </w:r>
                      <w:proofErr w:type="gramEnd"/>
                      <w:r w:rsidRPr="009E105B">
                        <w:t xml:space="preserve"> </w:t>
                      </w:r>
                    </w:p>
                    <w:p w:rsidR="00A00DD8" w:rsidRPr="007555F5" w:rsidRDefault="00A00DD8" w:rsidP="0086132E">
                      <w:pPr>
                        <w:pStyle w:val="PHEbodytextTable"/>
                      </w:pPr>
                      <w:r w:rsidRPr="009E105B">
                        <w:t>© LSHTM</w:t>
                      </w:r>
                    </w:p>
                  </w:txbxContent>
                </v:textbox>
              </v:shape>
            </w:pict>
          </mc:Fallback>
        </mc:AlternateContent>
      </w:r>
      <w:r w:rsidR="0086132E" w:rsidRPr="009E105B">
        <w:rPr>
          <w:noProof/>
        </w:rPr>
        <w:drawing>
          <wp:anchor distT="0" distB="0" distL="114300" distR="114300" simplePos="0" relativeHeight="251748864" behindDoc="0" locked="0" layoutInCell="1" allowOverlap="1" wp14:anchorId="0239911F" wp14:editId="7580F806">
            <wp:simplePos x="0" y="0"/>
            <wp:positionH relativeFrom="column">
              <wp:posOffset>4067175</wp:posOffset>
            </wp:positionH>
            <wp:positionV relativeFrom="paragraph">
              <wp:posOffset>16510</wp:posOffset>
            </wp:positionV>
            <wp:extent cx="2048510" cy="1828800"/>
            <wp:effectExtent l="0" t="0" r="889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48510" cy="1828800"/>
                    </a:xfrm>
                    <a:prstGeom prst="rect">
                      <a:avLst/>
                    </a:prstGeom>
                    <a:noFill/>
                  </pic:spPr>
                </pic:pic>
              </a:graphicData>
            </a:graphic>
            <wp14:sizeRelH relativeFrom="page">
              <wp14:pctWidth>0</wp14:pctWidth>
            </wp14:sizeRelH>
            <wp14:sizeRelV relativeFrom="page">
              <wp14:pctHeight>0</wp14:pctHeight>
            </wp14:sizeRelV>
          </wp:anchor>
        </w:drawing>
      </w:r>
      <w:r w:rsidR="0086132E" w:rsidRPr="009E105B">
        <w:rPr>
          <w:i/>
          <w:noProof/>
          <w:sz w:val="20"/>
        </w:rPr>
        <w:drawing>
          <wp:inline distT="0" distB="0" distL="0" distR="0" wp14:anchorId="6FB7ED00" wp14:editId="7E0BFC47">
            <wp:extent cx="1264984" cy="1751326"/>
            <wp:effectExtent l="19050" t="1905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mexmaleventral004.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265198" cy="1751622"/>
                    </a:xfrm>
                    <a:prstGeom prst="rect">
                      <a:avLst/>
                    </a:prstGeom>
                    <a:ln>
                      <a:solidFill>
                        <a:schemeClr val="tx1"/>
                      </a:solidFill>
                    </a:ln>
                  </pic:spPr>
                </pic:pic>
              </a:graphicData>
            </a:graphic>
          </wp:inline>
        </w:drawing>
      </w:r>
    </w:p>
    <w:p w:rsidR="0086132E" w:rsidRPr="009E105B" w:rsidRDefault="0086132E" w:rsidP="0086132E">
      <w:pPr>
        <w:pStyle w:val="PHEBodytext"/>
        <w:rPr>
          <w:noProof/>
        </w:rPr>
      </w:pPr>
    </w:p>
    <w:p w:rsidR="0086132E" w:rsidRPr="009E105B" w:rsidRDefault="00DD29F2" w:rsidP="0086132E">
      <w:pPr>
        <w:pStyle w:val="PHEBodytext"/>
      </w:pPr>
      <w:r w:rsidRPr="009E105B">
        <w:rPr>
          <w:noProof/>
        </w:rPr>
        <mc:AlternateContent>
          <mc:Choice Requires="wps">
            <w:drawing>
              <wp:anchor distT="0" distB="0" distL="114300" distR="114300" simplePos="0" relativeHeight="251750912" behindDoc="0" locked="0" layoutInCell="1" allowOverlap="1" wp14:anchorId="2CDA238F" wp14:editId="4792F0DA">
                <wp:simplePos x="0" y="0"/>
                <wp:positionH relativeFrom="column">
                  <wp:posOffset>1472731</wp:posOffset>
                </wp:positionH>
                <wp:positionV relativeFrom="paragraph">
                  <wp:posOffset>570865</wp:posOffset>
                </wp:positionV>
                <wp:extent cx="1485900" cy="847725"/>
                <wp:effectExtent l="0" t="0" r="0" b="9525"/>
                <wp:wrapNone/>
                <wp:docPr id="147"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847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9E105B" w:rsidRDefault="00A00DD8" w:rsidP="0086132E">
                            <w:pPr>
                              <w:pStyle w:val="PHEbodytextTable"/>
                              <w:rPr>
                                <w:i/>
                              </w:rPr>
                            </w:pPr>
                            <w:proofErr w:type="spellStart"/>
                            <w:r w:rsidRPr="009E105B">
                              <w:rPr>
                                <w:i/>
                              </w:rPr>
                              <w:t>Cimex</w:t>
                            </w:r>
                            <w:proofErr w:type="spellEnd"/>
                            <w:r w:rsidRPr="009E105B">
                              <w:rPr>
                                <w:i/>
                              </w:rPr>
                              <w:t xml:space="preserve"> </w:t>
                            </w:r>
                            <w:proofErr w:type="spellStart"/>
                            <w:r w:rsidRPr="009E105B">
                              <w:rPr>
                                <w:i/>
                              </w:rPr>
                              <w:t>lectularius</w:t>
                            </w:r>
                            <w:proofErr w:type="spellEnd"/>
                          </w:p>
                          <w:p w:rsidR="00A00DD8" w:rsidRPr="009E105B" w:rsidRDefault="00A00DD8" w:rsidP="0086132E">
                            <w:pPr>
                              <w:pStyle w:val="PHEbodytextTable"/>
                            </w:pPr>
                            <w:proofErr w:type="gramStart"/>
                            <w:r w:rsidRPr="009E105B">
                              <w:t>Drawing of male bedbug ventral view.</w:t>
                            </w:r>
                            <w:proofErr w:type="gramEnd"/>
                          </w:p>
                          <w:p w:rsidR="00A00DD8" w:rsidRDefault="00A00DD8" w:rsidP="0086132E">
                            <w:pPr>
                              <w:pStyle w:val="PHEbodytextTable"/>
                            </w:pPr>
                            <w:r w:rsidRPr="009E105B">
                              <w:rPr>
                                <w:sz w:val="16"/>
                              </w:rPr>
                              <w:t xml:space="preserve">(Illustration by C. </w:t>
                            </w:r>
                            <w:proofErr w:type="spellStart"/>
                            <w:r w:rsidRPr="009E105B">
                              <w:rPr>
                                <w:sz w:val="16"/>
                              </w:rPr>
                              <w:t>Whitehorn</w:t>
                            </w:r>
                            <w:proofErr w:type="spellEnd"/>
                            <w:r w:rsidRPr="009E105B">
                              <w:rPr>
                                <w:sz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 o:spid="_x0000_s1078" type="#_x0000_t202" style="position:absolute;margin-left:115.95pt;margin-top:44.95pt;width:117pt;height:66.7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" stroked="f">
                <v:textbox>
                  <w:txbxContent>
                    <w:p w:rsidR="00A00DD8" w:rsidRPr="009E105B" w:rsidRDefault="00A00DD8" w:rsidP="0086132E">
                      <w:pPr>
                        <w:pStyle w:val="PHEbodytextTable"/>
                        <w:rPr>
                          <w:i/>
                        </w:rPr>
                      </w:pPr>
                      <w:proofErr w:type="spellStart"/>
                      <w:r w:rsidRPr="009E105B">
                        <w:rPr>
                          <w:i/>
                        </w:rPr>
                        <w:t>Cimex</w:t>
                      </w:r>
                      <w:proofErr w:type="spellEnd"/>
                      <w:r w:rsidRPr="009E105B">
                        <w:rPr>
                          <w:i/>
                        </w:rPr>
                        <w:t xml:space="preserve"> </w:t>
                      </w:r>
                      <w:proofErr w:type="spellStart"/>
                      <w:r w:rsidRPr="009E105B">
                        <w:rPr>
                          <w:i/>
                        </w:rPr>
                        <w:t>lectularius</w:t>
                      </w:r>
                      <w:proofErr w:type="spellEnd"/>
                    </w:p>
                    <w:p w:rsidR="00A00DD8" w:rsidRPr="009E105B" w:rsidRDefault="00A00DD8" w:rsidP="0086132E">
                      <w:pPr>
                        <w:pStyle w:val="PHEbodytextTable"/>
                      </w:pPr>
                      <w:proofErr w:type="gramStart"/>
                      <w:r w:rsidRPr="009E105B">
                        <w:t>Drawing of male bedbug ventral view.</w:t>
                      </w:r>
                      <w:proofErr w:type="gramEnd"/>
                    </w:p>
                    <w:p w:rsidR="00A00DD8" w:rsidRDefault="00A00DD8" w:rsidP="0086132E">
                      <w:pPr>
                        <w:pStyle w:val="PHEbodytextTable"/>
                      </w:pPr>
                      <w:r w:rsidRPr="009E105B">
                        <w:rPr>
                          <w:sz w:val="16"/>
                        </w:rPr>
                        <w:t xml:space="preserve">(Illustration by C. </w:t>
                      </w:r>
                      <w:proofErr w:type="spellStart"/>
                      <w:r w:rsidRPr="009E105B">
                        <w:rPr>
                          <w:sz w:val="16"/>
                        </w:rPr>
                        <w:t>Whitehorn</w:t>
                      </w:r>
                      <w:proofErr w:type="spellEnd"/>
                      <w:r w:rsidRPr="009E105B">
                        <w:rPr>
                          <w:sz w:val="16"/>
                        </w:rPr>
                        <w:t>)</w:t>
                      </w:r>
                    </w:p>
                  </w:txbxContent>
                </v:textbox>
              </v:shape>
            </w:pict>
          </mc:Fallback>
        </mc:AlternateContent>
      </w:r>
      <w:r w:rsidRPr="009E105B">
        <w:rPr>
          <w:noProof/>
        </w:rPr>
        <w:drawing>
          <wp:anchor distT="0" distB="0" distL="114300" distR="114300" simplePos="0" relativeHeight="251753984" behindDoc="0" locked="0" layoutInCell="1" allowOverlap="1" wp14:anchorId="6B2EB51B" wp14:editId="79E6CBCF">
            <wp:simplePos x="0" y="0"/>
            <wp:positionH relativeFrom="column">
              <wp:posOffset>3952240</wp:posOffset>
            </wp:positionH>
            <wp:positionV relativeFrom="paragraph">
              <wp:posOffset>581660</wp:posOffset>
            </wp:positionV>
            <wp:extent cx="1938020" cy="1276350"/>
            <wp:effectExtent l="0" t="0" r="508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38020" cy="1276350"/>
                    </a:xfrm>
                    <a:prstGeom prst="rect">
                      <a:avLst/>
                    </a:prstGeom>
                    <a:noFill/>
                  </pic:spPr>
                </pic:pic>
              </a:graphicData>
            </a:graphic>
            <wp14:sizeRelH relativeFrom="page">
              <wp14:pctWidth>0</wp14:pctWidth>
            </wp14:sizeRelH>
            <wp14:sizeRelV relativeFrom="page">
              <wp14:pctHeight>0</wp14:pctHeight>
            </wp14:sizeRelV>
          </wp:anchor>
        </w:drawing>
      </w:r>
      <w:proofErr w:type="gramStart"/>
      <w:r w:rsidR="0086132E" w:rsidRPr="009E105B">
        <w:t xml:space="preserve">In ventral view the terminal segment of the male bears a curved hook-like </w:t>
      </w:r>
      <w:proofErr w:type="spellStart"/>
      <w:r w:rsidR="0086132E" w:rsidRPr="009E105B">
        <w:t>paramere</w:t>
      </w:r>
      <w:proofErr w:type="spellEnd"/>
      <w:r w:rsidR="0086132E" w:rsidRPr="009E105B">
        <w:t xml:space="preserve"> (or penis), the external genitalia.</w:t>
      </w:r>
      <w:proofErr w:type="gramEnd"/>
      <w:r w:rsidR="0086132E" w:rsidRPr="009E105B">
        <w:t xml:space="preserve"> In the female, the fourth abdominal segment bears a distinct slit to the left of the midline which opens into the copulatory pouch.</w:t>
      </w:r>
    </w:p>
    <w:p w:rsidR="0086132E" w:rsidRPr="009E105B" w:rsidRDefault="00DD29F2" w:rsidP="0086132E">
      <w:pPr>
        <w:pStyle w:val="PHEBodytext"/>
        <w:rPr>
          <w:noProof/>
        </w:rPr>
      </w:pPr>
      <w:r w:rsidRPr="009E105B">
        <w:rPr>
          <w:noProof/>
        </w:rPr>
        <w:drawing>
          <wp:anchor distT="0" distB="0" distL="114300" distR="114300" simplePos="0" relativeHeight="251747840" behindDoc="0" locked="0" layoutInCell="1" allowOverlap="1" wp14:anchorId="2625BFE8" wp14:editId="113FFCED">
            <wp:simplePos x="0" y="0"/>
            <wp:positionH relativeFrom="column">
              <wp:posOffset>-416560</wp:posOffset>
            </wp:positionH>
            <wp:positionV relativeFrom="paragraph">
              <wp:posOffset>153035</wp:posOffset>
            </wp:positionV>
            <wp:extent cx="2028825" cy="1228725"/>
            <wp:effectExtent l="0" t="0" r="9525" b="9525"/>
            <wp:wrapNone/>
            <wp:docPr id="212" name="Picture 212" descr="I:\SMI\G SMIs\Stage 2-Documents currently being worked on\G 9\finalmalevent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MI\G SMIs\Stage 2-Documents currently being worked on\G 9\finalmaleventral.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28825" cy="1228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132E" w:rsidRPr="009E105B" w:rsidRDefault="0086132E" w:rsidP="0086132E">
      <w:pPr>
        <w:pStyle w:val="PHEBodytext"/>
        <w:rPr>
          <w:noProof/>
        </w:rPr>
      </w:pPr>
    </w:p>
    <w:p w:rsidR="0086132E" w:rsidRDefault="0086132E" w:rsidP="0086132E">
      <w:pPr>
        <w:pStyle w:val="PHEBodytext"/>
        <w:rPr>
          <w:noProof/>
        </w:rPr>
      </w:pPr>
    </w:p>
    <w:p w:rsidR="00DD29F2" w:rsidRPr="009E105B" w:rsidRDefault="00DD29F2" w:rsidP="0086132E">
      <w:pPr>
        <w:pStyle w:val="PHEBodytext"/>
        <w:rPr>
          <w:noProof/>
        </w:rPr>
      </w:pPr>
      <w:r w:rsidRPr="009E105B">
        <w:rPr>
          <w:i/>
          <w:noProof/>
          <w:sz w:val="20"/>
        </w:rPr>
        <mc:AlternateContent>
          <mc:Choice Requires="wps">
            <w:drawing>
              <wp:anchor distT="0" distB="0" distL="114300" distR="114300" simplePos="0" relativeHeight="251755008" behindDoc="0" locked="0" layoutInCell="1" allowOverlap="1" wp14:anchorId="5ED6DB2D" wp14:editId="73A32755">
                <wp:simplePos x="0" y="0"/>
                <wp:positionH relativeFrom="column">
                  <wp:posOffset>1821815</wp:posOffset>
                </wp:positionH>
                <wp:positionV relativeFrom="paragraph">
                  <wp:posOffset>111760</wp:posOffset>
                </wp:positionV>
                <wp:extent cx="2035175" cy="747395"/>
                <wp:effectExtent l="0" t="0" r="3175" b="0"/>
                <wp:wrapNone/>
                <wp:docPr id="153"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5175" cy="7473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9E105B" w:rsidRDefault="00A00DD8" w:rsidP="0086132E">
                            <w:pPr>
                              <w:pStyle w:val="PHEbodytextTable"/>
                            </w:pPr>
                            <w:r w:rsidRPr="009E105B">
                              <w:t xml:space="preserve">Photograph of </w:t>
                            </w:r>
                            <w:proofErr w:type="spellStart"/>
                            <w:r w:rsidRPr="009E105B">
                              <w:rPr>
                                <w:i/>
                              </w:rPr>
                              <w:t>Cimex</w:t>
                            </w:r>
                            <w:proofErr w:type="spellEnd"/>
                            <w:r w:rsidRPr="009E105B">
                              <w:rPr>
                                <w:i/>
                              </w:rPr>
                              <w:t xml:space="preserve"> </w:t>
                            </w:r>
                            <w:proofErr w:type="spellStart"/>
                            <w:r w:rsidRPr="009E105B">
                              <w:rPr>
                                <w:i/>
                              </w:rPr>
                              <w:t>lectularius</w:t>
                            </w:r>
                            <w:proofErr w:type="spellEnd"/>
                            <w:r w:rsidRPr="009E105B">
                              <w:t xml:space="preserve"> </w:t>
                            </w:r>
                          </w:p>
                          <w:p w:rsidR="00A00DD8" w:rsidRPr="009E105B" w:rsidRDefault="00A00DD8" w:rsidP="0086132E">
                            <w:pPr>
                              <w:pStyle w:val="PHEbodytextTable"/>
                            </w:pPr>
                            <w:proofErr w:type="gramStart"/>
                            <w:r w:rsidRPr="009E105B">
                              <w:t>Close-up of male ventral view.</w:t>
                            </w:r>
                            <w:proofErr w:type="gramEnd"/>
                            <w:r w:rsidRPr="009E105B">
                              <w:t xml:space="preserve"> </w:t>
                            </w:r>
                          </w:p>
                          <w:p w:rsidR="00A00DD8" w:rsidRPr="007555F5" w:rsidRDefault="00A00DD8" w:rsidP="0086132E">
                            <w:pPr>
                              <w:pStyle w:val="PHEbodytextTable"/>
                            </w:pPr>
                            <w:r w:rsidRPr="009E105B">
                              <w:t>© LSHTM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143.45pt;margin-top:8.8pt;width:160.25pt;height:58.8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" stroked="f">
                <v:textbox>
                  <w:txbxContent>
                    <w:p w:rsidR="00A00DD8" w:rsidRPr="009E105B" w:rsidRDefault="00A00DD8" w:rsidP="0086132E">
                      <w:pPr>
                        <w:pStyle w:val="PHEbodytextTable"/>
                      </w:pPr>
                      <w:r w:rsidRPr="009E105B">
                        <w:t xml:space="preserve">Photograph of </w:t>
                      </w:r>
                      <w:proofErr w:type="spellStart"/>
                      <w:r w:rsidRPr="009E105B">
                        <w:rPr>
                          <w:i/>
                        </w:rPr>
                        <w:t>Cimex</w:t>
                      </w:r>
                      <w:proofErr w:type="spellEnd"/>
                      <w:r w:rsidRPr="009E105B">
                        <w:rPr>
                          <w:i/>
                        </w:rPr>
                        <w:t xml:space="preserve"> </w:t>
                      </w:r>
                      <w:proofErr w:type="spellStart"/>
                      <w:r w:rsidRPr="009E105B">
                        <w:rPr>
                          <w:i/>
                        </w:rPr>
                        <w:t>lectularius</w:t>
                      </w:r>
                      <w:proofErr w:type="spellEnd"/>
                      <w:r w:rsidRPr="009E105B">
                        <w:t xml:space="preserve"> </w:t>
                      </w:r>
                    </w:p>
                    <w:p w:rsidR="00A00DD8" w:rsidRPr="009E105B" w:rsidRDefault="00A00DD8" w:rsidP="0086132E">
                      <w:pPr>
                        <w:pStyle w:val="PHEbodytextTable"/>
                      </w:pPr>
                      <w:proofErr w:type="gramStart"/>
                      <w:r w:rsidRPr="009E105B">
                        <w:t>Close-up of male ventral view.</w:t>
                      </w:r>
                      <w:proofErr w:type="gramEnd"/>
                      <w:r w:rsidRPr="009E105B">
                        <w:t xml:space="preserve"> </w:t>
                      </w:r>
                    </w:p>
                    <w:p w:rsidR="00A00DD8" w:rsidRPr="007555F5" w:rsidRDefault="00A00DD8" w:rsidP="0086132E">
                      <w:pPr>
                        <w:pStyle w:val="PHEbodytextTable"/>
                      </w:pPr>
                      <w:r w:rsidRPr="009E105B">
                        <w:t>© LSHTM</w:t>
                      </w:r>
                    </w:p>
                  </w:txbxContent>
                </v:textbox>
              </v:shape>
            </w:pict>
          </mc:Fallback>
        </mc:AlternateContent>
      </w:r>
    </w:p>
    <w:p w:rsidR="0086132E" w:rsidRPr="009E105B" w:rsidRDefault="0086132E" w:rsidP="0086132E">
      <w:pPr>
        <w:pStyle w:val="PHEBodytext"/>
        <w:rPr>
          <w:noProof/>
        </w:rPr>
      </w:pPr>
    </w:p>
    <w:p w:rsidR="0086132E" w:rsidRPr="009E105B" w:rsidRDefault="0086132E" w:rsidP="0086132E">
      <w:pPr>
        <w:pStyle w:val="PHEBodytext"/>
        <w:rPr>
          <w:noProof/>
        </w:rPr>
      </w:pPr>
    </w:p>
    <w:p w:rsidR="00256E9F" w:rsidRPr="009E105B" w:rsidRDefault="00256E9F" w:rsidP="0086132E">
      <w:pPr>
        <w:pStyle w:val="PHEBodytext"/>
      </w:pPr>
    </w:p>
    <w:p w:rsidR="0086132E" w:rsidRPr="009E105B" w:rsidRDefault="0086132E" w:rsidP="0086132E">
      <w:pPr>
        <w:pStyle w:val="PHEBodytext"/>
      </w:pPr>
      <w:r w:rsidRPr="009E105B">
        <w:rPr>
          <w:noProof/>
        </w:rPr>
        <w:drawing>
          <wp:anchor distT="0" distB="0" distL="114300" distR="114300" simplePos="0" relativeHeight="251756032" behindDoc="0" locked="0" layoutInCell="1" allowOverlap="1" wp14:anchorId="5528EDDA" wp14:editId="1E399558">
            <wp:simplePos x="0" y="0"/>
            <wp:positionH relativeFrom="column">
              <wp:posOffset>3627120</wp:posOffset>
            </wp:positionH>
            <wp:positionV relativeFrom="paragraph">
              <wp:posOffset>8255</wp:posOffset>
            </wp:positionV>
            <wp:extent cx="1715770" cy="121920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15770" cy="1219200"/>
                    </a:xfrm>
                    <a:prstGeom prst="rect">
                      <a:avLst/>
                    </a:prstGeom>
                    <a:noFill/>
                  </pic:spPr>
                </pic:pic>
              </a:graphicData>
            </a:graphic>
            <wp14:sizeRelH relativeFrom="page">
              <wp14:pctWidth>0</wp14:pctWidth>
            </wp14:sizeRelH>
            <wp14:sizeRelV relativeFrom="page">
              <wp14:pctHeight>0</wp14:pctHeight>
            </wp14:sizeRelV>
          </wp:anchor>
        </w:drawing>
      </w:r>
      <w:r w:rsidRPr="009E105B">
        <w:rPr>
          <w:noProof/>
        </w:rPr>
        <w:drawing>
          <wp:anchor distT="0" distB="0" distL="114300" distR="114300" simplePos="0" relativeHeight="251751936" behindDoc="0" locked="0" layoutInCell="1" allowOverlap="1" wp14:anchorId="22231FF2" wp14:editId="388D4BA0">
            <wp:simplePos x="0" y="0"/>
            <wp:positionH relativeFrom="column">
              <wp:posOffset>-22225</wp:posOffset>
            </wp:positionH>
            <wp:positionV relativeFrom="paragraph">
              <wp:posOffset>-140335</wp:posOffset>
            </wp:positionV>
            <wp:extent cx="2190750" cy="1409700"/>
            <wp:effectExtent l="0" t="0" r="0" b="0"/>
            <wp:wrapNone/>
            <wp:docPr id="214" name="Picture 214" descr="I:\SMI\G SMIs\Stage 2-Documents currently being worked on\G 9\finalfemalevent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MI\G SMIs\Stage 2-Documents currently being worked on\G 9\finalfemaleventral.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9075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132E" w:rsidRPr="009E105B" w:rsidRDefault="0086132E" w:rsidP="0086132E">
      <w:pPr>
        <w:pStyle w:val="PHEBodytext"/>
      </w:pPr>
    </w:p>
    <w:p w:rsidR="0086132E" w:rsidRPr="009E105B" w:rsidRDefault="0086132E" w:rsidP="0086132E">
      <w:pPr>
        <w:pStyle w:val="PHEBodytext"/>
      </w:pPr>
    </w:p>
    <w:p w:rsidR="0086132E" w:rsidRPr="009E105B" w:rsidRDefault="0086132E" w:rsidP="0086132E">
      <w:pPr>
        <w:pStyle w:val="PHEBodytext"/>
      </w:pPr>
    </w:p>
    <w:p w:rsidR="0086132E" w:rsidRPr="009E105B" w:rsidRDefault="00E32AD5" w:rsidP="0086132E">
      <w:pPr>
        <w:pStyle w:val="PHEBodytext"/>
      </w:pPr>
      <w:r w:rsidRPr="009E105B">
        <w:rPr>
          <w:noProof/>
        </w:rPr>
        <mc:AlternateContent>
          <mc:Choice Requires="wps">
            <w:drawing>
              <wp:anchor distT="0" distB="0" distL="114300" distR="114300" simplePos="0" relativeHeight="251752960" behindDoc="0" locked="0" layoutInCell="1" allowOverlap="1" wp14:anchorId="1F9B0242" wp14:editId="18B25C3F">
                <wp:simplePos x="0" y="0"/>
                <wp:positionH relativeFrom="column">
                  <wp:posOffset>95250</wp:posOffset>
                </wp:positionH>
                <wp:positionV relativeFrom="paragraph">
                  <wp:posOffset>213995</wp:posOffset>
                </wp:positionV>
                <wp:extent cx="1926590" cy="988695"/>
                <wp:effectExtent l="0" t="0" r="0" b="1905"/>
                <wp:wrapNone/>
                <wp:docPr id="215"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6590" cy="9886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9E105B" w:rsidRDefault="00A00DD8" w:rsidP="0086132E">
                            <w:pPr>
                              <w:pStyle w:val="PHEbodytextTable"/>
                              <w:rPr>
                                <w:i/>
                              </w:rPr>
                            </w:pPr>
                            <w:proofErr w:type="spellStart"/>
                            <w:r w:rsidRPr="009E105B">
                              <w:rPr>
                                <w:i/>
                              </w:rPr>
                              <w:t>Cimex</w:t>
                            </w:r>
                            <w:proofErr w:type="spellEnd"/>
                            <w:r w:rsidRPr="009E105B">
                              <w:rPr>
                                <w:i/>
                              </w:rPr>
                              <w:t xml:space="preserve"> </w:t>
                            </w:r>
                            <w:proofErr w:type="spellStart"/>
                            <w:r w:rsidRPr="009E105B">
                              <w:rPr>
                                <w:i/>
                              </w:rPr>
                              <w:t>lectularius</w:t>
                            </w:r>
                            <w:proofErr w:type="spellEnd"/>
                          </w:p>
                          <w:p w:rsidR="00A00DD8" w:rsidRPr="009E105B" w:rsidRDefault="00A00DD8" w:rsidP="0086132E">
                            <w:pPr>
                              <w:pStyle w:val="PHEbodytextTable"/>
                            </w:pPr>
                            <w:proofErr w:type="gramStart"/>
                            <w:r w:rsidRPr="009E105B">
                              <w:t>Drawing of female bedbug ventral view.</w:t>
                            </w:r>
                            <w:proofErr w:type="gramEnd"/>
                          </w:p>
                          <w:p w:rsidR="00A00DD8" w:rsidRDefault="00A00DD8" w:rsidP="0086132E">
                            <w:pPr>
                              <w:pStyle w:val="PHEbodytextTable"/>
                            </w:pPr>
                            <w:r w:rsidRPr="009E105B">
                              <w:rPr>
                                <w:sz w:val="16"/>
                              </w:rPr>
                              <w:t xml:space="preserve">(Illustration by C. </w:t>
                            </w:r>
                            <w:proofErr w:type="spellStart"/>
                            <w:r w:rsidRPr="009E105B">
                              <w:rPr>
                                <w:sz w:val="16"/>
                              </w:rPr>
                              <w:t>Whitehorn</w:t>
                            </w:r>
                            <w:proofErr w:type="spellEnd"/>
                            <w:r w:rsidRPr="009E105B">
                              <w:rPr>
                                <w:sz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0" type="#_x0000_t202" style="position:absolute;margin-left:7.5pt;margin-top:16.85pt;width:151.7pt;height:77.8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" stroked="f">
                <v:textbox>
                  <w:txbxContent>
                    <w:p w:rsidR="00A00DD8" w:rsidRPr="009E105B" w:rsidRDefault="00A00DD8" w:rsidP="0086132E">
                      <w:pPr>
                        <w:pStyle w:val="PHEbodytextTable"/>
                        <w:rPr>
                          <w:i/>
                        </w:rPr>
                      </w:pPr>
                      <w:proofErr w:type="spellStart"/>
                      <w:r w:rsidRPr="009E105B">
                        <w:rPr>
                          <w:i/>
                        </w:rPr>
                        <w:t>Cimex</w:t>
                      </w:r>
                      <w:proofErr w:type="spellEnd"/>
                      <w:r w:rsidRPr="009E105B">
                        <w:rPr>
                          <w:i/>
                        </w:rPr>
                        <w:t xml:space="preserve"> </w:t>
                      </w:r>
                      <w:proofErr w:type="spellStart"/>
                      <w:r w:rsidRPr="009E105B">
                        <w:rPr>
                          <w:i/>
                        </w:rPr>
                        <w:t>lectularius</w:t>
                      </w:r>
                      <w:proofErr w:type="spellEnd"/>
                    </w:p>
                    <w:p w:rsidR="00A00DD8" w:rsidRPr="009E105B" w:rsidRDefault="00A00DD8" w:rsidP="0086132E">
                      <w:pPr>
                        <w:pStyle w:val="PHEbodytextTable"/>
                      </w:pPr>
                      <w:proofErr w:type="gramStart"/>
                      <w:r w:rsidRPr="009E105B">
                        <w:t>Drawing of female bedbug ventral view.</w:t>
                      </w:r>
                      <w:proofErr w:type="gramEnd"/>
                    </w:p>
                    <w:p w:rsidR="00A00DD8" w:rsidRDefault="00A00DD8" w:rsidP="0086132E">
                      <w:pPr>
                        <w:pStyle w:val="PHEbodytextTable"/>
                      </w:pPr>
                      <w:r w:rsidRPr="009E105B">
                        <w:rPr>
                          <w:sz w:val="16"/>
                        </w:rPr>
                        <w:t xml:space="preserve">(Illustration by C. </w:t>
                      </w:r>
                      <w:proofErr w:type="spellStart"/>
                      <w:r w:rsidRPr="009E105B">
                        <w:rPr>
                          <w:sz w:val="16"/>
                        </w:rPr>
                        <w:t>Whitehorn</w:t>
                      </w:r>
                      <w:proofErr w:type="spellEnd"/>
                      <w:r w:rsidRPr="009E105B">
                        <w:rPr>
                          <w:sz w:val="16"/>
                        </w:rPr>
                        <w:t>)</w:t>
                      </w:r>
                    </w:p>
                  </w:txbxContent>
                </v:textbox>
              </v:shape>
            </w:pict>
          </mc:Fallback>
        </mc:AlternateContent>
      </w:r>
      <w:r w:rsidR="0086132E" w:rsidRPr="009E105B">
        <w:rPr>
          <w:i/>
          <w:noProof/>
          <w:sz w:val="20"/>
          <w:szCs w:val="24"/>
        </w:rPr>
        <mc:AlternateContent>
          <mc:Choice Requires="wps">
            <w:drawing>
              <wp:anchor distT="0" distB="0" distL="114300" distR="114300" simplePos="0" relativeHeight="251757056" behindDoc="0" locked="0" layoutInCell="1" allowOverlap="1" wp14:anchorId="0D898E31" wp14:editId="7120B534">
                <wp:simplePos x="0" y="0"/>
                <wp:positionH relativeFrom="column">
                  <wp:posOffset>3609975</wp:posOffset>
                </wp:positionH>
                <wp:positionV relativeFrom="paragraph">
                  <wp:posOffset>240030</wp:posOffset>
                </wp:positionV>
                <wp:extent cx="1733550" cy="1058545"/>
                <wp:effectExtent l="0" t="0" r="0" b="8255"/>
                <wp:wrapNone/>
                <wp:docPr id="154"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058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9E105B" w:rsidRDefault="00A00DD8" w:rsidP="0086132E">
                            <w:pPr>
                              <w:pStyle w:val="PHEbodytextTable"/>
                            </w:pPr>
                            <w:r w:rsidRPr="009E105B">
                              <w:t xml:space="preserve">Photograph of </w:t>
                            </w:r>
                            <w:proofErr w:type="spellStart"/>
                            <w:r w:rsidRPr="009E105B">
                              <w:rPr>
                                <w:i/>
                              </w:rPr>
                              <w:t>Cimex</w:t>
                            </w:r>
                            <w:proofErr w:type="spellEnd"/>
                            <w:r w:rsidRPr="009E105B">
                              <w:rPr>
                                <w:i/>
                              </w:rPr>
                              <w:t xml:space="preserve"> </w:t>
                            </w:r>
                            <w:proofErr w:type="spellStart"/>
                            <w:r w:rsidRPr="009E105B">
                              <w:rPr>
                                <w:i/>
                              </w:rPr>
                              <w:t>lectularius</w:t>
                            </w:r>
                            <w:proofErr w:type="spellEnd"/>
                            <w:r w:rsidRPr="009E105B">
                              <w:t xml:space="preserve"> </w:t>
                            </w:r>
                          </w:p>
                          <w:p w:rsidR="00A00DD8" w:rsidRPr="009E105B" w:rsidRDefault="00A00DD8" w:rsidP="0086132E">
                            <w:pPr>
                              <w:pStyle w:val="PHEbodytextTable"/>
                            </w:pPr>
                            <w:proofErr w:type="gramStart"/>
                            <w:r w:rsidRPr="009E105B">
                              <w:t>Close-up of female ventral view.</w:t>
                            </w:r>
                            <w:proofErr w:type="gramEnd"/>
                            <w:r w:rsidRPr="009E105B">
                              <w:t xml:space="preserve"> </w:t>
                            </w:r>
                          </w:p>
                          <w:p w:rsidR="00A00DD8" w:rsidRPr="007555F5" w:rsidRDefault="00A00DD8" w:rsidP="0086132E">
                            <w:pPr>
                              <w:pStyle w:val="PHEbodytextTable"/>
                            </w:pPr>
                            <w:r w:rsidRPr="009E105B">
                              <w:t>© LSHTM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84.25pt;margin-top:18.9pt;width:136.5pt;height:83.3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" stroked="f">
                <v:textbox>
                  <w:txbxContent>
                    <w:p w:rsidR="00A00DD8" w:rsidRPr="009E105B" w:rsidRDefault="00A00DD8" w:rsidP="0086132E">
                      <w:pPr>
                        <w:pStyle w:val="PHEbodytextTable"/>
                      </w:pPr>
                      <w:r w:rsidRPr="009E105B">
                        <w:t xml:space="preserve">Photograph of </w:t>
                      </w:r>
                      <w:proofErr w:type="spellStart"/>
                      <w:r w:rsidRPr="009E105B">
                        <w:rPr>
                          <w:i/>
                        </w:rPr>
                        <w:t>Cimex</w:t>
                      </w:r>
                      <w:proofErr w:type="spellEnd"/>
                      <w:r w:rsidRPr="009E105B">
                        <w:rPr>
                          <w:i/>
                        </w:rPr>
                        <w:t xml:space="preserve"> </w:t>
                      </w:r>
                      <w:proofErr w:type="spellStart"/>
                      <w:r w:rsidRPr="009E105B">
                        <w:rPr>
                          <w:i/>
                        </w:rPr>
                        <w:t>lectularius</w:t>
                      </w:r>
                      <w:proofErr w:type="spellEnd"/>
                      <w:r w:rsidRPr="009E105B">
                        <w:t xml:space="preserve"> </w:t>
                      </w:r>
                    </w:p>
                    <w:p w:rsidR="00A00DD8" w:rsidRPr="009E105B" w:rsidRDefault="00A00DD8" w:rsidP="0086132E">
                      <w:pPr>
                        <w:pStyle w:val="PHEbodytextTable"/>
                      </w:pPr>
                      <w:proofErr w:type="gramStart"/>
                      <w:r w:rsidRPr="009E105B">
                        <w:t>Close-up of female ventral view.</w:t>
                      </w:r>
                      <w:proofErr w:type="gramEnd"/>
                      <w:r w:rsidRPr="009E105B">
                        <w:t xml:space="preserve"> </w:t>
                      </w:r>
                    </w:p>
                    <w:p w:rsidR="00A00DD8" w:rsidRPr="007555F5" w:rsidRDefault="00A00DD8" w:rsidP="0086132E">
                      <w:pPr>
                        <w:pStyle w:val="PHEbodytextTable"/>
                      </w:pPr>
                      <w:r w:rsidRPr="009E105B">
                        <w:t>© LSHTM</w:t>
                      </w:r>
                    </w:p>
                  </w:txbxContent>
                </v:textbox>
              </v:shape>
            </w:pict>
          </mc:Fallback>
        </mc:AlternateContent>
      </w:r>
    </w:p>
    <w:p w:rsidR="0086132E" w:rsidRPr="009E105B" w:rsidRDefault="0086132E" w:rsidP="0086132E">
      <w:pPr>
        <w:pStyle w:val="PHEBodytext"/>
      </w:pPr>
    </w:p>
    <w:p w:rsidR="0086132E" w:rsidRPr="009E105B" w:rsidRDefault="0086132E" w:rsidP="0086132E">
      <w:pPr>
        <w:pStyle w:val="PHEBodytext"/>
      </w:pPr>
    </w:p>
    <w:p w:rsidR="0086132E" w:rsidRPr="009E105B" w:rsidRDefault="0086132E" w:rsidP="0086132E">
      <w:pPr>
        <w:pStyle w:val="PHEBodytext"/>
      </w:pPr>
    </w:p>
    <w:p w:rsidR="0086132E" w:rsidRPr="009E105B" w:rsidRDefault="0086132E" w:rsidP="0086132E">
      <w:pPr>
        <w:pStyle w:val="PHEBodytext"/>
      </w:pPr>
    </w:p>
    <w:p w:rsidR="0086132E" w:rsidRPr="009E105B" w:rsidRDefault="0086132E" w:rsidP="0086132E">
      <w:pPr>
        <w:pStyle w:val="PHEreportsub"/>
      </w:pPr>
      <w:r w:rsidRPr="009E105B">
        <w:t>Lifecycle</w:t>
      </w:r>
    </w:p>
    <w:p w:rsidR="0086132E" w:rsidRPr="009E105B" w:rsidRDefault="0086132E" w:rsidP="0086132E">
      <w:pPr>
        <w:pStyle w:val="PHEBodytext"/>
      </w:pPr>
      <w:r w:rsidRPr="009E105B">
        <w:t xml:space="preserve">Bedbugs undergo an incomplete metamorphosis, and the immature and adult stages occupy identical ecological niches. Female bedbugs glue eggs in the cracks and </w:t>
      </w:r>
      <w:r w:rsidRPr="009E105B">
        <w:lastRenderedPageBreak/>
        <w:t xml:space="preserve">crevices of walls and furniture. Each female may lay 300 eggs over her lifetime depending on environmental conditions and access to blood meals. The eggs are elongate, cream to pink, </w:t>
      </w:r>
      <w:proofErr w:type="spellStart"/>
      <w:r w:rsidRPr="009E105B">
        <w:t>operculate</w:t>
      </w:r>
      <w:proofErr w:type="spellEnd"/>
      <w:r w:rsidRPr="009E105B">
        <w:t xml:space="preserve"> and approximately 1mm long. Eggs hatch after about 10 days and the first instar nymph emerges. There are 5 </w:t>
      </w:r>
      <w:proofErr w:type="spellStart"/>
      <w:r w:rsidRPr="009E105B">
        <w:t>nymphal</w:t>
      </w:r>
      <w:proofErr w:type="spellEnd"/>
      <w:r w:rsidRPr="009E105B">
        <w:t xml:space="preserve"> instars and each requires a blood meal to facilitate a moult to the next stage. Nymphs can survive for 4 months without a blood meal and adults can survive for over a year without feeding. The average time for completion of the lifecycle is 10 weeks but development is strongly influenced by temperature, humidity, host availability and habitat.</w:t>
      </w:r>
    </w:p>
    <w:p w:rsidR="0086132E" w:rsidRPr="009E105B" w:rsidRDefault="0086132E" w:rsidP="0086132E">
      <w:pPr>
        <w:jc w:val="both"/>
        <w:rPr>
          <w:b/>
        </w:rPr>
      </w:pPr>
      <w:r w:rsidRPr="009E105B">
        <w:rPr>
          <w:b/>
          <w:noProof/>
        </w:rPr>
        <mc:AlternateContent>
          <mc:Choice Requires="wps">
            <w:drawing>
              <wp:inline distT="0" distB="0" distL="0" distR="0" wp14:anchorId="0ED49011" wp14:editId="0BA79F8A">
                <wp:extent cx="1605915" cy="900430"/>
                <wp:effectExtent l="0" t="0" r="0" b="0"/>
                <wp:docPr id="141"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915" cy="900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proofErr w:type="gramStart"/>
                            <w:r>
                              <w:t>Diagram of the common bedbug lifecycle.</w:t>
                            </w:r>
                            <w:proofErr w:type="gramEnd"/>
                          </w:p>
                          <w:p w:rsidR="00A00DD8" w:rsidRPr="00927F6C" w:rsidRDefault="00A00DD8" w:rsidP="0086132E">
                            <w:pPr>
                              <w:pStyle w:val="PHEbodytextTable"/>
                              <w:rPr>
                                <w:sz w:val="16"/>
                                <w:szCs w:val="16"/>
                              </w:rPr>
                            </w:pPr>
                            <w:r>
                              <w:rPr>
                                <w:sz w:val="16"/>
                                <w:szCs w:val="16"/>
                              </w:rPr>
                              <w:t xml:space="preserve">(Illustration by C. </w:t>
                            </w:r>
                            <w:proofErr w:type="spellStart"/>
                            <w:r>
                              <w:rPr>
                                <w:sz w:val="16"/>
                                <w:szCs w:val="16"/>
                              </w:rPr>
                              <w:t>Whitehorn</w:t>
                            </w:r>
                            <w:proofErr w:type="spellEnd"/>
                            <w:r>
                              <w:rPr>
                                <w:sz w:val="16"/>
                                <w:szCs w:val="16"/>
                              </w:rPr>
                              <w:t>)</w:t>
                            </w:r>
                          </w:p>
                        </w:txbxContent>
                      </wps:txbx>
                      <wps:bodyPr rot="0" vert="horz" wrap="square" lIns="91440" tIns="45720" rIns="91440" bIns="45720" anchor="t" anchorCtr="0" upright="1">
                        <a:spAutoFit/>
                      </wps:bodyPr>
                    </wps:wsp>
                  </a:graphicData>
                </a:graphic>
              </wp:inline>
            </w:drawing>
          </mc:Choice>
          <mc:Fallback>
            <w:pict>
              <v:shape id="Text Box 86" o:spid="_x0000_s1082" type="#_x0000_t202" style="width:126.45pt;height:7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" stroked="f">
                <v:textbox style="mso-fit-shape-to-text:t">
                  <w:txbxContent>
                    <w:p w:rsidR="00A00DD8" w:rsidRDefault="00A00DD8" w:rsidP="0086132E">
                      <w:pPr>
                        <w:pStyle w:val="PHEbodytextTable"/>
                      </w:pPr>
                      <w:proofErr w:type="gramStart"/>
                      <w:r>
                        <w:t>Diagram of the common bedbug lifecycle.</w:t>
                      </w:r>
                      <w:proofErr w:type="gramEnd"/>
                    </w:p>
                    <w:p w:rsidR="00A00DD8" w:rsidRPr="00927F6C" w:rsidRDefault="00A00DD8" w:rsidP="0086132E">
                      <w:pPr>
                        <w:pStyle w:val="PHEbodytextTable"/>
                        <w:rPr>
                          <w:sz w:val="16"/>
                          <w:szCs w:val="16"/>
                        </w:rPr>
                      </w:pPr>
                      <w:r>
                        <w:rPr>
                          <w:sz w:val="16"/>
                          <w:szCs w:val="16"/>
                        </w:rPr>
                        <w:t xml:space="preserve">(Illustration by C. </w:t>
                      </w:r>
                      <w:proofErr w:type="spellStart"/>
                      <w:r>
                        <w:rPr>
                          <w:sz w:val="16"/>
                          <w:szCs w:val="16"/>
                        </w:rPr>
                        <w:t>Whitehorn</w:t>
                      </w:r>
                      <w:proofErr w:type="spellEnd"/>
                      <w:r>
                        <w:rPr>
                          <w:sz w:val="16"/>
                          <w:szCs w:val="16"/>
                        </w:rPr>
                        <w:t>)</w:t>
                      </w:r>
                    </w:p>
                  </w:txbxContent>
                </v:textbox>
                <w10:anchorlock/>
              </v:shape>
            </w:pict>
          </mc:Fallback>
        </mc:AlternateContent>
      </w:r>
      <w:r w:rsidRPr="009E105B">
        <w:rPr>
          <w:noProof/>
        </w:rPr>
        <w:drawing>
          <wp:inline distT="0" distB="0" distL="0" distR="0" wp14:anchorId="38A02FEC" wp14:editId="745B52D0">
            <wp:extent cx="4000500" cy="3016250"/>
            <wp:effectExtent l="19050" t="0" r="0" b="0"/>
            <wp:docPr id="98" name="Picture 85" descr="Bug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uglife"/>
                    <pic:cNvPicPr>
                      <a:picLocks noChangeAspect="1" noChangeArrowheads="1"/>
                    </pic:cNvPicPr>
                  </pic:nvPicPr>
                  <pic:blipFill>
                    <a:blip r:embed="rId71" cstate="print"/>
                    <a:srcRect/>
                    <a:stretch>
                      <a:fillRect/>
                    </a:stretch>
                  </pic:blipFill>
                  <pic:spPr bwMode="auto">
                    <a:xfrm>
                      <a:off x="0" y="0"/>
                      <a:ext cx="4000500" cy="3016250"/>
                    </a:xfrm>
                    <a:prstGeom prst="rect">
                      <a:avLst/>
                    </a:prstGeom>
                    <a:noFill/>
                  </pic:spPr>
                </pic:pic>
              </a:graphicData>
            </a:graphic>
          </wp:inline>
        </w:drawing>
      </w:r>
    </w:p>
    <w:p w:rsidR="0086132E" w:rsidRPr="009E105B" w:rsidRDefault="0086132E" w:rsidP="0086132E">
      <w:pPr>
        <w:pStyle w:val="PHEreportsub"/>
      </w:pPr>
      <w:r w:rsidRPr="009E105B">
        <w:t>Signs and symptoms</w:t>
      </w:r>
      <w:r w:rsidR="00A00DD8">
        <w:fldChar w:fldCharType="begin" w:fldLock="1"/>
      </w:r>
      <w:r w:rsidR="00A00DD8">
        <w:instrText xml:space="preserve"> ADDIN EN.CITE &lt;EndNote&gt;&lt;Cite&gt;&lt;Author&gt;Boase&lt;/Author&gt;&lt;Year&gt;2004&lt;/Year&gt;&lt;RecNum&gt;10&lt;/RecNum&gt;&lt;DisplayText&gt;&lt;style face="superscript"&gt;8&lt;/style&gt;&lt;/DisplayText&gt;&lt;record&gt;&lt;rec-number&gt;10&lt;/rec-number&gt;&lt;foreign-keys&gt;&lt;key app="EN" db-id="ed0x2s95wv9perestasx5fxm0rpvzfsa2p2p" timestamp="1530096756"&gt;10&lt;/key&gt;&lt;/foreign-keys&gt;&lt;ref-type name="Journal Article"&gt;17&lt;/ref-type&gt;&lt;contributors&gt;&lt;authors&gt;&lt;author&gt;Boase,C.J.&lt;/author&gt;&lt;/authors&gt;&lt;/contributors&gt;&lt;titles&gt;&lt;title&gt;Bed-bugs - reclaiming our cities&lt;/title&gt;&lt;secondary-title&gt;Biologist&lt;/secondary-title&gt;&lt;/titles&gt;&lt;periodical&gt;&lt;full-title&gt;Biologist&lt;/full-title&gt;&lt;/periodical&gt;&lt;pages&gt;9-12&lt;/pages&gt;&lt;volume&gt;51&lt;/volume&gt;&lt;number&gt;1&lt;/number&gt;&lt;reprint-edition&gt;Not in File&lt;/reprint-edition&gt;&lt;keywords&gt;&lt;keyword&gt;G 9&lt;/keyword&gt;&lt;/keywords&gt;&lt;dates&gt;&lt;year&gt;2004&lt;/year&gt;&lt;pub-dates&gt;&lt;date&gt;2004&lt;/date&gt;&lt;/pub-dates&gt;&lt;/dates&gt;&lt;label&gt;2838&lt;/label&gt;&lt;urls&gt;&lt;/urls&gt;&lt;/record&gt;&lt;/Cite&gt;&lt;/EndNote&gt;</w:instrText>
      </w:r>
      <w:r w:rsidR="00A00DD8">
        <w:fldChar w:fldCharType="separate"/>
      </w:r>
      <w:r w:rsidR="00A00DD8" w:rsidRPr="00A00DD8">
        <w:rPr>
          <w:noProof/>
          <w:vertAlign w:val="superscript"/>
        </w:rPr>
        <w:t>8</w:t>
      </w:r>
      <w:r w:rsidR="00A00DD8">
        <w:fldChar w:fldCharType="end"/>
      </w:r>
      <w:r w:rsidRPr="009E105B">
        <w:t xml:space="preserve"> </w:t>
      </w:r>
    </w:p>
    <w:p w:rsidR="0086132E" w:rsidRPr="009E105B" w:rsidRDefault="00F13D56" w:rsidP="0086132E">
      <w:pPr>
        <w:pStyle w:val="PHEBodytext"/>
      </w:pPr>
      <w:r w:rsidRPr="009E105B">
        <w:rPr>
          <w:b/>
          <w:noProof/>
        </w:rPr>
        <w:drawing>
          <wp:anchor distT="0" distB="0" distL="114300" distR="114300" simplePos="0" relativeHeight="251695616" behindDoc="0" locked="0" layoutInCell="1" allowOverlap="1" wp14:anchorId="6E84ECD9" wp14:editId="7C7F2143">
            <wp:simplePos x="0" y="0"/>
            <wp:positionH relativeFrom="column">
              <wp:posOffset>3948430</wp:posOffset>
            </wp:positionH>
            <wp:positionV relativeFrom="paragraph">
              <wp:posOffset>1842770</wp:posOffset>
            </wp:positionV>
            <wp:extent cx="1933575" cy="1191260"/>
            <wp:effectExtent l="19050" t="19050" r="28575" b="27940"/>
            <wp:wrapSquare wrapText="bothSides"/>
            <wp:docPr id="71" name="Picture 71" descr="cimexf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imexfeed"/>
                    <pic:cNvPicPr>
                      <a:picLocks noChangeAspect="1" noChangeArrowheads="1"/>
                    </pic:cNvPicPr>
                  </pic:nvPicPr>
                  <pic:blipFill>
                    <a:blip r:embed="rId72" cstate="print">
                      <a:lum contrast="-4000"/>
                    </a:blip>
                    <a:srcRect/>
                    <a:stretch>
                      <a:fillRect/>
                    </a:stretch>
                  </pic:blipFill>
                  <pic:spPr bwMode="auto">
                    <a:xfrm>
                      <a:off x="0" y="0"/>
                      <a:ext cx="1933575" cy="1191260"/>
                    </a:xfrm>
                    <a:prstGeom prst="rect">
                      <a:avLst/>
                    </a:prstGeom>
                    <a:noFill/>
                    <a:ln w="9525">
                      <a:solidFill>
                        <a:srgbClr val="000000"/>
                      </a:solidFill>
                      <a:miter lim="800000"/>
                      <a:headEnd/>
                      <a:tailEnd/>
                    </a:ln>
                  </pic:spPr>
                </pic:pic>
              </a:graphicData>
            </a:graphic>
          </wp:anchor>
        </w:drawing>
      </w:r>
      <w:r w:rsidR="0086132E" w:rsidRPr="009E105B">
        <w:t>Bedbugs are believed to be transferred between houses within infested furniture and bedding. They are found across a broad range of premises from luxury properties to poor quality housing and predominantly in short-term accommodation such as hotels and hostels. Local dispersal of infestations can occur when bedbugs travel along the ducts, risers and central heating pipes that connect adjacent rooms. On average it can take 7 weeks for the infestation in one room to be detected in adjoining rooms</w:t>
      </w:r>
      <w:r w:rsidR="0086132E" w:rsidRPr="009E105B">
        <w:rPr>
          <w:color w:val="0000FF"/>
        </w:rPr>
        <w:t xml:space="preserve">. </w:t>
      </w:r>
      <w:r w:rsidR="0086132E" w:rsidRPr="009E105B">
        <w:t>Such dispersal can occur even in the absence of any significant competition pressure. Adult bedbugs have scent glands that produce an odour when the bugs are disturbed. Properties with a heavy infestation may be identified by the musty, sweet, sweaty scent of this odour</w:t>
      </w:r>
      <w:r w:rsidR="0086132E" w:rsidRPr="009E105B">
        <w:rPr>
          <w:color w:val="0000FF"/>
        </w:rPr>
        <w:t xml:space="preserve">. </w:t>
      </w:r>
      <w:r w:rsidR="0086132E" w:rsidRPr="009E105B">
        <w:t>Faecal spots around resting sites and the presence of cast skins would also indicate an infestation.</w:t>
      </w:r>
    </w:p>
    <w:p w:rsidR="0086132E" w:rsidRPr="009E105B" w:rsidRDefault="00F13D56" w:rsidP="0086132E">
      <w:pPr>
        <w:pStyle w:val="PHEBodytext"/>
      </w:pPr>
      <w:r w:rsidRPr="009E105B">
        <w:rPr>
          <w:b/>
          <w:noProof/>
        </w:rPr>
        <mc:AlternateContent>
          <mc:Choice Requires="wps">
            <w:drawing>
              <wp:anchor distT="0" distB="0" distL="114300" distR="114300" simplePos="0" relativeHeight="251696640" behindDoc="0" locked="0" layoutInCell="1" allowOverlap="1" wp14:anchorId="342BFEDA" wp14:editId="16DCC03F">
                <wp:simplePos x="0" y="0"/>
                <wp:positionH relativeFrom="column">
                  <wp:posOffset>3943350</wp:posOffset>
                </wp:positionH>
                <wp:positionV relativeFrom="paragraph">
                  <wp:posOffset>1026160</wp:posOffset>
                </wp:positionV>
                <wp:extent cx="1933575" cy="413385"/>
                <wp:effectExtent l="0" t="0" r="9525" b="5715"/>
                <wp:wrapSquare wrapText="bothSides"/>
                <wp:docPr id="14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3575" cy="413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776D09" w:rsidRDefault="00A00DD8" w:rsidP="0086132E">
                            <w:pPr>
                              <w:pStyle w:val="PHEbodytextTable"/>
                              <w:rPr>
                                <w:iCs/>
                              </w:rPr>
                            </w:pPr>
                            <w:r w:rsidRPr="00776D09">
                              <w:t xml:space="preserve">Photograph of </w:t>
                            </w:r>
                            <w:proofErr w:type="spellStart"/>
                            <w:r w:rsidRPr="00776D09">
                              <w:rPr>
                                <w:i/>
                              </w:rPr>
                              <w:t>Cimex</w:t>
                            </w:r>
                            <w:proofErr w:type="spellEnd"/>
                            <w:r w:rsidRPr="00776D09">
                              <w:rPr>
                                <w:i/>
                              </w:rPr>
                              <w:t xml:space="preserve"> </w:t>
                            </w:r>
                            <w:r w:rsidRPr="00776D09">
                              <w:rPr>
                                <w:iCs/>
                              </w:rPr>
                              <w:t xml:space="preserve">species feeding. </w:t>
                            </w:r>
                            <w:r w:rsidRPr="00776D09">
                              <w:t>© LSHTM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7" o:spid="_x0000_s1083" type="#_x0000_t202" style="position:absolute;margin-left:310.5pt;margin-top:80.8pt;width:152.25pt;height:32.5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" stroked="f">
                <v:textbox>
                  <w:txbxContent>
                    <w:p w:rsidR="00A00DD8" w:rsidRPr="00776D09" w:rsidRDefault="00A00DD8" w:rsidP="0086132E">
                      <w:pPr>
                        <w:pStyle w:val="PHEbodytextTable"/>
                        <w:rPr>
                          <w:iCs/>
                        </w:rPr>
                      </w:pPr>
                      <w:r w:rsidRPr="00776D09">
                        <w:t xml:space="preserve">Photograph of </w:t>
                      </w:r>
                      <w:proofErr w:type="spellStart"/>
                      <w:r w:rsidRPr="00776D09">
                        <w:rPr>
                          <w:i/>
                        </w:rPr>
                        <w:t>Cimex</w:t>
                      </w:r>
                      <w:proofErr w:type="spellEnd"/>
                      <w:r w:rsidRPr="00776D09">
                        <w:rPr>
                          <w:i/>
                        </w:rPr>
                        <w:t xml:space="preserve"> </w:t>
                      </w:r>
                      <w:r w:rsidRPr="00776D09">
                        <w:rPr>
                          <w:iCs/>
                        </w:rPr>
                        <w:t xml:space="preserve">species feeding. </w:t>
                      </w:r>
                      <w:r w:rsidRPr="00776D09">
                        <w:t>© LSHTM</w:t>
                      </w:r>
                    </w:p>
                  </w:txbxContent>
                </v:textbox>
                <w10:wrap type="square"/>
              </v:shape>
            </w:pict>
          </mc:Fallback>
        </mc:AlternateContent>
      </w:r>
      <w:r w:rsidR="0086132E" w:rsidRPr="009E105B">
        <w:rPr>
          <w:b/>
        </w:rPr>
        <w:t>Reaction to bedbug bites</w:t>
      </w:r>
      <w:r w:rsidR="0086132E" w:rsidRPr="009E105B">
        <w:t xml:space="preserve"> varies considerably between individuals. Some people have no sensitivity to the saliva of bedbugs and are completely unaware that they are being bitten. However, in the majority of cases a localised itchy swelling will occur at the site of a bite approximately 15 to 30 minutes after feeding and may persist for several days. The interval between feeding and the occurrence of a reaction will depend on the host’s immunological status. During the actual process of feeding the host normally feels no sensation at the bite site. Traditionally bites would occur on the head and shoulders of the person, as these were the exposed areas above close fitting bed sheets and blankets. A more diffuse feeding pattern may </w:t>
      </w:r>
      <w:r w:rsidR="0086132E" w:rsidRPr="009E105B">
        <w:lastRenderedPageBreak/>
        <w:t>be seen with the use of loose fitting duvet covers or if the bugs are in other types of furnishings.</w:t>
      </w:r>
    </w:p>
    <w:p w:rsidR="0086132E" w:rsidRPr="009E105B" w:rsidRDefault="0086132E" w:rsidP="0086132E">
      <w:pPr>
        <w:pStyle w:val="PHEreportsub"/>
      </w:pPr>
      <w:r w:rsidRPr="009E105B">
        <w:t xml:space="preserve">Medical importance </w:t>
      </w:r>
    </w:p>
    <w:p w:rsidR="0086132E" w:rsidRPr="009E105B" w:rsidRDefault="0086132E" w:rsidP="0086132E">
      <w:pPr>
        <w:pStyle w:val="PHEBodytext"/>
      </w:pPr>
      <w:r w:rsidRPr="009E105B">
        <w:t xml:space="preserve">In the laboratory, bedbugs have been infected with hepatitis B, HIV and </w:t>
      </w:r>
      <w:r w:rsidRPr="009E105B">
        <w:rPr>
          <w:i/>
        </w:rPr>
        <w:t xml:space="preserve">Trypanosoma </w:t>
      </w:r>
      <w:proofErr w:type="spellStart"/>
      <w:r w:rsidRPr="009E105B">
        <w:rPr>
          <w:i/>
        </w:rPr>
        <w:t>cruzi</w:t>
      </w:r>
      <w:proofErr w:type="spellEnd"/>
      <w:r w:rsidRPr="009E105B">
        <w:t>, but there is little evidence to suggest that bed-bugs are significant vectors of human pathogens.</w:t>
      </w:r>
    </w:p>
    <w:p w:rsidR="0086132E" w:rsidRPr="009E105B" w:rsidRDefault="0086132E" w:rsidP="0086132E">
      <w:pPr>
        <w:pStyle w:val="PHEreportsub"/>
      </w:pPr>
      <w:r w:rsidRPr="009E105B">
        <w:t xml:space="preserve">Preparation of material </w:t>
      </w:r>
    </w:p>
    <w:p w:rsidR="0086132E" w:rsidRPr="009E105B" w:rsidRDefault="0086132E" w:rsidP="0086132E">
      <w:pPr>
        <w:pStyle w:val="PHEBodytext"/>
      </w:pPr>
      <w:r w:rsidRPr="009E105B">
        <w:t>Bedbugs should be killed by immersion in hot water (85°C) and then preserved in 70% ethanol. Bedbugs do not need to be slide mounted for identification, but simply placed into a watch glass or similar container containing 70% ethanol and examined under a dissecting microscope.</w:t>
      </w:r>
    </w:p>
    <w:p w:rsidR="0086132E" w:rsidRPr="009E105B" w:rsidRDefault="0086132E" w:rsidP="00036D28">
      <w:pPr>
        <w:pStyle w:val="PHEreportHeading2BlueHighlight"/>
      </w:pPr>
      <w:bookmarkStart w:id="29" w:name="_Toc278367454"/>
      <w:proofErr w:type="spellStart"/>
      <w:r w:rsidRPr="009E105B">
        <w:rPr>
          <w:i/>
        </w:rPr>
        <w:t>Cimex</w:t>
      </w:r>
      <w:proofErr w:type="spellEnd"/>
      <w:r w:rsidRPr="009E105B">
        <w:rPr>
          <w:i/>
        </w:rPr>
        <w:t xml:space="preserve"> </w:t>
      </w:r>
      <w:proofErr w:type="spellStart"/>
      <w:r w:rsidRPr="009E105B">
        <w:rPr>
          <w:i/>
        </w:rPr>
        <w:t>lectularius</w:t>
      </w:r>
      <w:proofErr w:type="spellEnd"/>
      <w:r w:rsidRPr="009E105B">
        <w:t xml:space="preserve"> (the </w:t>
      </w:r>
      <w:r w:rsidR="007527CE" w:rsidRPr="009E105B">
        <w:t>common b</w:t>
      </w:r>
      <w:r w:rsidRPr="009E105B">
        <w:t>edbug)</w:t>
      </w:r>
      <w:bookmarkEnd w:id="29"/>
    </w:p>
    <w:p w:rsidR="0086132E" w:rsidRPr="009E105B" w:rsidRDefault="0086132E" w:rsidP="0086132E">
      <w:pPr>
        <w:pStyle w:val="PHEBodytext"/>
      </w:pPr>
      <w:r w:rsidRPr="009E105B">
        <w:t xml:space="preserve">In the </w:t>
      </w:r>
      <w:smartTag w:uri="urn:schemas-microsoft-com:office:smarttags" w:element="place">
        <w:smartTag w:uri="urn:schemas-microsoft-com:office:smarttags" w:element="country-region">
          <w:r w:rsidRPr="009E105B">
            <w:t>UK</w:t>
          </w:r>
        </w:smartTag>
      </w:smartTag>
      <w:r w:rsidRPr="009E105B">
        <w:t xml:space="preserve"> the common bedbug is the predominant species responsible for domestic infestations. Over the last five years there has been a significant increase in cases but the reasons for this are unclear. Bedbugs continue to be associated with poverty and poor hygiene which makes frank discussion of this pest problematic.</w:t>
      </w:r>
    </w:p>
    <w:p w:rsidR="0086132E" w:rsidRPr="009E105B" w:rsidRDefault="0086132E" w:rsidP="0086132E">
      <w:pPr>
        <w:pStyle w:val="PHEreportsub"/>
      </w:pPr>
      <w:r w:rsidRPr="009E105B">
        <w:t xml:space="preserve">Description </w:t>
      </w:r>
    </w:p>
    <w:p w:rsidR="0086132E" w:rsidRDefault="0086132E" w:rsidP="0086132E">
      <w:pPr>
        <w:pStyle w:val="PHEBodytext"/>
      </w:pPr>
      <w:r w:rsidRPr="009E105B">
        <w:t>Common bedbugs are approximately 4.5mm in length and 3mm in width. They are slightly smaller than the tropical bedbug and have a more rounded abdomen.   Examination of the dorsal body surface</w:t>
      </w:r>
      <w:r w:rsidRPr="009E105B">
        <w:rPr>
          <w:color w:val="0000FF"/>
        </w:rPr>
        <w:t xml:space="preserve"> </w:t>
      </w:r>
      <w:r w:rsidRPr="009E105B">
        <w:t xml:space="preserve">shows that the </w:t>
      </w:r>
      <w:proofErr w:type="spellStart"/>
      <w:r w:rsidRPr="009E105B">
        <w:t>pronotum</w:t>
      </w:r>
      <w:proofErr w:type="spellEnd"/>
      <w:r w:rsidRPr="009E105B">
        <w:t xml:space="preserve"> (the first thoracic segment) is extended laterally into upturned flanges.</w:t>
      </w:r>
    </w:p>
    <w:p w:rsidR="0086132E" w:rsidRPr="009E105B" w:rsidRDefault="0086132E" w:rsidP="0086132E">
      <w:pPr>
        <w:jc w:val="both"/>
        <w:rPr>
          <w:rFonts w:cs="Arial"/>
          <w:szCs w:val="22"/>
        </w:rPr>
      </w:pPr>
      <w:r w:rsidRPr="009E105B">
        <w:rPr>
          <w:rFonts w:cs="Arial"/>
          <w:szCs w:val="22"/>
        </w:rPr>
        <w:tab/>
      </w:r>
      <w:r w:rsidRPr="009E105B">
        <w:rPr>
          <w:rFonts w:cs="Arial"/>
          <w:szCs w:val="22"/>
        </w:rPr>
        <w:tab/>
      </w:r>
      <w:r w:rsidRPr="009E105B">
        <w:rPr>
          <w:rFonts w:cs="Arial"/>
          <w:szCs w:val="22"/>
        </w:rPr>
        <w:tab/>
      </w:r>
      <w:r w:rsidRPr="009E105B">
        <w:rPr>
          <w:rFonts w:cs="Arial"/>
          <w:szCs w:val="22"/>
        </w:rPr>
        <w:tab/>
      </w:r>
      <w:r w:rsidRPr="009E105B">
        <w:rPr>
          <w:rFonts w:cs="Arial"/>
          <w:szCs w:val="22"/>
        </w:rPr>
        <w:tab/>
      </w:r>
      <w:r w:rsidRPr="009E105B">
        <w:rPr>
          <w:rFonts w:cs="Arial"/>
          <w:szCs w:val="22"/>
        </w:rPr>
        <w:tab/>
      </w:r>
      <w:r w:rsidRPr="009E105B">
        <w:rPr>
          <w:rFonts w:cs="Arial"/>
          <w:szCs w:val="22"/>
        </w:rPr>
        <w:tab/>
      </w:r>
      <w:r w:rsidRPr="009E105B">
        <w:rPr>
          <w:rFonts w:cs="Arial"/>
          <w:szCs w:val="22"/>
        </w:rPr>
        <w:tab/>
      </w:r>
      <w:r w:rsidRPr="009E105B">
        <w:rPr>
          <w:rFonts w:cs="Arial"/>
          <w:szCs w:val="22"/>
        </w:rPr>
        <w:tab/>
      </w:r>
      <w:r w:rsidRPr="009E105B">
        <w:rPr>
          <w:rFonts w:cs="Arial"/>
          <w:szCs w:val="22"/>
        </w:rPr>
        <w:tab/>
      </w:r>
      <w:r w:rsidRPr="009E105B">
        <w:rPr>
          <w:rFonts w:cs="Arial"/>
          <w:szCs w:val="22"/>
        </w:rPr>
        <w:tab/>
      </w:r>
      <w:r w:rsidRPr="009E105B">
        <w:rPr>
          <w:rFonts w:cs="Arial"/>
          <w:szCs w:val="22"/>
        </w:rPr>
        <w:tab/>
      </w:r>
      <w:r w:rsidRPr="009E105B">
        <w:rPr>
          <w:rFonts w:cs="Arial"/>
          <w:szCs w:val="22"/>
        </w:rPr>
        <w:tab/>
      </w:r>
    </w:p>
    <w:p w:rsidR="0086132E" w:rsidRPr="009E105B" w:rsidRDefault="00DD29F2" w:rsidP="0086132E">
      <w:pPr>
        <w:jc w:val="both"/>
        <w:rPr>
          <w:rFonts w:cs="Arial"/>
          <w:szCs w:val="22"/>
        </w:rPr>
      </w:pPr>
      <w:r w:rsidRPr="009E105B">
        <w:rPr>
          <w:noProof/>
        </w:rPr>
        <mc:AlternateContent>
          <mc:Choice Requires="wpg">
            <w:drawing>
              <wp:anchor distT="0" distB="0" distL="114300" distR="114300" simplePos="0" relativeHeight="251697664" behindDoc="0" locked="0" layoutInCell="1" allowOverlap="1" wp14:anchorId="2DC7FC91" wp14:editId="6C310BAF">
                <wp:simplePos x="0" y="0"/>
                <wp:positionH relativeFrom="column">
                  <wp:posOffset>1045210</wp:posOffset>
                </wp:positionH>
                <wp:positionV relativeFrom="paragraph">
                  <wp:posOffset>-196270</wp:posOffset>
                </wp:positionV>
                <wp:extent cx="3477895" cy="1474470"/>
                <wp:effectExtent l="0" t="0" r="8255" b="0"/>
                <wp:wrapNone/>
                <wp:docPr id="137"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77895" cy="1474470"/>
                          <a:chOff x="4806" y="6023"/>
                          <a:chExt cx="5477" cy="2322"/>
                        </a:xfrm>
                      </wpg:grpSpPr>
                      <pic:pic xmlns:pic="http://schemas.openxmlformats.org/drawingml/2006/picture">
                        <pic:nvPicPr>
                          <pic:cNvPr id="138" name="Picture 79" descr="commonbu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7461" y="6023"/>
                            <a:ext cx="2822" cy="2261"/>
                          </a:xfrm>
                          <a:prstGeom prst="rect">
                            <a:avLst/>
                          </a:prstGeom>
                          <a:noFill/>
                          <a:extLst>
                            <a:ext uri="{909E8E84-426E-40DD-AFC4-6F175D3DCCD1}">
                              <a14:hiddenFill xmlns:a14="http://schemas.microsoft.com/office/drawing/2010/main">
                                <a:solidFill>
                                  <a:srgbClr val="FFFFFF"/>
                                </a:solidFill>
                              </a14:hiddenFill>
                            </a:ext>
                          </a:extLst>
                        </pic:spPr>
                      </pic:pic>
                      <wps:wsp>
                        <wps:cNvPr id="139" name="Text Box 80"/>
                        <wps:cNvSpPr txBox="1">
                          <a:spLocks noChangeArrowheads="1"/>
                        </wps:cNvSpPr>
                        <wps:spPr bwMode="auto">
                          <a:xfrm>
                            <a:off x="4806" y="6417"/>
                            <a:ext cx="2655" cy="19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710A1F" w:rsidRDefault="00A00DD8" w:rsidP="0086132E">
                              <w:pPr>
                                <w:pStyle w:val="PHEbodytextTable"/>
                                <w:rPr>
                                  <w:i/>
                                  <w:szCs w:val="22"/>
                                </w:rPr>
                              </w:pPr>
                              <w:proofErr w:type="spellStart"/>
                              <w:r w:rsidRPr="00710A1F">
                                <w:rPr>
                                  <w:i/>
                                </w:rPr>
                                <w:t>Cimex</w:t>
                              </w:r>
                              <w:proofErr w:type="spellEnd"/>
                              <w:r w:rsidRPr="00710A1F">
                                <w:rPr>
                                  <w:i/>
                                </w:rPr>
                                <w:t xml:space="preserve"> </w:t>
                              </w:r>
                              <w:proofErr w:type="spellStart"/>
                              <w:r w:rsidRPr="00710A1F">
                                <w:rPr>
                                  <w:i/>
                                </w:rPr>
                                <w:t>lectularius</w:t>
                              </w:r>
                              <w:proofErr w:type="spellEnd"/>
                            </w:p>
                            <w:p w:rsidR="00A00DD8" w:rsidRDefault="00A00DD8" w:rsidP="0086132E">
                              <w:pPr>
                                <w:pStyle w:val="PHEbodytextTable"/>
                              </w:pPr>
                              <w:r>
                                <w:t>Drawing of head and</w:t>
                              </w:r>
                            </w:p>
                            <w:p w:rsidR="00A00DD8" w:rsidRDefault="00A00DD8" w:rsidP="0086132E">
                              <w:pPr>
                                <w:pStyle w:val="PHEbodytextTable"/>
                              </w:pPr>
                              <w:proofErr w:type="spellStart"/>
                              <w:proofErr w:type="gramStart"/>
                              <w:r>
                                <w:t>pronotum</w:t>
                              </w:r>
                              <w:proofErr w:type="spellEnd"/>
                              <w:proofErr w:type="gramEnd"/>
                              <w:r>
                                <w:t xml:space="preserve"> </w:t>
                              </w:r>
                              <w:r w:rsidRPr="00DB4F1F">
                                <w:t>x 30</w:t>
                              </w:r>
                              <w:r w:rsidRPr="00F400B4">
                                <w:rPr>
                                  <w:color w:val="0000FF"/>
                                </w:rPr>
                                <w:t>.</w:t>
                              </w:r>
                            </w:p>
                            <w:p w:rsidR="00A00DD8" w:rsidRPr="00776D09" w:rsidRDefault="00A00DD8" w:rsidP="0086132E">
                              <w:pPr>
                                <w:pStyle w:val="PHEbodytextTable"/>
                                <w:rPr>
                                  <w:sz w:val="16"/>
                                  <w:szCs w:val="16"/>
                                </w:rPr>
                              </w:pPr>
                              <w:r w:rsidRPr="00776D09">
                                <w:rPr>
                                  <w:sz w:val="16"/>
                                  <w:szCs w:val="16"/>
                                </w:rPr>
                                <w:t xml:space="preserve">(Illustration by C. </w:t>
                              </w:r>
                              <w:proofErr w:type="spellStart"/>
                              <w:r w:rsidRPr="00776D09">
                                <w:rPr>
                                  <w:sz w:val="16"/>
                                  <w:szCs w:val="16"/>
                                </w:rPr>
                                <w:t>Whitehorn</w:t>
                              </w:r>
                              <w:proofErr w:type="spellEnd"/>
                              <w:r w:rsidRPr="00776D09">
                                <w:rPr>
                                  <w:sz w:val="16"/>
                                  <w:szCs w:val="16"/>
                                </w:rPr>
                                <w:t>)</w:t>
                              </w:r>
                            </w:p>
                            <w:p w:rsidR="00A00DD8" w:rsidRDefault="00A00DD8" w:rsidP="0086132E"/>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8" o:spid="_x0000_s1084" style="position:absolute;left:0;text-align:left;margin-left:82.3pt;margin-top:-15.45pt;width:273.85pt;height:116.1pt;z-index:251697664;mso-position-horizontal-relative:text;mso-position-vertical-relative:text" coordorigin="4806,6023" coordsize="5477,23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">
                <v:shape id="Picture 79" o:spid="_x0000_s1085" type="#_x0000_t75" alt="commonbug" style="position:absolute;left:7461;top:6023;width:2822;height:2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Qps3GAAAA3AAAAA8AAABkcnMvZG93bnJldi54bWxEj0FPAjEQhe8m/IdmTLxJF01UFgoB1ITE&#10;gxEhXIftuLthO920Fcq/Zw4m3mby3rz3zXSeXadOFGLr2cBoWIAirrxtuTaw/X6/fwEVE7LFzjMZ&#10;uFCE+WxwM8XS+jN/0WmTaiUhHEs00KTUl1rHqiGHceh7YtF+fHCYZA21tgHPEu46/VAUT9phy9LQ&#10;YE+rhqrj5tcZ6Nrwuov9arQf6/y2Xubn8PF5MObuNi8moBLl9G/+u15bwX8UWnlGJt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mzcYAAADcAAAADwAAAAAAAAAAAAAA&#10;AACfAgAAZHJzL2Rvd25yZXYueG1sUEsFBgAAAAAEAAQA9wAAAJIDAAAAAA==&#10;">
                  <v:imagedata r:id="rId74" o:title="commonbug"/>
                </v:shape>
                <v:shape id="Text Box 80" o:spid="_x0000_s1086" type="#_x0000_t202" style="position:absolute;left:4806;top:6417;width:2655;height:1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osMcIA&#10;AADcAAAADwAAAGRycy9kb3ducmV2LnhtbERPyWrDMBC9B/oPYgq9hFhus9qJbNpAQ65ZPmBiTWwT&#10;a2QsNXb+vioUcpvHW2eTD6YRd+pcbVnBexSDIC6srrlUcD59T1YgnEfW2FgmBQ9ykGcvow2m2vZ8&#10;oPvRlyKEsEtRQeV9m0rpiooMusi2xIG72s6gD7Arpe6wD+GmkR9xvJAGaw4NFba0rai4HX+Mguu+&#10;H8+T/rLz5+VhtvjCenmxD6XeXofPNQhPg3+K/917HeZPE/h7Jlwgs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yiwxwgAAANwAAAAPAAAAAAAAAAAAAAAAAJgCAABkcnMvZG93&#10;bnJldi54bWxQSwUGAAAAAAQABAD1AAAAhwMAAAAA&#10;" stroked="f">
                  <v:textbox>
                    <w:txbxContent>
                      <w:p w:rsidR="00A00DD8" w:rsidRPr="00710A1F" w:rsidRDefault="00A00DD8" w:rsidP="0086132E">
                        <w:pPr>
                          <w:pStyle w:val="PHEbodytextTable"/>
                          <w:rPr>
                            <w:i/>
                            <w:szCs w:val="22"/>
                          </w:rPr>
                        </w:pPr>
                        <w:proofErr w:type="spellStart"/>
                        <w:r w:rsidRPr="00710A1F">
                          <w:rPr>
                            <w:i/>
                          </w:rPr>
                          <w:t>Cimex</w:t>
                        </w:r>
                        <w:proofErr w:type="spellEnd"/>
                        <w:r w:rsidRPr="00710A1F">
                          <w:rPr>
                            <w:i/>
                          </w:rPr>
                          <w:t xml:space="preserve"> </w:t>
                        </w:r>
                        <w:proofErr w:type="spellStart"/>
                        <w:r w:rsidRPr="00710A1F">
                          <w:rPr>
                            <w:i/>
                          </w:rPr>
                          <w:t>lectularius</w:t>
                        </w:r>
                        <w:proofErr w:type="spellEnd"/>
                      </w:p>
                      <w:p w:rsidR="00A00DD8" w:rsidRDefault="00A00DD8" w:rsidP="0086132E">
                        <w:pPr>
                          <w:pStyle w:val="PHEbodytextTable"/>
                        </w:pPr>
                        <w:r>
                          <w:t>Drawing of head and</w:t>
                        </w:r>
                      </w:p>
                      <w:p w:rsidR="00A00DD8" w:rsidRDefault="00A00DD8" w:rsidP="0086132E">
                        <w:pPr>
                          <w:pStyle w:val="PHEbodytextTable"/>
                        </w:pPr>
                        <w:proofErr w:type="spellStart"/>
                        <w:proofErr w:type="gramStart"/>
                        <w:r>
                          <w:t>pronotum</w:t>
                        </w:r>
                        <w:proofErr w:type="spellEnd"/>
                        <w:proofErr w:type="gramEnd"/>
                        <w:r>
                          <w:t xml:space="preserve"> </w:t>
                        </w:r>
                        <w:r w:rsidRPr="00DB4F1F">
                          <w:t>x 30</w:t>
                        </w:r>
                        <w:r w:rsidRPr="00F400B4">
                          <w:rPr>
                            <w:color w:val="0000FF"/>
                          </w:rPr>
                          <w:t>.</w:t>
                        </w:r>
                      </w:p>
                      <w:p w:rsidR="00A00DD8" w:rsidRPr="00776D09" w:rsidRDefault="00A00DD8" w:rsidP="0086132E">
                        <w:pPr>
                          <w:pStyle w:val="PHEbodytextTable"/>
                          <w:rPr>
                            <w:sz w:val="16"/>
                            <w:szCs w:val="16"/>
                          </w:rPr>
                        </w:pPr>
                        <w:r w:rsidRPr="00776D09">
                          <w:rPr>
                            <w:sz w:val="16"/>
                            <w:szCs w:val="16"/>
                          </w:rPr>
                          <w:t xml:space="preserve">(Illustration by C. </w:t>
                        </w:r>
                        <w:proofErr w:type="spellStart"/>
                        <w:r w:rsidRPr="00776D09">
                          <w:rPr>
                            <w:sz w:val="16"/>
                            <w:szCs w:val="16"/>
                          </w:rPr>
                          <w:t>Whitehorn</w:t>
                        </w:r>
                        <w:proofErr w:type="spellEnd"/>
                        <w:r w:rsidRPr="00776D09">
                          <w:rPr>
                            <w:sz w:val="16"/>
                            <w:szCs w:val="16"/>
                          </w:rPr>
                          <w:t>)</w:t>
                        </w:r>
                      </w:p>
                      <w:p w:rsidR="00A00DD8" w:rsidRDefault="00A00DD8" w:rsidP="0086132E"/>
                    </w:txbxContent>
                  </v:textbox>
                </v:shape>
              </v:group>
            </w:pict>
          </mc:Fallback>
        </mc:AlternateContent>
      </w:r>
      <w:r w:rsidR="0086132E" w:rsidRPr="009E105B">
        <w:rPr>
          <w:rFonts w:cs="Arial"/>
          <w:szCs w:val="22"/>
        </w:rPr>
        <w:tab/>
      </w:r>
      <w:r w:rsidR="0086132E" w:rsidRPr="009E105B">
        <w:rPr>
          <w:rFonts w:cs="Arial"/>
          <w:szCs w:val="22"/>
        </w:rPr>
        <w:tab/>
      </w:r>
      <w:r w:rsidR="0086132E" w:rsidRPr="009E105B">
        <w:rPr>
          <w:rFonts w:cs="Arial"/>
          <w:szCs w:val="22"/>
        </w:rPr>
        <w:tab/>
      </w:r>
      <w:r w:rsidR="0086132E" w:rsidRPr="009E105B">
        <w:rPr>
          <w:rFonts w:cs="Arial"/>
          <w:szCs w:val="22"/>
        </w:rPr>
        <w:tab/>
      </w:r>
      <w:r w:rsidR="0086132E" w:rsidRPr="009E105B">
        <w:rPr>
          <w:rFonts w:cs="Arial"/>
          <w:szCs w:val="22"/>
        </w:rPr>
        <w:tab/>
      </w:r>
      <w:r w:rsidR="0086132E" w:rsidRPr="009E105B">
        <w:rPr>
          <w:rFonts w:cs="Arial"/>
          <w:szCs w:val="22"/>
        </w:rPr>
        <w:tab/>
      </w:r>
    </w:p>
    <w:p w:rsidR="0086132E" w:rsidRPr="009E105B" w:rsidRDefault="0086132E" w:rsidP="0086132E">
      <w:pPr>
        <w:rPr>
          <w:rFonts w:cs="Arial"/>
        </w:rPr>
      </w:pPr>
      <w:r w:rsidRPr="009E105B">
        <w:rPr>
          <w:rFonts w:cs="Arial"/>
        </w:rPr>
        <w:tab/>
      </w:r>
      <w:r w:rsidRPr="009E105B">
        <w:rPr>
          <w:rFonts w:cs="Arial"/>
        </w:rPr>
        <w:tab/>
      </w:r>
      <w:r w:rsidRPr="009E105B">
        <w:rPr>
          <w:rFonts w:cs="Arial"/>
        </w:rPr>
        <w:tab/>
      </w:r>
      <w:r w:rsidRPr="009E105B">
        <w:rPr>
          <w:rFonts w:cs="Arial"/>
        </w:rPr>
        <w:tab/>
      </w:r>
      <w:r w:rsidRPr="009E105B">
        <w:rPr>
          <w:rFonts w:cs="Arial"/>
        </w:rPr>
        <w:tab/>
      </w:r>
      <w:r w:rsidRPr="009E105B">
        <w:rPr>
          <w:rFonts w:cs="Arial"/>
        </w:rPr>
        <w:tab/>
        <w:t xml:space="preserve"> </w:t>
      </w:r>
    </w:p>
    <w:p w:rsidR="00256E9F" w:rsidRDefault="0086132E" w:rsidP="0086132E">
      <w:pPr>
        <w:rPr>
          <w:rFonts w:cs="Arial"/>
        </w:rPr>
      </w:pPr>
      <w:r w:rsidRPr="009E105B">
        <w:rPr>
          <w:rFonts w:cs="Arial"/>
        </w:rPr>
        <w:tab/>
      </w:r>
      <w:r w:rsidRPr="009E105B">
        <w:rPr>
          <w:rFonts w:cs="Arial"/>
        </w:rPr>
        <w:tab/>
      </w:r>
      <w:r w:rsidRPr="009E105B">
        <w:rPr>
          <w:rFonts w:cs="Arial"/>
        </w:rPr>
        <w:tab/>
      </w:r>
      <w:r w:rsidRPr="009E105B">
        <w:rPr>
          <w:rFonts w:cs="Arial"/>
        </w:rPr>
        <w:tab/>
      </w:r>
      <w:r w:rsidRPr="009E105B">
        <w:rPr>
          <w:rFonts w:cs="Arial"/>
        </w:rPr>
        <w:tab/>
      </w:r>
    </w:p>
    <w:p w:rsidR="0086132E" w:rsidRDefault="0086132E" w:rsidP="0086132E">
      <w:pPr>
        <w:rPr>
          <w:rFonts w:cs="Arial"/>
        </w:rPr>
      </w:pPr>
      <w:r w:rsidRPr="009E105B">
        <w:rPr>
          <w:rFonts w:cs="Arial"/>
        </w:rPr>
        <w:tab/>
      </w:r>
    </w:p>
    <w:p w:rsidR="00DD29F2" w:rsidRDefault="00DD29F2" w:rsidP="0086132E">
      <w:pPr>
        <w:rPr>
          <w:rFonts w:cs="Arial"/>
        </w:rPr>
      </w:pPr>
    </w:p>
    <w:p w:rsidR="00DD29F2" w:rsidRDefault="00DD29F2" w:rsidP="0086132E">
      <w:pPr>
        <w:rPr>
          <w:rFonts w:cs="Arial"/>
        </w:rPr>
      </w:pPr>
    </w:p>
    <w:p w:rsidR="0086132E" w:rsidRPr="009E105B" w:rsidRDefault="0086132E" w:rsidP="0086132E">
      <w:pPr>
        <w:pStyle w:val="BodyText3"/>
        <w:rPr>
          <w:rFonts w:cs="Arial"/>
          <w:szCs w:val="22"/>
        </w:rPr>
      </w:pPr>
      <w:r w:rsidRPr="009E105B">
        <w:rPr>
          <w:rFonts w:cs="Arial"/>
          <w:szCs w:val="22"/>
        </w:rPr>
        <w:tab/>
      </w:r>
      <w:r w:rsidRPr="009E105B">
        <w:rPr>
          <w:rFonts w:cs="Arial"/>
          <w:szCs w:val="22"/>
        </w:rPr>
        <w:tab/>
      </w:r>
      <w:r w:rsidRPr="009E105B">
        <w:rPr>
          <w:rFonts w:cs="Arial"/>
          <w:szCs w:val="22"/>
        </w:rPr>
        <w:tab/>
      </w:r>
      <w:r w:rsidRPr="009E105B">
        <w:rPr>
          <w:rFonts w:cs="Arial"/>
          <w:szCs w:val="22"/>
        </w:rPr>
        <w:tab/>
      </w:r>
    </w:p>
    <w:p w:rsidR="0086132E" w:rsidRPr="009E105B" w:rsidRDefault="0086132E" w:rsidP="00036D28">
      <w:pPr>
        <w:pStyle w:val="PHEreportHeading2BlueHighlight"/>
      </w:pPr>
      <w:bookmarkStart w:id="30" w:name="_Toc278367455"/>
      <w:proofErr w:type="spellStart"/>
      <w:r w:rsidRPr="009E105B">
        <w:rPr>
          <w:i/>
        </w:rPr>
        <w:t>Cimex</w:t>
      </w:r>
      <w:proofErr w:type="spellEnd"/>
      <w:r w:rsidRPr="009E105B">
        <w:rPr>
          <w:i/>
        </w:rPr>
        <w:t xml:space="preserve"> </w:t>
      </w:r>
      <w:proofErr w:type="spellStart"/>
      <w:r w:rsidRPr="009E105B">
        <w:rPr>
          <w:i/>
        </w:rPr>
        <w:t>hemipterus</w:t>
      </w:r>
      <w:proofErr w:type="spellEnd"/>
      <w:r w:rsidRPr="009E105B">
        <w:t xml:space="preserve"> (the </w:t>
      </w:r>
      <w:r w:rsidR="007527CE" w:rsidRPr="009E105B">
        <w:t>tropical b</w:t>
      </w:r>
      <w:r w:rsidRPr="009E105B">
        <w:t>edbug)</w:t>
      </w:r>
      <w:bookmarkEnd w:id="30"/>
    </w:p>
    <w:p w:rsidR="0086132E" w:rsidRPr="009E105B" w:rsidRDefault="0086132E" w:rsidP="0086132E">
      <w:pPr>
        <w:pStyle w:val="PHEBodytext"/>
      </w:pPr>
      <w:r w:rsidRPr="009E105B">
        <w:t>This species is common throughout the tropics and with the increase in international travel there was always the possibility that it might be introduced into the UK. There have been a small number of cases of domestic infestation by tropical bedbugs reported in recent years.</w:t>
      </w:r>
    </w:p>
    <w:p w:rsidR="0086132E" w:rsidRPr="009E105B" w:rsidRDefault="0086132E" w:rsidP="0086132E">
      <w:pPr>
        <w:pStyle w:val="PHEreportsub"/>
      </w:pPr>
      <w:r w:rsidRPr="009E105B">
        <w:t>Description</w:t>
      </w:r>
    </w:p>
    <w:p w:rsidR="0086132E" w:rsidRDefault="0086132E" w:rsidP="0086132E">
      <w:pPr>
        <w:pStyle w:val="PHEBodytext"/>
      </w:pPr>
      <w:r w:rsidRPr="009E105B">
        <w:t>Tropical</w:t>
      </w:r>
      <w:r w:rsidRPr="009E105B">
        <w:rPr>
          <w:color w:val="0000FF"/>
        </w:rPr>
        <w:t xml:space="preserve"> </w:t>
      </w:r>
      <w:r w:rsidRPr="009E105B">
        <w:t>bedbugs are approximately 5mm in length and 2.5mm in width. They are</w:t>
      </w:r>
      <w:r w:rsidRPr="009E105B">
        <w:rPr>
          <w:color w:val="0000FF"/>
        </w:rPr>
        <w:t xml:space="preserve"> </w:t>
      </w:r>
      <w:r w:rsidRPr="009E105B">
        <w:t>slightly larger than the common bedbug and have a slightly</w:t>
      </w:r>
      <w:r w:rsidRPr="009E105B">
        <w:rPr>
          <w:color w:val="0000FF"/>
        </w:rPr>
        <w:t xml:space="preserve"> </w:t>
      </w:r>
      <w:r w:rsidRPr="009E105B">
        <w:t>more elongated</w:t>
      </w:r>
      <w:r w:rsidRPr="009E105B">
        <w:rPr>
          <w:color w:val="0000FF"/>
        </w:rPr>
        <w:t xml:space="preserve"> </w:t>
      </w:r>
      <w:r w:rsidRPr="009E105B">
        <w:t xml:space="preserve">abdomen. Examination of the dorsal body surface shows that the </w:t>
      </w:r>
      <w:proofErr w:type="spellStart"/>
      <w:r w:rsidRPr="009E105B">
        <w:t>pronotum</w:t>
      </w:r>
      <w:proofErr w:type="spellEnd"/>
      <w:r w:rsidRPr="009E105B">
        <w:t xml:space="preserve"> (the first thoracic segment)</w:t>
      </w:r>
      <w:r w:rsidRPr="009E105B">
        <w:rPr>
          <w:color w:val="FF0000"/>
        </w:rPr>
        <w:t xml:space="preserve"> </w:t>
      </w:r>
      <w:r w:rsidRPr="009E105B">
        <w:t>is rounded and lacks lateral flanges.</w:t>
      </w:r>
    </w:p>
    <w:p w:rsidR="00E32AD5" w:rsidRDefault="00E32AD5" w:rsidP="0086132E">
      <w:pPr>
        <w:pStyle w:val="PHEBodytext"/>
      </w:pPr>
    </w:p>
    <w:p w:rsidR="00E32AD5" w:rsidRDefault="00E32AD5" w:rsidP="0086132E">
      <w:pPr>
        <w:pStyle w:val="PHEBodytext"/>
      </w:pPr>
    </w:p>
    <w:p w:rsidR="007527CE" w:rsidRDefault="007527CE" w:rsidP="0086132E">
      <w:pPr>
        <w:pStyle w:val="PHEBodytext"/>
      </w:pPr>
    </w:p>
    <w:p w:rsidR="007527CE" w:rsidRDefault="007527CE" w:rsidP="0086132E">
      <w:pPr>
        <w:pStyle w:val="PHEBodytext"/>
      </w:pPr>
    </w:p>
    <w:p w:rsidR="007527CE" w:rsidRPr="009E105B" w:rsidRDefault="007527CE" w:rsidP="0086132E">
      <w:pPr>
        <w:pStyle w:val="PHEBodytext"/>
      </w:pPr>
      <w:r w:rsidRPr="009E105B">
        <w:rPr>
          <w:noProof/>
        </w:rPr>
        <w:lastRenderedPageBreak/>
        <mc:AlternateContent>
          <mc:Choice Requires="wpg">
            <w:drawing>
              <wp:anchor distT="0" distB="0" distL="114300" distR="114300" simplePos="0" relativeHeight="251698688" behindDoc="0" locked="0" layoutInCell="1" allowOverlap="1" wp14:anchorId="309A1D94" wp14:editId="236D8AEA">
                <wp:simplePos x="0" y="0"/>
                <wp:positionH relativeFrom="column">
                  <wp:posOffset>1811655</wp:posOffset>
                </wp:positionH>
                <wp:positionV relativeFrom="paragraph">
                  <wp:posOffset>-5715</wp:posOffset>
                </wp:positionV>
                <wp:extent cx="3430270" cy="1435100"/>
                <wp:effectExtent l="0" t="0" r="0" b="0"/>
                <wp:wrapNone/>
                <wp:docPr id="134"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0270" cy="1435100"/>
                          <a:chOff x="4679" y="10704"/>
                          <a:chExt cx="5402" cy="2260"/>
                        </a:xfrm>
                      </wpg:grpSpPr>
                      <pic:pic xmlns:pic="http://schemas.openxmlformats.org/drawingml/2006/picture">
                        <pic:nvPicPr>
                          <pic:cNvPr id="135" name="Picture 82" descr="tropicalbu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7821" y="10704"/>
                            <a:ext cx="2260" cy="2260"/>
                          </a:xfrm>
                          <a:prstGeom prst="rect">
                            <a:avLst/>
                          </a:prstGeom>
                          <a:noFill/>
                          <a:extLst>
                            <a:ext uri="{909E8E84-426E-40DD-AFC4-6F175D3DCCD1}">
                              <a14:hiddenFill xmlns:a14="http://schemas.microsoft.com/office/drawing/2010/main">
                                <a:solidFill>
                                  <a:srgbClr val="FFFFFF"/>
                                </a:solidFill>
                              </a14:hiddenFill>
                            </a:ext>
                          </a:extLst>
                        </pic:spPr>
                      </pic:pic>
                      <wps:wsp>
                        <wps:cNvPr id="136" name="Text Box 83"/>
                        <wps:cNvSpPr txBox="1">
                          <a:spLocks noChangeArrowheads="1"/>
                        </wps:cNvSpPr>
                        <wps:spPr bwMode="auto">
                          <a:xfrm>
                            <a:off x="4679" y="11024"/>
                            <a:ext cx="2782" cy="17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710A1F" w:rsidRDefault="00A00DD8" w:rsidP="0086132E">
                              <w:pPr>
                                <w:pStyle w:val="PHEbodytextTable"/>
                                <w:rPr>
                                  <w:i/>
                                </w:rPr>
                              </w:pPr>
                              <w:proofErr w:type="spellStart"/>
                              <w:r w:rsidRPr="00710A1F">
                                <w:rPr>
                                  <w:i/>
                                </w:rPr>
                                <w:t>Cimex</w:t>
                              </w:r>
                              <w:proofErr w:type="spellEnd"/>
                              <w:r w:rsidRPr="00710A1F">
                                <w:rPr>
                                  <w:i/>
                                </w:rPr>
                                <w:t xml:space="preserve"> </w:t>
                              </w:r>
                              <w:proofErr w:type="spellStart"/>
                              <w:r w:rsidRPr="00710A1F">
                                <w:rPr>
                                  <w:i/>
                                </w:rPr>
                                <w:t>hemipterus</w:t>
                              </w:r>
                              <w:proofErr w:type="spellEnd"/>
                            </w:p>
                            <w:p w:rsidR="00A00DD8" w:rsidRDefault="00A00DD8" w:rsidP="0086132E">
                              <w:pPr>
                                <w:pStyle w:val="PHEbodytextTable"/>
                              </w:pPr>
                              <w:r>
                                <w:t>Drawing of head and</w:t>
                              </w:r>
                            </w:p>
                            <w:p w:rsidR="00A00DD8" w:rsidRDefault="00A00DD8" w:rsidP="0086132E">
                              <w:pPr>
                                <w:pStyle w:val="PHEbodytextTable"/>
                              </w:pPr>
                              <w:proofErr w:type="spellStart"/>
                              <w:proofErr w:type="gramStart"/>
                              <w:r>
                                <w:t>pronotum</w:t>
                              </w:r>
                              <w:proofErr w:type="spellEnd"/>
                              <w:proofErr w:type="gramEnd"/>
                              <w:r>
                                <w:t xml:space="preserve"> </w:t>
                              </w:r>
                              <w:r w:rsidRPr="00EE4F2D">
                                <w:t>x 30</w:t>
                              </w:r>
                              <w:r>
                                <w:t>.</w:t>
                              </w:r>
                            </w:p>
                            <w:p w:rsidR="00A00DD8" w:rsidRPr="006F6126" w:rsidRDefault="00A00DD8" w:rsidP="0086132E">
                              <w:pPr>
                                <w:pStyle w:val="PHEbodytextTable"/>
                                <w:rPr>
                                  <w:sz w:val="16"/>
                                </w:rPr>
                              </w:pPr>
                              <w:r>
                                <w:rPr>
                                  <w:sz w:val="16"/>
                                </w:rPr>
                                <w:t xml:space="preserve">(Illustration by C. </w:t>
                              </w:r>
                              <w:proofErr w:type="spellStart"/>
                              <w:r>
                                <w:rPr>
                                  <w:sz w:val="16"/>
                                </w:rPr>
                                <w:t>Whitehorn</w:t>
                              </w:r>
                              <w:proofErr w:type="spellEnd"/>
                              <w:r>
                                <w:rPr>
                                  <w:sz w:val="16"/>
                                </w:rP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1" o:spid="_x0000_s1087" style="position:absolute;margin-left:142.65pt;margin-top:-.45pt;width:270.1pt;height:113pt;z-index:251698688;mso-position-horizontal-relative:text;mso-position-vertical-relative:text" coordorigin="4679,10704" coordsize="5402,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">
                <v:shape id="Picture 82" o:spid="_x0000_s1088" type="#_x0000_t75" alt="tropicalbug" style="position:absolute;left:7821;top:10704;width:2260;height:2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EZUzDAAAA3AAAAA8AAABkcnMvZG93bnJldi54bWxET8luwjAQvSPxD9YgcQOHrUDAIIqE1EMP&#10;bAeOQzwkgXicxgbSv8dIlXqbp7fOfFmbQjyocrllBb1uBII4sTrnVMHxsOlMQDiPrLGwTAp+ycFy&#10;0WzMMdb2yTt67H0qQgi7GBVk3pexlC7JyKDr2pI4cBdbGfQBVqnUFT5DuClkP4o+pMGcQ0OGJa0z&#10;Sm77u1Fw+cmd7J8/o+n1uBvfRtvTffM9VKrdqlczEJ5q/y/+c3/pMH8wgvcz4QK5e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oRlTMMAAADcAAAADwAAAAAAAAAAAAAAAACf&#10;AgAAZHJzL2Rvd25yZXYueG1sUEsFBgAAAAAEAAQA9wAAAI8DAAAAAA==&#10;">
                  <v:imagedata r:id="rId76" o:title="tropicalbug"/>
                </v:shape>
                <v:shape id="Text Box 83" o:spid="_x0000_s1089" type="#_x0000_t202" style="position:absolute;left:4679;top:11024;width:2782;height:1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W4Q8IA&#10;AADcAAAADwAAAGRycy9kb3ducmV2LnhtbERP22rCQBB9F/oPyxT6Is3G2kaNrtIKLb4mzQeM2ckF&#10;s7Mhu5r4991CoW9zONfZHSbTiRsNrrWsYBHFIIhLq1uuFRTfn89rEM4ja+wsk4I7OTjsH2Y7TLUd&#10;OaNb7msRQtilqKDxvk+ldGVDBl1ke+LAVXYw6AMcaqkHHEO46eRLHCfSYMuhocGejg2Vl/xqFFSn&#10;cf62Gc9fvlhlr8kHtquzvSv19Di9b0F4mvy/+M990mH+MoHfZ8IF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bhDwgAAANwAAAAPAAAAAAAAAAAAAAAAAJgCAABkcnMvZG93&#10;bnJldi54bWxQSwUGAAAAAAQABAD1AAAAhwMAAAAA&#10;" stroked="f">
                  <v:textbox>
                    <w:txbxContent>
                      <w:p w:rsidR="00A00DD8" w:rsidRPr="00710A1F" w:rsidRDefault="00A00DD8" w:rsidP="0086132E">
                        <w:pPr>
                          <w:pStyle w:val="PHEbodytextTable"/>
                          <w:rPr>
                            <w:i/>
                          </w:rPr>
                        </w:pPr>
                        <w:proofErr w:type="spellStart"/>
                        <w:r w:rsidRPr="00710A1F">
                          <w:rPr>
                            <w:i/>
                          </w:rPr>
                          <w:t>Cimex</w:t>
                        </w:r>
                        <w:proofErr w:type="spellEnd"/>
                        <w:r w:rsidRPr="00710A1F">
                          <w:rPr>
                            <w:i/>
                          </w:rPr>
                          <w:t xml:space="preserve"> </w:t>
                        </w:r>
                        <w:proofErr w:type="spellStart"/>
                        <w:r w:rsidRPr="00710A1F">
                          <w:rPr>
                            <w:i/>
                          </w:rPr>
                          <w:t>hemipterus</w:t>
                        </w:r>
                        <w:proofErr w:type="spellEnd"/>
                      </w:p>
                      <w:p w:rsidR="00A00DD8" w:rsidRDefault="00A00DD8" w:rsidP="0086132E">
                        <w:pPr>
                          <w:pStyle w:val="PHEbodytextTable"/>
                        </w:pPr>
                        <w:r>
                          <w:t>Drawing of head and</w:t>
                        </w:r>
                      </w:p>
                      <w:p w:rsidR="00A00DD8" w:rsidRDefault="00A00DD8" w:rsidP="0086132E">
                        <w:pPr>
                          <w:pStyle w:val="PHEbodytextTable"/>
                        </w:pPr>
                        <w:proofErr w:type="spellStart"/>
                        <w:proofErr w:type="gramStart"/>
                        <w:r>
                          <w:t>pronotum</w:t>
                        </w:r>
                        <w:proofErr w:type="spellEnd"/>
                        <w:proofErr w:type="gramEnd"/>
                        <w:r>
                          <w:t xml:space="preserve"> </w:t>
                        </w:r>
                        <w:r w:rsidRPr="00EE4F2D">
                          <w:t>x 30</w:t>
                        </w:r>
                        <w:r>
                          <w:t>.</w:t>
                        </w:r>
                      </w:p>
                      <w:p w:rsidR="00A00DD8" w:rsidRPr="006F6126" w:rsidRDefault="00A00DD8" w:rsidP="0086132E">
                        <w:pPr>
                          <w:pStyle w:val="PHEbodytextTable"/>
                          <w:rPr>
                            <w:sz w:val="16"/>
                          </w:rPr>
                        </w:pPr>
                        <w:r>
                          <w:rPr>
                            <w:sz w:val="16"/>
                          </w:rPr>
                          <w:t xml:space="preserve">(Illustration by C. </w:t>
                        </w:r>
                        <w:proofErr w:type="spellStart"/>
                        <w:r>
                          <w:rPr>
                            <w:sz w:val="16"/>
                          </w:rPr>
                          <w:t>Whitehorn</w:t>
                        </w:r>
                        <w:proofErr w:type="spellEnd"/>
                        <w:r>
                          <w:rPr>
                            <w:sz w:val="16"/>
                          </w:rPr>
                          <w:t>)</w:t>
                        </w:r>
                      </w:p>
                    </w:txbxContent>
                  </v:textbox>
                </v:shape>
              </v:group>
            </w:pict>
          </mc:Fallback>
        </mc:AlternateContent>
      </w:r>
    </w:p>
    <w:p w:rsidR="0086132E" w:rsidRPr="009E105B" w:rsidRDefault="0086132E" w:rsidP="0086132E">
      <w:pPr>
        <w:pStyle w:val="BodyText"/>
        <w:ind w:left="709"/>
      </w:pPr>
    </w:p>
    <w:p w:rsidR="0086132E" w:rsidRPr="009E105B" w:rsidRDefault="0086132E" w:rsidP="0086132E">
      <w:pPr>
        <w:jc w:val="both"/>
        <w:rPr>
          <w:rFonts w:cs="Arial"/>
          <w:szCs w:val="22"/>
        </w:rPr>
      </w:pPr>
    </w:p>
    <w:p w:rsidR="0086132E" w:rsidRPr="009E105B" w:rsidRDefault="0086132E" w:rsidP="0086132E">
      <w:pPr>
        <w:jc w:val="both"/>
        <w:rPr>
          <w:rFonts w:cs="Arial"/>
        </w:rPr>
      </w:pPr>
      <w:r w:rsidRPr="009E105B">
        <w:rPr>
          <w:rFonts w:cs="Arial"/>
        </w:rPr>
        <w:tab/>
      </w:r>
      <w:r w:rsidRPr="009E105B">
        <w:rPr>
          <w:rFonts w:cs="Arial"/>
        </w:rPr>
        <w:tab/>
      </w:r>
      <w:r w:rsidRPr="009E105B">
        <w:rPr>
          <w:rFonts w:cs="Arial"/>
        </w:rPr>
        <w:tab/>
      </w:r>
      <w:r w:rsidRPr="009E105B">
        <w:rPr>
          <w:rFonts w:cs="Arial"/>
        </w:rPr>
        <w:tab/>
      </w:r>
      <w:r w:rsidRPr="009E105B">
        <w:rPr>
          <w:rFonts w:cs="Arial"/>
        </w:rPr>
        <w:tab/>
      </w:r>
      <w:r w:rsidRPr="009E105B">
        <w:rPr>
          <w:rFonts w:cs="Arial"/>
        </w:rPr>
        <w:tab/>
      </w:r>
      <w:r w:rsidRPr="009E105B">
        <w:rPr>
          <w:rFonts w:cs="Arial"/>
        </w:rPr>
        <w:tab/>
      </w:r>
      <w:r w:rsidRPr="009E105B">
        <w:rPr>
          <w:rFonts w:cs="Arial"/>
        </w:rPr>
        <w:tab/>
      </w:r>
      <w:r w:rsidRPr="009E105B">
        <w:rPr>
          <w:rFonts w:cs="Arial"/>
        </w:rPr>
        <w:tab/>
      </w:r>
      <w:r w:rsidRPr="009E105B">
        <w:rPr>
          <w:rFonts w:cs="Arial"/>
        </w:rPr>
        <w:tab/>
      </w:r>
      <w:r w:rsidRPr="009E105B">
        <w:rPr>
          <w:rFonts w:cs="Arial"/>
        </w:rPr>
        <w:tab/>
      </w:r>
      <w:r w:rsidRPr="009E105B">
        <w:rPr>
          <w:rFonts w:cs="Arial"/>
        </w:rPr>
        <w:tab/>
      </w:r>
      <w:r w:rsidRPr="009E105B">
        <w:rPr>
          <w:rFonts w:cs="Arial"/>
        </w:rPr>
        <w:tab/>
      </w:r>
      <w:r w:rsidRPr="009E105B">
        <w:rPr>
          <w:rFonts w:cs="Arial"/>
        </w:rPr>
        <w:tab/>
      </w:r>
      <w:r w:rsidRPr="009E105B">
        <w:rPr>
          <w:rFonts w:cs="Arial"/>
        </w:rPr>
        <w:tab/>
      </w:r>
      <w:r w:rsidRPr="009E105B">
        <w:rPr>
          <w:rFonts w:cs="Arial"/>
        </w:rPr>
        <w:tab/>
      </w:r>
      <w:r w:rsidRPr="009E105B">
        <w:rPr>
          <w:rFonts w:cs="Arial"/>
        </w:rPr>
        <w:tab/>
      </w:r>
      <w:r w:rsidRPr="009E105B">
        <w:rPr>
          <w:rFonts w:cs="Arial"/>
        </w:rPr>
        <w:tab/>
      </w:r>
      <w:r w:rsidRPr="009E105B">
        <w:rPr>
          <w:rFonts w:cs="Arial"/>
          <w:color w:val="0000FF"/>
        </w:rPr>
        <w:t>.</w:t>
      </w:r>
    </w:p>
    <w:p w:rsidR="0086132E" w:rsidRPr="009E105B" w:rsidRDefault="0086132E" w:rsidP="0086132E">
      <w:pPr>
        <w:jc w:val="both"/>
        <w:rPr>
          <w:rFonts w:cs="Arial"/>
          <w:sz w:val="16"/>
        </w:rPr>
      </w:pPr>
      <w:r w:rsidRPr="009E105B">
        <w:rPr>
          <w:rFonts w:cs="Arial"/>
          <w:color w:val="FF0000"/>
          <w:sz w:val="16"/>
        </w:rPr>
        <w:tab/>
      </w:r>
      <w:r w:rsidRPr="009E105B">
        <w:rPr>
          <w:rFonts w:cs="Arial"/>
          <w:color w:val="FF0000"/>
          <w:sz w:val="16"/>
        </w:rPr>
        <w:tab/>
      </w:r>
      <w:r w:rsidRPr="009E105B">
        <w:rPr>
          <w:rFonts w:cs="Arial"/>
          <w:color w:val="FF0000"/>
          <w:sz w:val="16"/>
        </w:rPr>
        <w:tab/>
      </w:r>
      <w:r w:rsidRPr="009E105B">
        <w:rPr>
          <w:rFonts w:cs="Arial"/>
          <w:color w:val="FF0000"/>
          <w:sz w:val="16"/>
        </w:rPr>
        <w:tab/>
      </w:r>
      <w:r w:rsidRPr="009E105B">
        <w:rPr>
          <w:rFonts w:cs="Arial"/>
          <w:color w:val="FF0000"/>
          <w:sz w:val="16"/>
        </w:rPr>
        <w:tab/>
      </w:r>
      <w:r w:rsidRPr="009E105B">
        <w:rPr>
          <w:rFonts w:cs="Arial"/>
          <w:color w:val="FF0000"/>
          <w:sz w:val="16"/>
        </w:rPr>
        <w:tab/>
      </w:r>
    </w:p>
    <w:p w:rsidR="00036D28" w:rsidRDefault="0086132E" w:rsidP="0086132E">
      <w:pPr>
        <w:pStyle w:val="BodyText"/>
        <w:tabs>
          <w:tab w:val="left" w:pos="0"/>
          <w:tab w:val="left" w:pos="720"/>
          <w:tab w:val="left" w:pos="1440"/>
          <w:tab w:val="left" w:pos="2160"/>
          <w:tab w:val="left" w:pos="2880"/>
          <w:tab w:val="left" w:pos="3600"/>
          <w:tab w:val="left" w:pos="4320"/>
          <w:tab w:val="left" w:pos="5700"/>
        </w:tabs>
        <w:rPr>
          <w:rFonts w:ascii="Arial Bold" w:hAnsi="Arial Bold"/>
          <w:b/>
          <w:sz w:val="16"/>
          <w:szCs w:val="22"/>
        </w:rPr>
      </w:pPr>
      <w:r w:rsidRPr="009E105B">
        <w:rPr>
          <w:rFonts w:ascii="Arial Bold" w:hAnsi="Arial Bold"/>
          <w:b/>
          <w:sz w:val="16"/>
          <w:szCs w:val="22"/>
        </w:rPr>
        <w:tab/>
      </w:r>
      <w:r w:rsidRPr="009E105B">
        <w:rPr>
          <w:rFonts w:ascii="Arial Bold" w:hAnsi="Arial Bold"/>
          <w:b/>
          <w:sz w:val="16"/>
          <w:szCs w:val="22"/>
        </w:rPr>
        <w:tab/>
      </w:r>
    </w:p>
    <w:p w:rsidR="0086132E" w:rsidRPr="009E105B" w:rsidRDefault="0086132E" w:rsidP="005772C3">
      <w:pPr>
        <w:pStyle w:val="PHEreportHeading2BlueHighlight"/>
      </w:pPr>
      <w:bookmarkStart w:id="31" w:name="_Toc367879013"/>
      <w:bookmarkStart w:id="32" w:name="_Toc418151321"/>
      <w:r w:rsidRPr="009E105B">
        <w:t>Mites</w:t>
      </w:r>
      <w:bookmarkEnd w:id="31"/>
      <w:bookmarkEnd w:id="32"/>
      <w:r w:rsidR="00A00DD8">
        <w:fldChar w:fldCharType="begin" w:fldLock="1">
          <w:fldData xml:space="preserve">PEVuZE5vdGU+PENpdGU+PEF1dGhvcj5NYXRoaXNvbjwvQXV0aG9yPjxZZWFyPjIwMTQ8L1llYXI+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</w:fldData>
        </w:fldChar>
      </w:r>
      <w:r w:rsidR="00A00DD8">
        <w:instrText xml:space="preserve"> ADDIN EN.CITE </w:instrText>
      </w:r>
      <w:r w:rsidR="00A00DD8">
        <w:fldChar w:fldCharType="begin" w:fldLock="1">
          <w:fldData xml:space="preserve">PEVuZE5vdGU+PENpdGU+PEF1dGhvcj5NYXRoaXNvbjwvQXV0aG9yPjxZZWFyPjIwMTQ8L1llYXI+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</w:fldData>
        </w:fldChar>
      </w:r>
      <w:r w:rsidR="00A00DD8">
        <w:instrText xml:space="preserve"> ADDIN EN.CITE.DATA </w:instrText>
      </w:r>
      <w:r w:rsidR="00A00DD8">
        <w:fldChar w:fldCharType="end"/>
      </w:r>
      <w:r w:rsidR="00A00DD8">
        <w:fldChar w:fldCharType="separate"/>
      </w:r>
      <w:r w:rsidR="00A00DD8" w:rsidRPr="00A00DD8">
        <w:rPr>
          <w:noProof/>
          <w:vertAlign w:val="superscript"/>
        </w:rPr>
        <w:t>2</w:t>
      </w:r>
      <w:r w:rsidR="00A00DD8">
        <w:fldChar w:fldCharType="end"/>
      </w:r>
    </w:p>
    <w:p w:rsidR="0086132E" w:rsidRPr="009E105B" w:rsidRDefault="0086132E" w:rsidP="0086132E">
      <w:pPr>
        <w:pStyle w:val="PHEBodytext"/>
      </w:pPr>
      <w:r w:rsidRPr="009E105B">
        <w:t xml:space="preserve">Mites (subclass: </w:t>
      </w:r>
      <w:proofErr w:type="spellStart"/>
      <w:r w:rsidRPr="009E105B">
        <w:t>Acari</w:t>
      </w:r>
      <w:proofErr w:type="spellEnd"/>
      <w:r w:rsidRPr="009E105B">
        <w:t>) are arachnids (class: Arachnida) and as such have a fused body that shows no division into head, thorax and abdomen. The body bears eight legs in the adult stages.</w:t>
      </w:r>
    </w:p>
    <w:p w:rsidR="0086132E" w:rsidRDefault="0086132E" w:rsidP="0086132E">
      <w:pPr>
        <w:pStyle w:val="PHEBodytext"/>
        <w:rPr>
          <w:noProof/>
        </w:rPr>
      </w:pPr>
      <w:r w:rsidRPr="009E105B">
        <w:t>Mites are microscopic arachnids that occupy a diverse array of ecological niches. They are found in soil, air and water. They feed on plants, organic matter, other micro-organisms and occasionally vertebrates. The number of mites that are associated with man and that are of medical importance is extremely low. Mites typically require slide</w:t>
      </w:r>
      <w:r>
        <w:t xml:space="preserve"> </w:t>
      </w:r>
      <w:r w:rsidRPr="009E105B">
        <w:t>mounting and examination under a compound microscope for identification.</w:t>
      </w:r>
      <w:r w:rsidRPr="009E105B">
        <w:rPr>
          <w:noProof/>
        </w:rPr>
        <w:t xml:space="preserve"> </w:t>
      </w:r>
    </w:p>
    <w:p w:rsidR="0086132E" w:rsidRPr="009E105B" w:rsidRDefault="00AD5331" w:rsidP="0086132E">
      <w:pPr>
        <w:pStyle w:val="PHEBodytext"/>
      </w:pPr>
      <w:r w:rsidRPr="009E105B">
        <w:rPr>
          <w:noProof/>
          <w:szCs w:val="22"/>
        </w:rPr>
        <mc:AlternateContent>
          <mc:Choice Requires="wps">
            <w:drawing>
              <wp:anchor distT="0" distB="0" distL="114300" distR="114300" simplePos="0" relativeHeight="251699712" behindDoc="0" locked="0" layoutInCell="1" allowOverlap="1" wp14:anchorId="3C76E5CF" wp14:editId="385B15E2">
                <wp:simplePos x="0" y="0"/>
                <wp:positionH relativeFrom="column">
                  <wp:posOffset>1445895</wp:posOffset>
                </wp:positionH>
                <wp:positionV relativeFrom="paragraph">
                  <wp:posOffset>1004570</wp:posOffset>
                </wp:positionV>
                <wp:extent cx="1595120" cy="499745"/>
                <wp:effectExtent l="0" t="0" r="5080" b="0"/>
                <wp:wrapSquare wrapText="bothSides"/>
                <wp:docPr id="133"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5120" cy="4997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jc w:val="center"/>
                            </w:pPr>
                            <w:proofErr w:type="gramStart"/>
                            <w:r>
                              <w:t>A generalised mite.</w:t>
                            </w:r>
                            <w:proofErr w:type="gramEnd"/>
                          </w:p>
                          <w:p w:rsidR="00A00DD8" w:rsidRPr="00F836DD" w:rsidRDefault="00A00DD8" w:rsidP="0086132E">
                            <w:pPr>
                              <w:pStyle w:val="PHEbodytextTable"/>
                              <w:jc w:val="center"/>
                              <w:rPr>
                                <w:rFonts w:cs="Arial"/>
                                <w:sz w:val="16"/>
                                <w:szCs w:val="22"/>
                              </w:rPr>
                            </w:pPr>
                            <w:r>
                              <w:rPr>
                                <w:rFonts w:cs="Arial"/>
                                <w:sz w:val="16"/>
                              </w:rPr>
                              <w:t xml:space="preserve">(Illustration by C. </w:t>
                            </w:r>
                            <w:proofErr w:type="spellStart"/>
                            <w:r>
                              <w:rPr>
                                <w:rFonts w:cs="Arial"/>
                                <w:sz w:val="16"/>
                              </w:rPr>
                              <w:t>Whitehorn</w:t>
                            </w:r>
                            <w:proofErr w:type="spellEnd"/>
                            <w:r>
                              <w:rPr>
                                <w:rFonts w:cs="Arial"/>
                                <w:sz w:val="16"/>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9" o:spid="_x0000_s1090" type="#_x0000_t202" style="position:absolute;margin-left:113.85pt;margin-top:79.1pt;width:125.6pt;height:39.3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" stroked="f">
                <v:textbox>
                  <w:txbxContent>
                    <w:p w:rsidR="00A00DD8" w:rsidRDefault="00A00DD8" w:rsidP="0086132E">
                      <w:pPr>
                        <w:pStyle w:val="PHEbodytextTable"/>
                        <w:jc w:val="center"/>
                      </w:pPr>
                      <w:proofErr w:type="gramStart"/>
                      <w:r>
                        <w:t>A generalised mite.</w:t>
                      </w:r>
                      <w:proofErr w:type="gramEnd"/>
                    </w:p>
                    <w:p w:rsidR="00A00DD8" w:rsidRPr="00F836DD" w:rsidRDefault="00A00DD8" w:rsidP="0086132E">
                      <w:pPr>
                        <w:pStyle w:val="PHEbodytextTable"/>
                        <w:jc w:val="center"/>
                        <w:rPr>
                          <w:rFonts w:cs="Arial"/>
                          <w:sz w:val="16"/>
                          <w:szCs w:val="22"/>
                        </w:rPr>
                      </w:pPr>
                      <w:r>
                        <w:rPr>
                          <w:rFonts w:cs="Arial"/>
                          <w:sz w:val="16"/>
                        </w:rPr>
                        <w:t xml:space="preserve">(Illustration by C. </w:t>
                      </w:r>
                      <w:proofErr w:type="spellStart"/>
                      <w:r>
                        <w:rPr>
                          <w:rFonts w:cs="Arial"/>
                          <w:sz w:val="16"/>
                        </w:rPr>
                        <w:t>Whitehorn</w:t>
                      </w:r>
                      <w:proofErr w:type="spellEnd"/>
                      <w:r>
                        <w:rPr>
                          <w:rFonts w:cs="Arial"/>
                          <w:sz w:val="16"/>
                        </w:rPr>
                        <w:t>)</w:t>
                      </w:r>
                    </w:p>
                  </w:txbxContent>
                </v:textbox>
                <w10:wrap type="square"/>
              </v:shape>
            </w:pict>
          </mc:Fallback>
        </mc:AlternateContent>
      </w:r>
      <w:r w:rsidR="0086132E" w:rsidRPr="009E105B">
        <w:rPr>
          <w:noProof/>
        </w:rPr>
        <w:drawing>
          <wp:inline distT="0" distB="0" distL="0" distR="0" wp14:anchorId="19635738" wp14:editId="1315CA33">
            <wp:extent cx="1590675" cy="1637856"/>
            <wp:effectExtent l="0" t="0" r="0" b="635"/>
            <wp:docPr id="89" name="Picture 89" descr="m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ite"/>
                    <pic:cNvPicPr>
                      <a:picLocks noChangeAspect="1" noChangeArrowheads="1"/>
                    </pic:cNvPicPr>
                  </pic:nvPicPr>
                  <pic:blipFill>
                    <a:blip r:embed="rId77" cstate="print"/>
                    <a:srcRect/>
                    <a:stretch>
                      <a:fillRect/>
                    </a:stretch>
                  </pic:blipFill>
                  <pic:spPr bwMode="auto">
                    <a:xfrm>
                      <a:off x="0" y="0"/>
                      <a:ext cx="1590675" cy="1637856"/>
                    </a:xfrm>
                    <a:prstGeom prst="rect">
                      <a:avLst/>
                    </a:prstGeom>
                    <a:noFill/>
                    <a:ln w="9525">
                      <a:noFill/>
                      <a:miter lim="800000"/>
                      <a:headEnd/>
                      <a:tailEnd/>
                    </a:ln>
                  </pic:spPr>
                </pic:pic>
              </a:graphicData>
            </a:graphic>
          </wp:inline>
        </w:drawing>
      </w:r>
    </w:p>
    <w:p w:rsidR="0086132E" w:rsidRPr="009E105B" w:rsidRDefault="0086132E" w:rsidP="0086132E">
      <w:pPr>
        <w:pStyle w:val="PHEreportsub"/>
      </w:pPr>
    </w:p>
    <w:p w:rsidR="0086132E" w:rsidRPr="009E105B" w:rsidRDefault="0086132E" w:rsidP="0086132E">
      <w:pPr>
        <w:pStyle w:val="PHEreportsub"/>
      </w:pPr>
      <w:r w:rsidRPr="009E105B">
        <w:t xml:space="preserve">Description </w:t>
      </w:r>
    </w:p>
    <w:p w:rsidR="0086132E" w:rsidRPr="009E105B" w:rsidRDefault="0086132E" w:rsidP="0086132E">
      <w:pPr>
        <w:pStyle w:val="PHEBodytext"/>
      </w:pPr>
      <w:r w:rsidRPr="009E105B">
        <w:t xml:space="preserve">Mites are very small and normally range in size from 0.09–1.0mm in length (a few species can reach 15mm in length). The body is covered in a flexible cuticle that bears numerous setae often arranged in distinctive patterns. There is no division of the body into head, thorax and abdomen but the conspicuous mouthparts may be confused with a head. Mouthparts consist of a pair of palps and a pair of chelicerae (cutting/piercing apparatus). Adult and </w:t>
      </w:r>
      <w:proofErr w:type="spellStart"/>
      <w:r w:rsidRPr="009E105B">
        <w:t>nymphal</w:t>
      </w:r>
      <w:proofErr w:type="spellEnd"/>
      <w:r w:rsidRPr="009E105B">
        <w:t xml:space="preserve"> stages have eight legs whereas the larval stage has six legs. Larvae could thus be confused with insects but for their lack of body division. Mites may be differentiated from ticks by the following characters: mites have no prominent toothed </w:t>
      </w:r>
      <w:proofErr w:type="spellStart"/>
      <w:r w:rsidRPr="009E105B">
        <w:t>hypostome</w:t>
      </w:r>
      <w:proofErr w:type="spellEnd"/>
      <w:r w:rsidRPr="009E105B">
        <w:t xml:space="preserve"> in the mouthparts and no Haller’s organ on the tarsi of the foreleg (see tick section).</w:t>
      </w:r>
    </w:p>
    <w:p w:rsidR="0086132E" w:rsidRPr="009E105B" w:rsidRDefault="0086132E" w:rsidP="0086132E">
      <w:pPr>
        <w:pStyle w:val="PHEBodytext"/>
      </w:pPr>
      <w:r w:rsidRPr="009E105B">
        <w:t>Although mites are generally much smaller than ticks, size is not the best character for differentiating the two groups. Mites often have sclerotized regions on the body surface called shields and these, together with the setae that arise from them, are useful characters for identification.</w:t>
      </w:r>
      <w:r w:rsidRPr="009E105B">
        <w:tab/>
      </w:r>
    </w:p>
    <w:p w:rsidR="0086132E" w:rsidRPr="009E105B" w:rsidRDefault="0086132E" w:rsidP="0086132E">
      <w:pPr>
        <w:pStyle w:val="PHEreportsub"/>
      </w:pPr>
      <w:r w:rsidRPr="009E105B">
        <w:t>Lifecycle</w:t>
      </w:r>
    </w:p>
    <w:p w:rsidR="0086132E" w:rsidRPr="009E105B" w:rsidRDefault="0086132E" w:rsidP="0086132E">
      <w:pPr>
        <w:pStyle w:val="PHEBodytext"/>
        <w:rPr>
          <w:b/>
        </w:rPr>
      </w:pPr>
      <w:r w:rsidRPr="009E105B">
        <w:t>Mites demonstrate an incomplete lifecycle but the immature and adult stages may occupy widely different ecological niches. Lifecycles</w:t>
      </w:r>
      <w:r w:rsidRPr="009E105B">
        <w:rPr>
          <w:b/>
        </w:rPr>
        <w:t xml:space="preserve"> </w:t>
      </w:r>
      <w:r w:rsidRPr="009E105B">
        <w:t xml:space="preserve">are given for each of the medically important mites in the appropriate section but a generalised lifecycle follows: </w:t>
      </w:r>
      <w:r w:rsidRPr="009E105B">
        <w:lastRenderedPageBreak/>
        <w:t xml:space="preserve">egg to six-legged larva, larva to eight-legged </w:t>
      </w:r>
      <w:proofErr w:type="spellStart"/>
      <w:r w:rsidRPr="009E105B">
        <w:t>nymphal</w:t>
      </w:r>
      <w:proofErr w:type="spellEnd"/>
      <w:r w:rsidRPr="009E105B">
        <w:t xml:space="preserve"> stage/s, nymph to adult. Female mites produce a small number of relatively large eggs which hatch to give the larva. After feeding the larva moults to give the nymph and the nymph may have up to three developmental stages (depending on species); </w:t>
      </w:r>
      <w:proofErr w:type="spellStart"/>
      <w:r w:rsidRPr="009E105B">
        <w:t>protonymph</w:t>
      </w:r>
      <w:proofErr w:type="spellEnd"/>
      <w:r w:rsidRPr="009E105B">
        <w:t xml:space="preserve">, </w:t>
      </w:r>
      <w:proofErr w:type="spellStart"/>
      <w:r w:rsidRPr="009E105B">
        <w:t>deutonymph</w:t>
      </w:r>
      <w:proofErr w:type="spellEnd"/>
      <w:r w:rsidRPr="009E105B">
        <w:t xml:space="preserve"> and </w:t>
      </w:r>
      <w:proofErr w:type="spellStart"/>
      <w:r w:rsidRPr="009E105B">
        <w:t>tritonymph</w:t>
      </w:r>
      <w:proofErr w:type="spellEnd"/>
      <w:r w:rsidRPr="009E105B">
        <w:t xml:space="preserve">. At least one </w:t>
      </w:r>
      <w:proofErr w:type="spellStart"/>
      <w:r w:rsidRPr="009E105B">
        <w:t>nymphal</w:t>
      </w:r>
      <w:proofErr w:type="spellEnd"/>
      <w:r w:rsidRPr="009E105B">
        <w:t xml:space="preserve"> stage is dormant. The nymph eventually moults to give the adult.</w:t>
      </w:r>
    </w:p>
    <w:p w:rsidR="0086132E" w:rsidRPr="009E105B" w:rsidRDefault="0086132E" w:rsidP="0086132E">
      <w:pPr>
        <w:rPr>
          <w:rFonts w:cs="Arial"/>
          <w:szCs w:val="22"/>
        </w:rPr>
      </w:pPr>
      <w:r w:rsidRPr="009E105B">
        <w:rPr>
          <w:rFonts w:cs="Arial"/>
          <w:noProof/>
          <w:szCs w:val="22"/>
        </w:rPr>
        <mc:AlternateContent>
          <mc:Choice Requires="wps">
            <w:drawing>
              <wp:anchor distT="0" distB="0" distL="114300" distR="114300" simplePos="0" relativeHeight="251700736" behindDoc="0" locked="0" layoutInCell="1" allowOverlap="1" wp14:anchorId="45FACB9C" wp14:editId="41620BA5">
                <wp:simplePos x="0" y="0"/>
                <wp:positionH relativeFrom="column">
                  <wp:posOffset>2160905</wp:posOffset>
                </wp:positionH>
                <wp:positionV relativeFrom="paragraph">
                  <wp:posOffset>1059180</wp:posOffset>
                </wp:positionV>
                <wp:extent cx="2109470" cy="539750"/>
                <wp:effectExtent l="0" t="0" r="5080" b="0"/>
                <wp:wrapNone/>
                <wp:docPr id="132"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539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proofErr w:type="gramStart"/>
                            <w:r>
                              <w:t>A simplified mite lifecycle.</w:t>
                            </w:r>
                            <w:proofErr w:type="gramEnd"/>
                          </w:p>
                          <w:p w:rsidR="00A00DD8" w:rsidRPr="00556E7F" w:rsidRDefault="00A00DD8" w:rsidP="0086132E">
                            <w:pPr>
                              <w:pStyle w:val="PHEbodytextTable"/>
                              <w:rPr>
                                <w:sz w:val="16"/>
                                <w:szCs w:val="16"/>
                              </w:rPr>
                            </w:pPr>
                            <w:r w:rsidRPr="00556E7F">
                              <w:rPr>
                                <w:sz w:val="16"/>
                                <w:szCs w:val="16"/>
                              </w:rPr>
                              <w:t xml:space="preserve">(Illustrated by C. </w:t>
                            </w:r>
                            <w:proofErr w:type="spellStart"/>
                            <w:r w:rsidRPr="00556E7F">
                              <w:rPr>
                                <w:sz w:val="16"/>
                                <w:szCs w:val="16"/>
                              </w:rPr>
                              <w:t>Whitehorn</w:t>
                            </w:r>
                            <w:proofErr w:type="spellEnd"/>
                            <w:r w:rsidRPr="00556E7F">
                              <w:rPr>
                                <w:sz w:val="16"/>
                                <w:szCs w:val="16"/>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7" o:spid="_x0000_s1091" type="#_x0000_t202" style="position:absolute;left:0;text-align:left;margin-left:170.15pt;margin-top:83.4pt;width:166.1pt;height:42.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" stroked="f">
                <v:textbox>
                  <w:txbxContent>
                    <w:p w:rsidR="00A00DD8" w:rsidRDefault="00A00DD8" w:rsidP="0086132E">
                      <w:pPr>
                        <w:pStyle w:val="PHEbodytextTable"/>
                      </w:pPr>
                      <w:proofErr w:type="gramStart"/>
                      <w:r>
                        <w:t>A simplified mite lifecycle.</w:t>
                      </w:r>
                      <w:proofErr w:type="gramEnd"/>
                    </w:p>
                    <w:p w:rsidR="00A00DD8" w:rsidRPr="00556E7F" w:rsidRDefault="00A00DD8" w:rsidP="0086132E">
                      <w:pPr>
                        <w:pStyle w:val="PHEbodytextTable"/>
                        <w:rPr>
                          <w:sz w:val="16"/>
                          <w:szCs w:val="16"/>
                        </w:rPr>
                      </w:pPr>
                      <w:r w:rsidRPr="00556E7F">
                        <w:rPr>
                          <w:sz w:val="16"/>
                          <w:szCs w:val="16"/>
                        </w:rPr>
                        <w:t xml:space="preserve">(Illustrated by C. </w:t>
                      </w:r>
                      <w:proofErr w:type="spellStart"/>
                      <w:r w:rsidRPr="00556E7F">
                        <w:rPr>
                          <w:sz w:val="16"/>
                          <w:szCs w:val="16"/>
                        </w:rPr>
                        <w:t>Whitehorn</w:t>
                      </w:r>
                      <w:proofErr w:type="spellEnd"/>
                      <w:r w:rsidRPr="00556E7F">
                        <w:rPr>
                          <w:sz w:val="16"/>
                          <w:szCs w:val="16"/>
                        </w:rPr>
                        <w:t>)</w:t>
                      </w:r>
                    </w:p>
                  </w:txbxContent>
                </v:textbox>
              </v:shape>
            </w:pict>
          </mc:Fallback>
        </mc:AlternateContent>
      </w:r>
      <w:r w:rsidRPr="009E105B">
        <w:rPr>
          <w:rFonts w:cs="Arial"/>
          <w:noProof/>
          <w:szCs w:val="22"/>
        </w:rPr>
        <w:drawing>
          <wp:inline distT="0" distB="0" distL="0" distR="0" wp14:anchorId="696588F6" wp14:editId="77444544">
            <wp:extent cx="2226365" cy="1892113"/>
            <wp:effectExtent l="0" t="0" r="2540" b="0"/>
            <wp:docPr id="126" name="Picture 126" descr="mite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itelife"/>
                    <pic:cNvPicPr>
                      <a:picLocks noChangeAspect="1" noChangeArrowheads="1"/>
                    </pic:cNvPicPr>
                  </pic:nvPicPr>
                  <pic:blipFill>
                    <a:blip r:embed="rId78" cstate="print"/>
                    <a:srcRect/>
                    <a:stretch>
                      <a:fillRect/>
                    </a:stretch>
                  </pic:blipFill>
                  <pic:spPr bwMode="auto">
                    <a:xfrm>
                      <a:off x="0" y="0"/>
                      <a:ext cx="2224405" cy="1890447"/>
                    </a:xfrm>
                    <a:prstGeom prst="rect">
                      <a:avLst/>
                    </a:prstGeom>
                    <a:noFill/>
                    <a:ln w="9525">
                      <a:noFill/>
                      <a:miter lim="800000"/>
                      <a:headEnd/>
                      <a:tailEnd/>
                    </a:ln>
                  </pic:spPr>
                </pic:pic>
              </a:graphicData>
            </a:graphic>
          </wp:inline>
        </w:drawing>
      </w:r>
    </w:p>
    <w:p w:rsidR="0086132E" w:rsidRPr="009E105B" w:rsidRDefault="0086132E" w:rsidP="0086132E">
      <w:pPr>
        <w:pStyle w:val="PHEreportsub"/>
      </w:pPr>
      <w:r w:rsidRPr="009E105B">
        <w:t xml:space="preserve">Medically important mites </w:t>
      </w:r>
    </w:p>
    <w:p w:rsidR="0086132E" w:rsidRPr="009E105B" w:rsidRDefault="0086132E" w:rsidP="0086132E">
      <w:pPr>
        <w:pStyle w:val="PHEBodytext"/>
        <w:rPr>
          <w:rFonts w:cs="Arial"/>
          <w:szCs w:val="22"/>
        </w:rPr>
      </w:pPr>
      <w:r w:rsidRPr="009E105B">
        <w:t xml:space="preserve">The </w:t>
      </w:r>
      <w:proofErr w:type="spellStart"/>
      <w:r w:rsidRPr="009E105B">
        <w:t>ectoparasitic</w:t>
      </w:r>
      <w:proofErr w:type="spellEnd"/>
      <w:r w:rsidRPr="009E105B">
        <w:t xml:space="preserve"> mites of medical importance are </w:t>
      </w:r>
      <w:proofErr w:type="spellStart"/>
      <w:r w:rsidRPr="009E105B">
        <w:rPr>
          <w:i/>
        </w:rPr>
        <w:t>Sarcoptes</w:t>
      </w:r>
      <w:proofErr w:type="spellEnd"/>
      <w:r w:rsidRPr="009E105B">
        <w:rPr>
          <w:i/>
        </w:rPr>
        <w:t xml:space="preserve"> </w:t>
      </w:r>
      <w:proofErr w:type="spellStart"/>
      <w:r w:rsidRPr="009E105B">
        <w:rPr>
          <w:i/>
        </w:rPr>
        <w:t>scabiei</w:t>
      </w:r>
      <w:proofErr w:type="spellEnd"/>
      <w:r w:rsidRPr="009E105B">
        <w:t xml:space="preserve"> (scabies mite, itch mite), </w:t>
      </w:r>
      <w:proofErr w:type="spellStart"/>
      <w:r w:rsidRPr="009E105B">
        <w:rPr>
          <w:i/>
        </w:rPr>
        <w:t>Demodex</w:t>
      </w:r>
      <w:proofErr w:type="spellEnd"/>
      <w:r w:rsidRPr="009E105B">
        <w:rPr>
          <w:i/>
        </w:rPr>
        <w:t xml:space="preserve"> </w:t>
      </w:r>
      <w:r w:rsidRPr="009E105B">
        <w:t xml:space="preserve">species (follicle mites) and </w:t>
      </w:r>
      <w:proofErr w:type="spellStart"/>
      <w:r w:rsidRPr="009E105B">
        <w:t>trombiculid</w:t>
      </w:r>
      <w:proofErr w:type="spellEnd"/>
      <w:r w:rsidRPr="009E105B">
        <w:t xml:space="preserve"> mites (chiggers). Some animal and bird mites may bite man in the absence of their primary hosts and </w:t>
      </w:r>
      <w:proofErr w:type="spellStart"/>
      <w:r w:rsidRPr="009E105B">
        <w:rPr>
          <w:i/>
        </w:rPr>
        <w:t>Dermanyssus</w:t>
      </w:r>
      <w:proofErr w:type="spellEnd"/>
      <w:r w:rsidRPr="009E105B">
        <w:rPr>
          <w:i/>
        </w:rPr>
        <w:t xml:space="preserve"> </w:t>
      </w:r>
      <w:proofErr w:type="spellStart"/>
      <w:r w:rsidRPr="009E105B">
        <w:rPr>
          <w:i/>
        </w:rPr>
        <w:t>gallinae</w:t>
      </w:r>
      <w:proofErr w:type="spellEnd"/>
      <w:r w:rsidRPr="009E105B">
        <w:rPr>
          <w:i/>
        </w:rPr>
        <w:t xml:space="preserve"> </w:t>
      </w:r>
      <w:r w:rsidRPr="009E105B">
        <w:rPr>
          <w:iCs/>
        </w:rPr>
        <w:t xml:space="preserve">(the chicken mite) </w:t>
      </w:r>
      <w:r w:rsidRPr="009E105B">
        <w:t xml:space="preserve">is given as an example. Refer to Lane and </w:t>
      </w:r>
      <w:proofErr w:type="spellStart"/>
      <w:r w:rsidRPr="009E105B">
        <w:t>Crosskey</w:t>
      </w:r>
      <w:proofErr w:type="spellEnd"/>
      <w:r w:rsidRPr="009E105B">
        <w:t xml:space="preserve"> and Baker for keys to the families and genera of parasitic mites</w:t>
      </w:r>
      <w:r w:rsidR="00A00DD8">
        <w:fldChar w:fldCharType="begin" w:fldLock="1"/>
      </w:r>
      <w:r w:rsidR="00A00DD8">
        <w:instrText xml:space="preserve"> ADDIN EN.CITE &lt;EndNote&gt;&lt;Cite&gt;&lt;Author&gt;The Natural History Museum&lt;/Author&gt;&lt;Year&gt;1999&lt;/Year&gt;&lt;RecNum&gt;20&lt;/RecNum&gt;&lt;DisplayText&gt;&lt;style face="superscript"&gt;9&lt;/style&gt;&lt;/DisplayText&gt;&lt;record&gt;&lt;rec-number&gt;20&lt;/rec-number&gt;&lt;foreign-keys&gt;&lt;key app="EN" db-id="ed0x2s95wv9perestasx5fxm0rpvzfsa2p2p" timestamp="1530096756"&gt;20&lt;/key&gt;&lt;/foreign-keys&gt;&lt;ref-type name="Book"&gt;6&lt;/ref-type&gt;&lt;contributors&gt;&lt;authors&gt;&lt;author&gt;The Natural History Museum,&lt;/author&gt;&lt;/authors&gt;&lt;tertiary-authors&gt;&lt;author&gt;Baker,A.&lt;/author&gt;&lt;/tertiary-authors&gt;&lt;/contributors&gt;&lt;titles&gt;&lt;title&gt;Mites and Ticks of Domestic Animals: an Identification Guide and Information Source&lt;/title&gt;&lt;/titles&gt;&lt;reprint-edition&gt;Not in File&lt;/reprint-edition&gt;&lt;keywords&gt;&lt;keyword&gt;Animal&lt;/keyword&gt;&lt;keyword&gt;Animals&lt;/keyword&gt;&lt;keyword&gt;G 9&lt;/keyword&gt;&lt;keyword&gt;Identification&lt;/keyword&gt;&lt;keyword&gt;Ticks&lt;/keyword&gt;&lt;/keywords&gt;&lt;dates&gt;&lt;year&gt;1999&lt;/year&gt;&lt;pub-dates&gt;&lt;date&gt;1999&lt;/date&gt;&lt;/pub-dates&gt;&lt;/dates&gt;&lt;publisher&gt;The Stationary Office Books&lt;/publisher&gt;&lt;label&gt;2840&lt;/label&gt;&lt;urls&gt;&lt;/urls&gt;&lt;/record&gt;&lt;/Cite&gt;&lt;/EndNote&gt;</w:instrText>
      </w:r>
      <w:r w:rsidR="00A00DD8">
        <w:fldChar w:fldCharType="separate"/>
      </w:r>
      <w:r w:rsidR="00A00DD8" w:rsidRPr="00A00DD8">
        <w:rPr>
          <w:noProof/>
          <w:vertAlign w:val="superscript"/>
        </w:rPr>
        <w:t>9</w:t>
      </w:r>
      <w:r w:rsidR="00A00DD8">
        <w:fldChar w:fldCharType="end"/>
      </w:r>
      <w:r w:rsidRPr="009E105B">
        <w:t>.</w:t>
      </w:r>
    </w:p>
    <w:p w:rsidR="0086132E" w:rsidRPr="009E105B" w:rsidRDefault="0086132E" w:rsidP="0086132E">
      <w:pPr>
        <w:pStyle w:val="PHEreportsub"/>
      </w:pPr>
      <w:r w:rsidRPr="009E105B">
        <w:t xml:space="preserve">Preparation of material  </w:t>
      </w:r>
    </w:p>
    <w:p w:rsidR="0086132E" w:rsidRDefault="0086132E" w:rsidP="0086132E">
      <w:pPr>
        <w:pStyle w:val="PHEBodytext"/>
      </w:pPr>
      <w:r w:rsidRPr="009E105B">
        <w:t xml:space="preserve">Mites should be killed and preserved in 70% ethanol or </w:t>
      </w:r>
      <w:proofErr w:type="spellStart"/>
      <w:r w:rsidRPr="009E105B">
        <w:t>Oudeman’s</w:t>
      </w:r>
      <w:proofErr w:type="spellEnd"/>
      <w:r w:rsidRPr="009E105B">
        <w:t xml:space="preserve"> solution prior to preparation (</w:t>
      </w:r>
      <w:proofErr w:type="spellStart"/>
      <w:r w:rsidRPr="009E105B">
        <w:t>Oudeman’s</w:t>
      </w:r>
      <w:proofErr w:type="spellEnd"/>
      <w:r w:rsidRPr="009E105B">
        <w:t xml:space="preserve"> solution prevents dehydration of specimens in long term storage. It consists of 87 parts 70% ethanol, 5 parts glycerine and 8 parts glacial acetic acid). Transfer soft-bodied or weakly sclerotized mites into a drop of Hoyer’s medium on a slide, add a coverslip and examine with care (Hoyer’s medium consists of 50mL</w:t>
      </w:r>
      <w:r w:rsidRPr="009E105B">
        <w:rPr>
          <w:color w:val="0000FF"/>
        </w:rPr>
        <w:t xml:space="preserve"> </w:t>
      </w:r>
      <w:r w:rsidRPr="009E105B">
        <w:t xml:space="preserve">distilled water, 30g crystalline gum Arabic, 200g chloral hydrate and 20mL glycerine). Sclerotized mites should be cleared prior to slide mounting by transferring to </w:t>
      </w:r>
      <w:proofErr w:type="spellStart"/>
      <w:r w:rsidRPr="009E105B">
        <w:t>lactophenol</w:t>
      </w:r>
      <w:proofErr w:type="spellEnd"/>
      <w:r w:rsidRPr="009E105B">
        <w:t xml:space="preserve"> for 4 to 72 hours till clear (</w:t>
      </w:r>
      <w:proofErr w:type="spellStart"/>
      <w:r w:rsidRPr="009E105B">
        <w:t>Lactophenol</w:t>
      </w:r>
      <w:proofErr w:type="spellEnd"/>
      <w:r w:rsidRPr="009E105B">
        <w:t xml:space="preserve"> consists of 50 parts lactic acid, 25 parts phenol crystals and 25 parts distilled water). When clear the mite should be rinsed three times in distilled water (10 minutes each rinse) and mounted in Hoyer’s medium as above. For a permanent preparation the slide should be baked at 50°C in an incubator for 4 days and the coverslip ringed with clear nail varnish. Label the slide with the identification, reference number and collection data</w:t>
      </w:r>
      <w:r w:rsidR="00A00DD8">
        <w:fldChar w:fldCharType="begin" w:fldLock="1"/>
      </w:r>
      <w:r w:rsidR="00A00DD8">
        <w:instrText xml:space="preserve"> ADDIN EN.CITE &lt;EndNote&gt;&lt;Cite&gt;&lt;Author&gt;The Natural History Museum&lt;/Author&gt;&lt;Year&gt;1999&lt;/Year&gt;&lt;RecNum&gt;20&lt;/RecNum&gt;&lt;DisplayText&gt;&lt;style face="superscript"&gt;9&lt;/style&gt;&lt;/DisplayText&gt;&lt;record&gt;&lt;rec-number&gt;20&lt;/rec-number&gt;&lt;foreign-keys&gt;&lt;key app="EN" db-id="ed0x2s95wv9perestasx5fxm0rpvzfsa2p2p" timestamp="1530096756"&gt;20&lt;/key&gt;&lt;/foreign-keys&gt;&lt;ref-type name="Book"&gt;6&lt;/ref-type&gt;&lt;contributors&gt;&lt;authors&gt;&lt;author&gt;The Natural History Museum,&lt;/author&gt;&lt;/authors&gt;&lt;tertiary-authors&gt;&lt;author&gt;Baker,A.&lt;/author&gt;&lt;/tertiary-authors&gt;&lt;/contributors&gt;&lt;titles&gt;&lt;title&gt;Mites and Ticks of Domestic Animals: an Identification Guide and Information Source&lt;/title&gt;&lt;/titles&gt;&lt;reprint-edition&gt;Not in File&lt;/reprint-edition&gt;&lt;keywords&gt;&lt;keyword&gt;Animal&lt;/keyword&gt;&lt;keyword&gt;Animals&lt;/keyword&gt;&lt;keyword&gt;G 9&lt;/keyword&gt;&lt;keyword&gt;Identification&lt;/keyword&gt;&lt;keyword&gt;Ticks&lt;/keyword&gt;&lt;/keywords&gt;&lt;dates&gt;&lt;year&gt;1999&lt;/year&gt;&lt;pub-dates&gt;&lt;date&gt;1999&lt;/date&gt;&lt;/pub-dates&gt;&lt;/dates&gt;&lt;publisher&gt;The Stationary Office Books&lt;/publisher&gt;&lt;label&gt;2840&lt;/label&gt;&lt;urls&gt;&lt;/urls&gt;&lt;/record&gt;&lt;/Cite&gt;&lt;/EndNote&gt;</w:instrText>
      </w:r>
      <w:r w:rsidR="00A00DD8">
        <w:fldChar w:fldCharType="separate"/>
      </w:r>
      <w:r w:rsidR="00A00DD8" w:rsidRPr="00A00DD8">
        <w:rPr>
          <w:noProof/>
          <w:vertAlign w:val="superscript"/>
        </w:rPr>
        <w:t>9</w:t>
      </w:r>
      <w:r w:rsidR="00A00DD8">
        <w:fldChar w:fldCharType="end"/>
      </w:r>
      <w:r w:rsidRPr="009E105B">
        <w:t>.</w:t>
      </w:r>
    </w:p>
    <w:p w:rsidR="0086132E" w:rsidRPr="009E105B" w:rsidRDefault="0086132E" w:rsidP="00036D28">
      <w:pPr>
        <w:pStyle w:val="PHEreportHeading2BlueHighlight"/>
      </w:pPr>
      <w:bookmarkStart w:id="33" w:name="_Toc278367457"/>
      <w:proofErr w:type="spellStart"/>
      <w:r w:rsidRPr="009E105B">
        <w:rPr>
          <w:i/>
        </w:rPr>
        <w:t>Sarcoptes</w:t>
      </w:r>
      <w:proofErr w:type="spellEnd"/>
      <w:r w:rsidRPr="009E105B">
        <w:rPr>
          <w:i/>
        </w:rPr>
        <w:t xml:space="preserve"> </w:t>
      </w:r>
      <w:proofErr w:type="spellStart"/>
      <w:r w:rsidRPr="009E105B">
        <w:rPr>
          <w:i/>
        </w:rPr>
        <w:t>scabiei</w:t>
      </w:r>
      <w:proofErr w:type="spellEnd"/>
      <w:r w:rsidRPr="009E105B">
        <w:t xml:space="preserve"> (the </w:t>
      </w:r>
      <w:r w:rsidR="00337DF6" w:rsidRPr="009E105B">
        <w:t>scabies m</w:t>
      </w:r>
      <w:r w:rsidRPr="009E105B">
        <w:t>ite)</w:t>
      </w:r>
      <w:bookmarkEnd w:id="33"/>
      <w:r w:rsidR="00A00DD8">
        <w:fldChar w:fldCharType="begin" w:fldLock="1"/>
      </w:r>
      <w:r w:rsidR="00A00DD8">
        <w:instrText xml:space="preserve"> ADDIN EN.CITE &lt;EndNote&gt;&lt;Cite&gt;&lt;Author&gt;Nordlund&lt;/Author&gt;&lt;Year&gt;2009&lt;/Year&gt;&lt;RecNum&gt;23&lt;/RecNum&gt;&lt;DisplayText&gt;&lt;style face="superscript"&gt;3&lt;/style&gt;&lt;/DisplayText&gt;&lt;record&gt;&lt;rec-number&gt;23&lt;/rec-number&gt;&lt;foreign-keys&gt;&lt;key app="EN" db-id="ed0x2s95wv9perestasx5fxm0rpvzfsa2p2p" timestamp="1530096756"&gt;23&lt;/key&gt;&lt;/foreign-keys&gt;&lt;ref-type name="Journal Article"&gt;17&lt;/ref-type&gt;&lt;contributors&gt;&lt;authors&gt;&lt;author&gt;Nordlund,J.J.,&lt;/author&gt;&lt;/authors&gt;&lt;/contributors&gt;&lt;auth-address&gt;Wright State Boonshoft School of Medicine, Dayton, OH 45202, USA. jjnordlund@fuse.net&lt;/auth-address&gt;&lt;titles&gt;&lt;title&gt;Cutaneous ectoparasites&lt;/title&gt;&lt;secondary-title&gt;Dermatol.Ther.&lt;/secondary-title&gt;&lt;/titles&gt;&lt;periodical&gt;&lt;full-title&gt;Dermatol.Ther.&lt;/full-title&gt;&lt;/periodical&gt;&lt;pages&gt;503-517&lt;/pages&gt;&lt;volume&gt;22&lt;/volume&gt;&lt;number&gt;6&lt;/number&gt;&lt;reprint-edition&gt;Not in File&lt;/reprint-edition&gt;&lt;keywords&gt;&lt;keyword&gt;Antiparasitic Agents&lt;/keyword&gt;&lt;keyword&gt;Developed Countries&lt;/keyword&gt;&lt;keyword&gt;diagnosis&lt;/keyword&gt;&lt;keyword&gt;drug therapy&lt;/keyword&gt;&lt;keyword&gt;Ectoparasitic Infestations&lt;/keyword&gt;&lt;keyword&gt;Environment&lt;/keyword&gt;&lt;keyword&gt;G 9&lt;/keyword&gt;&lt;keyword&gt;Human&lt;/keyword&gt;&lt;keyword&gt;Humans&lt;/keyword&gt;&lt;keyword&gt;Larva&lt;/keyword&gt;&lt;keyword&gt;Larva Migrans&lt;/keyword&gt;&lt;keyword&gt;Medicine&lt;/keyword&gt;&lt;keyword&gt;Parasites&lt;/keyword&gt;&lt;keyword&gt;Skin&lt;/keyword&gt;&lt;keyword&gt;Skin Diseases,Parasitic&lt;/keyword&gt;&lt;keyword&gt;therapeutic use&lt;/keyword&gt;&lt;keyword&gt;World Health&lt;/keyword&gt;&lt;/keywords&gt;&lt;dates&gt;&lt;year&gt;2009&lt;/year&gt;&lt;pub-dates&gt;&lt;date&gt;11/2009&lt;/date&gt;&lt;/pub-dates&gt;&lt;/dates&gt;&lt;label&gt;37518&lt;/label&gt;&lt;urls&gt;&lt;related-urls&gt;&lt;url&gt;&lt;style face="underline" font="default" size="100%"&gt;http://www.ncbi.nlm.nih.gov/pubmed/19889135&lt;/style&gt;&lt;/url&gt;&lt;url&gt;&lt;style face="underline" font="default" size="100%"&gt;https://onlinelibrary.wiley.com/doi/abs/10.1111/j.1529-8019.2009.01273.x&lt;/style&gt;&lt;/url&gt;&lt;/related-urls&gt;&lt;/urls&gt;&lt;electronic-resource-num&gt;DTH1273 [pii];10.1111/j.1529-8019.2009.01273.x [doi]&lt;/electronic-resource-num&gt;&lt;/record&gt;&lt;/Cite&gt;&lt;/EndNote&gt;</w:instrText>
      </w:r>
      <w:r w:rsidR="00A00DD8">
        <w:fldChar w:fldCharType="separate"/>
      </w:r>
      <w:r w:rsidR="00A00DD8" w:rsidRPr="00A00DD8">
        <w:rPr>
          <w:noProof/>
          <w:vertAlign w:val="superscript"/>
        </w:rPr>
        <w:t>3</w:t>
      </w:r>
      <w:r w:rsidR="00A00DD8">
        <w:fldChar w:fldCharType="end"/>
      </w:r>
    </w:p>
    <w:p w:rsidR="0086132E" w:rsidRPr="009E105B" w:rsidRDefault="0086132E" w:rsidP="0086132E">
      <w:pPr>
        <w:pStyle w:val="PHEBodytext"/>
        <w:rPr>
          <w:szCs w:val="22"/>
        </w:rPr>
      </w:pPr>
      <w:r w:rsidRPr="009E105B">
        <w:rPr>
          <w:szCs w:val="22"/>
        </w:rPr>
        <w:t xml:space="preserve">Cosmopolitan in distribution, </w:t>
      </w:r>
      <w:proofErr w:type="spellStart"/>
      <w:r w:rsidRPr="009E105B">
        <w:rPr>
          <w:i/>
          <w:iCs/>
          <w:szCs w:val="22"/>
        </w:rPr>
        <w:t>Sarcoptes</w:t>
      </w:r>
      <w:proofErr w:type="spellEnd"/>
      <w:r w:rsidRPr="009E105B">
        <w:rPr>
          <w:i/>
          <w:szCs w:val="22"/>
        </w:rPr>
        <w:t xml:space="preserve"> </w:t>
      </w:r>
      <w:proofErr w:type="spellStart"/>
      <w:r w:rsidRPr="009E105B">
        <w:rPr>
          <w:i/>
          <w:szCs w:val="22"/>
        </w:rPr>
        <w:t>scabiei</w:t>
      </w:r>
      <w:proofErr w:type="spellEnd"/>
      <w:r w:rsidRPr="009E105B">
        <w:rPr>
          <w:i/>
          <w:szCs w:val="22"/>
        </w:rPr>
        <w:t xml:space="preserve"> </w:t>
      </w:r>
      <w:r w:rsidRPr="009E105B">
        <w:rPr>
          <w:szCs w:val="22"/>
        </w:rPr>
        <w:t xml:space="preserve">causes scabies in man </w:t>
      </w:r>
      <w:r w:rsidRPr="009E105B">
        <w:t xml:space="preserve">and can affect people of any socio-economic class. A number of other species of </w:t>
      </w:r>
      <w:proofErr w:type="spellStart"/>
      <w:r w:rsidRPr="009E105B">
        <w:rPr>
          <w:i/>
        </w:rPr>
        <w:t>Sarcoptes</w:t>
      </w:r>
      <w:proofErr w:type="spellEnd"/>
      <w:r w:rsidRPr="009E105B">
        <w:rPr>
          <w:i/>
        </w:rPr>
        <w:t xml:space="preserve"> </w:t>
      </w:r>
      <w:r w:rsidRPr="009E105B">
        <w:t>cause mange in pets and domestic animals but these mites are not viable on man. Scabies mites burrow through the upper layers of the skin feeding on the dermal tissues. Clinical symptoms result from sensitisation to the mites and to their faeces. Extensive and permanent burrows are only produced by the female mite and she is capable of living for up to two months on the human host</w:t>
      </w:r>
      <w:r w:rsidRPr="009E105B">
        <w:rPr>
          <w:color w:val="0000FF"/>
        </w:rPr>
        <w:t xml:space="preserve">. </w:t>
      </w:r>
      <w:r w:rsidRPr="009E105B">
        <w:rPr>
          <w:szCs w:val="22"/>
        </w:rPr>
        <w:t>Scabies is transmitted from person to person only by close and prolonged physical contact.</w:t>
      </w:r>
    </w:p>
    <w:p w:rsidR="0086132E" w:rsidRPr="009E105B" w:rsidRDefault="0086132E" w:rsidP="0086132E">
      <w:pPr>
        <w:pStyle w:val="PHEreportsub"/>
      </w:pPr>
      <w:r w:rsidRPr="009E105B">
        <w:lastRenderedPageBreak/>
        <w:t>Description</w:t>
      </w:r>
    </w:p>
    <w:p w:rsidR="0086132E" w:rsidRPr="009E105B" w:rsidRDefault="0086132E" w:rsidP="0086132E">
      <w:pPr>
        <w:pStyle w:val="PHEBodytext"/>
        <w:rPr>
          <w:rFonts w:cs="PraxisEF-Light"/>
        </w:rPr>
      </w:pPr>
      <w:r w:rsidRPr="009E105B">
        <w:t>Scabies mites are very small; the males 0.2mm and the females 0.3 - 0.4mm. They have a striated cuticle bearing specialised scales and bristles. The legs are short and the forelegs bear specialised setae (</w:t>
      </w:r>
      <w:proofErr w:type="spellStart"/>
      <w:r w:rsidRPr="009E105B">
        <w:t>pulvilli</w:t>
      </w:r>
      <w:proofErr w:type="spellEnd"/>
      <w:r w:rsidRPr="009E105B">
        <w:t>) to grip to the skin of the host.</w:t>
      </w:r>
    </w:p>
    <w:p w:rsidR="0086132E" w:rsidRPr="009E105B" w:rsidRDefault="00B50DFD" w:rsidP="0086132E">
      <w:pPr>
        <w:jc w:val="both"/>
        <w:rPr>
          <w:rFonts w:cs="Arial"/>
          <w:sz w:val="22"/>
          <w:szCs w:val="22"/>
        </w:rPr>
      </w:pPr>
      <w:r w:rsidRPr="009E105B">
        <w:rPr>
          <w:noProof/>
        </w:rPr>
        <w:drawing>
          <wp:anchor distT="0" distB="0" distL="114300" distR="114300" simplePos="0" relativeHeight="251702784" behindDoc="0" locked="0" layoutInCell="1" allowOverlap="1" wp14:anchorId="1122443B" wp14:editId="6AA04EF1">
            <wp:simplePos x="0" y="0"/>
            <wp:positionH relativeFrom="column">
              <wp:posOffset>3313430</wp:posOffset>
            </wp:positionH>
            <wp:positionV relativeFrom="paragraph">
              <wp:posOffset>-42545</wp:posOffset>
            </wp:positionV>
            <wp:extent cx="1454785" cy="1677670"/>
            <wp:effectExtent l="0" t="0" r="0" b="0"/>
            <wp:wrapNone/>
            <wp:docPr id="111" name="Picture 102" descr="Scab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cabmal"/>
                    <pic:cNvPicPr>
                      <a:picLocks noChangeAspect="1" noChangeArrowheads="1"/>
                    </pic:cNvPicPr>
                  </pic:nvPicPr>
                  <pic:blipFill>
                    <a:blip r:embed="rId79" cstate="print"/>
                    <a:srcRect/>
                    <a:stretch>
                      <a:fillRect/>
                    </a:stretch>
                  </pic:blipFill>
                  <pic:spPr bwMode="auto">
                    <a:xfrm>
                      <a:off x="0" y="0"/>
                      <a:ext cx="1454785" cy="1677670"/>
                    </a:xfrm>
                    <a:prstGeom prst="rect">
                      <a:avLst/>
                    </a:prstGeom>
                    <a:noFill/>
                  </pic:spPr>
                </pic:pic>
              </a:graphicData>
            </a:graphic>
            <wp14:sizeRelH relativeFrom="margin">
              <wp14:pctWidth>0</wp14:pctWidth>
            </wp14:sizeRelH>
            <wp14:sizeRelV relativeFrom="margin">
              <wp14:pctHeight>0</wp14:pctHeight>
            </wp14:sizeRelV>
          </wp:anchor>
        </w:drawing>
      </w:r>
      <w:r w:rsidRPr="009E105B">
        <w:rPr>
          <w:noProof/>
        </w:rPr>
        <w:drawing>
          <wp:anchor distT="0" distB="0" distL="114300" distR="114300" simplePos="0" relativeHeight="251701760" behindDoc="0" locked="0" layoutInCell="1" allowOverlap="1" wp14:anchorId="230166A5" wp14:editId="07CB7B6C">
            <wp:simplePos x="0" y="0"/>
            <wp:positionH relativeFrom="column">
              <wp:posOffset>389255</wp:posOffset>
            </wp:positionH>
            <wp:positionV relativeFrom="paragraph">
              <wp:posOffset>-15240</wp:posOffset>
            </wp:positionV>
            <wp:extent cx="1967865" cy="1621790"/>
            <wp:effectExtent l="0" t="0" r="0" b="0"/>
            <wp:wrapNone/>
            <wp:docPr id="110" name="Picture 101" descr="Scabf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cabfem"/>
                    <pic:cNvPicPr>
                      <a:picLocks noChangeAspect="1" noChangeArrowheads="1"/>
                    </pic:cNvPicPr>
                  </pic:nvPicPr>
                  <pic:blipFill>
                    <a:blip r:embed="rId80" cstate="print"/>
                    <a:srcRect/>
                    <a:stretch>
                      <a:fillRect/>
                    </a:stretch>
                  </pic:blipFill>
                  <pic:spPr bwMode="auto">
                    <a:xfrm>
                      <a:off x="0" y="0"/>
                      <a:ext cx="1967865" cy="1621790"/>
                    </a:xfrm>
                    <a:prstGeom prst="rect">
                      <a:avLst/>
                    </a:prstGeom>
                    <a:noFill/>
                  </pic:spPr>
                </pic:pic>
              </a:graphicData>
            </a:graphic>
            <wp14:sizeRelV relativeFrom="margin">
              <wp14:pctHeight>0</wp14:pctHeight>
            </wp14:sizeRelV>
          </wp:anchor>
        </w:drawing>
      </w:r>
      <w:r w:rsidR="0086132E" w:rsidRPr="009E105B">
        <w:rPr>
          <w:rFonts w:cs="Arial"/>
          <w:sz w:val="22"/>
          <w:szCs w:val="22"/>
        </w:rPr>
        <w:t xml:space="preserve">                                          </w:t>
      </w:r>
    </w:p>
    <w:p w:rsidR="0086132E" w:rsidRPr="009E105B" w:rsidRDefault="0086132E" w:rsidP="0086132E">
      <w:pPr>
        <w:jc w:val="both"/>
        <w:rPr>
          <w:rFonts w:cs="Arial"/>
          <w:sz w:val="22"/>
          <w:szCs w:val="22"/>
        </w:rPr>
      </w:pPr>
    </w:p>
    <w:p w:rsidR="0086132E" w:rsidRPr="009E105B" w:rsidRDefault="0086132E" w:rsidP="0086132E">
      <w:pPr>
        <w:jc w:val="both"/>
        <w:rPr>
          <w:rFonts w:cs="Arial"/>
          <w:szCs w:val="22"/>
        </w:rPr>
      </w:pPr>
      <w:r w:rsidRPr="009E105B">
        <w:rPr>
          <w:rFonts w:cs="Arial"/>
          <w:szCs w:val="22"/>
        </w:rPr>
        <w:tab/>
      </w:r>
      <w:r w:rsidRPr="009E105B">
        <w:rPr>
          <w:rFonts w:cs="Arial"/>
          <w:szCs w:val="22"/>
        </w:rPr>
        <w:tab/>
      </w:r>
    </w:p>
    <w:p w:rsidR="0086132E" w:rsidRPr="009E105B" w:rsidRDefault="0086132E" w:rsidP="0086132E">
      <w:pPr>
        <w:jc w:val="both"/>
        <w:rPr>
          <w:rFonts w:cs="Arial"/>
          <w:szCs w:val="22"/>
        </w:rPr>
      </w:pPr>
    </w:p>
    <w:p w:rsidR="0086132E" w:rsidRPr="009E105B" w:rsidRDefault="0086132E" w:rsidP="0086132E">
      <w:pPr>
        <w:jc w:val="both"/>
        <w:rPr>
          <w:rFonts w:cs="Arial"/>
          <w:szCs w:val="22"/>
        </w:rPr>
      </w:pPr>
    </w:p>
    <w:p w:rsidR="0086132E" w:rsidRPr="009E105B" w:rsidRDefault="0086132E" w:rsidP="0086132E">
      <w:pPr>
        <w:jc w:val="both"/>
        <w:rPr>
          <w:rFonts w:cs="Arial"/>
          <w:szCs w:val="22"/>
        </w:rPr>
      </w:pPr>
    </w:p>
    <w:p w:rsidR="0086132E" w:rsidRPr="009E105B" w:rsidRDefault="0086132E" w:rsidP="0086132E">
      <w:pPr>
        <w:jc w:val="both"/>
        <w:rPr>
          <w:rFonts w:cs="Arial"/>
          <w:szCs w:val="22"/>
        </w:rPr>
      </w:pPr>
    </w:p>
    <w:p w:rsidR="0086132E" w:rsidRPr="009E105B" w:rsidRDefault="0086132E" w:rsidP="0086132E">
      <w:pPr>
        <w:jc w:val="both"/>
        <w:rPr>
          <w:rFonts w:cs="Arial"/>
          <w:szCs w:val="22"/>
        </w:rPr>
      </w:pPr>
    </w:p>
    <w:p w:rsidR="0086132E" w:rsidRPr="009E105B" w:rsidRDefault="0086132E" w:rsidP="0086132E">
      <w:pPr>
        <w:jc w:val="both"/>
        <w:rPr>
          <w:rFonts w:cs="Arial"/>
          <w:szCs w:val="22"/>
        </w:rPr>
      </w:pPr>
    </w:p>
    <w:p w:rsidR="0086132E" w:rsidRPr="009E105B" w:rsidRDefault="00B50DFD" w:rsidP="0086132E">
      <w:pPr>
        <w:jc w:val="both"/>
        <w:rPr>
          <w:rFonts w:cs="Arial"/>
          <w:szCs w:val="22"/>
        </w:rPr>
      </w:pPr>
      <w:r w:rsidRPr="009E105B">
        <w:rPr>
          <w:rFonts w:cs="Arial"/>
          <w:noProof/>
          <w:szCs w:val="22"/>
        </w:rPr>
        <mc:AlternateContent>
          <mc:Choice Requires="wps">
            <w:drawing>
              <wp:anchor distT="0" distB="0" distL="114300" distR="114300" simplePos="0" relativeHeight="251704832" behindDoc="0" locked="0" layoutInCell="1" allowOverlap="1" wp14:anchorId="244A898C" wp14:editId="5A8B72E2">
                <wp:simplePos x="0" y="0"/>
                <wp:positionH relativeFrom="column">
                  <wp:posOffset>3277870</wp:posOffset>
                </wp:positionH>
                <wp:positionV relativeFrom="paragraph">
                  <wp:posOffset>54610</wp:posOffset>
                </wp:positionV>
                <wp:extent cx="2059305" cy="721995"/>
                <wp:effectExtent l="0" t="0" r="0" b="1905"/>
                <wp:wrapNone/>
                <wp:docPr id="131"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305" cy="721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7F5005" w:rsidRDefault="00A00DD8" w:rsidP="0086132E">
                            <w:pPr>
                              <w:pStyle w:val="PHEbodytextTable"/>
                              <w:jc w:val="center"/>
                              <w:rPr>
                                <w:i/>
                              </w:rPr>
                            </w:pPr>
                            <w:proofErr w:type="spellStart"/>
                            <w:r w:rsidRPr="007F5005">
                              <w:rPr>
                                <w:i/>
                              </w:rPr>
                              <w:t>Sarcoptes</w:t>
                            </w:r>
                            <w:proofErr w:type="spellEnd"/>
                            <w:r w:rsidRPr="007F5005">
                              <w:rPr>
                                <w:i/>
                                <w:szCs w:val="22"/>
                              </w:rPr>
                              <w:t xml:space="preserve"> </w:t>
                            </w:r>
                            <w:proofErr w:type="spellStart"/>
                            <w:r w:rsidRPr="007F5005">
                              <w:rPr>
                                <w:i/>
                              </w:rPr>
                              <w:t>scabiei</w:t>
                            </w:r>
                            <w:proofErr w:type="spellEnd"/>
                          </w:p>
                          <w:p w:rsidR="00A00DD8" w:rsidRDefault="00A00DD8" w:rsidP="0086132E">
                            <w:pPr>
                              <w:pStyle w:val="PHEbodytextTable"/>
                              <w:jc w:val="center"/>
                            </w:pPr>
                            <w:r>
                              <w:t>Diagram of male mite</w:t>
                            </w:r>
                          </w:p>
                          <w:p w:rsidR="00A00DD8" w:rsidRPr="008A2F43" w:rsidRDefault="00A00DD8" w:rsidP="0086132E">
                            <w:pPr>
                              <w:pStyle w:val="PHEbodytextTable"/>
                              <w:jc w:val="center"/>
                              <w:rPr>
                                <w:sz w:val="16"/>
                              </w:rPr>
                            </w:pPr>
                            <w:r>
                              <w:rPr>
                                <w:sz w:val="16"/>
                              </w:rPr>
                              <w:t xml:space="preserve">(Illustration by C. </w:t>
                            </w:r>
                            <w:proofErr w:type="spellStart"/>
                            <w:r>
                              <w:rPr>
                                <w:sz w:val="16"/>
                              </w:rPr>
                              <w:t>Whitehorn</w:t>
                            </w:r>
                            <w:proofErr w:type="spellEnd"/>
                            <w:r>
                              <w:rPr>
                                <w:sz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 o:spid="_x0000_s1092" type="#_x0000_t202" style="position:absolute;left:0;text-align:left;margin-left:258.1pt;margin-top:4.3pt;width:162.15pt;height:56.8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" stroked="f">
                <v:textbox>
                  <w:txbxContent>
                    <w:p w:rsidR="00A00DD8" w:rsidRPr="007F5005" w:rsidRDefault="00A00DD8" w:rsidP="0086132E">
                      <w:pPr>
                        <w:pStyle w:val="PHEbodytextTable"/>
                        <w:jc w:val="center"/>
                        <w:rPr>
                          <w:i/>
                        </w:rPr>
                      </w:pPr>
                      <w:proofErr w:type="spellStart"/>
                      <w:r w:rsidRPr="007F5005">
                        <w:rPr>
                          <w:i/>
                        </w:rPr>
                        <w:t>Sarcoptes</w:t>
                      </w:r>
                      <w:proofErr w:type="spellEnd"/>
                      <w:r w:rsidRPr="007F5005">
                        <w:rPr>
                          <w:i/>
                          <w:szCs w:val="22"/>
                        </w:rPr>
                        <w:t xml:space="preserve"> </w:t>
                      </w:r>
                      <w:proofErr w:type="spellStart"/>
                      <w:r w:rsidRPr="007F5005">
                        <w:rPr>
                          <w:i/>
                        </w:rPr>
                        <w:t>scabiei</w:t>
                      </w:r>
                      <w:proofErr w:type="spellEnd"/>
                    </w:p>
                    <w:p w:rsidR="00A00DD8" w:rsidRDefault="00A00DD8" w:rsidP="0086132E">
                      <w:pPr>
                        <w:pStyle w:val="PHEbodytextTable"/>
                        <w:jc w:val="center"/>
                      </w:pPr>
                      <w:r>
                        <w:t>Diagram of male mite</w:t>
                      </w:r>
                    </w:p>
                    <w:p w:rsidR="00A00DD8" w:rsidRPr="008A2F43" w:rsidRDefault="00A00DD8" w:rsidP="0086132E">
                      <w:pPr>
                        <w:pStyle w:val="PHEbodytextTable"/>
                        <w:jc w:val="center"/>
                        <w:rPr>
                          <w:sz w:val="16"/>
                        </w:rPr>
                      </w:pPr>
                      <w:r>
                        <w:rPr>
                          <w:sz w:val="16"/>
                        </w:rPr>
                        <w:t xml:space="preserve">(Illustration by C. </w:t>
                      </w:r>
                      <w:proofErr w:type="spellStart"/>
                      <w:r>
                        <w:rPr>
                          <w:sz w:val="16"/>
                        </w:rPr>
                        <w:t>Whitehorn</w:t>
                      </w:r>
                      <w:proofErr w:type="spellEnd"/>
                      <w:r>
                        <w:rPr>
                          <w:sz w:val="16"/>
                        </w:rPr>
                        <w:t>)</w:t>
                      </w:r>
                    </w:p>
                  </w:txbxContent>
                </v:textbox>
              </v:shape>
            </w:pict>
          </mc:Fallback>
        </mc:AlternateContent>
      </w:r>
      <w:r w:rsidRPr="009E105B">
        <w:rPr>
          <w:rFonts w:cs="Arial"/>
          <w:noProof/>
          <w:szCs w:val="22"/>
        </w:rPr>
        <mc:AlternateContent>
          <mc:Choice Requires="wps">
            <w:drawing>
              <wp:anchor distT="0" distB="0" distL="114300" distR="114300" simplePos="0" relativeHeight="251703808" behindDoc="0" locked="0" layoutInCell="1" allowOverlap="1" wp14:anchorId="32C33CB1" wp14:editId="06FC1E0F">
                <wp:simplePos x="0" y="0"/>
                <wp:positionH relativeFrom="column">
                  <wp:posOffset>227965</wp:posOffset>
                </wp:positionH>
                <wp:positionV relativeFrom="paragraph">
                  <wp:posOffset>81915</wp:posOffset>
                </wp:positionV>
                <wp:extent cx="2122805" cy="689610"/>
                <wp:effectExtent l="0" t="0" r="0" b="0"/>
                <wp:wrapNone/>
                <wp:docPr id="130"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2805" cy="6896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7F5005" w:rsidRDefault="00A00DD8" w:rsidP="0086132E">
                            <w:pPr>
                              <w:pStyle w:val="PHEbodytextTable"/>
                              <w:jc w:val="center"/>
                              <w:rPr>
                                <w:i/>
                                <w:szCs w:val="22"/>
                              </w:rPr>
                            </w:pPr>
                            <w:proofErr w:type="spellStart"/>
                            <w:r w:rsidRPr="007F5005">
                              <w:rPr>
                                <w:i/>
                              </w:rPr>
                              <w:t>Sarcoptes</w:t>
                            </w:r>
                            <w:proofErr w:type="spellEnd"/>
                            <w:r w:rsidRPr="007F5005">
                              <w:rPr>
                                <w:i/>
                                <w:szCs w:val="22"/>
                              </w:rPr>
                              <w:t xml:space="preserve"> </w:t>
                            </w:r>
                            <w:proofErr w:type="spellStart"/>
                            <w:r w:rsidRPr="007F5005">
                              <w:rPr>
                                <w:i/>
                              </w:rPr>
                              <w:t>scabiei</w:t>
                            </w:r>
                            <w:proofErr w:type="spellEnd"/>
                          </w:p>
                          <w:p w:rsidR="00A00DD8" w:rsidRDefault="00A00DD8" w:rsidP="0086132E">
                            <w:pPr>
                              <w:pStyle w:val="PHEbodytextTable"/>
                              <w:jc w:val="center"/>
                            </w:pPr>
                            <w:r>
                              <w:t>Diagram of female mite</w:t>
                            </w:r>
                          </w:p>
                          <w:p w:rsidR="00A00DD8" w:rsidRDefault="00A00DD8" w:rsidP="0086132E">
                            <w:pPr>
                              <w:pStyle w:val="PHEbodytextTable"/>
                              <w:jc w:val="center"/>
                            </w:pPr>
                            <w:r>
                              <w:rPr>
                                <w:sz w:val="16"/>
                              </w:rPr>
                              <w:t xml:space="preserve">(Illustration by C. </w:t>
                            </w:r>
                            <w:proofErr w:type="spellStart"/>
                            <w:r>
                              <w:rPr>
                                <w:sz w:val="16"/>
                              </w:rPr>
                              <w:t>Whitehorn</w:t>
                            </w:r>
                            <w:proofErr w:type="spellEnd"/>
                            <w:r>
                              <w:rPr>
                                <w:sz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093" type="#_x0000_t202" style="position:absolute;left:0;text-align:left;margin-left:17.95pt;margin-top:6.45pt;width:167.15pt;height:54.3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" stroked="f">
                <v:textbox>
                  <w:txbxContent>
                    <w:p w:rsidR="00A00DD8" w:rsidRPr="007F5005" w:rsidRDefault="00A00DD8" w:rsidP="0086132E">
                      <w:pPr>
                        <w:pStyle w:val="PHEbodytextTable"/>
                        <w:jc w:val="center"/>
                        <w:rPr>
                          <w:i/>
                          <w:szCs w:val="22"/>
                        </w:rPr>
                      </w:pPr>
                      <w:proofErr w:type="spellStart"/>
                      <w:r w:rsidRPr="007F5005">
                        <w:rPr>
                          <w:i/>
                        </w:rPr>
                        <w:t>Sarcoptes</w:t>
                      </w:r>
                      <w:proofErr w:type="spellEnd"/>
                      <w:r w:rsidRPr="007F5005">
                        <w:rPr>
                          <w:i/>
                          <w:szCs w:val="22"/>
                        </w:rPr>
                        <w:t xml:space="preserve"> </w:t>
                      </w:r>
                      <w:proofErr w:type="spellStart"/>
                      <w:r w:rsidRPr="007F5005">
                        <w:rPr>
                          <w:i/>
                        </w:rPr>
                        <w:t>scabiei</w:t>
                      </w:r>
                      <w:proofErr w:type="spellEnd"/>
                    </w:p>
                    <w:p w:rsidR="00A00DD8" w:rsidRDefault="00A00DD8" w:rsidP="0086132E">
                      <w:pPr>
                        <w:pStyle w:val="PHEbodytextTable"/>
                        <w:jc w:val="center"/>
                      </w:pPr>
                      <w:r>
                        <w:t>Diagram of female mite</w:t>
                      </w:r>
                    </w:p>
                    <w:p w:rsidR="00A00DD8" w:rsidRDefault="00A00DD8" w:rsidP="0086132E">
                      <w:pPr>
                        <w:pStyle w:val="PHEbodytextTable"/>
                        <w:jc w:val="center"/>
                      </w:pPr>
                      <w:r>
                        <w:rPr>
                          <w:sz w:val="16"/>
                        </w:rPr>
                        <w:t xml:space="preserve">(Illustration by C. </w:t>
                      </w:r>
                      <w:proofErr w:type="spellStart"/>
                      <w:r>
                        <w:rPr>
                          <w:sz w:val="16"/>
                        </w:rPr>
                        <w:t>Whitehorn</w:t>
                      </w:r>
                      <w:proofErr w:type="spellEnd"/>
                      <w:r>
                        <w:rPr>
                          <w:sz w:val="16"/>
                        </w:rPr>
                        <w:t>)</w:t>
                      </w:r>
                    </w:p>
                  </w:txbxContent>
                </v:textbox>
              </v:shape>
            </w:pict>
          </mc:Fallback>
        </mc:AlternateContent>
      </w:r>
    </w:p>
    <w:p w:rsidR="0086132E" w:rsidRPr="009E105B" w:rsidRDefault="0086132E" w:rsidP="0086132E">
      <w:pPr>
        <w:jc w:val="both"/>
        <w:rPr>
          <w:rFonts w:cs="Arial"/>
          <w:szCs w:val="22"/>
        </w:rPr>
      </w:pPr>
    </w:p>
    <w:p w:rsidR="0086132E" w:rsidRPr="009E105B" w:rsidRDefault="0086132E" w:rsidP="0086132E">
      <w:pPr>
        <w:jc w:val="both"/>
        <w:rPr>
          <w:rFonts w:cs="Arial"/>
          <w:szCs w:val="22"/>
        </w:rPr>
      </w:pPr>
    </w:p>
    <w:p w:rsidR="0086132E" w:rsidRDefault="0086132E" w:rsidP="0086132E">
      <w:pPr>
        <w:jc w:val="both"/>
        <w:rPr>
          <w:rFonts w:cs="Arial"/>
          <w:szCs w:val="22"/>
        </w:rPr>
      </w:pPr>
    </w:p>
    <w:p w:rsidR="00B50DFD" w:rsidRPr="009E105B" w:rsidRDefault="00B50DFD" w:rsidP="0086132E">
      <w:pPr>
        <w:jc w:val="both"/>
        <w:rPr>
          <w:rFonts w:cs="Arial"/>
          <w:szCs w:val="22"/>
        </w:rPr>
      </w:pPr>
    </w:p>
    <w:p w:rsidR="0086132E" w:rsidRPr="009E105B" w:rsidRDefault="0086132E" w:rsidP="0086132E">
      <w:pPr>
        <w:pStyle w:val="PHEBodytext"/>
        <w:rPr>
          <w:rFonts w:cs="Arial"/>
          <w:szCs w:val="22"/>
        </w:rPr>
      </w:pPr>
      <w:r w:rsidRPr="009E105B">
        <w:t xml:space="preserve">Males can be differentiated from females by the presence of </w:t>
      </w:r>
      <w:proofErr w:type="spellStart"/>
      <w:r w:rsidRPr="009E105B">
        <w:t>pulvilli</w:t>
      </w:r>
      <w:proofErr w:type="spellEnd"/>
      <w:r w:rsidRPr="009E105B">
        <w:t xml:space="preserve"> on the hind pair of legs. These are used to hold on to the female during mating.</w:t>
      </w:r>
    </w:p>
    <w:p w:rsidR="0086132E" w:rsidRPr="009E105B" w:rsidRDefault="0086132E" w:rsidP="0086132E">
      <w:pPr>
        <w:pStyle w:val="PHEreportsub"/>
      </w:pPr>
      <w:r w:rsidRPr="009E105B">
        <w:t>Lifecycle</w:t>
      </w:r>
    </w:p>
    <w:p w:rsidR="0086132E" w:rsidRPr="009E105B" w:rsidRDefault="0086132E" w:rsidP="0086132E">
      <w:pPr>
        <w:pStyle w:val="PHEBodytext"/>
        <w:rPr>
          <w:szCs w:val="22"/>
        </w:rPr>
      </w:pPr>
      <w:r w:rsidRPr="009E105B">
        <w:rPr>
          <w:szCs w:val="22"/>
        </w:rPr>
        <w:t xml:space="preserve">The female mite lays eggs in her burrow </w:t>
      </w:r>
      <w:r w:rsidRPr="009E105B">
        <w:t xml:space="preserve">as she tunnels through the skin. Eggs are oval and 0.1 </w:t>
      </w:r>
      <w:r>
        <w:t>-</w:t>
      </w:r>
      <w:r w:rsidRPr="009E105B">
        <w:t xml:space="preserve"> 0.15mm in length. They hatch in 3-8 days and a hexapod larva emerges. </w:t>
      </w:r>
      <w:r w:rsidRPr="009E105B">
        <w:rPr>
          <w:szCs w:val="22"/>
        </w:rPr>
        <w:t xml:space="preserve">The larvae exit the burrow and migrate to the surface of the skin where they enter a hair follicle </w:t>
      </w:r>
      <w:r w:rsidRPr="009E105B">
        <w:t xml:space="preserve">or burrow into the stratum </w:t>
      </w:r>
      <w:proofErr w:type="spellStart"/>
      <w:r w:rsidRPr="009E105B">
        <w:t>corneum</w:t>
      </w:r>
      <w:proofErr w:type="spellEnd"/>
      <w:r w:rsidRPr="009E105B">
        <w:t xml:space="preserve"> to construct a “moulting pouch”. The larva moults to an </w:t>
      </w:r>
      <w:proofErr w:type="spellStart"/>
      <w:r w:rsidRPr="009E105B">
        <w:t>octapod</w:t>
      </w:r>
      <w:proofErr w:type="spellEnd"/>
      <w:r w:rsidRPr="009E105B">
        <w:t xml:space="preserve"> nymph after 2-3 days. There are two </w:t>
      </w:r>
      <w:proofErr w:type="spellStart"/>
      <w:r w:rsidRPr="009E105B">
        <w:t>nymphal</w:t>
      </w:r>
      <w:proofErr w:type="spellEnd"/>
      <w:r w:rsidRPr="009E105B">
        <w:t xml:space="preserve"> stages prior to the adult stage. Mating occurs when the adult male penetrates the moulting pouch of a female. The impregnated female then extends her moulting pouch and begins her burrowing migration through the skin. </w:t>
      </w:r>
      <w:r w:rsidRPr="009E105B">
        <w:rPr>
          <w:szCs w:val="22"/>
        </w:rPr>
        <w:t>The entire lifecycle takes 10-14 days and adult mites live for 4-5 weeks. The population of mites builds up over 2-4 months and a fully developed case of scabies will have an average population of 20 adult mites.</w:t>
      </w:r>
    </w:p>
    <w:p w:rsidR="0086132E" w:rsidRPr="009E105B" w:rsidRDefault="0086132E" w:rsidP="0086132E">
      <w:pPr>
        <w:pStyle w:val="BodyText"/>
        <w:tabs>
          <w:tab w:val="left" w:pos="2250"/>
        </w:tabs>
        <w:rPr>
          <w:b/>
          <w:szCs w:val="22"/>
        </w:rPr>
      </w:pPr>
      <w:r w:rsidRPr="009E105B">
        <w:rPr>
          <w:noProof/>
          <w:szCs w:val="22"/>
          <w:lang w:eastAsia="en-GB"/>
        </w:rPr>
        <mc:AlternateContent>
          <mc:Choice Requires="wpg">
            <w:drawing>
              <wp:inline distT="0" distB="0" distL="0" distR="0" wp14:anchorId="1119CB11" wp14:editId="259005B2">
                <wp:extent cx="4674835" cy="2902306"/>
                <wp:effectExtent l="0" t="0" r="0" b="0"/>
                <wp:docPr id="118"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4835" cy="2902306"/>
                          <a:chOff x="2061" y="9544"/>
                          <a:chExt cx="8789" cy="5350"/>
                        </a:xfrm>
                      </wpg:grpSpPr>
                      <pic:pic xmlns:pic="http://schemas.openxmlformats.org/drawingml/2006/picture">
                        <pic:nvPicPr>
                          <pic:cNvPr id="119" name="Picture 250" descr="Scabie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3721" y="9544"/>
                            <a:ext cx="5850" cy="4842"/>
                          </a:xfrm>
                          <a:prstGeom prst="rect">
                            <a:avLst/>
                          </a:prstGeom>
                          <a:noFill/>
                          <a:extLst>
                            <a:ext uri="{909E8E84-426E-40DD-AFC4-6F175D3DCCD1}">
                              <a14:hiddenFill xmlns:a14="http://schemas.microsoft.com/office/drawing/2010/main">
                                <a:solidFill>
                                  <a:srgbClr val="FFFFFF"/>
                                </a:solidFill>
                              </a14:hiddenFill>
                            </a:ext>
                          </a:extLst>
                        </pic:spPr>
                      </pic:pic>
                      <wps:wsp>
                        <wps:cNvPr id="120" name="Text Box 251"/>
                        <wps:cNvSpPr txBox="1">
                          <a:spLocks noChangeArrowheads="1"/>
                        </wps:cNvSpPr>
                        <wps:spPr bwMode="auto">
                          <a:xfrm>
                            <a:off x="9079" y="10624"/>
                            <a:ext cx="935" cy="471"/>
                          </a:xfrm>
                          <a:prstGeom prst="rect">
                            <a:avLst/>
                          </a:prstGeom>
                          <a:solidFill>
                            <a:srgbClr val="FFFFFF"/>
                          </a:solidFill>
                          <a:ln w="9525">
                            <a:solidFill>
                              <a:srgbClr val="000000"/>
                            </a:solidFill>
                            <a:miter lim="800000"/>
                            <a:headEnd/>
                            <a:tailEnd/>
                          </a:ln>
                        </wps:spPr>
                        <wps:txbx>
                          <w:txbxContent>
                            <w:p w:rsidR="00A00DD8" w:rsidRPr="004D1D4D" w:rsidRDefault="00A00DD8" w:rsidP="0086132E">
                              <w:pPr>
                                <w:rPr>
                                  <w:sz w:val="20"/>
                                  <w:szCs w:val="20"/>
                                </w:rPr>
                              </w:pPr>
                              <w:r w:rsidRPr="004D1D4D">
                                <w:rPr>
                                  <w:sz w:val="20"/>
                                  <w:szCs w:val="20"/>
                                </w:rPr>
                                <w:t>Egg</w:t>
                              </w:r>
                            </w:p>
                          </w:txbxContent>
                        </wps:txbx>
                        <wps:bodyPr rot="0" vert="horz" wrap="square" lIns="91440" tIns="45720" rIns="91440" bIns="45720" anchor="t" anchorCtr="0" upright="1">
                          <a:noAutofit/>
                        </wps:bodyPr>
                      </wps:wsp>
                      <wps:wsp>
                        <wps:cNvPr id="121" name="Text Box 252"/>
                        <wps:cNvSpPr txBox="1">
                          <a:spLocks noChangeArrowheads="1"/>
                        </wps:cNvSpPr>
                        <wps:spPr bwMode="auto">
                          <a:xfrm>
                            <a:off x="9440" y="12244"/>
                            <a:ext cx="1097" cy="466"/>
                          </a:xfrm>
                          <a:prstGeom prst="rect">
                            <a:avLst/>
                          </a:prstGeom>
                          <a:solidFill>
                            <a:srgbClr val="FFFFFF"/>
                          </a:solidFill>
                          <a:ln w="9525">
                            <a:solidFill>
                              <a:srgbClr val="000000"/>
                            </a:solidFill>
                            <a:miter lim="800000"/>
                            <a:headEnd/>
                            <a:tailEnd/>
                          </a:ln>
                        </wps:spPr>
                        <wps:txbx>
                          <w:txbxContent>
                            <w:p w:rsidR="00A00DD8" w:rsidRDefault="00A00DD8" w:rsidP="0086132E">
                              <w:proofErr w:type="spellStart"/>
                              <w:r w:rsidRPr="004D1D4D">
                                <w:rPr>
                                  <w:sz w:val="20"/>
                                  <w:szCs w:val="20"/>
                                </w:rPr>
                                <w:t>Larv</w:t>
                              </w:r>
                              <w:r>
                                <w:rPr>
                                  <w:sz w:val="20"/>
                                  <w:szCs w:val="20"/>
                                </w:rPr>
                                <w:t>a</w:t>
                              </w:r>
                              <w:r>
                                <w:t>aa</w:t>
                              </w:r>
                              <w:proofErr w:type="spellEnd"/>
                            </w:p>
                          </w:txbxContent>
                        </wps:txbx>
                        <wps:bodyPr rot="0" vert="horz" wrap="square" lIns="91440" tIns="45720" rIns="91440" bIns="45720" anchor="t" anchorCtr="0" upright="1">
                          <a:noAutofit/>
                        </wps:bodyPr>
                      </wps:wsp>
                      <wps:wsp>
                        <wps:cNvPr id="122" name="Text Box 253"/>
                        <wps:cNvSpPr txBox="1">
                          <a:spLocks noChangeArrowheads="1"/>
                        </wps:cNvSpPr>
                        <wps:spPr bwMode="auto">
                          <a:xfrm>
                            <a:off x="2421" y="13144"/>
                            <a:ext cx="1861" cy="812"/>
                          </a:xfrm>
                          <a:prstGeom prst="rect">
                            <a:avLst/>
                          </a:prstGeom>
                          <a:solidFill>
                            <a:srgbClr val="FFFFFF"/>
                          </a:solidFill>
                          <a:ln w="9525">
                            <a:solidFill>
                              <a:srgbClr val="000000"/>
                            </a:solidFill>
                            <a:miter lim="800000"/>
                            <a:headEnd/>
                            <a:tailEnd/>
                          </a:ln>
                        </wps:spPr>
                        <wps:txbx>
                          <w:txbxContent>
                            <w:p w:rsidR="00A00DD8" w:rsidRPr="00337DF6" w:rsidRDefault="00A00DD8" w:rsidP="00337DF6">
                              <w:pPr>
                                <w:pStyle w:val="PHEBodytext"/>
                                <w:rPr>
                                  <w:sz w:val="20"/>
                                </w:rPr>
                              </w:pPr>
                              <w:r w:rsidRPr="00337DF6">
                                <w:rPr>
                                  <w:sz w:val="20"/>
                                </w:rPr>
                                <w:t xml:space="preserve">2 </w:t>
                              </w:r>
                              <w:proofErr w:type="spellStart"/>
                              <w:r w:rsidRPr="00337DF6">
                                <w:rPr>
                                  <w:sz w:val="20"/>
                                </w:rPr>
                                <w:t>nymphal</w:t>
                              </w:r>
                              <w:proofErr w:type="spellEnd"/>
                              <w:r w:rsidRPr="00337DF6">
                                <w:rPr>
                                  <w:sz w:val="20"/>
                                </w:rPr>
                                <w:t xml:space="preserve"> stages</w:t>
                              </w:r>
                            </w:p>
                          </w:txbxContent>
                        </wps:txbx>
                        <wps:bodyPr rot="0" vert="horz" wrap="square" lIns="91440" tIns="45720" rIns="91440" bIns="45720" anchor="t" anchorCtr="0" upright="1">
                          <a:noAutofit/>
                        </wps:bodyPr>
                      </wps:wsp>
                      <wps:wsp>
                        <wps:cNvPr id="123" name="Text Box 254"/>
                        <wps:cNvSpPr txBox="1">
                          <a:spLocks noChangeArrowheads="1"/>
                        </wps:cNvSpPr>
                        <wps:spPr bwMode="auto">
                          <a:xfrm>
                            <a:off x="2061" y="10804"/>
                            <a:ext cx="2077" cy="821"/>
                          </a:xfrm>
                          <a:prstGeom prst="rect">
                            <a:avLst/>
                          </a:prstGeom>
                          <a:solidFill>
                            <a:srgbClr val="FFFFFF"/>
                          </a:solidFill>
                          <a:ln w="9525">
                            <a:solidFill>
                              <a:srgbClr val="000000"/>
                            </a:solidFill>
                            <a:miter lim="800000"/>
                            <a:headEnd/>
                            <a:tailEnd/>
                          </a:ln>
                        </wps:spPr>
                        <wps:txbx>
                          <w:txbxContent>
                            <w:p w:rsidR="00A00DD8" w:rsidRPr="00337DF6" w:rsidRDefault="00A00DD8" w:rsidP="00337DF6">
                              <w:pPr>
                                <w:pStyle w:val="PHEBodytext"/>
                                <w:rPr>
                                  <w:sz w:val="20"/>
                                </w:rPr>
                              </w:pPr>
                              <w:r w:rsidRPr="00337DF6">
                                <w:rPr>
                                  <w:sz w:val="20"/>
                                </w:rPr>
                                <w:t>Inseminated female</w:t>
                              </w:r>
                            </w:p>
                          </w:txbxContent>
                        </wps:txbx>
                        <wps:bodyPr rot="0" vert="horz" wrap="square" lIns="91440" tIns="45720" rIns="91440" bIns="45720" anchor="t" anchorCtr="0" upright="1">
                          <a:noAutofit/>
                        </wps:bodyPr>
                      </wps:wsp>
                      <wps:wsp>
                        <wps:cNvPr id="124" name="Text Box 255"/>
                        <wps:cNvSpPr txBox="1">
                          <a:spLocks noChangeArrowheads="1"/>
                        </wps:cNvSpPr>
                        <wps:spPr bwMode="auto">
                          <a:xfrm>
                            <a:off x="2210" y="11884"/>
                            <a:ext cx="1435" cy="504"/>
                          </a:xfrm>
                          <a:prstGeom prst="rect">
                            <a:avLst/>
                          </a:prstGeom>
                          <a:solidFill>
                            <a:srgbClr val="FFFFFF"/>
                          </a:solidFill>
                          <a:ln w="9525">
                            <a:solidFill>
                              <a:srgbClr val="000000"/>
                            </a:solidFill>
                            <a:miter lim="800000"/>
                            <a:headEnd/>
                            <a:tailEnd/>
                          </a:ln>
                        </wps:spPr>
                        <wps:txbx>
                          <w:txbxContent>
                            <w:p w:rsidR="00A00DD8" w:rsidRPr="004D1D4D" w:rsidRDefault="00A00DD8" w:rsidP="0086132E">
                              <w:pPr>
                                <w:rPr>
                                  <w:sz w:val="20"/>
                                  <w:szCs w:val="20"/>
                                </w:rPr>
                              </w:pPr>
                              <w:r w:rsidRPr="004D1D4D">
                                <w:rPr>
                                  <w:sz w:val="20"/>
                                  <w:szCs w:val="20"/>
                                </w:rPr>
                                <w:t>Adults</w:t>
                              </w:r>
                            </w:p>
                          </w:txbxContent>
                        </wps:txbx>
                        <wps:bodyPr rot="0" vert="horz" wrap="square" lIns="91440" tIns="45720" rIns="91440" bIns="45720" anchor="t" anchorCtr="0" upright="1">
                          <a:noAutofit/>
                        </wps:bodyPr>
                      </wps:wsp>
                      <wps:wsp>
                        <wps:cNvPr id="125" name="Text Box 256"/>
                        <wps:cNvSpPr txBox="1">
                          <a:spLocks noChangeArrowheads="1"/>
                        </wps:cNvSpPr>
                        <wps:spPr bwMode="auto">
                          <a:xfrm>
                            <a:off x="4049" y="14224"/>
                            <a:ext cx="2432" cy="570"/>
                          </a:xfrm>
                          <a:prstGeom prst="rect">
                            <a:avLst/>
                          </a:prstGeom>
                          <a:solidFill>
                            <a:srgbClr val="FFFFFF"/>
                          </a:solidFill>
                          <a:ln w="9525">
                            <a:solidFill>
                              <a:srgbClr val="000000"/>
                            </a:solidFill>
                            <a:miter lim="800000"/>
                            <a:headEnd/>
                            <a:tailEnd/>
                          </a:ln>
                        </wps:spPr>
                        <wps:txbx>
                          <w:txbxContent>
                            <w:p w:rsidR="00A00DD8" w:rsidRPr="00337DF6" w:rsidRDefault="00A00DD8" w:rsidP="0086132E">
                              <w:pPr>
                                <w:rPr>
                                  <w:sz w:val="20"/>
                                  <w:szCs w:val="20"/>
                                </w:rPr>
                              </w:pPr>
                              <w:r w:rsidRPr="004D1D4D">
                                <w:rPr>
                                  <w:sz w:val="20"/>
                                  <w:szCs w:val="20"/>
                                </w:rPr>
                                <w:t xml:space="preserve">Moulting </w:t>
                              </w:r>
                              <w:r w:rsidRPr="00337DF6">
                                <w:rPr>
                                  <w:sz w:val="20"/>
                                  <w:szCs w:val="20"/>
                                </w:rPr>
                                <w:t>pouch</w:t>
                              </w:r>
                            </w:p>
                          </w:txbxContent>
                        </wps:txbx>
                        <wps:bodyPr rot="0" vert="horz" wrap="square" lIns="91440" tIns="45720" rIns="91440" bIns="45720" anchor="t" anchorCtr="0" upright="1">
                          <a:noAutofit/>
                        </wps:bodyPr>
                      </wps:wsp>
                      <wps:wsp>
                        <wps:cNvPr id="127" name="Text Box 257"/>
                        <wps:cNvSpPr txBox="1">
                          <a:spLocks noChangeArrowheads="1"/>
                        </wps:cNvSpPr>
                        <wps:spPr bwMode="auto">
                          <a:xfrm>
                            <a:off x="7100" y="14254"/>
                            <a:ext cx="3750" cy="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21679C" w:rsidRDefault="00A00DD8" w:rsidP="0086132E">
                              <w:pPr>
                                <w:rPr>
                                  <w:sz w:val="16"/>
                                  <w:szCs w:val="16"/>
                                </w:rPr>
                              </w:pPr>
                              <w:proofErr w:type="gramStart"/>
                              <w:r>
                                <w:rPr>
                                  <w:sz w:val="16"/>
                                  <w:szCs w:val="16"/>
                                </w:rPr>
                                <w:t>D</w:t>
                              </w:r>
                              <w:r w:rsidRPr="0021679C">
                                <w:rPr>
                                  <w:sz w:val="16"/>
                                  <w:szCs w:val="16"/>
                                </w:rPr>
                                <w:t xml:space="preserve">iagram of the </w:t>
                              </w:r>
                              <w:r>
                                <w:rPr>
                                  <w:sz w:val="16"/>
                                  <w:szCs w:val="16"/>
                                </w:rPr>
                                <w:t>l</w:t>
                              </w:r>
                              <w:r w:rsidRPr="0021679C">
                                <w:rPr>
                                  <w:sz w:val="16"/>
                                  <w:szCs w:val="16"/>
                                </w:rPr>
                                <w:t xml:space="preserve">ifecycle </w:t>
                              </w:r>
                              <w:r>
                                <w:rPr>
                                  <w:sz w:val="16"/>
                                  <w:szCs w:val="16"/>
                                </w:rPr>
                                <w:t xml:space="preserve">of </w:t>
                              </w:r>
                              <w:r w:rsidRPr="0021679C">
                                <w:rPr>
                                  <w:sz w:val="16"/>
                                  <w:szCs w:val="16"/>
                                </w:rPr>
                                <w:t>scabies mite.</w:t>
                              </w:r>
                              <w:proofErr w:type="gramEnd"/>
                            </w:p>
                            <w:p w:rsidR="00A00DD8" w:rsidRPr="0021679C" w:rsidRDefault="00A00DD8" w:rsidP="0086132E">
                              <w:pPr>
                                <w:rPr>
                                  <w:sz w:val="16"/>
                                  <w:szCs w:val="16"/>
                                </w:rPr>
                              </w:pPr>
                              <w:proofErr w:type="gramStart"/>
                              <w:r w:rsidRPr="0021679C">
                                <w:rPr>
                                  <w:sz w:val="16"/>
                                  <w:szCs w:val="16"/>
                                </w:rPr>
                                <w:t xml:space="preserve">(Illustrated by C. </w:t>
                              </w:r>
                              <w:proofErr w:type="spellStart"/>
                              <w:r w:rsidRPr="0021679C">
                                <w:rPr>
                                  <w:sz w:val="16"/>
                                  <w:szCs w:val="16"/>
                                </w:rPr>
                                <w:t>Whitehorn</w:t>
                              </w:r>
                              <w:proofErr w:type="spellEnd"/>
                              <w:r w:rsidRPr="0021679C">
                                <w:rPr>
                                  <w:sz w:val="16"/>
                                  <w:szCs w:val="16"/>
                                </w:rPr>
                                <w:t>).</w:t>
                              </w:r>
                              <w:proofErr w:type="gramEnd"/>
                            </w:p>
                          </w:txbxContent>
                        </wps:txbx>
                        <wps:bodyPr rot="0" vert="horz" wrap="square" lIns="91440" tIns="45720" rIns="91440" bIns="45720" anchor="t" anchorCtr="0" upright="1">
                          <a:noAutofit/>
                        </wps:bodyPr>
                      </wps:wsp>
                    </wpg:wgp>
                  </a:graphicData>
                </a:graphic>
              </wp:inline>
            </w:drawing>
          </mc:Choice>
          <mc:Fallback>
            <w:pict>
              <v:group id="Group 249" o:spid="_x0000_s1094" style="width:368.1pt;height:228.55pt;mso-position-horizontal-relative:char;mso-position-vertical-relative:line" coordorigin="2061,9544" coordsize="8789,5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">
                <v:shape id="Picture 250" o:spid="_x0000_s1095" type="#_x0000_t75" alt="Scabies" style="position:absolute;left:3721;top:9544;width:5850;height:4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y9mvDAAAA3AAAAA8AAABkcnMvZG93bnJldi54bWxET0tqwzAQ3Rd6BzGFbkwsJy0hca0EE1La&#10;Qjb5HGCwprYSa2QsJXZuXxUK3c3jfadYj7YVN+q9caxgmmYgiCunDdcKTsf3yQKED8gaW8ek4E4e&#10;1qvHhwJz7Qbe0+0QahFD2OeooAmhy6X0VUMWfeo64sh9u95iiLCvpe5xiOG2lbMsm0uLhmNDgx1t&#10;Gqouh6tVsPtKum19L49JObxi8kHmbF+MUs9PY/kGItAY/sV/7k8d50+X8PtMvEC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2a8MAAADcAAAADwAAAAAAAAAAAAAAAACf&#10;AgAAZHJzL2Rvd25yZXYueG1sUEsFBgAAAAAEAAQA9wAAAI8DAAAAAA==&#10;">
                  <v:imagedata r:id="rId82" o:title="Scabies"/>
                </v:shape>
                <v:shape id="Text Box 251" o:spid="_x0000_s1096" type="#_x0000_t202" style="position:absolute;left:9079;top:10624;width:935;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VgRsYA&#10;AADcAAAADwAAAGRycy9kb3ducmV2LnhtbESPQW/CMAyF75P2HyIjcZlGOoaAdQQ0ITHBbYNpu1qN&#10;aSsap0tCKf8eHybtZus9v/d5sepdozoKsfZs4GmUgSIuvK25NPB12DzOQcWEbLHxTAauFGG1vL9b&#10;YG79hT+p26dSSQjHHA1UKbW51rGoyGEc+ZZYtKMPDpOsodQ24EXCXaPHWTbVDmuWhgpbWldUnPZn&#10;Z2A+2XY/cff88V1Mj81Leph177/BmOGgf3sFlahP/+a/660V/LHgyzMygV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VgRsYAAADcAAAADwAAAAAAAAAAAAAAAACYAgAAZHJz&#10;L2Rvd25yZXYueG1sUEsFBgAAAAAEAAQA9QAAAIsDAAAAAA==&#10;">
                  <v:textbox>
                    <w:txbxContent>
                      <w:p w:rsidR="00A00DD8" w:rsidRPr="004D1D4D" w:rsidRDefault="00A00DD8" w:rsidP="0086132E">
                        <w:pPr>
                          <w:rPr>
                            <w:sz w:val="20"/>
                            <w:szCs w:val="20"/>
                          </w:rPr>
                        </w:pPr>
                        <w:r w:rsidRPr="004D1D4D">
                          <w:rPr>
                            <w:sz w:val="20"/>
                            <w:szCs w:val="20"/>
                          </w:rPr>
                          <w:t>Egg</w:t>
                        </w:r>
                      </w:p>
                    </w:txbxContent>
                  </v:textbox>
                </v:shape>
                <v:shape id="Text Box 252" o:spid="_x0000_s1097" type="#_x0000_t202" style="position:absolute;left:9440;top:12244;width:1097;height: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F3cQA&#10;AADcAAAADwAAAGRycy9kb3ducmV2LnhtbERPS2vCQBC+F/wPywi9FN34wEeajZSCYm+tFb0O2TEJ&#10;zc6mu2tM/323IPQ2H99zsk1vGtGR87VlBZNxAoK4sLrmUsHxcztagfABWWNjmRT8kIdNPnjIMNX2&#10;xh/UHUIpYgj7FBVUIbSplL6oyKAf25Y4chfrDIYIXSm1w1sMN42cJslCGqw5NlTY0mtFxdfhahSs&#10;5vvu7N9m76dicWnW4WnZ7b6dUo/D/uUZRKA+/Ivv7r2O86cT+HsmXi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pxd3EAAAA3AAAAA8AAAAAAAAAAAAAAAAAmAIAAGRycy9k&#10;b3ducmV2LnhtbFBLBQYAAAAABAAEAPUAAACJAwAAAAA=&#10;">
                  <v:textbox>
                    <w:txbxContent>
                      <w:p w:rsidR="00A00DD8" w:rsidRDefault="00A00DD8" w:rsidP="0086132E">
                        <w:proofErr w:type="spellStart"/>
                        <w:r w:rsidRPr="004D1D4D">
                          <w:rPr>
                            <w:sz w:val="20"/>
                            <w:szCs w:val="20"/>
                          </w:rPr>
                          <w:t>Larv</w:t>
                        </w:r>
                        <w:r>
                          <w:rPr>
                            <w:sz w:val="20"/>
                            <w:szCs w:val="20"/>
                          </w:rPr>
                          <w:t>a</w:t>
                        </w:r>
                        <w:r>
                          <w:t>aa</w:t>
                        </w:r>
                        <w:proofErr w:type="spellEnd"/>
                      </w:p>
                    </w:txbxContent>
                  </v:textbox>
                </v:shape>
                <v:shape id="Text Box 253" o:spid="_x0000_s1098" type="#_x0000_t202" style="position:absolute;left:2421;top:13144;width:1861;height: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tbqsMA&#10;AADcAAAADwAAAGRycy9kb3ducmV2LnhtbERPTWvCQBC9F/oflhF6KbppFLWpq5RCRW9WRa9DdkyC&#10;2dl0dxvjv3cFobd5vM+ZLTpTi5acrywreBskIIhzqysuFOx33/0pCB+QNdaWScGVPCzmz08zzLS9&#10;8A+121CIGMI+QwVlCE0mpc9LMugHtiGO3Mk6gyFCV0jt8BLDTS3TJBlLgxXHhhIb+iopP2//jILp&#10;aNUe/Xq4OeTjU/0eXift8tcp9dLrPj9ABOrCv/jhXuk4P03h/ky8QM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tbqsMAAADcAAAADwAAAAAAAAAAAAAAAACYAgAAZHJzL2Rv&#10;d25yZXYueG1sUEsFBgAAAAAEAAQA9QAAAIgDAAAAAA==&#10;">
                  <v:textbox>
                    <w:txbxContent>
                      <w:p w:rsidR="00A00DD8" w:rsidRPr="00337DF6" w:rsidRDefault="00A00DD8" w:rsidP="00337DF6">
                        <w:pPr>
                          <w:pStyle w:val="PHEBodytext"/>
                          <w:rPr>
                            <w:sz w:val="20"/>
                          </w:rPr>
                        </w:pPr>
                        <w:r w:rsidRPr="00337DF6">
                          <w:rPr>
                            <w:sz w:val="20"/>
                          </w:rPr>
                          <w:t xml:space="preserve">2 </w:t>
                        </w:r>
                        <w:proofErr w:type="spellStart"/>
                        <w:r w:rsidRPr="00337DF6">
                          <w:rPr>
                            <w:sz w:val="20"/>
                          </w:rPr>
                          <w:t>nymphal</w:t>
                        </w:r>
                        <w:proofErr w:type="spellEnd"/>
                        <w:r w:rsidRPr="00337DF6">
                          <w:rPr>
                            <w:sz w:val="20"/>
                          </w:rPr>
                          <w:t xml:space="preserve"> stages</w:t>
                        </w:r>
                      </w:p>
                    </w:txbxContent>
                  </v:textbox>
                </v:shape>
                <v:shape id="Text Box 254" o:spid="_x0000_s1099" type="#_x0000_t202" style="position:absolute;left:2061;top:10804;width:2077;height: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f+McQA&#10;AADcAAAADwAAAGRycy9kb3ducmV2LnhtbERPS2vCQBC+F/wPywi9lLrxgbUxGymFFnurD+x1yI5J&#10;MDsbd7cx/nu3IPQ2H99zslVvGtGR87VlBeNRAoK4sLrmUsF+9/G8AOEDssbGMim4kodVPnjIMNX2&#10;whvqtqEUMYR9igqqENpUSl9UZNCPbEscuaN1BkOErpTa4SWGm0ZOkmQuDdYcGyps6b2i4rT9NQoW&#10;s3X347+m34difmxew9NL93l2Sj0O+7cliEB9+Bff3Wsd50+m8PdMvE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3/jHEAAAA3AAAAA8AAAAAAAAAAAAAAAAAmAIAAGRycy9k&#10;b3ducmV2LnhtbFBLBQYAAAAABAAEAPUAAACJAwAAAAA=&#10;">
                  <v:textbox>
                    <w:txbxContent>
                      <w:p w:rsidR="00A00DD8" w:rsidRPr="00337DF6" w:rsidRDefault="00A00DD8" w:rsidP="00337DF6">
                        <w:pPr>
                          <w:pStyle w:val="PHEBodytext"/>
                          <w:rPr>
                            <w:sz w:val="20"/>
                          </w:rPr>
                        </w:pPr>
                        <w:r w:rsidRPr="00337DF6">
                          <w:rPr>
                            <w:sz w:val="20"/>
                          </w:rPr>
                          <w:t>Inseminated female</w:t>
                        </w:r>
                      </w:p>
                    </w:txbxContent>
                  </v:textbox>
                </v:shape>
                <v:shape id="Text Box 255" o:spid="_x0000_s1100" type="#_x0000_t202" style="position:absolute;left:2210;top:11884;width:1435;height: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5mRcMA&#10;AADcAAAADwAAAGRycy9kb3ducmV2LnhtbERPS2vCQBC+C/6HZYRepG60Ym3MRkqhxd58Ya9DdkyC&#10;2dm4u43pv+8WCt7m43tOtu5NIzpyvrasYDpJQBAXVtdcKjge3h+XIHxA1thYJgU/5GGdDwcZptre&#10;eEfdPpQihrBPUUEVQptK6YuKDPqJbYkjd7bOYIjQlVI7vMVw08hZkiykwZpjQ4UtvVVUXPbfRsFy&#10;vum+/OfT9lQszs1LGD93H1en1MOof12BCNSHu/jfvdFx/mwOf8/EC2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5mRcMAAADcAAAADwAAAAAAAAAAAAAAAACYAgAAZHJzL2Rv&#10;d25yZXYueG1sUEsFBgAAAAAEAAQA9QAAAIgDAAAAAA==&#10;">
                  <v:textbox>
                    <w:txbxContent>
                      <w:p w:rsidR="00A00DD8" w:rsidRPr="004D1D4D" w:rsidRDefault="00A00DD8" w:rsidP="0086132E">
                        <w:pPr>
                          <w:rPr>
                            <w:sz w:val="20"/>
                            <w:szCs w:val="20"/>
                          </w:rPr>
                        </w:pPr>
                        <w:r w:rsidRPr="004D1D4D">
                          <w:rPr>
                            <w:sz w:val="20"/>
                            <w:szCs w:val="20"/>
                          </w:rPr>
                          <w:t>Adults</w:t>
                        </w:r>
                      </w:p>
                    </w:txbxContent>
                  </v:textbox>
                </v:shape>
                <v:shape id="Text Box 256" o:spid="_x0000_s1101" type="#_x0000_t202" style="position:absolute;left:4049;top:14224;width:2432;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LD3sMA&#10;AADcAAAADwAAAGRycy9kb3ducmV2LnhtbERPS2sCMRC+C/0PYQpeimarrY/VKCIo9taqtNdhM+4u&#10;3UzWJK7rvzeFgrf5+J4zX7amEg05X1pW8NpPQBBnVpecKzgeNr0JCB+QNVaWScGNPCwXT505ptpe&#10;+YuafchFDGGfooIihDqV0mcFGfR9WxNH7mSdwRChy6V2eI3hppKDJBlJgyXHhgJrWheU/e4vRsHk&#10;bdf8+I/h53c2OlXT8DJutmenVPe5Xc1ABGrDQ/zv3uk4f/AOf8/EC+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LD3sMAAADcAAAADwAAAAAAAAAAAAAAAACYAgAAZHJzL2Rv&#10;d25yZXYueG1sUEsFBgAAAAAEAAQA9QAAAIgDAAAAAA==&#10;">
                  <v:textbox>
                    <w:txbxContent>
                      <w:p w:rsidR="00A00DD8" w:rsidRPr="00337DF6" w:rsidRDefault="00A00DD8" w:rsidP="0086132E">
                        <w:pPr>
                          <w:rPr>
                            <w:sz w:val="20"/>
                            <w:szCs w:val="20"/>
                          </w:rPr>
                        </w:pPr>
                        <w:r w:rsidRPr="004D1D4D">
                          <w:rPr>
                            <w:sz w:val="20"/>
                            <w:szCs w:val="20"/>
                          </w:rPr>
                          <w:t xml:space="preserve">Moulting </w:t>
                        </w:r>
                        <w:r w:rsidRPr="00337DF6">
                          <w:rPr>
                            <w:sz w:val="20"/>
                            <w:szCs w:val="20"/>
                          </w:rPr>
                          <w:t>pouch</w:t>
                        </w:r>
                      </w:p>
                    </w:txbxContent>
                  </v:textbox>
                </v:shape>
                <v:shape id="Text Box 257" o:spid="_x0000_s1102" type="#_x0000_t202" style="position:absolute;left:7100;top:14254;width:3750;height: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CLBcEA&#10;AADcAAAADwAAAGRycy9kb3ducmV2LnhtbERP24rCMBB9F/Yfwiz4IpquqNXaKLuCi69ePmBsphds&#10;JqXJ2vr3RljwbQ7nOum2N7W4U+sqywq+JhEI4szqigsFl/N+vAThPLLG2jIpeJCD7eZjkGKibcdH&#10;up98IUIIuwQVlN43iZQuK8mgm9iGOHC5bQ36ANtC6ha7EG5qOY2ihTRYcWgosaFdSdnt9GcU5Idu&#10;NF91119/iY+zxQ9W8dU+lBp+9t9rEJ56/xb/uw86zJ/G8HomXCA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AiwXBAAAA3AAAAA8AAAAAAAAAAAAAAAAAmAIAAGRycy9kb3du&#10;cmV2LnhtbFBLBQYAAAAABAAEAPUAAACGAwAAAAA=&#10;" stroked="f">
                  <v:textbox>
                    <w:txbxContent>
                      <w:p w:rsidR="00A00DD8" w:rsidRPr="0021679C" w:rsidRDefault="00A00DD8" w:rsidP="0086132E">
                        <w:pPr>
                          <w:rPr>
                            <w:sz w:val="16"/>
                            <w:szCs w:val="16"/>
                          </w:rPr>
                        </w:pPr>
                        <w:proofErr w:type="gramStart"/>
                        <w:r>
                          <w:rPr>
                            <w:sz w:val="16"/>
                            <w:szCs w:val="16"/>
                          </w:rPr>
                          <w:t>D</w:t>
                        </w:r>
                        <w:r w:rsidRPr="0021679C">
                          <w:rPr>
                            <w:sz w:val="16"/>
                            <w:szCs w:val="16"/>
                          </w:rPr>
                          <w:t xml:space="preserve">iagram of the </w:t>
                        </w:r>
                        <w:r>
                          <w:rPr>
                            <w:sz w:val="16"/>
                            <w:szCs w:val="16"/>
                          </w:rPr>
                          <w:t>l</w:t>
                        </w:r>
                        <w:r w:rsidRPr="0021679C">
                          <w:rPr>
                            <w:sz w:val="16"/>
                            <w:szCs w:val="16"/>
                          </w:rPr>
                          <w:t xml:space="preserve">ifecycle </w:t>
                        </w:r>
                        <w:r>
                          <w:rPr>
                            <w:sz w:val="16"/>
                            <w:szCs w:val="16"/>
                          </w:rPr>
                          <w:t xml:space="preserve">of </w:t>
                        </w:r>
                        <w:r w:rsidRPr="0021679C">
                          <w:rPr>
                            <w:sz w:val="16"/>
                            <w:szCs w:val="16"/>
                          </w:rPr>
                          <w:t>scabies mite.</w:t>
                        </w:r>
                        <w:proofErr w:type="gramEnd"/>
                      </w:p>
                      <w:p w:rsidR="00A00DD8" w:rsidRPr="0021679C" w:rsidRDefault="00A00DD8" w:rsidP="0086132E">
                        <w:pPr>
                          <w:rPr>
                            <w:sz w:val="16"/>
                            <w:szCs w:val="16"/>
                          </w:rPr>
                        </w:pPr>
                        <w:proofErr w:type="gramStart"/>
                        <w:r w:rsidRPr="0021679C">
                          <w:rPr>
                            <w:sz w:val="16"/>
                            <w:szCs w:val="16"/>
                          </w:rPr>
                          <w:t xml:space="preserve">(Illustrated by C. </w:t>
                        </w:r>
                        <w:proofErr w:type="spellStart"/>
                        <w:r w:rsidRPr="0021679C">
                          <w:rPr>
                            <w:sz w:val="16"/>
                            <w:szCs w:val="16"/>
                          </w:rPr>
                          <w:t>Whitehorn</w:t>
                        </w:r>
                        <w:proofErr w:type="spellEnd"/>
                        <w:r w:rsidRPr="0021679C">
                          <w:rPr>
                            <w:sz w:val="16"/>
                            <w:szCs w:val="16"/>
                          </w:rPr>
                          <w:t>).</w:t>
                        </w:r>
                        <w:proofErr w:type="gramEnd"/>
                      </w:p>
                    </w:txbxContent>
                  </v:textbox>
                </v:shape>
                <w10:anchorlock/>
              </v:group>
            </w:pict>
          </mc:Fallback>
        </mc:AlternateContent>
      </w:r>
    </w:p>
    <w:p w:rsidR="0086132E" w:rsidRPr="009E105B" w:rsidRDefault="0086132E" w:rsidP="0086132E">
      <w:pPr>
        <w:pStyle w:val="PHEreportsub"/>
      </w:pPr>
      <w:r w:rsidRPr="009E105B">
        <w:lastRenderedPageBreak/>
        <w:t xml:space="preserve">Pathology </w:t>
      </w:r>
    </w:p>
    <w:p w:rsidR="0086132E" w:rsidRPr="009E105B" w:rsidRDefault="0086132E" w:rsidP="0086132E">
      <w:pPr>
        <w:pStyle w:val="PHEBodytext"/>
        <w:rPr>
          <w:b/>
          <w:szCs w:val="22"/>
        </w:rPr>
      </w:pPr>
      <w:r w:rsidRPr="009E105B">
        <w:t xml:space="preserve">When an individual is first infested with </w:t>
      </w:r>
      <w:proofErr w:type="spellStart"/>
      <w:r w:rsidRPr="009E105B">
        <w:rPr>
          <w:i/>
        </w:rPr>
        <w:t>Sarcoptes</w:t>
      </w:r>
      <w:proofErr w:type="spellEnd"/>
      <w:r w:rsidRPr="009E105B">
        <w:t xml:space="preserve"> there is seldom any evidence of symptoms for the first month (2-6 weeks). Clinical symptoms arise only when patients have become sensitized to the mites. Once sensitized, and in all subsequent infestations, symptoms may occur rapidly (in 1-4 days). </w:t>
      </w:r>
      <w:r w:rsidRPr="009E105B">
        <w:rPr>
          <w:szCs w:val="22"/>
        </w:rPr>
        <w:t xml:space="preserve">Scabies presents as a generalised rash with raised, itchy papules occurring at the site of each mite burrow. </w:t>
      </w:r>
      <w:r w:rsidRPr="009E105B">
        <w:t xml:space="preserve">Intense itching is one of the most commonly reported symptoms particularly at night and over most of the body. </w:t>
      </w:r>
      <w:proofErr w:type="gramStart"/>
      <w:r w:rsidRPr="009E105B">
        <w:rPr>
          <w:szCs w:val="22"/>
        </w:rPr>
        <w:t>Scratching leads to broken skin and the formation of pustules.</w:t>
      </w:r>
      <w:proofErr w:type="gramEnd"/>
      <w:r w:rsidRPr="009E105B">
        <w:rPr>
          <w:szCs w:val="22"/>
        </w:rPr>
        <w:t xml:space="preserve"> The majority of burrows are found between the fingers and the toes, and at the bends of the knees and the elbows, but the skin of the scrotum, penis, knees, buttocks and breasts may also be affected. The scabies “rash” is a symmetrical allergic skin reaction that may appear on the body from the underarms down to the calves and around the waist, but not on the upper back. The location of this “rash” does not correspond to the location of the mites. In patients with a suppressed immunity a condition called crusted ‘Norwegian’ scabies may occur. In this situation the patient does not react to the mites in the skin and the mite population increases unchecked. The condition results in a scaly crusted skin and is highly contagious. In children and the elderly scabies may be atypical in that the face and scalp may be affected and burrows are seldom found.</w:t>
      </w:r>
    </w:p>
    <w:p w:rsidR="0086132E" w:rsidRPr="009E105B" w:rsidRDefault="00BA7CE4" w:rsidP="0086132E">
      <w:pPr>
        <w:jc w:val="both"/>
        <w:rPr>
          <w:rFonts w:cs="Arial"/>
          <w:i/>
          <w:szCs w:val="22"/>
        </w:rPr>
      </w:pPr>
      <w:r w:rsidRPr="009E105B">
        <w:rPr>
          <w:rFonts w:cs="Arial"/>
          <w:b/>
          <w:noProof/>
          <w:szCs w:val="22"/>
        </w:rPr>
        <w:drawing>
          <wp:anchor distT="0" distB="0" distL="114300" distR="114300" simplePos="0" relativeHeight="251705856" behindDoc="1" locked="0" layoutInCell="1" allowOverlap="1" wp14:anchorId="2137522F" wp14:editId="6258AAB7">
            <wp:simplePos x="0" y="0"/>
            <wp:positionH relativeFrom="column">
              <wp:posOffset>285115</wp:posOffset>
            </wp:positionH>
            <wp:positionV relativeFrom="paragraph">
              <wp:posOffset>86995</wp:posOffset>
            </wp:positionV>
            <wp:extent cx="2228850" cy="1536065"/>
            <wp:effectExtent l="19050" t="19050" r="19050" b="26035"/>
            <wp:wrapTight wrapText="bothSides">
              <wp:wrapPolygon edited="0">
                <wp:start x="-185" y="-268"/>
                <wp:lineTo x="-185" y="21698"/>
                <wp:lineTo x="21600" y="21698"/>
                <wp:lineTo x="21600" y="-268"/>
                <wp:lineTo x="-185" y="-268"/>
              </wp:wrapPolygon>
            </wp:wrapTight>
            <wp:docPr id="90" name="Picture 90" descr="Sarcop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arcoptes"/>
                    <pic:cNvPicPr>
                      <a:picLocks noChangeAspect="1" noChangeArrowheads="1"/>
                    </pic:cNvPicPr>
                  </pic:nvPicPr>
                  <pic:blipFill>
                    <a:blip r:embed="rId83" cstate="print"/>
                    <a:srcRect/>
                    <a:stretch>
                      <a:fillRect/>
                    </a:stretch>
                  </pic:blipFill>
                  <pic:spPr bwMode="auto">
                    <a:xfrm>
                      <a:off x="0" y="0"/>
                      <a:ext cx="2228850" cy="1536065"/>
                    </a:xfrm>
                    <a:prstGeom prst="rect">
                      <a:avLst/>
                    </a:prstGeom>
                    <a:noFill/>
                    <a:ln w="9525">
                      <a:solidFill>
                        <a:srgbClr val="000000"/>
                      </a:solidFill>
                      <a:miter lim="800000"/>
                      <a:headEnd/>
                      <a:tailEnd/>
                    </a:ln>
                  </pic:spPr>
                </pic:pic>
              </a:graphicData>
            </a:graphic>
          </wp:anchor>
        </w:drawing>
      </w:r>
    </w:p>
    <w:p w:rsidR="0086132E" w:rsidRPr="009E105B" w:rsidRDefault="0086132E" w:rsidP="0086132E">
      <w:pPr>
        <w:jc w:val="both"/>
        <w:rPr>
          <w:rFonts w:cs="Arial"/>
          <w:i/>
          <w:szCs w:val="22"/>
        </w:rPr>
      </w:pPr>
      <w:r w:rsidRPr="009E105B">
        <w:rPr>
          <w:rFonts w:cs="Arial"/>
          <w:b/>
          <w:noProof/>
          <w:szCs w:val="22"/>
        </w:rPr>
        <mc:AlternateContent>
          <mc:Choice Requires="wps">
            <w:drawing>
              <wp:anchor distT="0" distB="0" distL="114300" distR="114300" simplePos="0" relativeHeight="251706880" behindDoc="0" locked="0" layoutInCell="1" allowOverlap="1" wp14:anchorId="7E9A1FEB" wp14:editId="79C77AB8">
                <wp:simplePos x="0" y="0"/>
                <wp:positionH relativeFrom="column">
                  <wp:posOffset>2808605</wp:posOffset>
                </wp:positionH>
                <wp:positionV relativeFrom="paragraph">
                  <wp:posOffset>24765</wp:posOffset>
                </wp:positionV>
                <wp:extent cx="3086100" cy="1285875"/>
                <wp:effectExtent l="0" t="0" r="0" b="9525"/>
                <wp:wrapNone/>
                <wp:docPr id="117"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1285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50517A" w:rsidRDefault="00A00DD8" w:rsidP="0086132E">
                            <w:pPr>
                              <w:pStyle w:val="PHEbodytextTable"/>
                              <w:rPr>
                                <w:i/>
                              </w:rPr>
                            </w:pPr>
                            <w:proofErr w:type="spellStart"/>
                            <w:r w:rsidRPr="0050517A">
                              <w:rPr>
                                <w:i/>
                              </w:rPr>
                              <w:t>Sarcoptes</w:t>
                            </w:r>
                            <w:proofErr w:type="spellEnd"/>
                            <w:r w:rsidRPr="0050517A">
                              <w:rPr>
                                <w:i/>
                              </w:rPr>
                              <w:t xml:space="preserve"> </w:t>
                            </w:r>
                            <w:proofErr w:type="spellStart"/>
                            <w:r w:rsidRPr="0050517A">
                              <w:rPr>
                                <w:i/>
                              </w:rPr>
                              <w:t>scabiei</w:t>
                            </w:r>
                            <w:proofErr w:type="spellEnd"/>
                            <w:r w:rsidRPr="0050517A">
                              <w:rPr>
                                <w:i/>
                              </w:rPr>
                              <w:t xml:space="preserve"> </w:t>
                            </w:r>
                          </w:p>
                          <w:p w:rsidR="00A00DD8" w:rsidRDefault="00A00DD8" w:rsidP="0086132E">
                            <w:pPr>
                              <w:pStyle w:val="PHEbodytextTable"/>
                            </w:pPr>
                            <w:r>
                              <w:t xml:space="preserve">Photograph of female mite in slide preparation. </w:t>
                            </w:r>
                            <w:r w:rsidRPr="00BD7A51">
                              <w:rPr>
                                <w:b/>
                              </w:rPr>
                              <w:t>Note:</w:t>
                            </w:r>
                            <w:r>
                              <w:t xml:space="preserve"> the large egg located between the hind legs.</w:t>
                            </w:r>
                            <w:r>
                              <w:rPr>
                                <w:szCs w:val="22"/>
                              </w:rPr>
                              <w:t xml:space="preserve"> </w:t>
                            </w:r>
                          </w:p>
                          <w:p w:rsidR="00A00DD8" w:rsidRPr="00686BB7" w:rsidRDefault="00A00DD8" w:rsidP="0086132E">
                            <w:pPr>
                              <w:pStyle w:val="PHEbodytextTable"/>
                              <w:rPr>
                                <w:sz w:val="16"/>
                                <w:szCs w:val="16"/>
                              </w:rPr>
                            </w:pPr>
                            <w:r w:rsidRPr="00686BB7">
                              <w:rPr>
                                <w:sz w:val="16"/>
                                <w:szCs w:val="16"/>
                              </w:rPr>
                              <w:t>© LSHTM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5" o:spid="_x0000_s1103" type="#_x0000_t202" style="position:absolute;left:0;text-align:left;margin-left:221.15pt;margin-top:1.95pt;width:243pt;height:101.2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" stroked="f">
                <v:textbox>
                  <w:txbxContent>
                    <w:p w:rsidR="00A00DD8" w:rsidRPr="0050517A" w:rsidRDefault="00A00DD8" w:rsidP="0086132E">
                      <w:pPr>
                        <w:pStyle w:val="PHEbodytextTable"/>
                        <w:rPr>
                          <w:i/>
                        </w:rPr>
                      </w:pPr>
                      <w:proofErr w:type="spellStart"/>
                      <w:r w:rsidRPr="0050517A">
                        <w:rPr>
                          <w:i/>
                        </w:rPr>
                        <w:t>Sarcoptes</w:t>
                      </w:r>
                      <w:proofErr w:type="spellEnd"/>
                      <w:r w:rsidRPr="0050517A">
                        <w:rPr>
                          <w:i/>
                        </w:rPr>
                        <w:t xml:space="preserve"> </w:t>
                      </w:r>
                      <w:proofErr w:type="spellStart"/>
                      <w:r w:rsidRPr="0050517A">
                        <w:rPr>
                          <w:i/>
                        </w:rPr>
                        <w:t>scabiei</w:t>
                      </w:r>
                      <w:proofErr w:type="spellEnd"/>
                      <w:r w:rsidRPr="0050517A">
                        <w:rPr>
                          <w:i/>
                        </w:rPr>
                        <w:t xml:space="preserve"> </w:t>
                      </w:r>
                    </w:p>
                    <w:p w:rsidR="00A00DD8" w:rsidRDefault="00A00DD8" w:rsidP="0086132E">
                      <w:pPr>
                        <w:pStyle w:val="PHEbodytextTable"/>
                      </w:pPr>
                      <w:r>
                        <w:t xml:space="preserve">Photograph of female mite in slide preparation. </w:t>
                      </w:r>
                      <w:r w:rsidRPr="00BD7A51">
                        <w:rPr>
                          <w:b/>
                        </w:rPr>
                        <w:t>Note:</w:t>
                      </w:r>
                      <w:r>
                        <w:t xml:space="preserve"> the large egg located between the hind legs.</w:t>
                      </w:r>
                      <w:r>
                        <w:rPr>
                          <w:szCs w:val="22"/>
                        </w:rPr>
                        <w:t xml:space="preserve"> </w:t>
                      </w:r>
                    </w:p>
                    <w:p w:rsidR="00A00DD8" w:rsidRPr="00686BB7" w:rsidRDefault="00A00DD8" w:rsidP="0086132E">
                      <w:pPr>
                        <w:pStyle w:val="PHEbodytextTable"/>
                        <w:rPr>
                          <w:sz w:val="16"/>
                          <w:szCs w:val="16"/>
                        </w:rPr>
                      </w:pPr>
                      <w:r w:rsidRPr="00686BB7">
                        <w:rPr>
                          <w:sz w:val="16"/>
                          <w:szCs w:val="16"/>
                        </w:rPr>
                        <w:t>© LSHTM</w:t>
                      </w:r>
                    </w:p>
                  </w:txbxContent>
                </v:textbox>
              </v:shape>
            </w:pict>
          </mc:Fallback>
        </mc:AlternateContent>
      </w:r>
    </w:p>
    <w:p w:rsidR="0086132E" w:rsidRPr="009E105B" w:rsidRDefault="0086132E" w:rsidP="0086132E">
      <w:pPr>
        <w:jc w:val="both"/>
        <w:rPr>
          <w:rFonts w:cs="Arial"/>
          <w:i/>
          <w:szCs w:val="22"/>
        </w:rPr>
      </w:pPr>
    </w:p>
    <w:p w:rsidR="0086132E" w:rsidRPr="009E105B" w:rsidRDefault="0086132E" w:rsidP="0086132E">
      <w:pPr>
        <w:jc w:val="both"/>
        <w:rPr>
          <w:rFonts w:cs="Arial"/>
          <w:i/>
          <w:szCs w:val="22"/>
        </w:rPr>
      </w:pPr>
    </w:p>
    <w:p w:rsidR="0086132E" w:rsidRPr="009E105B" w:rsidRDefault="0086132E" w:rsidP="0086132E">
      <w:pPr>
        <w:jc w:val="both"/>
        <w:rPr>
          <w:rFonts w:cs="Arial"/>
          <w:i/>
          <w:szCs w:val="22"/>
        </w:rPr>
      </w:pPr>
    </w:p>
    <w:p w:rsidR="0086132E" w:rsidRPr="009E105B" w:rsidRDefault="0086132E" w:rsidP="0086132E">
      <w:pPr>
        <w:jc w:val="both"/>
        <w:rPr>
          <w:rFonts w:cs="Arial"/>
          <w:szCs w:val="22"/>
        </w:rPr>
      </w:pPr>
    </w:p>
    <w:p w:rsidR="0086132E" w:rsidRPr="009E105B" w:rsidRDefault="0086132E" w:rsidP="0086132E">
      <w:pPr>
        <w:jc w:val="both"/>
        <w:rPr>
          <w:rFonts w:cs="Arial"/>
          <w:b/>
          <w:szCs w:val="22"/>
        </w:rPr>
      </w:pPr>
    </w:p>
    <w:p w:rsidR="0086132E" w:rsidRPr="009E105B" w:rsidRDefault="0086132E" w:rsidP="0086132E">
      <w:pPr>
        <w:jc w:val="both"/>
        <w:rPr>
          <w:rFonts w:cs="Arial"/>
          <w:b/>
          <w:szCs w:val="22"/>
        </w:rPr>
      </w:pPr>
    </w:p>
    <w:p w:rsidR="0086132E" w:rsidRPr="009E105B" w:rsidRDefault="0086132E" w:rsidP="0086132E">
      <w:pPr>
        <w:jc w:val="both"/>
        <w:rPr>
          <w:rFonts w:cs="Arial"/>
          <w:b/>
          <w:szCs w:val="22"/>
        </w:rPr>
      </w:pPr>
    </w:p>
    <w:p w:rsidR="0086132E" w:rsidRPr="009E105B" w:rsidRDefault="0086132E" w:rsidP="0086132E">
      <w:pPr>
        <w:pStyle w:val="PHEreportsub"/>
      </w:pPr>
      <w:r w:rsidRPr="009E105B">
        <w:t>Diagnosis</w:t>
      </w:r>
    </w:p>
    <w:p w:rsidR="0086132E" w:rsidRPr="009E105B" w:rsidRDefault="0086132E" w:rsidP="0086132E">
      <w:pPr>
        <w:pStyle w:val="PHEBodytext"/>
      </w:pPr>
      <w:r w:rsidRPr="009E105B">
        <w:t>The diagnosis of scabies is based on the appearance and distribution of the rash and by the presence of burrows. Where possible the diagnosis should be confirmed by isolation of mites, eggs or faecal pellets from a skin scraping. Examine the surface of the skin for burrows using a magnifying glass. Pay particularly attention to the hands, the webs between the fingers and the folds of the wrist. Apply a drop of mineral oil to the skin where there is evidence of a burrow. With a sterile scalpel blade gently scrape the horny layer of the skin and collect the scrapings into a fresh drop of oil on a microscope slide. Examine the preparation under the x10 objective.</w:t>
      </w:r>
    </w:p>
    <w:p w:rsidR="0086132E" w:rsidRPr="009E105B" w:rsidRDefault="0086132E" w:rsidP="00036D28">
      <w:pPr>
        <w:pStyle w:val="PHEreportHeading2BlueHighlight"/>
      </w:pPr>
      <w:bookmarkStart w:id="34" w:name="_Toc278367458"/>
      <w:proofErr w:type="spellStart"/>
      <w:r w:rsidRPr="009E105B">
        <w:rPr>
          <w:i/>
        </w:rPr>
        <w:t>Demodex</w:t>
      </w:r>
      <w:proofErr w:type="spellEnd"/>
      <w:r w:rsidRPr="009E105B">
        <w:t xml:space="preserve"> species (the </w:t>
      </w:r>
      <w:r w:rsidR="00337DF6" w:rsidRPr="009E105B">
        <w:t>follicle m</w:t>
      </w:r>
      <w:r w:rsidRPr="009E105B">
        <w:t>ites)</w:t>
      </w:r>
      <w:bookmarkEnd w:id="34"/>
    </w:p>
    <w:p w:rsidR="0086132E" w:rsidRPr="009E105B" w:rsidRDefault="0086132E" w:rsidP="0086132E">
      <w:pPr>
        <w:pStyle w:val="PHEBodytext"/>
      </w:pPr>
      <w:r w:rsidRPr="009E105B">
        <w:t xml:space="preserve">Follicle mites inhabit the skin of most adults especially women and normally produce no ill effects. They are host specific and two species are found on man: </w:t>
      </w:r>
      <w:proofErr w:type="spellStart"/>
      <w:r w:rsidRPr="009E105B">
        <w:rPr>
          <w:i/>
        </w:rPr>
        <w:t>Demodex</w:t>
      </w:r>
      <w:proofErr w:type="spellEnd"/>
      <w:r w:rsidRPr="009E105B">
        <w:rPr>
          <w:i/>
        </w:rPr>
        <w:t xml:space="preserve"> </w:t>
      </w:r>
      <w:proofErr w:type="spellStart"/>
      <w:r w:rsidRPr="009E105B">
        <w:rPr>
          <w:i/>
        </w:rPr>
        <w:t>follicularum</w:t>
      </w:r>
      <w:proofErr w:type="spellEnd"/>
      <w:r w:rsidRPr="009E105B">
        <w:t>,</w:t>
      </w:r>
      <w:r w:rsidRPr="009E105B">
        <w:rPr>
          <w:i/>
        </w:rPr>
        <w:t xml:space="preserve"> </w:t>
      </w:r>
      <w:r w:rsidRPr="009E105B">
        <w:t xml:space="preserve">found in the hair follicles and </w:t>
      </w:r>
      <w:r w:rsidRPr="009E105B">
        <w:rPr>
          <w:i/>
        </w:rPr>
        <w:t>D. brevis</w:t>
      </w:r>
      <w:r w:rsidRPr="009E105B">
        <w:t>,</w:t>
      </w:r>
      <w:r w:rsidRPr="009E105B">
        <w:rPr>
          <w:i/>
        </w:rPr>
        <w:t xml:space="preserve"> </w:t>
      </w:r>
      <w:r w:rsidRPr="009E105B">
        <w:t>found in the sebaceous glands. The entire lifecycle occurs in the follicles.</w:t>
      </w:r>
    </w:p>
    <w:p w:rsidR="0086132E" w:rsidRPr="009E105B" w:rsidRDefault="0086132E" w:rsidP="0086132E">
      <w:pPr>
        <w:pStyle w:val="PHEreportsub"/>
      </w:pPr>
      <w:r w:rsidRPr="009E105B">
        <w:t xml:space="preserve">Description </w:t>
      </w:r>
    </w:p>
    <w:p w:rsidR="0086132E" w:rsidRDefault="0086132E" w:rsidP="0086132E">
      <w:pPr>
        <w:pStyle w:val="PHEBodytext"/>
      </w:pPr>
      <w:proofErr w:type="spellStart"/>
      <w:r w:rsidRPr="009E105B">
        <w:rPr>
          <w:i/>
        </w:rPr>
        <w:t>Demodex</w:t>
      </w:r>
      <w:proofErr w:type="spellEnd"/>
      <w:r w:rsidRPr="009E105B">
        <w:rPr>
          <w:i/>
        </w:rPr>
        <w:t xml:space="preserve"> </w:t>
      </w:r>
      <w:r w:rsidRPr="009E105B">
        <w:t>species</w:t>
      </w:r>
      <w:r w:rsidRPr="009E105B">
        <w:rPr>
          <w:i/>
        </w:rPr>
        <w:t xml:space="preserve"> </w:t>
      </w:r>
      <w:r w:rsidRPr="009E105B">
        <w:t xml:space="preserve">are extremely small mites (0.1- 0.4mm in length) and very atypical in that they have a worm-like appearance. The body is transversely striated and four pairs of stumpy legs are located anteriorly behind the mouthparts. The mites live head </w:t>
      </w:r>
      <w:r w:rsidRPr="009E105B">
        <w:lastRenderedPageBreak/>
        <w:t>down in the follicles and sebaceous glands and feed on subcutaneous tissues and exudates. Infestations occur mainly in the facial area, the eyelids and the nose.</w:t>
      </w:r>
    </w:p>
    <w:p w:rsidR="0086132E" w:rsidRPr="009E105B" w:rsidRDefault="0086132E" w:rsidP="0086132E">
      <w:pPr>
        <w:ind w:left="2160" w:firstLine="720"/>
        <w:jc w:val="both"/>
        <w:rPr>
          <w:rFonts w:cs="Arial"/>
          <w:b/>
          <w:szCs w:val="22"/>
        </w:rPr>
      </w:pPr>
      <w:r w:rsidRPr="009E105B">
        <w:rPr>
          <w:rFonts w:cs="Arial"/>
          <w:b/>
          <w:noProof/>
          <w:szCs w:val="22"/>
        </w:rPr>
        <mc:AlternateContent>
          <mc:Choice Requires="wpg">
            <w:drawing>
              <wp:anchor distT="0" distB="0" distL="114300" distR="114300" simplePos="0" relativeHeight="251707904" behindDoc="0" locked="0" layoutInCell="1" allowOverlap="1" wp14:anchorId="74BBEAE3" wp14:editId="682F0504">
                <wp:simplePos x="0" y="0"/>
                <wp:positionH relativeFrom="column">
                  <wp:posOffset>147320</wp:posOffset>
                </wp:positionH>
                <wp:positionV relativeFrom="paragraph">
                  <wp:posOffset>41275</wp:posOffset>
                </wp:positionV>
                <wp:extent cx="1600200" cy="2558420"/>
                <wp:effectExtent l="0" t="0" r="0" b="0"/>
                <wp:wrapNone/>
                <wp:docPr id="114"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2558420"/>
                          <a:chOff x="1581" y="11164"/>
                          <a:chExt cx="2520" cy="4058"/>
                        </a:xfrm>
                      </wpg:grpSpPr>
                      <pic:pic xmlns:pic="http://schemas.openxmlformats.org/drawingml/2006/picture">
                        <pic:nvPicPr>
                          <pic:cNvPr id="115" name="Picture 92" descr="demodex"/>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2421" y="11164"/>
                            <a:ext cx="873" cy="3141"/>
                          </a:xfrm>
                          <a:prstGeom prst="rect">
                            <a:avLst/>
                          </a:prstGeom>
                          <a:noFill/>
                          <a:extLst>
                            <a:ext uri="{909E8E84-426E-40DD-AFC4-6F175D3DCCD1}">
                              <a14:hiddenFill xmlns:a14="http://schemas.microsoft.com/office/drawing/2010/main">
                                <a:solidFill>
                                  <a:srgbClr val="FFFFFF"/>
                                </a:solidFill>
                              </a14:hiddenFill>
                            </a:ext>
                          </a:extLst>
                        </pic:spPr>
                      </pic:pic>
                      <wps:wsp>
                        <wps:cNvPr id="116" name="Text Box 93"/>
                        <wps:cNvSpPr txBox="1">
                          <a:spLocks noChangeArrowheads="1"/>
                        </wps:cNvSpPr>
                        <wps:spPr bwMode="auto">
                          <a:xfrm>
                            <a:off x="1581" y="14358"/>
                            <a:ext cx="2520" cy="8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proofErr w:type="spellStart"/>
                              <w:r w:rsidRPr="0050517A">
                                <w:rPr>
                                  <w:i/>
                                </w:rPr>
                                <w:t>Demodex</w:t>
                              </w:r>
                              <w:proofErr w:type="spellEnd"/>
                              <w:r>
                                <w:t xml:space="preserve"> species</w:t>
                              </w:r>
                            </w:p>
                            <w:p w:rsidR="00A00DD8" w:rsidRPr="00776D09" w:rsidRDefault="00A00DD8" w:rsidP="0086132E">
                              <w:pPr>
                                <w:pStyle w:val="PHEbodytextTable"/>
                                <w:rPr>
                                  <w:sz w:val="16"/>
                                  <w:szCs w:val="16"/>
                                </w:rPr>
                              </w:pPr>
                              <w:proofErr w:type="gramStart"/>
                              <w:r w:rsidRPr="00776D09">
                                <w:rPr>
                                  <w:sz w:val="16"/>
                                  <w:szCs w:val="16"/>
                                </w:rPr>
                                <w:t xml:space="preserve">(Illustrated by C. </w:t>
                              </w:r>
                              <w:proofErr w:type="spellStart"/>
                              <w:r w:rsidRPr="00776D09">
                                <w:rPr>
                                  <w:sz w:val="16"/>
                                  <w:szCs w:val="16"/>
                                </w:rPr>
                                <w:t>Whitehorn</w:t>
                              </w:r>
                              <w:proofErr w:type="spellEnd"/>
                              <w:r w:rsidRPr="00776D09">
                                <w:rPr>
                                  <w:sz w:val="16"/>
                                  <w:szCs w:val="16"/>
                                </w:rPr>
                                <w:t>).</w:t>
                              </w:r>
                              <w:proofErr w:type="gramEnd"/>
                              <w:r w:rsidRPr="00776D09">
                                <w:rPr>
                                  <w:sz w:val="16"/>
                                  <w:szCs w:val="16"/>
                                </w:rPr>
                                <w:tab/>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91" o:spid="_x0000_s1104" style="position:absolute;left:0;text-align:left;margin-left:11.6pt;margin-top:3.25pt;width:126pt;height:201.45pt;z-index:251707904;mso-position-horizontal-relative:text;mso-position-vertical-relative:text" coordorigin="1581,11164" coordsize="2520,4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">
                <v:shape id="Picture 92" o:spid="_x0000_s1105" type="#_x0000_t75" alt="demodex" style="position:absolute;left:2421;top:11164;width:873;height:3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plRLDAAAA3AAAAA8AAABkcnMvZG93bnJldi54bWxET99rwjAQfhf2P4Qb+CIzVZiM2lREEIaD&#10;wXQPezyas6k2l5Jkbd1fvwwGvt3H9/OKzWhb0ZMPjWMFi3kGgrhyuuFawedp//QCIkRkja1jUnCj&#10;AJvyYVJgrt3AH9QfYy1SCIccFZgYu1zKUBmyGOauI07c2XmLMUFfS+1xSOG2lcssW0mLDacGgx3t&#10;DFXX47dV0F/eq5Hfdibzh+H8gzPXhP2XUtPHcbsGEWmMd/G/+1Wn+Ytn+HsmXSDL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OmVEsMAAADcAAAADwAAAAAAAAAAAAAAAACf&#10;AgAAZHJzL2Rvd25yZXYueG1sUEsFBgAAAAAEAAQA9wAAAI8DAAAAAA==&#10;">
                  <v:imagedata r:id="rId85" o:title="demodex"/>
                </v:shape>
                <v:shape id="Text Box 93" o:spid="_x0000_s1106" type="#_x0000_t202" style="position:absolute;left:1581;top:14358;width:2520;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b8f8UA&#10;AADcAAAADwAAAGRycy9kb3ducmV2LnhtbESPQWvDMAyF74P9B6PBbquTwsLI6pYyGIzSw5L10KOI&#10;tThNLGexk2b/vi4UepN4T+97Wm1m24mJBt84VpAuEhDEldMN1woOP58vbyB8QNbYOSYF/+Rhs358&#10;WGGu3ZkLmspQixjCPkcFJoQ+l9JXhiz6heuJo/brBoshrkMt9YDnGG47uUySTFpsOBIM9vRhqGrL&#10;0UbI3ldj4f5O6b6VR9Nm+Pptdko9P83bdxCB5nA3366/dKyfZnB9Jk4g1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lvx/xQAAANwAAAAPAAAAAAAAAAAAAAAAAJgCAABkcnMv&#10;ZG93bnJldi54bWxQSwUGAAAAAAQABAD1AAAAigMAAAAA&#10;" stroked="f">
                  <v:textbox style="mso-fit-shape-to-text:t">
                    <w:txbxContent>
                      <w:p w:rsidR="00A00DD8" w:rsidRDefault="00A00DD8" w:rsidP="0086132E">
                        <w:pPr>
                          <w:pStyle w:val="PHEbodytextTable"/>
                        </w:pPr>
                        <w:proofErr w:type="spellStart"/>
                        <w:r w:rsidRPr="0050517A">
                          <w:rPr>
                            <w:i/>
                          </w:rPr>
                          <w:t>Demodex</w:t>
                        </w:r>
                        <w:proofErr w:type="spellEnd"/>
                        <w:r>
                          <w:t xml:space="preserve"> species</w:t>
                        </w:r>
                      </w:p>
                      <w:p w:rsidR="00A00DD8" w:rsidRPr="00776D09" w:rsidRDefault="00A00DD8" w:rsidP="0086132E">
                        <w:pPr>
                          <w:pStyle w:val="PHEbodytextTable"/>
                          <w:rPr>
                            <w:sz w:val="16"/>
                            <w:szCs w:val="16"/>
                          </w:rPr>
                        </w:pPr>
                        <w:proofErr w:type="gramStart"/>
                        <w:r w:rsidRPr="00776D09">
                          <w:rPr>
                            <w:sz w:val="16"/>
                            <w:szCs w:val="16"/>
                          </w:rPr>
                          <w:t xml:space="preserve">(Illustrated by C. </w:t>
                        </w:r>
                        <w:proofErr w:type="spellStart"/>
                        <w:r w:rsidRPr="00776D09">
                          <w:rPr>
                            <w:sz w:val="16"/>
                            <w:szCs w:val="16"/>
                          </w:rPr>
                          <w:t>Whitehorn</w:t>
                        </w:r>
                        <w:proofErr w:type="spellEnd"/>
                        <w:r w:rsidRPr="00776D09">
                          <w:rPr>
                            <w:sz w:val="16"/>
                            <w:szCs w:val="16"/>
                          </w:rPr>
                          <w:t>).</w:t>
                        </w:r>
                        <w:proofErr w:type="gramEnd"/>
                        <w:r w:rsidRPr="00776D09">
                          <w:rPr>
                            <w:sz w:val="16"/>
                            <w:szCs w:val="16"/>
                          </w:rPr>
                          <w:tab/>
                        </w:r>
                      </w:p>
                    </w:txbxContent>
                  </v:textbox>
                </v:shape>
              </v:group>
            </w:pict>
          </mc:Fallback>
        </mc:AlternateContent>
      </w:r>
    </w:p>
    <w:p w:rsidR="0086132E" w:rsidRPr="009E105B" w:rsidRDefault="0086132E" w:rsidP="0086132E">
      <w:pPr>
        <w:pStyle w:val="PHEreportsub"/>
        <w:ind w:left="2160" w:firstLine="720"/>
      </w:pPr>
      <w:r w:rsidRPr="009E105B">
        <w:t>Pathology</w:t>
      </w:r>
    </w:p>
    <w:p w:rsidR="0086132E" w:rsidRPr="009E105B" w:rsidRDefault="0086132E" w:rsidP="0086132E">
      <w:pPr>
        <w:pStyle w:val="PHEBodytext"/>
        <w:ind w:left="2880"/>
      </w:pPr>
      <w:r w:rsidRPr="009E105B">
        <w:t xml:space="preserve">They can cause dermatitis in sensitised individuals and this may result in acne, rosacea, impetigo </w:t>
      </w:r>
      <w:proofErr w:type="spellStart"/>
      <w:r w:rsidRPr="009E105B">
        <w:t>contagiosa</w:t>
      </w:r>
      <w:proofErr w:type="spellEnd"/>
      <w:r w:rsidRPr="009E105B">
        <w:t xml:space="preserve"> or blepharitis.</w:t>
      </w:r>
    </w:p>
    <w:p w:rsidR="0086132E" w:rsidRPr="009E105B" w:rsidRDefault="0086132E" w:rsidP="0086132E">
      <w:pPr>
        <w:pStyle w:val="HPABodytext"/>
        <w:rPr>
          <w:b/>
        </w:rPr>
      </w:pPr>
    </w:p>
    <w:p w:rsidR="0086132E" w:rsidRPr="009E105B" w:rsidRDefault="0086132E" w:rsidP="0086132E">
      <w:pPr>
        <w:pStyle w:val="PHEreportsub"/>
        <w:ind w:left="2160" w:firstLine="720"/>
      </w:pPr>
      <w:r w:rsidRPr="009E105B">
        <w:t xml:space="preserve">Diagnosis </w:t>
      </w:r>
    </w:p>
    <w:p w:rsidR="0086132E" w:rsidRPr="009E105B" w:rsidRDefault="0086132E" w:rsidP="0086132E">
      <w:pPr>
        <w:pStyle w:val="PHEBodytext"/>
        <w:ind w:left="2880"/>
      </w:pPr>
      <w:r w:rsidRPr="009E105B">
        <w:t xml:space="preserve">Express the contents of follicular pores around the </w:t>
      </w:r>
      <w:proofErr w:type="spellStart"/>
      <w:r w:rsidRPr="009E105B">
        <w:t>naso</w:t>
      </w:r>
      <w:proofErr w:type="spellEnd"/>
      <w:r w:rsidRPr="009E105B">
        <w:t>-labial fold and smear on a microscope slide. Examine the preparation under the x40 objective.</w:t>
      </w:r>
    </w:p>
    <w:p w:rsidR="0086132E" w:rsidRDefault="0086132E" w:rsidP="0086132E">
      <w:pPr>
        <w:jc w:val="both"/>
        <w:rPr>
          <w:rFonts w:cs="Arial"/>
          <w:szCs w:val="22"/>
        </w:rPr>
      </w:pPr>
    </w:p>
    <w:p w:rsidR="00337DF6" w:rsidRPr="009E105B" w:rsidRDefault="00337DF6" w:rsidP="0086132E">
      <w:pPr>
        <w:jc w:val="both"/>
        <w:rPr>
          <w:rFonts w:cs="Arial"/>
          <w:szCs w:val="22"/>
        </w:rPr>
      </w:pPr>
    </w:p>
    <w:p w:rsidR="0086132E" w:rsidRPr="009E105B" w:rsidRDefault="00337DF6" w:rsidP="0086132E">
      <w:pPr>
        <w:rPr>
          <w:rFonts w:cs="Arial"/>
          <w:i/>
        </w:rPr>
      </w:pPr>
      <w:r w:rsidRPr="009E105B">
        <w:rPr>
          <w:b/>
          <w:bCs/>
          <w:noProof/>
          <w:sz w:val="22"/>
          <w:szCs w:val="22"/>
        </w:rPr>
        <mc:AlternateContent>
          <mc:Choice Requires="wpg">
            <w:drawing>
              <wp:anchor distT="0" distB="0" distL="114300" distR="114300" simplePos="0" relativeHeight="251708928" behindDoc="0" locked="0" layoutInCell="1" allowOverlap="1" wp14:anchorId="6EE062B6" wp14:editId="3137CE6A">
                <wp:simplePos x="0" y="0"/>
                <wp:positionH relativeFrom="column">
                  <wp:posOffset>108585</wp:posOffset>
                </wp:positionH>
                <wp:positionV relativeFrom="paragraph">
                  <wp:posOffset>25400</wp:posOffset>
                </wp:positionV>
                <wp:extent cx="5181600" cy="1780540"/>
                <wp:effectExtent l="19050" t="19050" r="0" b="10160"/>
                <wp:wrapNone/>
                <wp:docPr id="109"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1600" cy="1780540"/>
                          <a:chOff x="2181" y="11743"/>
                          <a:chExt cx="8160" cy="3164"/>
                        </a:xfrm>
                      </wpg:grpSpPr>
                      <pic:pic xmlns:pic="http://schemas.openxmlformats.org/drawingml/2006/picture">
                        <pic:nvPicPr>
                          <pic:cNvPr id="112" name="Picture 107" descr="demodex2"/>
                          <pic:cNvPicPr>
                            <a:picLocks noChangeAspect="1" noChangeArrowheads="1"/>
                          </pic:cNvPicPr>
                        </pic:nvPicPr>
                        <pic:blipFill>
                          <a:blip r:embed="rId86" cstate="print">
                            <a:lum bright="12000" contrast="30000"/>
                            <a:extLst>
                              <a:ext uri="{28A0092B-C50C-407E-A947-70E740481C1C}">
                                <a14:useLocalDpi xmlns:a14="http://schemas.microsoft.com/office/drawing/2010/main" val="0"/>
                              </a:ext>
                            </a:extLst>
                          </a:blip>
                          <a:srcRect/>
                          <a:stretch>
                            <a:fillRect/>
                          </a:stretch>
                        </pic:blipFill>
                        <pic:spPr bwMode="auto">
                          <a:xfrm>
                            <a:off x="2181" y="11743"/>
                            <a:ext cx="4020" cy="316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13" name="Text Box 108"/>
                        <wps:cNvSpPr txBox="1">
                          <a:spLocks noChangeArrowheads="1"/>
                        </wps:cNvSpPr>
                        <wps:spPr bwMode="auto">
                          <a:xfrm>
                            <a:off x="6561" y="11924"/>
                            <a:ext cx="3780" cy="27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proofErr w:type="spellStart"/>
                              <w:r>
                                <w:rPr>
                                  <w:i/>
                                </w:rPr>
                                <w:t>Demodex</w:t>
                              </w:r>
                              <w:proofErr w:type="spellEnd"/>
                              <w:r>
                                <w:rPr>
                                  <w:i/>
                                </w:rPr>
                                <w:t xml:space="preserve"> </w:t>
                              </w:r>
                              <w:r w:rsidRPr="00094FB3">
                                <w:t>species</w:t>
                              </w:r>
                              <w:r>
                                <w:t xml:space="preserve">  </w:t>
                              </w:r>
                            </w:p>
                            <w:p w:rsidR="00A00DD8" w:rsidRDefault="00A00DD8" w:rsidP="0086132E">
                              <w:pPr>
                                <w:pStyle w:val="PHEbodytextTable"/>
                              </w:pPr>
                              <w:r>
                                <w:t xml:space="preserve">Photograph of mite in slide preparation at x </w:t>
                              </w:r>
                              <w:r w:rsidRPr="00CD494E">
                                <w:t>340</w:t>
                              </w:r>
                              <w:r w:rsidRPr="003E4532">
                                <w:rPr>
                                  <w:color w:val="0000FF"/>
                                </w:rPr>
                                <w:t xml:space="preserve"> </w:t>
                              </w:r>
                              <w:r>
                                <w:t>magnification. Condenser iris must be set at 1 for maximum contrast.</w:t>
                              </w:r>
                            </w:p>
                            <w:p w:rsidR="00A00DD8" w:rsidRPr="00686BB7" w:rsidRDefault="00A00DD8" w:rsidP="0086132E">
                              <w:pPr>
                                <w:pStyle w:val="PHEbodytextTable"/>
                                <w:rPr>
                                  <w:sz w:val="16"/>
                                  <w:szCs w:val="16"/>
                                </w:rPr>
                              </w:pPr>
                              <w:r w:rsidRPr="00686BB7">
                                <w:rPr>
                                  <w:sz w:val="16"/>
                                  <w:szCs w:val="16"/>
                                </w:rPr>
                                <w:t>© LSHTM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6" o:spid="_x0000_s1107" style="position:absolute;left:0;text-align:left;margin-left:8.55pt;margin-top:2pt;width:408pt;height:140.2pt;z-index:251708928;mso-position-horizontal-relative:text;mso-position-vertical-relative:text" coordorigin="2181,11743" coordsize="8160,31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">
                <v:shape id="Picture 107" o:spid="_x0000_s1108" type="#_x0000_t75" alt="demodex2" style="position:absolute;left:2181;top:11743;width:4020;height:31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p/IPEAAAA3AAAAA8AAABkcnMvZG93bnJldi54bWxET0trAjEQvhf6H8II3mqiB6mrUaqo9FBK&#10;1wfY27CZ7m67mSxJ1O2/bwqCt/n4njNbdLYRF/KhdqxhOFAgiAtnai41HPabp2cQISIbbByThl8K&#10;sJg/PswwM+7KOV12sRQphEOGGqoY20zKUFRkMQxcS5y4L+ctxgR9KY3Hawq3jRwpNZYWa04NFba0&#10;qqj42Z2tBn86fqj8XE7M/jNfq+/35fZt0mnd73UvUxCRungX39yvJs0fjuD/mXSBn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qp/IPEAAAA3AAAAA8AAAAAAAAAAAAAAAAA&#10;nwIAAGRycy9kb3ducmV2LnhtbFBLBQYAAAAABAAEAPcAAACQAwAAAAA=&#10;" stroked="t">
                  <v:imagedata r:id="rId87" o:title="demodex2" gain="93623f" blacklevel="3932f"/>
                </v:shape>
                <v:shape id="Text Box 108" o:spid="_x0000_s1109" type="#_x0000_t202" style="position:absolute;left:6561;top:11924;width:3780;height:2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dHu8EA&#10;AADcAAAADwAAAGRycy9kb3ducmV2LnhtbERPyW7CMBC9V+IfrKnUS0UcaNkCBtFKVFxZPmCIJ4sa&#10;j6PYZPl7XKkSt3l662x2valES40rLSuYRDEI4tTqknMF18thvAThPLLGyjIpGMjBbjt62WCibccn&#10;as8+FyGEXYIKCu/rREqXFmTQRbYmDlxmG4M+wCaXusEuhJtKTuN4Lg2WHBoKrOm7oPT3fDcKsmP3&#10;Plt1tx9/XZw+519YLm52UOrttd+vQXjq/VP87z7qMH/yAX/PhAv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XR7vBAAAA3AAAAA8AAAAAAAAAAAAAAAAAmAIAAGRycy9kb3du&#10;cmV2LnhtbFBLBQYAAAAABAAEAPUAAACGAwAAAAA=&#10;" stroked="f">
                  <v:textbox>
                    <w:txbxContent>
                      <w:p w:rsidR="00A00DD8" w:rsidRDefault="00A00DD8" w:rsidP="0086132E">
                        <w:pPr>
                          <w:pStyle w:val="PHEbodytextTable"/>
                        </w:pPr>
                        <w:proofErr w:type="spellStart"/>
                        <w:r>
                          <w:rPr>
                            <w:i/>
                          </w:rPr>
                          <w:t>Demodex</w:t>
                        </w:r>
                        <w:proofErr w:type="spellEnd"/>
                        <w:r>
                          <w:rPr>
                            <w:i/>
                          </w:rPr>
                          <w:t xml:space="preserve"> </w:t>
                        </w:r>
                        <w:r w:rsidRPr="00094FB3">
                          <w:t>species</w:t>
                        </w:r>
                        <w:r>
                          <w:t xml:space="preserve">  </w:t>
                        </w:r>
                      </w:p>
                      <w:p w:rsidR="00A00DD8" w:rsidRDefault="00A00DD8" w:rsidP="0086132E">
                        <w:pPr>
                          <w:pStyle w:val="PHEbodytextTable"/>
                        </w:pPr>
                        <w:r>
                          <w:t xml:space="preserve">Photograph of mite in slide preparation at x </w:t>
                        </w:r>
                        <w:r w:rsidRPr="00CD494E">
                          <w:t>340</w:t>
                        </w:r>
                        <w:r w:rsidRPr="003E4532">
                          <w:rPr>
                            <w:color w:val="0000FF"/>
                          </w:rPr>
                          <w:t xml:space="preserve"> </w:t>
                        </w:r>
                        <w:r>
                          <w:t>magnification. Condenser iris must be set at 1 for maximum contrast.</w:t>
                        </w:r>
                      </w:p>
                      <w:p w:rsidR="00A00DD8" w:rsidRPr="00686BB7" w:rsidRDefault="00A00DD8" w:rsidP="0086132E">
                        <w:pPr>
                          <w:pStyle w:val="PHEbodytextTable"/>
                          <w:rPr>
                            <w:sz w:val="16"/>
                            <w:szCs w:val="16"/>
                          </w:rPr>
                        </w:pPr>
                        <w:r w:rsidRPr="00686BB7">
                          <w:rPr>
                            <w:sz w:val="16"/>
                            <w:szCs w:val="16"/>
                          </w:rPr>
                          <w:t>© LSHTM</w:t>
                        </w:r>
                      </w:p>
                    </w:txbxContent>
                  </v:textbox>
                </v:shape>
              </v:group>
            </w:pict>
          </mc:Fallback>
        </mc:AlternateContent>
      </w:r>
    </w:p>
    <w:p w:rsidR="0086132E" w:rsidRPr="009E105B" w:rsidRDefault="0086132E" w:rsidP="0086132E">
      <w:pPr>
        <w:rPr>
          <w:rFonts w:cs="Arial"/>
          <w:i/>
        </w:rPr>
      </w:pPr>
    </w:p>
    <w:p w:rsidR="0086132E" w:rsidRPr="009E105B" w:rsidRDefault="0086132E" w:rsidP="0086132E">
      <w:pPr>
        <w:jc w:val="both"/>
        <w:rPr>
          <w:rFonts w:cs="Arial"/>
          <w:i/>
        </w:rPr>
      </w:pPr>
    </w:p>
    <w:p w:rsidR="0086132E" w:rsidRPr="009E105B" w:rsidRDefault="0086132E" w:rsidP="0086132E">
      <w:pPr>
        <w:jc w:val="both"/>
        <w:rPr>
          <w:rFonts w:cs="Arial"/>
        </w:rPr>
      </w:pPr>
    </w:p>
    <w:p w:rsidR="0086132E" w:rsidRPr="009E105B" w:rsidRDefault="0086132E" w:rsidP="0086132E">
      <w:pPr>
        <w:jc w:val="both"/>
        <w:rPr>
          <w:rFonts w:cs="Arial"/>
        </w:rPr>
      </w:pPr>
    </w:p>
    <w:p w:rsidR="0086132E" w:rsidRPr="009E105B" w:rsidRDefault="0086132E" w:rsidP="0086132E">
      <w:pPr>
        <w:jc w:val="both"/>
        <w:rPr>
          <w:rFonts w:cs="Arial"/>
          <w:sz w:val="18"/>
          <w:szCs w:val="18"/>
        </w:rPr>
      </w:pPr>
    </w:p>
    <w:p w:rsidR="0086132E" w:rsidRPr="009E105B" w:rsidRDefault="0086132E" w:rsidP="0086132E">
      <w:pPr>
        <w:jc w:val="both"/>
        <w:rPr>
          <w:rFonts w:cs="Arial"/>
          <w:sz w:val="22"/>
          <w:szCs w:val="22"/>
        </w:rPr>
      </w:pPr>
    </w:p>
    <w:p w:rsidR="0086132E" w:rsidRPr="009E105B" w:rsidRDefault="0086132E" w:rsidP="0086132E">
      <w:pPr>
        <w:jc w:val="both"/>
        <w:rPr>
          <w:rFonts w:cs="Arial"/>
          <w:sz w:val="22"/>
          <w:szCs w:val="22"/>
        </w:rPr>
      </w:pPr>
    </w:p>
    <w:p w:rsidR="0086132E" w:rsidRPr="009E105B" w:rsidRDefault="0086132E" w:rsidP="0086132E">
      <w:pPr>
        <w:jc w:val="both"/>
        <w:rPr>
          <w:rFonts w:cs="Arial"/>
          <w:sz w:val="22"/>
          <w:szCs w:val="22"/>
        </w:rPr>
      </w:pPr>
    </w:p>
    <w:p w:rsidR="0086132E" w:rsidRPr="009E105B" w:rsidRDefault="0086132E" w:rsidP="0086132E">
      <w:pPr>
        <w:pStyle w:val="BodyText"/>
        <w:rPr>
          <w:b/>
          <w:bCs/>
          <w:sz w:val="22"/>
          <w:szCs w:val="22"/>
        </w:rPr>
      </w:pPr>
    </w:p>
    <w:p w:rsidR="0086132E" w:rsidRPr="009E105B" w:rsidRDefault="0086132E" w:rsidP="00036D28">
      <w:pPr>
        <w:pStyle w:val="PHEreportHeading2BlueHighlight"/>
      </w:pPr>
      <w:bookmarkStart w:id="35" w:name="_Toc278367459"/>
      <w:proofErr w:type="spellStart"/>
      <w:r w:rsidRPr="009E105B">
        <w:t>Trombiculid</w:t>
      </w:r>
      <w:proofErr w:type="spellEnd"/>
      <w:r w:rsidRPr="009E105B">
        <w:t xml:space="preserve"> </w:t>
      </w:r>
      <w:r w:rsidR="00337DF6">
        <w:t>m</w:t>
      </w:r>
      <w:r w:rsidRPr="009E105B">
        <w:t>ites (</w:t>
      </w:r>
      <w:r w:rsidR="00337DF6" w:rsidRPr="009E105B">
        <w:t>chigger/scrub typhus mites</w:t>
      </w:r>
      <w:r w:rsidRPr="009E105B">
        <w:t>)</w:t>
      </w:r>
      <w:bookmarkEnd w:id="35"/>
    </w:p>
    <w:p w:rsidR="0086132E" w:rsidRPr="009E105B" w:rsidRDefault="0086132E" w:rsidP="0086132E">
      <w:pPr>
        <w:pStyle w:val="PHEBodytext"/>
      </w:pPr>
      <w:r w:rsidRPr="009E105B">
        <w:t xml:space="preserve">The larvae of </w:t>
      </w:r>
      <w:proofErr w:type="spellStart"/>
      <w:r w:rsidRPr="009E105B">
        <w:t>trombiculid</w:t>
      </w:r>
      <w:proofErr w:type="spellEnd"/>
      <w:r w:rsidRPr="009E105B">
        <w:t xml:space="preserve"> mites are parasitic on vertebrates</w:t>
      </w:r>
      <w:r w:rsidRPr="009E105B">
        <w:rPr>
          <w:color w:val="FF0000"/>
        </w:rPr>
        <w:t xml:space="preserve"> </w:t>
      </w:r>
      <w:r w:rsidRPr="009E105B">
        <w:t>and are known as chiggers, harvest bugs and scrub-itch mites. They can cause dermatitis in man and are vectors of ‘chigger-borne rickettsiosis’ (scrub typhus) in South-East Asia. The nymph and adult stages are free-living predators.</w:t>
      </w:r>
    </w:p>
    <w:p w:rsidR="0086132E" w:rsidRPr="009E105B" w:rsidRDefault="0086132E" w:rsidP="0086132E">
      <w:pPr>
        <w:pStyle w:val="PHEreportsub"/>
      </w:pPr>
      <w:r w:rsidRPr="009E105B">
        <w:t xml:space="preserve">Description </w:t>
      </w:r>
    </w:p>
    <w:p w:rsidR="0086132E" w:rsidRPr="009E105B" w:rsidRDefault="0086132E" w:rsidP="0086132E">
      <w:pPr>
        <w:pStyle w:val="PHEBodytext"/>
      </w:pPr>
      <w:r w:rsidRPr="009E105B">
        <w:t>The larvae are oval, creamy white to reddish-orange in colour</w:t>
      </w:r>
      <w:r w:rsidRPr="009E105B">
        <w:rPr>
          <w:color w:val="0000FF"/>
        </w:rPr>
        <w:t xml:space="preserve"> </w:t>
      </w:r>
      <w:r w:rsidRPr="009E105B">
        <w:t xml:space="preserve">and are very small (0.15-0.3mm long). They have three pairs of legs which terminate in a pair of large claws. The palps and mouthparts are large and conspicuous and give the appearance of a head. The legs and the body are covered in fine feathered hairs. A dorsal shield (termed a </w:t>
      </w:r>
      <w:proofErr w:type="spellStart"/>
      <w:r w:rsidRPr="009E105B">
        <w:t>scutum</w:t>
      </w:r>
      <w:proofErr w:type="spellEnd"/>
      <w:r w:rsidRPr="009E105B">
        <w:t>) can be seen on the anterior part of the body and from this a number of setae arise.</w:t>
      </w:r>
    </w:p>
    <w:p w:rsidR="0086132E" w:rsidRPr="009E105B" w:rsidRDefault="0086132E" w:rsidP="0086132E">
      <w:pPr>
        <w:pStyle w:val="PHEreportsub"/>
      </w:pPr>
      <w:r w:rsidRPr="009E105B">
        <w:t>Lifecycle</w:t>
      </w:r>
    </w:p>
    <w:p w:rsidR="0086132E" w:rsidRPr="009E105B" w:rsidRDefault="0086132E" w:rsidP="0086132E">
      <w:pPr>
        <w:pStyle w:val="PHEBodytext"/>
      </w:pPr>
      <w:r w:rsidRPr="009E105B">
        <w:t xml:space="preserve">Female mites lay eggs in leaf litter or damp soil. The eggs hatch after a week or so, but the larvae remain within the eggshell for a further 5-7 days before emerging. The hexapod larvae climb on to passing birds or mammals and then search for a suitable site to feed. Feeding lasts 2-10 days on man and then the engorged larvae drop to the ground, bury themselves in the soil and moult to become 8-legged </w:t>
      </w:r>
      <w:proofErr w:type="spellStart"/>
      <w:r w:rsidRPr="009E105B">
        <w:t>protonymphs</w:t>
      </w:r>
      <w:proofErr w:type="spellEnd"/>
      <w:r w:rsidRPr="009E105B">
        <w:t xml:space="preserve">. The </w:t>
      </w:r>
      <w:proofErr w:type="spellStart"/>
      <w:r w:rsidRPr="009E105B">
        <w:t>protonymph</w:t>
      </w:r>
      <w:proofErr w:type="spellEnd"/>
      <w:r w:rsidRPr="009E105B">
        <w:t xml:space="preserve"> is a dormant stage and about one week later it moults to the </w:t>
      </w:r>
      <w:proofErr w:type="spellStart"/>
      <w:r w:rsidRPr="009E105B">
        <w:t>deutonymph</w:t>
      </w:r>
      <w:proofErr w:type="spellEnd"/>
      <w:r w:rsidRPr="009E105B">
        <w:t xml:space="preserve">; a free living stage that feeds on soil animals. The </w:t>
      </w:r>
      <w:proofErr w:type="spellStart"/>
      <w:r w:rsidRPr="009E105B">
        <w:t>deutonymphs</w:t>
      </w:r>
      <w:proofErr w:type="spellEnd"/>
      <w:r w:rsidRPr="009E105B">
        <w:t xml:space="preserve"> are active for about 2 </w:t>
      </w:r>
      <w:r w:rsidRPr="009E105B">
        <w:lastRenderedPageBreak/>
        <w:t xml:space="preserve">weeks and then undergo a further dormant period (the </w:t>
      </w:r>
      <w:proofErr w:type="spellStart"/>
      <w:r w:rsidRPr="009E105B">
        <w:t>tritonymph</w:t>
      </w:r>
      <w:proofErr w:type="spellEnd"/>
      <w:r w:rsidRPr="009E105B">
        <w:t xml:space="preserve">) prior to the moult to the adult stage. The entire lifecycle typically takes 40-75 days. </w:t>
      </w:r>
    </w:p>
    <w:p w:rsidR="0086132E" w:rsidRPr="009E105B" w:rsidRDefault="00337DF6" w:rsidP="0086132E">
      <w:pPr>
        <w:rPr>
          <w:rFonts w:cs="Arial"/>
          <w:i/>
        </w:rPr>
      </w:pPr>
      <w:r w:rsidRPr="009E105B">
        <w:rPr>
          <w:rFonts w:cs="Arial"/>
          <w:noProof/>
        </w:rPr>
        <mc:AlternateContent>
          <mc:Choice Requires="wpg">
            <w:drawing>
              <wp:anchor distT="0" distB="0" distL="114300" distR="114300" simplePos="0" relativeHeight="251709952" behindDoc="0" locked="0" layoutInCell="1" allowOverlap="1" wp14:anchorId="44F67A5F" wp14:editId="3EC15B63">
                <wp:simplePos x="0" y="0"/>
                <wp:positionH relativeFrom="column">
                  <wp:posOffset>-7885</wp:posOffset>
                </wp:positionH>
                <wp:positionV relativeFrom="paragraph">
                  <wp:posOffset>58833</wp:posOffset>
                </wp:positionV>
                <wp:extent cx="5182870" cy="2527935"/>
                <wp:effectExtent l="0" t="0" r="0" b="5715"/>
                <wp:wrapNone/>
                <wp:docPr id="10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2870" cy="2527935"/>
                          <a:chOff x="1881" y="6474"/>
                          <a:chExt cx="7802" cy="4181"/>
                        </a:xfrm>
                      </wpg:grpSpPr>
                      <pic:pic xmlns:pic="http://schemas.openxmlformats.org/drawingml/2006/picture">
                        <pic:nvPicPr>
                          <pic:cNvPr id="105" name="Picture 95" descr="scrubbe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881" y="6474"/>
                            <a:ext cx="2880" cy="28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 name="Picture 96" descr="chigge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6484" y="6608"/>
                            <a:ext cx="3173" cy="26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07" name="Text Box 97"/>
                        <wps:cNvSpPr txBox="1">
                          <a:spLocks noChangeArrowheads="1"/>
                        </wps:cNvSpPr>
                        <wps:spPr bwMode="auto">
                          <a:xfrm>
                            <a:off x="2002" y="9505"/>
                            <a:ext cx="3740" cy="1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r>
                                <w:t xml:space="preserve">Diagram of a </w:t>
                              </w:r>
                              <w:proofErr w:type="spellStart"/>
                              <w:r>
                                <w:t>trombiculid</w:t>
                              </w:r>
                              <w:proofErr w:type="spellEnd"/>
                              <w:r>
                                <w:t xml:space="preserve"> mite (larva)</w:t>
                              </w:r>
                            </w:p>
                            <w:p w:rsidR="00A00DD8" w:rsidRDefault="00A00DD8" w:rsidP="0086132E">
                              <w:pPr>
                                <w:pStyle w:val="PHEbodytextTable"/>
                              </w:pPr>
                              <w:r>
                                <w:rPr>
                                  <w:sz w:val="16"/>
                                </w:rPr>
                                <w:t xml:space="preserve">(Illustration by C. </w:t>
                              </w:r>
                              <w:proofErr w:type="spellStart"/>
                              <w:r>
                                <w:rPr>
                                  <w:sz w:val="16"/>
                                </w:rPr>
                                <w:t>Whitehorn</w:t>
                              </w:r>
                              <w:proofErr w:type="spellEnd"/>
                              <w:r>
                                <w:rPr>
                                  <w:sz w:val="16"/>
                                </w:rPr>
                                <w:t>)</w:t>
                              </w:r>
                            </w:p>
                          </w:txbxContent>
                        </wps:txbx>
                        <wps:bodyPr rot="0" vert="horz" wrap="square" lIns="91440" tIns="45720" rIns="91440" bIns="45720" anchor="t" anchorCtr="0" upright="1">
                          <a:noAutofit/>
                        </wps:bodyPr>
                      </wps:wsp>
                      <wps:wsp>
                        <wps:cNvPr id="108" name="Text Box 98"/>
                        <wps:cNvSpPr txBox="1">
                          <a:spLocks noChangeArrowheads="1"/>
                        </wps:cNvSpPr>
                        <wps:spPr bwMode="auto">
                          <a:xfrm>
                            <a:off x="6398" y="9354"/>
                            <a:ext cx="3285" cy="11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8412FE" w:rsidRDefault="00A00DD8" w:rsidP="0086132E">
                              <w:pPr>
                                <w:pStyle w:val="PHEbodytextTable"/>
                                <w:rPr>
                                  <w:sz w:val="18"/>
                                </w:rPr>
                              </w:pPr>
                              <w:proofErr w:type="spellStart"/>
                              <w:proofErr w:type="gramStart"/>
                              <w:r w:rsidRPr="00180D96">
                                <w:rPr>
                                  <w:i/>
                                </w:rPr>
                                <w:t>Leptotrombidium</w:t>
                              </w:r>
                              <w:proofErr w:type="spellEnd"/>
                              <w:r w:rsidRPr="00180D96">
                                <w:rPr>
                                  <w:i/>
                                </w:rPr>
                                <w:t xml:space="preserve"> </w:t>
                              </w:r>
                              <w:proofErr w:type="spellStart"/>
                              <w:r w:rsidRPr="00180D96">
                                <w:rPr>
                                  <w:i/>
                                </w:rPr>
                                <w:t>akamushi</w:t>
                              </w:r>
                              <w:proofErr w:type="spellEnd"/>
                              <w:r>
                                <w:t xml:space="preserve"> – larva Photograph of a scrub typhus vector from Japan.</w:t>
                              </w:r>
                              <w:proofErr w:type="gramEnd"/>
                              <w:r w:rsidRPr="00602FC5">
                                <w:rPr>
                                  <w:sz w:val="18"/>
                                </w:rPr>
                                <w:t xml:space="preserve"> </w:t>
                              </w:r>
                              <w:r>
                                <w:rPr>
                                  <w:sz w:val="18"/>
                                </w:rPr>
                                <w:t>© LSHTM</w:t>
                              </w:r>
                            </w:p>
                            <w:p w:rsidR="00A00DD8" w:rsidRDefault="00A00DD8" w:rsidP="0086132E">
                              <w:pPr>
                                <w:pStyle w:val="PHEbodytextTable"/>
                              </w:pPr>
                            </w:p>
                            <w:p w:rsidR="00A00DD8" w:rsidRDefault="00A00DD8" w:rsidP="0086132E"/>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4" o:spid="_x0000_s1110" style="position:absolute;left:0;text-align:left;margin-left:-.6pt;margin-top:4.65pt;width:408.1pt;height:199.05pt;z-index:251709952;mso-position-horizontal-relative:text;mso-position-vertical-relative:text" coordorigin="1881,6474" coordsize="7802,4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&#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">
                <v:shape id="Picture 95" o:spid="_x0000_s1111" type="#_x0000_t75" alt="scrubber" style="position:absolute;left:1881;top:6474;width:2880;height:2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j3ZHFAAAA3AAAAA8AAABkcnMvZG93bnJldi54bWxEj0+LwjAQxe8Lfocwgrc1VVCWapRFEBVB&#10;1z978DbbjGnZZlKaqPXbG0HwNsN7vzdvxtPGluJKtS8cK+h1ExDEmdMFGwXHw/zzC4QPyBpLx6Tg&#10;Th6mk9bHGFPtbryj6z4YEUPYp6ggD6FKpfRZThZ911XEUTu72mKIa22krvEWw20p+0kylBYLjhdy&#10;rGiWU/a/v9hYY2NO2+FOL37+1nhuzKr3i6e5Up128z0CEagJb/OLXurIJQN4PhMnkJM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I92RxQAAANwAAAAPAAAAAAAAAAAAAAAA&#10;AJ8CAABkcnMvZG93bnJldi54bWxQSwUGAAAAAAQABAD3AAAAkQMAAAAA&#10;">
                  <v:imagedata r:id="rId90" o:title="scrubber"/>
                </v:shape>
                <v:shape id="Picture 96" o:spid="_x0000_s1112" type="#_x0000_t75" alt="chigger" style="position:absolute;left:6484;top:6608;width:3173;height:2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aVmHBAAAA3AAAAA8AAABkcnMvZG93bnJldi54bWxET01rwkAQvRf8D8sI3upGD6GNriJCsKfS&#10;Jh5yHLJjNpidjdnVxH/fLRR6m8f7nO1+sp140OBbxwpWywQEce10y42Cc5m/voHwAVlj55gUPMnD&#10;fjd72WKm3cjf9ChCI2II+wwVmBD6TEpfG7Lol64njtzFDRZDhEMj9YBjDLedXCdJKi22HBsM9nQ0&#10;VF+Lu1VQvKe3qily039Voz+V5b3y+adSi/l02IAINIV/8Z/7Q8f5SQq/z8QL5O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QaVmHBAAAA3AAAAA8AAAAAAAAAAAAAAAAAnwIA&#10;AGRycy9kb3ducmV2LnhtbFBLBQYAAAAABAAEAPcAAACNAwAAAAA=&#10;" stroked="t">
                  <v:imagedata r:id="rId91" o:title="chigger"/>
                </v:shape>
                <v:shape id="Text Box 97" o:spid="_x0000_s1113" type="#_x0000_t202" style="position:absolute;left:2002;top:9505;width:3740;height:1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XXZcEA&#10;AADcAAAADwAAAGRycy9kb3ducmV2LnhtbERP24rCMBB9F/yHMAu+iKbKat1uo6yC4quXDxib6YVt&#10;JqXJ2vr3ZkHwbQ7nOummN7W4U+sqywpm0wgEcWZ1xYWC62U/WYFwHlljbZkUPMjBZj0cpJho2/GJ&#10;7mdfiBDCLkEFpfdNIqXLSjLoprYhDlxuW4M+wLaQusUuhJtazqNoKQ1WHBpKbGhXUvZ7/jMK8mM3&#10;Xnx1t4O/xqfP5Rar+GYfSo0++p9vEJ56/xa/3Ecd5kcx/D8TLp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112XBAAAA3AAAAA8AAAAAAAAAAAAAAAAAmAIAAGRycy9kb3du&#10;cmV2LnhtbFBLBQYAAAAABAAEAPUAAACGAwAAAAA=&#10;" stroked="f">
                  <v:textbox>
                    <w:txbxContent>
                      <w:p w:rsidR="00A00DD8" w:rsidRDefault="00A00DD8" w:rsidP="0086132E">
                        <w:pPr>
                          <w:pStyle w:val="PHEbodytextTable"/>
                        </w:pPr>
                        <w:r>
                          <w:t xml:space="preserve">Diagram of a </w:t>
                        </w:r>
                        <w:proofErr w:type="spellStart"/>
                        <w:r>
                          <w:t>trombiculid</w:t>
                        </w:r>
                        <w:proofErr w:type="spellEnd"/>
                        <w:r>
                          <w:t xml:space="preserve"> mite (larva)</w:t>
                        </w:r>
                      </w:p>
                      <w:p w:rsidR="00A00DD8" w:rsidRDefault="00A00DD8" w:rsidP="0086132E">
                        <w:pPr>
                          <w:pStyle w:val="PHEbodytextTable"/>
                        </w:pPr>
                        <w:r>
                          <w:rPr>
                            <w:sz w:val="16"/>
                          </w:rPr>
                          <w:t xml:space="preserve">(Illustration by C. </w:t>
                        </w:r>
                        <w:proofErr w:type="spellStart"/>
                        <w:r>
                          <w:rPr>
                            <w:sz w:val="16"/>
                          </w:rPr>
                          <w:t>Whitehorn</w:t>
                        </w:r>
                        <w:proofErr w:type="spellEnd"/>
                        <w:r>
                          <w:rPr>
                            <w:sz w:val="16"/>
                          </w:rPr>
                          <w:t>)</w:t>
                        </w:r>
                      </w:p>
                    </w:txbxContent>
                  </v:textbox>
                </v:shape>
                <v:shape id="Text Box 98" o:spid="_x0000_s1114" type="#_x0000_t202" style="position:absolute;left:6398;top:9354;width:3285;height:1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pDF8UA&#10;AADcAAAADwAAAGRycy9kb3ducmV2LnhtbESPzW7CQAyE75V4h5WRuFRlA2qhTVkiqNQqVygPYLIm&#10;iZr1RtklP29fHyr1ZmvGM5932ega1VMXas8GVssEFHHhbc2lgcv359MrqBCRLTaeycBEAbL97GGH&#10;qfUDn6g/x1JJCIcUDVQxtqnWoajIYVj6lli0m+8cRlm7UtsOBwl3jV4nyUY7rFkaKmzpo6Li53x3&#10;Bm758PjyNly/4mV7et4csd5e/WTMYj4e3kFFGuO/+e86t4KfCK08IxPo/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6kMXxQAAANwAAAAPAAAAAAAAAAAAAAAAAJgCAABkcnMv&#10;ZG93bnJldi54bWxQSwUGAAAAAAQABAD1AAAAigMAAAAA&#10;" stroked="f">
                  <v:textbox>
                    <w:txbxContent>
                      <w:p w:rsidR="00A00DD8" w:rsidRPr="008412FE" w:rsidRDefault="00A00DD8" w:rsidP="0086132E">
                        <w:pPr>
                          <w:pStyle w:val="PHEbodytextTable"/>
                          <w:rPr>
                            <w:sz w:val="18"/>
                          </w:rPr>
                        </w:pPr>
                        <w:proofErr w:type="spellStart"/>
                        <w:proofErr w:type="gramStart"/>
                        <w:r w:rsidRPr="00180D96">
                          <w:rPr>
                            <w:i/>
                          </w:rPr>
                          <w:t>Leptotrombidium</w:t>
                        </w:r>
                        <w:proofErr w:type="spellEnd"/>
                        <w:r w:rsidRPr="00180D96">
                          <w:rPr>
                            <w:i/>
                          </w:rPr>
                          <w:t xml:space="preserve"> </w:t>
                        </w:r>
                        <w:proofErr w:type="spellStart"/>
                        <w:r w:rsidRPr="00180D96">
                          <w:rPr>
                            <w:i/>
                          </w:rPr>
                          <w:t>akamushi</w:t>
                        </w:r>
                        <w:proofErr w:type="spellEnd"/>
                        <w:r>
                          <w:t xml:space="preserve"> – larva Photograph of a scrub typhus vector from Japan.</w:t>
                        </w:r>
                        <w:proofErr w:type="gramEnd"/>
                        <w:r w:rsidRPr="00602FC5">
                          <w:rPr>
                            <w:sz w:val="18"/>
                          </w:rPr>
                          <w:t xml:space="preserve"> </w:t>
                        </w:r>
                        <w:r>
                          <w:rPr>
                            <w:sz w:val="18"/>
                          </w:rPr>
                          <w:t>© LSHTM</w:t>
                        </w:r>
                      </w:p>
                      <w:p w:rsidR="00A00DD8" w:rsidRDefault="00A00DD8" w:rsidP="0086132E">
                        <w:pPr>
                          <w:pStyle w:val="PHEbodytextTable"/>
                        </w:pPr>
                      </w:p>
                      <w:p w:rsidR="00A00DD8" w:rsidRDefault="00A00DD8" w:rsidP="0086132E"/>
                    </w:txbxContent>
                  </v:textbox>
                </v:shape>
              </v:group>
            </w:pict>
          </mc:Fallback>
        </mc:AlternateContent>
      </w:r>
    </w:p>
    <w:p w:rsidR="0086132E" w:rsidRPr="009E105B" w:rsidRDefault="0086132E" w:rsidP="0086132E">
      <w:pPr>
        <w:rPr>
          <w:rFonts w:cs="Arial"/>
          <w:i/>
        </w:rPr>
      </w:pPr>
    </w:p>
    <w:p w:rsidR="0086132E" w:rsidRPr="009E105B" w:rsidRDefault="0086132E" w:rsidP="0086132E">
      <w:pPr>
        <w:pStyle w:val="BodyText"/>
        <w:rPr>
          <w:b/>
          <w:szCs w:val="22"/>
        </w:rPr>
      </w:pPr>
    </w:p>
    <w:p w:rsidR="0086132E" w:rsidRPr="009E105B" w:rsidRDefault="0086132E" w:rsidP="0086132E">
      <w:pPr>
        <w:pStyle w:val="BodyText"/>
        <w:rPr>
          <w:b/>
          <w:szCs w:val="22"/>
        </w:rPr>
      </w:pPr>
    </w:p>
    <w:p w:rsidR="0086132E" w:rsidRPr="009E105B" w:rsidRDefault="0086132E" w:rsidP="0086132E">
      <w:pPr>
        <w:pStyle w:val="BodyText"/>
        <w:rPr>
          <w:b/>
          <w:szCs w:val="22"/>
        </w:rPr>
      </w:pPr>
    </w:p>
    <w:p w:rsidR="0086132E" w:rsidRPr="009E105B" w:rsidRDefault="0086132E" w:rsidP="0086132E">
      <w:pPr>
        <w:pStyle w:val="HPABodytext"/>
        <w:rPr>
          <w:b/>
          <w:szCs w:val="22"/>
        </w:rPr>
      </w:pPr>
    </w:p>
    <w:p w:rsidR="0086132E" w:rsidRPr="009E105B" w:rsidRDefault="0086132E" w:rsidP="0086132E">
      <w:pPr>
        <w:pStyle w:val="HPABodytext"/>
        <w:rPr>
          <w:b/>
          <w:szCs w:val="22"/>
        </w:rPr>
      </w:pPr>
    </w:p>
    <w:p w:rsidR="0086132E" w:rsidRPr="009E105B" w:rsidRDefault="0086132E" w:rsidP="0086132E">
      <w:pPr>
        <w:pStyle w:val="HPABodytext"/>
        <w:rPr>
          <w:b/>
          <w:szCs w:val="22"/>
        </w:rPr>
      </w:pPr>
    </w:p>
    <w:p w:rsidR="0086132E" w:rsidRPr="009E105B" w:rsidRDefault="0086132E" w:rsidP="0086132E">
      <w:pPr>
        <w:pStyle w:val="HPABodytext"/>
        <w:rPr>
          <w:b/>
          <w:szCs w:val="22"/>
        </w:rPr>
      </w:pPr>
    </w:p>
    <w:p w:rsidR="0086132E" w:rsidRPr="009E105B" w:rsidRDefault="0086132E" w:rsidP="0086132E">
      <w:pPr>
        <w:pStyle w:val="HPABodytext"/>
        <w:rPr>
          <w:b/>
          <w:szCs w:val="22"/>
        </w:rPr>
      </w:pPr>
    </w:p>
    <w:p w:rsidR="0086132E" w:rsidRPr="009E105B" w:rsidRDefault="0086132E" w:rsidP="0086132E">
      <w:pPr>
        <w:pStyle w:val="PHEBodytext"/>
      </w:pPr>
    </w:p>
    <w:p w:rsidR="0086132E" w:rsidRPr="009E105B" w:rsidRDefault="0086132E" w:rsidP="0086132E">
      <w:pPr>
        <w:pStyle w:val="PHEreportsub"/>
      </w:pPr>
      <w:r w:rsidRPr="009E105B">
        <w:t xml:space="preserve">Pathology </w:t>
      </w:r>
    </w:p>
    <w:p w:rsidR="0086132E" w:rsidRPr="00180D96" w:rsidRDefault="0086132E" w:rsidP="0086132E">
      <w:pPr>
        <w:pStyle w:val="PHEBodytext"/>
        <w:rPr>
          <w:rStyle w:val="HPABodytextChar"/>
          <w:rFonts w:ascii="Arial" w:hAnsi="Arial" w:cs="Arial"/>
        </w:rPr>
      </w:pPr>
      <w:r w:rsidRPr="00180D96">
        <w:rPr>
          <w:rStyle w:val="HPABodytextChar"/>
          <w:rFonts w:ascii="Arial" w:hAnsi="Arial" w:cs="Arial"/>
        </w:rPr>
        <w:t xml:space="preserve">The larvae attach to the skin of the host with their powerful mouthparts and inject saliva to the dermal tissues. The saliva digests these tissues and they are ingested by the larva. The repeated injection of saliva leads to the formation of a feeding tube that extends vertically in the host’s skin. The bites cause an intense itchy dermatitis leading to pustules and wheals a few hours after exposure. This condition is known as ‘harvest bug itch’ or ‘scrub itch’. Throughout Asia these mites are vectors of Rickettsia </w:t>
      </w:r>
      <w:proofErr w:type="spellStart"/>
      <w:r w:rsidRPr="00180D96">
        <w:rPr>
          <w:rStyle w:val="HPABodytextChar"/>
          <w:rFonts w:ascii="Arial" w:hAnsi="Arial" w:cs="Arial"/>
        </w:rPr>
        <w:t>tsutsugamushi</w:t>
      </w:r>
      <w:proofErr w:type="spellEnd"/>
      <w:r w:rsidRPr="00180D96">
        <w:rPr>
          <w:rStyle w:val="HPABodytextChar"/>
          <w:rFonts w:ascii="Arial" w:hAnsi="Arial" w:cs="Arial"/>
        </w:rPr>
        <w:t xml:space="preserve"> the causative agent of ‘chigger-borne rickettsiosis’, also known as scrub typhus. In cases where the mite is infected the bite is not painful, but an eschar is formed at the site of attachment. An eschar is a firm, black adherent scab 3-6mm in diameter and surrounded by a fine red margin. </w:t>
      </w:r>
      <w:proofErr w:type="gramStart"/>
      <w:r w:rsidRPr="00180D96">
        <w:rPr>
          <w:rStyle w:val="HPABodytextChar"/>
          <w:rFonts w:ascii="Arial" w:hAnsi="Arial" w:cs="Arial"/>
        </w:rPr>
        <w:t>The symptoms of ‘chigger-borne rickettsiosis’ are typical of other forms of typhus and include fever and painful lymph nodes.</w:t>
      </w:r>
      <w:proofErr w:type="gramEnd"/>
    </w:p>
    <w:p w:rsidR="0086132E" w:rsidRPr="009E105B" w:rsidRDefault="0086132E" w:rsidP="0086132E">
      <w:pPr>
        <w:pStyle w:val="PHEreportsub"/>
      </w:pPr>
      <w:r w:rsidRPr="009E105B">
        <w:t xml:space="preserve">Diagnosis </w:t>
      </w:r>
    </w:p>
    <w:p w:rsidR="0086132E" w:rsidRPr="009E105B" w:rsidRDefault="0086132E" w:rsidP="0086132E">
      <w:pPr>
        <w:pStyle w:val="PHEBodytext"/>
      </w:pPr>
      <w:r>
        <w:t>Diagnosis is</w:t>
      </w:r>
      <w:r w:rsidRPr="009E105B">
        <w:t xml:space="preserve"> based on the location and presentation of lesions (</w:t>
      </w:r>
      <w:proofErr w:type="spellStart"/>
      <w:r w:rsidRPr="009E105B">
        <w:t>stylostomes</w:t>
      </w:r>
      <w:proofErr w:type="spellEnd"/>
      <w:r w:rsidRPr="009E105B">
        <w:t>) on the skin surface. Mites particularly attach around the waist and genitals of man. Where mites are present on the host removal may be difficult, and great care should be taken when obtaining a sample for microscopy. Any material collected from the patient should be suspended in Berlese’s fluid on a microscope slide and examined under the x10 objective for the presence of mites. Set the condenser iris at 1 for maximum contrast. Travel history may also be useful for diagnosis.</w:t>
      </w:r>
    </w:p>
    <w:p w:rsidR="0086132E" w:rsidRPr="009E105B" w:rsidRDefault="0086132E" w:rsidP="00036D28">
      <w:pPr>
        <w:pStyle w:val="PHEreportHeading2BlueHighlight"/>
      </w:pPr>
      <w:bookmarkStart w:id="36" w:name="_Toc278367460"/>
      <w:proofErr w:type="spellStart"/>
      <w:r w:rsidRPr="009E105B">
        <w:rPr>
          <w:i/>
        </w:rPr>
        <w:t>Dermanyssus</w:t>
      </w:r>
      <w:proofErr w:type="spellEnd"/>
      <w:r w:rsidRPr="009E105B">
        <w:rPr>
          <w:i/>
        </w:rPr>
        <w:t xml:space="preserve"> </w:t>
      </w:r>
      <w:proofErr w:type="spellStart"/>
      <w:r w:rsidRPr="009E105B">
        <w:rPr>
          <w:i/>
        </w:rPr>
        <w:t>gallinae</w:t>
      </w:r>
      <w:proofErr w:type="spellEnd"/>
      <w:r w:rsidRPr="009E105B">
        <w:t xml:space="preserve"> (the </w:t>
      </w:r>
      <w:r w:rsidR="00337DF6" w:rsidRPr="009E105B">
        <w:t>chicken mite</w:t>
      </w:r>
      <w:r w:rsidRPr="009E105B">
        <w:t>)</w:t>
      </w:r>
      <w:bookmarkEnd w:id="36"/>
    </w:p>
    <w:p w:rsidR="0086132E" w:rsidRPr="009E105B" w:rsidRDefault="0086132E" w:rsidP="0086132E">
      <w:pPr>
        <w:pStyle w:val="PHEBodytext"/>
      </w:pPr>
      <w:r w:rsidRPr="009E105B">
        <w:t xml:space="preserve">Commonly known as the red poultry mite or chicken mite </w:t>
      </w:r>
      <w:proofErr w:type="spellStart"/>
      <w:r w:rsidRPr="009E105B">
        <w:rPr>
          <w:i/>
        </w:rPr>
        <w:t>Dermanyssus</w:t>
      </w:r>
      <w:proofErr w:type="spellEnd"/>
      <w:r w:rsidRPr="009E105B">
        <w:rPr>
          <w:i/>
        </w:rPr>
        <w:t xml:space="preserve"> </w:t>
      </w:r>
      <w:proofErr w:type="spellStart"/>
      <w:r w:rsidRPr="009E105B">
        <w:rPr>
          <w:i/>
        </w:rPr>
        <w:t>gallinae</w:t>
      </w:r>
      <w:proofErr w:type="spellEnd"/>
      <w:r w:rsidRPr="009E105B">
        <w:rPr>
          <w:i/>
        </w:rPr>
        <w:t xml:space="preserve"> </w:t>
      </w:r>
      <w:r w:rsidRPr="009E105B">
        <w:t>is a parasite of poultry and wild birds, and is cosmopolitan in distribution. In the absence of primary hosts (</w:t>
      </w:r>
      <w:r w:rsidR="00596759">
        <w:t>that is,</w:t>
      </w:r>
      <w:r w:rsidRPr="009E105B">
        <w:t xml:space="preserve"> when birds fledge and leave the nest) the mites will actively seek new hosts and will bite man.</w:t>
      </w:r>
    </w:p>
    <w:p w:rsidR="0086132E" w:rsidRPr="009E105B" w:rsidRDefault="0086132E" w:rsidP="0086132E">
      <w:pPr>
        <w:pStyle w:val="PHEreportsub"/>
      </w:pPr>
      <w:r w:rsidRPr="009E105B">
        <w:t xml:space="preserve">Description </w:t>
      </w:r>
    </w:p>
    <w:p w:rsidR="0086132E" w:rsidRPr="009E105B" w:rsidRDefault="0086132E" w:rsidP="0086132E">
      <w:pPr>
        <w:pStyle w:val="PHEBodytext"/>
      </w:pPr>
      <w:r w:rsidRPr="009E105B">
        <w:t xml:space="preserve">Unfed mites are roughly 0.7mm in length and grey in colour. They tend to feed at night and enlarge to become bright-red mites about 1.0mm in length. They have well developed legs and a large </w:t>
      </w:r>
      <w:proofErr w:type="spellStart"/>
      <w:r w:rsidRPr="009E105B">
        <w:t>capitulum</w:t>
      </w:r>
      <w:proofErr w:type="spellEnd"/>
      <w:r w:rsidRPr="009E105B">
        <w:t>.</w:t>
      </w:r>
    </w:p>
    <w:p w:rsidR="0086132E" w:rsidRPr="009E105B" w:rsidRDefault="0086132E" w:rsidP="0086132E">
      <w:pPr>
        <w:rPr>
          <w:rFonts w:ascii="PraxisEF-Light" w:hAnsi="PraxisEF-Light" w:cs="PraxisEF-Light"/>
          <w:szCs w:val="28"/>
        </w:rPr>
      </w:pPr>
      <w:r w:rsidRPr="009E105B">
        <w:rPr>
          <w:noProof/>
        </w:rPr>
        <w:lastRenderedPageBreak/>
        <mc:AlternateContent>
          <mc:Choice Requires="wpg">
            <w:drawing>
              <wp:anchor distT="0" distB="0" distL="114300" distR="114300" simplePos="0" relativeHeight="251710976" behindDoc="0" locked="0" layoutInCell="1" allowOverlap="1" wp14:anchorId="1ADBCCBE" wp14:editId="7D4A5E73">
                <wp:simplePos x="0" y="0"/>
                <wp:positionH relativeFrom="column">
                  <wp:posOffset>657860</wp:posOffset>
                </wp:positionH>
                <wp:positionV relativeFrom="paragraph">
                  <wp:posOffset>136525</wp:posOffset>
                </wp:positionV>
                <wp:extent cx="3876675" cy="1598295"/>
                <wp:effectExtent l="0" t="19050" r="28575" b="1905"/>
                <wp:wrapNone/>
                <wp:docPr id="101"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6675" cy="1598295"/>
                          <a:chOff x="2476" y="8207"/>
                          <a:chExt cx="6105" cy="2517"/>
                        </a:xfrm>
                      </wpg:grpSpPr>
                      <pic:pic xmlns:pic="http://schemas.openxmlformats.org/drawingml/2006/picture">
                        <pic:nvPicPr>
                          <pic:cNvPr id="102" name="Picture 260" descr="chicken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5386" y="8207"/>
                            <a:ext cx="3195" cy="248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03" name="Text Box 261"/>
                        <wps:cNvSpPr txBox="1">
                          <a:spLocks noChangeArrowheads="1"/>
                        </wps:cNvSpPr>
                        <wps:spPr bwMode="auto">
                          <a:xfrm>
                            <a:off x="2476" y="9555"/>
                            <a:ext cx="2835" cy="11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180D96" w:rsidRDefault="00A00DD8" w:rsidP="0086132E">
                              <w:pPr>
                                <w:pStyle w:val="PHEbodytextTable"/>
                                <w:rPr>
                                  <w:i/>
                                </w:rPr>
                              </w:pPr>
                              <w:proofErr w:type="spellStart"/>
                              <w:r w:rsidRPr="00180D96">
                                <w:rPr>
                                  <w:i/>
                                </w:rPr>
                                <w:t>Dermanyssus</w:t>
                              </w:r>
                              <w:proofErr w:type="spellEnd"/>
                              <w:r w:rsidRPr="00180D96">
                                <w:rPr>
                                  <w:i/>
                                </w:rPr>
                                <w:t xml:space="preserve"> </w:t>
                              </w:r>
                              <w:proofErr w:type="spellStart"/>
                              <w:r w:rsidRPr="00180D96">
                                <w:rPr>
                                  <w:i/>
                                </w:rPr>
                                <w:t>gallinae</w:t>
                              </w:r>
                              <w:proofErr w:type="spellEnd"/>
                            </w:p>
                            <w:p w:rsidR="00A00DD8" w:rsidRPr="0049348D" w:rsidRDefault="00A00DD8" w:rsidP="0086132E">
                              <w:pPr>
                                <w:pStyle w:val="PHEbodytextTable"/>
                              </w:pPr>
                              <w:r w:rsidRPr="0049348D">
                                <w:t>Photograph of anterior body.</w:t>
                              </w:r>
                            </w:p>
                            <w:p w:rsidR="00A00DD8" w:rsidRPr="0049348D" w:rsidRDefault="00A00DD8" w:rsidP="0086132E">
                              <w:pPr>
                                <w:pStyle w:val="PHEbodytextTable"/>
                              </w:pPr>
                              <w:r w:rsidRPr="0049348D">
                                <w:rPr>
                                  <w:rFonts w:cs="Arial"/>
                                </w:rPr>
                                <w:t>©</w:t>
                              </w:r>
                              <w:r w:rsidRPr="0049348D">
                                <w:t xml:space="preserve"> LSHTM</w:t>
                              </w:r>
                            </w:p>
                            <w:p w:rsidR="00A00DD8" w:rsidRPr="00533344" w:rsidRDefault="00A00DD8" w:rsidP="0086132E">
                              <w:pPr>
                                <w:ind w:left="5103"/>
                                <w:jc w:val="both"/>
                                <w:rPr>
                                  <w:rFonts w:cs="Arial"/>
                                  <w:szCs w:val="22"/>
                                </w:rPr>
                              </w:pPr>
                              <w:r>
                                <w:rPr>
                                  <w:rFonts w:cs="Arial"/>
                                  <w:sz w:val="18"/>
                                  <w:szCs w:val="18"/>
                                </w:rP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7" o:spid="_x0000_s1115" style="position:absolute;left:0;text-align:left;margin-left:51.8pt;margin-top:10.75pt;width:305.25pt;height:125.85pt;z-index:251710976;mso-position-horizontal-relative:text;mso-position-vertical-relative:text" coordorigin="2476,8207" coordsize="6105,25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">
                <v:shape id="Picture 260" o:spid="_x0000_s1116" type="#_x0000_t75" alt="chicken2" style="position:absolute;left:5386;top:8207;width:3195;height:2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7JRfBAAAA3AAAAA8AAABkcnMvZG93bnJldi54bWxET02LwjAQvS/sfwgjeFsTPVSpRhHZRb0I&#10;6rLgbWjGtthMSpKt9d+bhQVv83ifs1j1thEd+VA71jAeKRDEhTM1lxq+z18fMxAhIhtsHJOGBwVY&#10;Ld/fFpgbd+cjdadYihTCIUcNVYxtLmUoKrIYRq4lTtzVeYsxQV9K4/Gewm0jJ0pl0mLNqaHCljYV&#10;FbfTr9VwtN58Gpzutw8r1fTnkHWXLtN6OOjXcxCR+vgS/7t3Js1XE/h7Jl0gl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I7JRfBAAAA3AAAAA8AAAAAAAAAAAAAAAAAnwIA&#10;AGRycy9kb3ducmV2LnhtbFBLBQYAAAAABAAEAPcAAACNAwAAAAA=&#10;" stroked="t">
                  <v:imagedata r:id="rId93" o:title="chicken2"/>
                </v:shape>
                <v:shape id="Text Box 261" o:spid="_x0000_s1117" type="#_x0000_t202" style="position:absolute;left:2476;top:9555;width:2835;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7RZsEA&#10;AADcAAAADwAAAGRycy9kb3ducmV2LnhtbERPzYrCMBC+C75DGGEvsqa6arVrFHdB8arrA0ybsS3b&#10;TEoTbX17Iwje5uP7ndWmM5W4UeNKywrGowgEcWZ1ybmC89/ucwHCeWSNlWVScCcHm3W/t8JE25aP&#10;dDv5XIQQdgkqKLyvEyldVpBBN7I1ceAutjHoA2xyqRtsQ7ip5CSK5tJgyaGhwJp+C8r+T1ej4HJo&#10;h7Nlm+79OT5O5z9Yxqm9K/Ux6LbfIDx1/i1+uQ86zI++4PlMuEC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9O0WbBAAAA3AAAAA8AAAAAAAAAAAAAAAAAmAIAAGRycy9kb3du&#10;cmV2LnhtbFBLBQYAAAAABAAEAPUAAACGAwAAAAA=&#10;" stroked="f">
                  <v:textbox>
                    <w:txbxContent>
                      <w:p w:rsidR="00A00DD8" w:rsidRPr="00180D96" w:rsidRDefault="00A00DD8" w:rsidP="0086132E">
                        <w:pPr>
                          <w:pStyle w:val="PHEbodytextTable"/>
                          <w:rPr>
                            <w:i/>
                          </w:rPr>
                        </w:pPr>
                        <w:proofErr w:type="spellStart"/>
                        <w:r w:rsidRPr="00180D96">
                          <w:rPr>
                            <w:i/>
                          </w:rPr>
                          <w:t>Dermanyssus</w:t>
                        </w:r>
                        <w:proofErr w:type="spellEnd"/>
                        <w:r w:rsidRPr="00180D96">
                          <w:rPr>
                            <w:i/>
                          </w:rPr>
                          <w:t xml:space="preserve"> </w:t>
                        </w:r>
                        <w:proofErr w:type="spellStart"/>
                        <w:r w:rsidRPr="00180D96">
                          <w:rPr>
                            <w:i/>
                          </w:rPr>
                          <w:t>gallinae</w:t>
                        </w:r>
                        <w:proofErr w:type="spellEnd"/>
                      </w:p>
                      <w:p w:rsidR="00A00DD8" w:rsidRPr="0049348D" w:rsidRDefault="00A00DD8" w:rsidP="0086132E">
                        <w:pPr>
                          <w:pStyle w:val="PHEbodytextTable"/>
                        </w:pPr>
                        <w:r w:rsidRPr="0049348D">
                          <w:t>Photograph of anterior body.</w:t>
                        </w:r>
                      </w:p>
                      <w:p w:rsidR="00A00DD8" w:rsidRPr="0049348D" w:rsidRDefault="00A00DD8" w:rsidP="0086132E">
                        <w:pPr>
                          <w:pStyle w:val="PHEbodytextTable"/>
                        </w:pPr>
                        <w:r w:rsidRPr="0049348D">
                          <w:rPr>
                            <w:rFonts w:cs="Arial"/>
                          </w:rPr>
                          <w:t>©</w:t>
                        </w:r>
                        <w:r w:rsidRPr="0049348D">
                          <w:t xml:space="preserve"> LSHTM</w:t>
                        </w:r>
                      </w:p>
                      <w:p w:rsidR="00A00DD8" w:rsidRPr="00533344" w:rsidRDefault="00A00DD8" w:rsidP="0086132E">
                        <w:pPr>
                          <w:ind w:left="5103"/>
                          <w:jc w:val="both"/>
                          <w:rPr>
                            <w:rFonts w:cs="Arial"/>
                            <w:szCs w:val="22"/>
                          </w:rPr>
                        </w:pPr>
                        <w:r>
                          <w:rPr>
                            <w:rFonts w:cs="Arial"/>
                            <w:sz w:val="18"/>
                            <w:szCs w:val="18"/>
                          </w:rPr>
                          <w:t>©</w:t>
                        </w:r>
                      </w:p>
                    </w:txbxContent>
                  </v:textbox>
                </v:shape>
              </v:group>
            </w:pict>
          </mc:Fallback>
        </mc:AlternateContent>
      </w:r>
    </w:p>
    <w:p w:rsidR="0086132E" w:rsidRPr="009E105B" w:rsidRDefault="0086132E" w:rsidP="0086132E">
      <w:pPr>
        <w:rPr>
          <w:rFonts w:ascii="PraxisEF-Light" w:hAnsi="PraxisEF-Light" w:cs="PraxisEF-Light"/>
          <w:szCs w:val="28"/>
        </w:rPr>
      </w:pPr>
    </w:p>
    <w:p w:rsidR="0086132E" w:rsidRPr="009E105B" w:rsidRDefault="0086132E" w:rsidP="0086132E">
      <w:pPr>
        <w:rPr>
          <w:rFonts w:cs="Arial"/>
          <w:szCs w:val="22"/>
        </w:rPr>
      </w:pPr>
    </w:p>
    <w:p w:rsidR="0086132E" w:rsidRPr="009E105B" w:rsidRDefault="0086132E" w:rsidP="0086132E">
      <w:pPr>
        <w:pStyle w:val="BodyText"/>
      </w:pPr>
    </w:p>
    <w:p w:rsidR="0086132E" w:rsidRPr="009E105B" w:rsidRDefault="0086132E" w:rsidP="0086132E">
      <w:pPr>
        <w:pStyle w:val="BodyText"/>
        <w:spacing w:before="0" w:after="0"/>
        <w:ind w:left="709"/>
      </w:pPr>
    </w:p>
    <w:p w:rsidR="0086132E" w:rsidRPr="009E105B" w:rsidRDefault="0086132E" w:rsidP="0086132E">
      <w:pPr>
        <w:pStyle w:val="BodyText"/>
        <w:spacing w:before="0" w:after="0"/>
        <w:ind w:left="709"/>
      </w:pPr>
    </w:p>
    <w:p w:rsidR="0086132E" w:rsidRPr="009E105B" w:rsidRDefault="0086132E" w:rsidP="0086132E">
      <w:pPr>
        <w:pStyle w:val="BodyText"/>
        <w:spacing w:before="0" w:after="0"/>
        <w:ind w:left="709"/>
      </w:pPr>
    </w:p>
    <w:p w:rsidR="0086132E" w:rsidRPr="009E105B" w:rsidRDefault="0086132E" w:rsidP="0086132E">
      <w:pPr>
        <w:pStyle w:val="BodyText"/>
        <w:spacing w:before="0" w:after="0"/>
        <w:ind w:left="709"/>
      </w:pPr>
    </w:p>
    <w:p w:rsidR="0086132E" w:rsidRPr="009E105B" w:rsidRDefault="0086132E" w:rsidP="0086132E">
      <w:pPr>
        <w:pStyle w:val="BodyText"/>
        <w:spacing w:before="0" w:after="0"/>
        <w:ind w:left="709"/>
      </w:pPr>
    </w:p>
    <w:p w:rsidR="0086132E" w:rsidRPr="009E105B" w:rsidRDefault="0086132E" w:rsidP="0086132E">
      <w:pPr>
        <w:pStyle w:val="BodyText"/>
        <w:spacing w:before="0" w:after="0"/>
        <w:ind w:left="709"/>
      </w:pPr>
    </w:p>
    <w:p w:rsidR="0086132E" w:rsidRPr="009E105B" w:rsidRDefault="0086132E" w:rsidP="0086132E">
      <w:pPr>
        <w:pStyle w:val="BodyText"/>
        <w:spacing w:before="0" w:after="0"/>
        <w:ind w:left="709"/>
      </w:pPr>
    </w:p>
    <w:p w:rsidR="0086132E" w:rsidRPr="009E105B" w:rsidRDefault="0086132E" w:rsidP="0086132E">
      <w:pPr>
        <w:pStyle w:val="HPABodytext"/>
      </w:pPr>
    </w:p>
    <w:p w:rsidR="0086132E" w:rsidRPr="009E105B" w:rsidRDefault="0086132E" w:rsidP="0086132E">
      <w:pPr>
        <w:pStyle w:val="PHEBodytext"/>
      </w:pPr>
      <w:r w:rsidRPr="009E105B">
        <w:t>The chelicerae are long, whip-like and taper apically, but are very fragile and can be broken during specimen processing. The dorsal body surface has one shield. The anal shield on the ventral surface is cup shaped.</w:t>
      </w:r>
    </w:p>
    <w:p w:rsidR="0086132E" w:rsidRPr="009E105B" w:rsidRDefault="0086132E" w:rsidP="0086132E">
      <w:pPr>
        <w:pStyle w:val="PHEBodytext"/>
      </w:pPr>
      <w:r w:rsidRPr="009E105B">
        <w:rPr>
          <w:noProof/>
        </w:rPr>
        <mc:AlternateContent>
          <mc:Choice Requires="wpg">
            <w:drawing>
              <wp:inline distT="0" distB="0" distL="0" distR="0" wp14:anchorId="29166248" wp14:editId="5AC52B69">
                <wp:extent cx="4551045" cy="3250565"/>
                <wp:effectExtent l="0" t="0" r="1905" b="6985"/>
                <wp:docPr id="59"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1045" cy="3250565"/>
                          <a:chOff x="2241" y="6959"/>
                          <a:chExt cx="7167" cy="5124"/>
                        </a:xfrm>
                      </wpg:grpSpPr>
                      <pic:pic xmlns:pic="http://schemas.openxmlformats.org/drawingml/2006/picture">
                        <pic:nvPicPr>
                          <pic:cNvPr id="96" name="Picture 113" descr="Dgall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6761" y="6959"/>
                            <a:ext cx="2647" cy="32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 name="Picture 114" descr="Dgall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2331" y="6959"/>
                            <a:ext cx="2649" cy="3254"/>
                          </a:xfrm>
                          <a:prstGeom prst="rect">
                            <a:avLst/>
                          </a:prstGeom>
                          <a:noFill/>
                          <a:extLst>
                            <a:ext uri="{909E8E84-426E-40DD-AFC4-6F175D3DCCD1}">
                              <a14:hiddenFill xmlns:a14="http://schemas.microsoft.com/office/drawing/2010/main">
                                <a:solidFill>
                                  <a:srgbClr val="FFFFFF"/>
                                </a:solidFill>
                              </a14:hiddenFill>
                            </a:ext>
                          </a:extLst>
                        </pic:spPr>
                      </pic:pic>
                      <wps:wsp>
                        <wps:cNvPr id="99" name="Text Box 115"/>
                        <wps:cNvSpPr txBox="1">
                          <a:spLocks noChangeArrowheads="1"/>
                        </wps:cNvSpPr>
                        <wps:spPr bwMode="auto">
                          <a:xfrm>
                            <a:off x="2241" y="10494"/>
                            <a:ext cx="2820" cy="15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ED68BC" w:rsidRDefault="00A00DD8" w:rsidP="0086132E">
                              <w:pPr>
                                <w:pStyle w:val="PHEbodytextTable"/>
                                <w:rPr>
                                  <w:i/>
                                </w:rPr>
                              </w:pPr>
                              <w:proofErr w:type="spellStart"/>
                              <w:r w:rsidRPr="00ED68BC">
                                <w:rPr>
                                  <w:i/>
                                </w:rPr>
                                <w:t>Dermanyssus</w:t>
                              </w:r>
                              <w:proofErr w:type="spellEnd"/>
                              <w:r w:rsidRPr="00ED68BC">
                                <w:rPr>
                                  <w:i/>
                                </w:rPr>
                                <w:t xml:space="preserve"> </w:t>
                              </w:r>
                              <w:proofErr w:type="spellStart"/>
                              <w:r w:rsidRPr="00ED68BC">
                                <w:rPr>
                                  <w:i/>
                                </w:rPr>
                                <w:t>gallinae</w:t>
                              </w:r>
                              <w:proofErr w:type="spellEnd"/>
                            </w:p>
                            <w:p w:rsidR="00A00DD8" w:rsidRDefault="00A00DD8" w:rsidP="0086132E">
                              <w:pPr>
                                <w:pStyle w:val="PHEbodytextTable"/>
                              </w:pPr>
                              <w:proofErr w:type="gramStart"/>
                              <w:r>
                                <w:t>Diagram of dorsal surface of female mite.</w:t>
                              </w:r>
                              <w:proofErr w:type="gramEnd"/>
                            </w:p>
                            <w:p w:rsidR="00A00DD8" w:rsidRDefault="00A00DD8" w:rsidP="0086132E">
                              <w:pPr>
                                <w:pStyle w:val="PHEbodytextTable"/>
                              </w:pPr>
                              <w:r>
                                <w:rPr>
                                  <w:sz w:val="18"/>
                                  <w:szCs w:val="18"/>
                                </w:rPr>
                                <w:t>(</w:t>
                              </w:r>
                              <w:r>
                                <w:rPr>
                                  <w:sz w:val="16"/>
                                  <w:szCs w:val="16"/>
                                </w:rPr>
                                <w:t xml:space="preserve">Illustration by C. </w:t>
                              </w:r>
                              <w:proofErr w:type="spellStart"/>
                              <w:r>
                                <w:rPr>
                                  <w:sz w:val="16"/>
                                  <w:szCs w:val="16"/>
                                </w:rPr>
                                <w:t>Whitehorn</w:t>
                              </w:r>
                              <w:proofErr w:type="spellEnd"/>
                              <w:r>
                                <w:rPr>
                                  <w:sz w:val="16"/>
                                  <w:szCs w:val="16"/>
                                </w:rPr>
                                <w:t>)</w:t>
                              </w:r>
                            </w:p>
                          </w:txbxContent>
                        </wps:txbx>
                        <wps:bodyPr rot="0" vert="horz" wrap="square" lIns="91440" tIns="45720" rIns="91440" bIns="45720" anchor="t" anchorCtr="0" upright="1">
                          <a:noAutofit/>
                        </wps:bodyPr>
                      </wps:wsp>
                      <wps:wsp>
                        <wps:cNvPr id="100" name="Text Box 116"/>
                        <wps:cNvSpPr txBox="1">
                          <a:spLocks noChangeArrowheads="1"/>
                        </wps:cNvSpPr>
                        <wps:spPr bwMode="auto">
                          <a:xfrm>
                            <a:off x="6648" y="10509"/>
                            <a:ext cx="2760" cy="14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ED68BC" w:rsidRDefault="00A00DD8" w:rsidP="0086132E">
                              <w:pPr>
                                <w:pStyle w:val="PHEbodytextTable"/>
                                <w:rPr>
                                  <w:i/>
                                </w:rPr>
                              </w:pPr>
                              <w:proofErr w:type="spellStart"/>
                              <w:r w:rsidRPr="00ED68BC">
                                <w:rPr>
                                  <w:i/>
                                </w:rPr>
                                <w:t>Dermanyssus</w:t>
                              </w:r>
                              <w:proofErr w:type="spellEnd"/>
                              <w:r w:rsidRPr="00ED68BC">
                                <w:rPr>
                                  <w:i/>
                                </w:rPr>
                                <w:t xml:space="preserve"> </w:t>
                              </w:r>
                              <w:proofErr w:type="spellStart"/>
                              <w:r w:rsidRPr="00ED68BC">
                                <w:rPr>
                                  <w:i/>
                                </w:rPr>
                                <w:t>gallinae</w:t>
                              </w:r>
                              <w:proofErr w:type="spellEnd"/>
                            </w:p>
                            <w:p w:rsidR="00A00DD8" w:rsidRDefault="00A00DD8" w:rsidP="0086132E">
                              <w:pPr>
                                <w:pStyle w:val="PHEbodytextTable"/>
                              </w:pPr>
                              <w:proofErr w:type="gramStart"/>
                              <w:r>
                                <w:t>Diagram of ventral surface of female mite.</w:t>
                              </w:r>
                              <w:proofErr w:type="gramEnd"/>
                            </w:p>
                            <w:p w:rsidR="00A00DD8" w:rsidRPr="00533344" w:rsidRDefault="00A00DD8" w:rsidP="0086132E">
                              <w:pPr>
                                <w:pStyle w:val="PHEbodytextTable"/>
                                <w:rPr>
                                  <w:sz w:val="16"/>
                                  <w:szCs w:val="16"/>
                                </w:rPr>
                              </w:pPr>
                              <w:r>
                                <w:rPr>
                                  <w:sz w:val="16"/>
                                  <w:szCs w:val="16"/>
                                </w:rPr>
                                <w:t xml:space="preserve">(Illustration by C. </w:t>
                              </w:r>
                              <w:proofErr w:type="spellStart"/>
                              <w:r>
                                <w:rPr>
                                  <w:sz w:val="16"/>
                                  <w:szCs w:val="16"/>
                                </w:rPr>
                                <w:t>Whitehorn</w:t>
                              </w:r>
                              <w:proofErr w:type="spellEnd"/>
                              <w:r>
                                <w:rPr>
                                  <w:sz w:val="16"/>
                                  <w:szCs w:val="16"/>
                                </w:rPr>
                                <w:t>)</w:t>
                              </w:r>
                            </w:p>
                          </w:txbxContent>
                        </wps:txbx>
                        <wps:bodyPr rot="0" vert="horz" wrap="square" lIns="91440" tIns="45720" rIns="91440" bIns="45720" anchor="t" anchorCtr="0" upright="1">
                          <a:spAutoFit/>
                        </wps:bodyPr>
                      </wps:wsp>
                    </wpg:wgp>
                  </a:graphicData>
                </a:graphic>
              </wp:inline>
            </w:drawing>
          </mc:Choice>
          <mc:Fallback>
            <w:pict>
              <v:group id="Group 112" o:spid="_x0000_s1118" style="width:358.35pt;height:255.95pt;mso-position-horizontal-relative:char;mso-position-vertical-relative:line" coordorigin="2241,6959" coordsize="7167,5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">
                <v:shape id="Picture 113" o:spid="_x0000_s1119" type="#_x0000_t75" alt="Dgall2" style="position:absolute;left:6761;top:6959;width:2647;height:3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1xtPDAAAA2wAAAA8AAABkcnMvZG93bnJldi54bWxEj09rwkAUxO9Cv8PyCt50Uwnapq5SKhUv&#10;4r8ePD6yzyQ0+zZkXzV+e1cQPA4z8xtmOu9crc7UhsqzgbdhAoo497biwsDv4WfwDioIssXaMxm4&#10;UoD57KU3xcz6C+/ovJdCRQiHDA2UIk2mdchLchiGviGO3sm3DiXKttC2xUuEu1qPkmSsHVYcF0ps&#10;6Luk/G//7wyclgs5Hg+pn2zSZrvW9VZCWhjTf+2+PkEJdfIMP9ora+BjDPcv8Qfo2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LXG08MAAADbAAAADwAAAAAAAAAAAAAAAACf&#10;AgAAZHJzL2Rvd25yZXYueG1sUEsFBgAAAAAEAAQA9wAAAI8DAAAAAA==&#10;">
                  <v:imagedata r:id="rId96" o:title="Dgall2"/>
                </v:shape>
                <v:shape id="Picture 114" o:spid="_x0000_s1120" type="#_x0000_t75" alt="Dgall1" style="position:absolute;left:2331;top:6959;width:2649;height:3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0WizFAAAA2wAAAA8AAABkcnMvZG93bnJldi54bWxEj9FqwkAURN8F/2G5Ql9EN5bW1ugqKhUl&#10;D0K1H3DJXrPB7N2Q3Zq0X98VCj4OM3OGWaw6W4kbNb50rGAyTkAQ506XXCj4Ou9G7yB8QNZYOSYF&#10;P+Rhtez3Fphq1/In3U6hEBHCPkUFJoQ6ldLnhiz6sauJo3dxjcUQZVNI3WAb4baSz0kylRZLjgsG&#10;a9oayq+nb6tgu2mHV/eR7KpX077IY5bt7W+m1NOgW89BBOrCI/zfPmgFsze4f4k/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9FosxQAAANsAAAAPAAAAAAAAAAAAAAAA&#10;AJ8CAABkcnMvZG93bnJldi54bWxQSwUGAAAAAAQABAD3AAAAkQMAAAAA&#10;">
                  <v:imagedata r:id="rId97" o:title="Dgall1"/>
                </v:shape>
                <v:shape id="Text Box 115" o:spid="_x0000_s1121" type="#_x0000_t202" style="position:absolute;left:2241;top:10494;width:2820;height:1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hRusEA&#10;AADbAAAADwAAAGRycy9kb3ducmV2LnhtbESP3YrCMBSE7wXfIRxhb0RTxb9Wo+jCirf+PMCxObbF&#10;5qQ00da33wiCl8PMfMOsNq0pxZNqV1hWMBpGIIhTqwvOFFzOf4MFCOeRNZaWScGLHGzW3c4KE20b&#10;PtLz5DMRIOwSVJB7XyVSujQng25oK+Lg3Wxt0AdZZ1LX2AS4KeU4imbSYMFhIceKfnNK76eHUXA7&#10;NP1p3Fz3/jI/TmY7LOZX+1Lqp9dulyA8tf4b/rQPWkEcw/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GIUbrBAAAA2wAAAA8AAAAAAAAAAAAAAAAAmAIAAGRycy9kb3du&#10;cmV2LnhtbFBLBQYAAAAABAAEAPUAAACGAwAAAAA=&#10;" stroked="f">
                  <v:textbox>
                    <w:txbxContent>
                      <w:p w:rsidR="00A00DD8" w:rsidRPr="00ED68BC" w:rsidRDefault="00A00DD8" w:rsidP="0086132E">
                        <w:pPr>
                          <w:pStyle w:val="PHEbodytextTable"/>
                          <w:rPr>
                            <w:i/>
                          </w:rPr>
                        </w:pPr>
                        <w:proofErr w:type="spellStart"/>
                        <w:r w:rsidRPr="00ED68BC">
                          <w:rPr>
                            <w:i/>
                          </w:rPr>
                          <w:t>Dermanyssus</w:t>
                        </w:r>
                        <w:proofErr w:type="spellEnd"/>
                        <w:r w:rsidRPr="00ED68BC">
                          <w:rPr>
                            <w:i/>
                          </w:rPr>
                          <w:t xml:space="preserve"> </w:t>
                        </w:r>
                        <w:proofErr w:type="spellStart"/>
                        <w:r w:rsidRPr="00ED68BC">
                          <w:rPr>
                            <w:i/>
                          </w:rPr>
                          <w:t>gallinae</w:t>
                        </w:r>
                        <w:proofErr w:type="spellEnd"/>
                      </w:p>
                      <w:p w:rsidR="00A00DD8" w:rsidRDefault="00A00DD8" w:rsidP="0086132E">
                        <w:pPr>
                          <w:pStyle w:val="PHEbodytextTable"/>
                        </w:pPr>
                        <w:proofErr w:type="gramStart"/>
                        <w:r>
                          <w:t>Diagram of dorsal surface of female mite.</w:t>
                        </w:r>
                        <w:proofErr w:type="gramEnd"/>
                      </w:p>
                      <w:p w:rsidR="00A00DD8" w:rsidRDefault="00A00DD8" w:rsidP="0086132E">
                        <w:pPr>
                          <w:pStyle w:val="PHEbodytextTable"/>
                        </w:pPr>
                        <w:r>
                          <w:rPr>
                            <w:sz w:val="18"/>
                            <w:szCs w:val="18"/>
                          </w:rPr>
                          <w:t>(</w:t>
                        </w:r>
                        <w:r>
                          <w:rPr>
                            <w:sz w:val="16"/>
                            <w:szCs w:val="16"/>
                          </w:rPr>
                          <w:t xml:space="preserve">Illustration by C. </w:t>
                        </w:r>
                        <w:proofErr w:type="spellStart"/>
                        <w:r>
                          <w:rPr>
                            <w:sz w:val="16"/>
                            <w:szCs w:val="16"/>
                          </w:rPr>
                          <w:t>Whitehorn</w:t>
                        </w:r>
                        <w:proofErr w:type="spellEnd"/>
                        <w:r>
                          <w:rPr>
                            <w:sz w:val="16"/>
                            <w:szCs w:val="16"/>
                          </w:rPr>
                          <w:t>)</w:t>
                        </w:r>
                      </w:p>
                    </w:txbxContent>
                  </v:textbox>
                </v:shape>
                <v:shape id="Text Box 116" o:spid="_x0000_s1122" type="#_x0000_t202" style="position:absolute;left:6648;top:10509;width:2760;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pXTcQA&#10;AADcAAAADwAAAGRycy9kb3ducmV2LnhtbESPTWvDMAyG74P+B6NCb6uTwUrJ6oZSKIzRw/px2FHE&#10;WpwlltPYbdN/Px0Gu0no/Xi0KkffqRsNsQlsIJ9noIirYBuuDZxPu+clqJiQLXaBycCDIpTrydMK&#10;CxvufKDbMdVKQjgWaMCl1Bdax8qRxzgPPbHcvsPgMck61NoOeJdw3+mXLFtojw1Lg8Oeto6q9nj1&#10;UrKP1fUQLj/5vtVfrl3g66f7MGY2HTdvoBKN6V/85363gp8JvjwjE+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qV03EAAAA3AAAAA8AAAAAAAAAAAAAAAAAmAIAAGRycy9k&#10;b3ducmV2LnhtbFBLBQYAAAAABAAEAPUAAACJAwAAAAA=&#10;" stroked="f">
                  <v:textbox style="mso-fit-shape-to-text:t">
                    <w:txbxContent>
                      <w:p w:rsidR="00A00DD8" w:rsidRPr="00ED68BC" w:rsidRDefault="00A00DD8" w:rsidP="0086132E">
                        <w:pPr>
                          <w:pStyle w:val="PHEbodytextTable"/>
                          <w:rPr>
                            <w:i/>
                          </w:rPr>
                        </w:pPr>
                        <w:proofErr w:type="spellStart"/>
                        <w:r w:rsidRPr="00ED68BC">
                          <w:rPr>
                            <w:i/>
                          </w:rPr>
                          <w:t>Dermanyssus</w:t>
                        </w:r>
                        <w:proofErr w:type="spellEnd"/>
                        <w:r w:rsidRPr="00ED68BC">
                          <w:rPr>
                            <w:i/>
                          </w:rPr>
                          <w:t xml:space="preserve"> </w:t>
                        </w:r>
                        <w:proofErr w:type="spellStart"/>
                        <w:r w:rsidRPr="00ED68BC">
                          <w:rPr>
                            <w:i/>
                          </w:rPr>
                          <w:t>gallinae</w:t>
                        </w:r>
                        <w:proofErr w:type="spellEnd"/>
                      </w:p>
                      <w:p w:rsidR="00A00DD8" w:rsidRDefault="00A00DD8" w:rsidP="0086132E">
                        <w:pPr>
                          <w:pStyle w:val="PHEbodytextTable"/>
                        </w:pPr>
                        <w:proofErr w:type="gramStart"/>
                        <w:r>
                          <w:t>Diagram of ventral surface of female mite.</w:t>
                        </w:r>
                        <w:proofErr w:type="gramEnd"/>
                      </w:p>
                      <w:p w:rsidR="00A00DD8" w:rsidRPr="00533344" w:rsidRDefault="00A00DD8" w:rsidP="0086132E">
                        <w:pPr>
                          <w:pStyle w:val="PHEbodytextTable"/>
                          <w:rPr>
                            <w:sz w:val="16"/>
                            <w:szCs w:val="16"/>
                          </w:rPr>
                        </w:pPr>
                        <w:r>
                          <w:rPr>
                            <w:sz w:val="16"/>
                            <w:szCs w:val="16"/>
                          </w:rPr>
                          <w:t xml:space="preserve">(Illustration by C. </w:t>
                        </w:r>
                        <w:proofErr w:type="spellStart"/>
                        <w:r>
                          <w:rPr>
                            <w:sz w:val="16"/>
                            <w:szCs w:val="16"/>
                          </w:rPr>
                          <w:t>Whitehorn</w:t>
                        </w:r>
                        <w:proofErr w:type="spellEnd"/>
                        <w:r>
                          <w:rPr>
                            <w:sz w:val="16"/>
                            <w:szCs w:val="16"/>
                          </w:rPr>
                          <w:t>)</w:t>
                        </w:r>
                      </w:p>
                    </w:txbxContent>
                  </v:textbox>
                </v:shape>
                <w10:anchorlock/>
              </v:group>
            </w:pict>
          </mc:Fallback>
        </mc:AlternateContent>
      </w:r>
    </w:p>
    <w:p w:rsidR="0086132E" w:rsidRPr="009E105B" w:rsidRDefault="0086132E" w:rsidP="0086132E">
      <w:pPr>
        <w:pStyle w:val="PHEreportsub"/>
      </w:pPr>
      <w:r w:rsidRPr="009E105B">
        <w:t>Lifecycle</w:t>
      </w:r>
    </w:p>
    <w:p w:rsidR="0086132E" w:rsidRPr="009E105B" w:rsidRDefault="0086132E" w:rsidP="0086132E">
      <w:pPr>
        <w:pStyle w:val="PHEBodytext"/>
        <w:rPr>
          <w:rFonts w:cs="Arial"/>
        </w:rPr>
      </w:pPr>
      <w:r w:rsidRPr="009E105B">
        <w:t>The eggs are deposited in the nesting material of the host and the cracks and crevices of the roost site. The lifecycle is extremely rapid and may be completed in one week given optimum conditions. Domestic infestations in houses, hospitals and tube stations can occur and are normally found to originate from abandoned nest sites.</w:t>
      </w:r>
    </w:p>
    <w:p w:rsidR="0086132E" w:rsidRPr="009E105B" w:rsidRDefault="0086132E" w:rsidP="0086132E">
      <w:pPr>
        <w:pStyle w:val="PHEreportsub"/>
      </w:pPr>
      <w:r w:rsidRPr="009E105B">
        <w:t xml:space="preserve">Pathology </w:t>
      </w:r>
    </w:p>
    <w:p w:rsidR="0086132E" w:rsidRPr="009E105B" w:rsidRDefault="0086132E" w:rsidP="0086132E">
      <w:pPr>
        <w:pStyle w:val="PHEBodytext"/>
      </w:pPr>
      <w:r w:rsidRPr="009E105B">
        <w:t xml:space="preserve">The bites of </w:t>
      </w:r>
      <w:r w:rsidRPr="009E105B">
        <w:rPr>
          <w:i/>
        </w:rPr>
        <w:t xml:space="preserve">D. </w:t>
      </w:r>
      <w:proofErr w:type="spellStart"/>
      <w:r w:rsidRPr="009E105B">
        <w:rPr>
          <w:i/>
        </w:rPr>
        <w:t>gallinae</w:t>
      </w:r>
      <w:proofErr w:type="spellEnd"/>
      <w:r w:rsidRPr="009E105B">
        <w:t xml:space="preserve"> are painful and irritating.</w:t>
      </w:r>
    </w:p>
    <w:p w:rsidR="0086132E" w:rsidRPr="009E105B" w:rsidRDefault="0086132E" w:rsidP="0086132E">
      <w:pPr>
        <w:pStyle w:val="PHEreportsub"/>
      </w:pPr>
      <w:r w:rsidRPr="009E105B">
        <w:t xml:space="preserve">Diagnosis </w:t>
      </w:r>
    </w:p>
    <w:p w:rsidR="0086132E" w:rsidRDefault="0086132E" w:rsidP="0086132E">
      <w:pPr>
        <w:pStyle w:val="PHEBodytext"/>
      </w:pPr>
      <w:r w:rsidRPr="009E105B">
        <w:t xml:space="preserve">The mites are visible to the naked eye and may be collected from the host or from resting sites in the environment (cracks and crevices in furniture or walls). Chicken mites require a period of clearing in </w:t>
      </w:r>
      <w:proofErr w:type="spellStart"/>
      <w:r w:rsidRPr="009E105B">
        <w:t>lactophenol</w:t>
      </w:r>
      <w:proofErr w:type="spellEnd"/>
      <w:r w:rsidRPr="009E105B">
        <w:t xml:space="preserve"> prior to mounting for identification.</w:t>
      </w:r>
    </w:p>
    <w:p w:rsidR="00337DF6" w:rsidRPr="009E105B" w:rsidRDefault="00337DF6" w:rsidP="0086132E">
      <w:pPr>
        <w:pStyle w:val="PHEBodytext"/>
      </w:pPr>
    </w:p>
    <w:p w:rsidR="0086132E" w:rsidRPr="009E105B" w:rsidRDefault="0086132E" w:rsidP="005772C3">
      <w:pPr>
        <w:pStyle w:val="PHEreportHeading2BlueHighlight"/>
      </w:pPr>
      <w:bookmarkStart w:id="37" w:name="_Toc367879014"/>
      <w:bookmarkStart w:id="38" w:name="_Toc418151322"/>
      <w:r w:rsidRPr="009E105B">
        <w:lastRenderedPageBreak/>
        <w:t>Ticks</w:t>
      </w:r>
      <w:bookmarkEnd w:id="37"/>
      <w:bookmarkEnd w:id="38"/>
      <w:r w:rsidR="00A00DD8">
        <w:fldChar w:fldCharType="begin" w:fldLock="1">
          <w:fldData xml:space="preserve">PEVuZE5vdGU+PENpdGU+PEF1dGhvcj5BcnRodXI8L0F1dGhvcj48WWVhcj4xOTYzPC9ZZWFyPjxS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</w:fldData>
        </w:fldChar>
      </w:r>
      <w:r w:rsidR="00A00DD8">
        <w:instrText xml:space="preserve"> ADDIN EN.CITE </w:instrText>
      </w:r>
      <w:r w:rsidR="00A00DD8">
        <w:fldChar w:fldCharType="begin" w:fldLock="1">
          <w:fldData xml:space="preserve">PEVuZE5vdGU+PENpdGU+PEF1dGhvcj5BcnRodXI8L0F1dGhvcj48WWVhcj4xOTYzPC9ZZWFyPjxS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</w:fldData>
        </w:fldChar>
      </w:r>
      <w:r w:rsidR="00A00DD8">
        <w:instrText xml:space="preserve"> ADDIN EN.CITE.DATA </w:instrText>
      </w:r>
      <w:r w:rsidR="00A00DD8">
        <w:fldChar w:fldCharType="end"/>
      </w:r>
      <w:r w:rsidR="00A00DD8">
        <w:fldChar w:fldCharType="separate"/>
      </w:r>
      <w:r w:rsidR="00A00DD8" w:rsidRPr="00A00DD8">
        <w:rPr>
          <w:noProof/>
          <w:vertAlign w:val="superscript"/>
        </w:rPr>
        <w:t>1,2,10,11</w:t>
      </w:r>
      <w:r w:rsidR="00A00DD8">
        <w:fldChar w:fldCharType="end"/>
      </w:r>
    </w:p>
    <w:p w:rsidR="0086132E" w:rsidRPr="009E105B" w:rsidRDefault="0086132E" w:rsidP="0086132E">
      <w:pPr>
        <w:pStyle w:val="PHEBodytext"/>
      </w:pPr>
      <w:r w:rsidRPr="009E105B">
        <w:t xml:space="preserve">Ticks (subclass: </w:t>
      </w:r>
      <w:proofErr w:type="spellStart"/>
      <w:r w:rsidRPr="009E105B">
        <w:t>Acari</w:t>
      </w:r>
      <w:proofErr w:type="spellEnd"/>
      <w:r w:rsidRPr="009E105B">
        <w:t>) are arachnids (class: Arachnida) and as such have a fused body that shows no division into head, thorax and abdomen. The body bears eight legs in the adult stages.</w:t>
      </w:r>
    </w:p>
    <w:p w:rsidR="0086132E" w:rsidRPr="009E105B" w:rsidRDefault="0086132E" w:rsidP="0086132E">
      <w:pPr>
        <w:pStyle w:val="PHEBodytext"/>
        <w:rPr>
          <w:sz w:val="22"/>
        </w:rPr>
      </w:pPr>
      <w:r w:rsidRPr="009E105B">
        <w:t xml:space="preserve">Ticks are obligate parasites of vertebrate hosts and have a high economic impact as </w:t>
      </w:r>
      <w:proofErr w:type="spellStart"/>
      <w:r w:rsidRPr="009E105B">
        <w:t>ectoparasites</w:t>
      </w:r>
      <w:proofErr w:type="spellEnd"/>
      <w:r w:rsidRPr="009E105B">
        <w:t xml:space="preserve"> of livestock and vectors of disease to animals and man</w:t>
      </w:r>
      <w:r w:rsidR="00A00DD8">
        <w:fldChar w:fldCharType="begin" w:fldLock="1"/>
      </w:r>
      <w:r w:rsidR="00A00DD8">
        <w:instrText xml:space="preserve"> ADDIN EN.CITE &lt;EndNote&gt;&lt;Cite&gt;&lt;Author&gt;The Natural History Museum&lt;/Author&gt;&lt;Year&gt;1999&lt;/Year&gt;&lt;RecNum&gt;20&lt;/RecNum&gt;&lt;DisplayText&gt;&lt;style face="superscript"&gt;9&lt;/style&gt;&lt;/DisplayText&gt;&lt;record&gt;&lt;rec-number&gt;20&lt;/rec-number&gt;&lt;foreign-keys&gt;&lt;key app="EN" db-id="ed0x2s95wv9perestasx5fxm0rpvzfsa2p2p" timestamp="1530096756"&gt;20&lt;/key&gt;&lt;/foreign-keys&gt;&lt;ref-type name="Book"&gt;6&lt;/ref-type&gt;&lt;contributors&gt;&lt;authors&gt;&lt;author&gt;The Natural History Museum,&lt;/author&gt;&lt;/authors&gt;&lt;tertiary-authors&gt;&lt;author&gt;Baker,A.&lt;/author&gt;&lt;/tertiary-authors&gt;&lt;/contributors&gt;&lt;titles&gt;&lt;title&gt;Mites and Ticks of Domestic Animals: an Identification Guide and Information Source&lt;/title&gt;&lt;/titles&gt;&lt;reprint-edition&gt;Not in File&lt;/reprint-edition&gt;&lt;keywords&gt;&lt;keyword&gt;Animal&lt;/keyword&gt;&lt;keyword&gt;Animals&lt;/keyword&gt;&lt;keyword&gt;G 9&lt;/keyword&gt;&lt;keyword&gt;Identification&lt;/keyword&gt;&lt;keyword&gt;Ticks&lt;/keyword&gt;&lt;/keywords&gt;&lt;dates&gt;&lt;year&gt;1999&lt;/year&gt;&lt;pub-dates&gt;&lt;date&gt;1999&lt;/date&gt;&lt;/pub-dates&gt;&lt;/dates&gt;&lt;publisher&gt;The Stationary Office Books&lt;/publisher&gt;&lt;label&gt;2840&lt;/label&gt;&lt;urls&gt;&lt;/urls&gt;&lt;/record&gt;&lt;/Cite&gt;&lt;/EndNote&gt;</w:instrText>
      </w:r>
      <w:r w:rsidR="00A00DD8">
        <w:fldChar w:fldCharType="separate"/>
      </w:r>
      <w:r w:rsidR="00A00DD8" w:rsidRPr="00A00DD8">
        <w:rPr>
          <w:noProof/>
          <w:vertAlign w:val="superscript"/>
        </w:rPr>
        <w:t>9</w:t>
      </w:r>
      <w:r w:rsidR="00A00DD8">
        <w:fldChar w:fldCharType="end"/>
      </w:r>
      <w:r w:rsidRPr="009E105B">
        <w:t xml:space="preserve">. Many will feed opportunistically on man and may be responsible for the transmission of zoonotic viral, </w:t>
      </w:r>
      <w:proofErr w:type="spellStart"/>
      <w:r w:rsidRPr="009E105B">
        <w:t>rickettsial</w:t>
      </w:r>
      <w:proofErr w:type="spellEnd"/>
      <w:r w:rsidRPr="009E105B">
        <w:t>, bacterial and protozoal infections</w:t>
      </w:r>
      <w:r w:rsidRPr="009E105B">
        <w:rPr>
          <w:sz w:val="22"/>
        </w:rPr>
        <w:t>.</w:t>
      </w:r>
    </w:p>
    <w:p w:rsidR="0086132E" w:rsidRPr="009E105B" w:rsidRDefault="0086132E" w:rsidP="0086132E">
      <w:pPr>
        <w:pStyle w:val="PHEBodytext"/>
      </w:pPr>
      <w:r w:rsidRPr="009E105B">
        <w:t xml:space="preserve">Refer to: Lane and </w:t>
      </w:r>
      <w:proofErr w:type="spellStart"/>
      <w:r w:rsidRPr="009E105B">
        <w:t>Crosskey</w:t>
      </w:r>
      <w:proofErr w:type="spellEnd"/>
      <w:r w:rsidRPr="009E105B">
        <w:t xml:space="preserve"> for keys to the families and genera of ticks and </w:t>
      </w:r>
      <w:proofErr w:type="spellStart"/>
      <w:r w:rsidRPr="009E105B">
        <w:t>Hillyard</w:t>
      </w:r>
      <w:proofErr w:type="spellEnd"/>
      <w:r w:rsidRPr="009E105B">
        <w:t xml:space="preserve"> (entire book) for keys to the ticks of North-West Europe</w:t>
      </w:r>
      <w:r w:rsidR="00A00DD8">
        <w:fldChar w:fldCharType="begin" w:fldLock="1"/>
      </w:r>
      <w:r w:rsidR="00A00DD8">
        <w:instrText xml:space="preserve"> ADDIN EN.CITE &lt;EndNote&gt;&lt;Cite ExcludeAuth="1"&gt;&lt;Year&gt;1993&lt;/Year&gt;&lt;RecNum&gt;6&lt;/RecNum&gt;&lt;DisplayText&gt;&lt;style face="superscript"&gt;1,11&lt;/style&gt;&lt;/DisplayText&gt;&lt;record&gt;&lt;rec-number&gt;6&lt;/rec-number&gt;&lt;foreign-keys&gt;&lt;key app="EN" db-id="ed0x2s95wv9perestasx5fxm0rpvzfsa2p2p" timestamp="1530096756"&gt;6&lt;/key&gt;&lt;/foreign-keys&gt;&lt;ref-type name="Book Section"&gt;5&lt;/ref-type&gt;&lt;contributors&gt;&lt;secondary-authors&gt;&lt;author&gt;Lane,R.P.&lt;/author&gt;&lt;author&gt;Crosskey,R.W.&lt;/author&gt;&lt;/secondary-authors&gt;&lt;tertiary-authors&gt;&lt;author&gt;Lane,R.P.&lt;/author&gt;&lt;author&gt;Crosskey,R.W.&lt;/author&gt;&lt;/tertiary-authors&gt;&lt;/contributors&gt;&lt;titles&gt;&lt;title&gt;Medical Insects and Arachnids&lt;/title&gt;&lt;/titles&gt;&lt;reprint-edition&gt;Not in File&lt;/reprint-edition&gt;&lt;keywords&gt;&lt;keyword&gt;G 9&lt;/keyword&gt;&lt;/keywords&gt;&lt;dates&gt;&lt;year&gt;1993&lt;/year&gt;&lt;pub-dates&gt;&lt;date&gt;1993&lt;/date&gt;&lt;/pub-dates&gt;&lt;/dates&gt;&lt;publisher&gt;Kluwer Academic Publishers&lt;/publisher&gt;&lt;label&gt;2839&lt;/label&gt;&lt;urls&gt;&lt;/urls&gt;&lt;/record&gt;&lt;/Cite&gt;&lt;Cite ExcludeAuth="1"&gt;&lt;Year&gt;1996&lt;/Year&gt;&lt;RecNum&gt;7&lt;/RecNum&gt;&lt;record&gt;&lt;rec-number&gt;7&lt;/rec-number&gt;&lt;foreign-keys&gt;&lt;key app="EN" db-id="ed0x2s95wv9perestasx5fxm0rpvzfsa2p2p" timestamp="1530096756"&gt;7&lt;/key&gt;&lt;/foreign-keys&gt;&lt;ref-type name="Book"&gt;6&lt;/ref-type&gt;&lt;contributors&gt;&lt;tertiary-authors&gt;&lt;author&gt;Hillyard,P.D.&lt;/author&gt;&lt;author&gt;Barnes,R.S.K.&lt;/author&gt;&lt;author&gt;Crothers,J.H.&lt;/author&gt;&lt;/tertiary-authors&gt;&lt;/contributors&gt;&lt;titles&gt;&lt;title&gt;Ticks of North-west Europe (Synopses of the British Faunas)&lt;/title&gt;&lt;/titles&gt;&lt;reprint-edition&gt;Not in File&lt;/reprint-edition&gt;&lt;keywords&gt;&lt;keyword&gt;Europe&lt;/keyword&gt;&lt;keyword&gt;G 9&lt;/keyword&gt;&lt;keyword&gt;Ticks&lt;/keyword&gt;&lt;/keywords&gt;&lt;dates&gt;&lt;year&gt;1996&lt;/year&gt;&lt;pub-dates&gt;&lt;date&gt;1996&lt;/date&gt;&lt;/pub-dates&gt;&lt;/dates&gt;&lt;publisher&gt;Backhuys Publishers&lt;/publisher&gt;&lt;label&gt;2841&lt;/label&gt;&lt;urls&gt;&lt;/urls&gt;&lt;/record&gt;&lt;/Cite&gt;&lt;/EndNote&gt;</w:instrText>
      </w:r>
      <w:r w:rsidR="00A00DD8">
        <w:fldChar w:fldCharType="separate"/>
      </w:r>
      <w:r w:rsidR="00A00DD8" w:rsidRPr="00A00DD8">
        <w:rPr>
          <w:noProof/>
          <w:vertAlign w:val="superscript"/>
        </w:rPr>
        <w:t>1,11</w:t>
      </w:r>
      <w:r w:rsidR="00A00DD8">
        <w:fldChar w:fldCharType="end"/>
      </w:r>
      <w:r w:rsidRPr="009E105B">
        <w:t>.</w:t>
      </w:r>
    </w:p>
    <w:p w:rsidR="0086132E" w:rsidRPr="004A28D1" w:rsidRDefault="0086132E" w:rsidP="0086132E">
      <w:pPr>
        <w:pStyle w:val="PHEreportsub"/>
        <w:rPr>
          <w:rStyle w:val="HPAreportHeading3Char"/>
          <w:rFonts w:ascii="Arial" w:hAnsi="Arial"/>
          <w:b/>
          <w:bCs/>
          <w:iCs w:val="0"/>
          <w:sz w:val="24"/>
          <w:szCs w:val="24"/>
        </w:rPr>
      </w:pPr>
      <w:r w:rsidRPr="004A28D1">
        <w:rPr>
          <w:rStyle w:val="HPAreportHeading3Char"/>
          <w:rFonts w:ascii="Arial" w:hAnsi="Arial"/>
          <w:b/>
          <w:sz w:val="24"/>
          <w:szCs w:val="24"/>
        </w:rPr>
        <w:t>Description</w:t>
      </w:r>
    </w:p>
    <w:p w:rsidR="0086132E" w:rsidRPr="009E105B" w:rsidRDefault="0086132E" w:rsidP="0086132E">
      <w:pPr>
        <w:pStyle w:val="PHEBodytext"/>
      </w:pPr>
      <w:r w:rsidRPr="009E105B">
        <w:t>Ticks normally range in size from 1-30mm. The body is covered in a tough leathery integument. There is</w:t>
      </w:r>
      <w:r w:rsidRPr="009E105B">
        <w:rPr>
          <w:color w:val="FF0000"/>
        </w:rPr>
        <w:t xml:space="preserve"> </w:t>
      </w:r>
      <w:r w:rsidRPr="009E105B">
        <w:t xml:space="preserve">no division of the body into head, thorax and abdomen, but the </w:t>
      </w:r>
      <w:proofErr w:type="spellStart"/>
      <w:r w:rsidRPr="009E105B">
        <w:t>capitulum</w:t>
      </w:r>
      <w:proofErr w:type="spellEnd"/>
      <w:r w:rsidRPr="009E105B">
        <w:t xml:space="preserve"> (the structure that bears the mouthparts) is conspicuous and may be confused with a head. Ticks are generally larger than mites, but this is not a reliable character to distinguish the two groups. The presence of the toothed </w:t>
      </w:r>
      <w:proofErr w:type="spellStart"/>
      <w:r w:rsidRPr="009E105B">
        <w:t>hypostome</w:t>
      </w:r>
      <w:proofErr w:type="spellEnd"/>
      <w:r w:rsidRPr="009E105B">
        <w:t xml:space="preserve"> (median part of mouthparts) and the Haller’s organ (on the tarsi of the first pair of legs) clearly distinguish ticks from mites.</w:t>
      </w:r>
    </w:p>
    <w:p w:rsidR="0086132E" w:rsidRPr="009E105B" w:rsidRDefault="0086132E" w:rsidP="0086132E">
      <w:pPr>
        <w:pStyle w:val="HPABodytext"/>
      </w:pPr>
      <w:r w:rsidRPr="009E105B">
        <w:rPr>
          <w:noProof/>
        </w:rPr>
        <mc:AlternateContent>
          <mc:Choice Requires="wpg">
            <w:drawing>
              <wp:anchor distT="0" distB="0" distL="114300" distR="114300" simplePos="0" relativeHeight="251712000" behindDoc="0" locked="0" layoutInCell="1" allowOverlap="1" wp14:anchorId="591F5161" wp14:editId="2181E835">
                <wp:simplePos x="0" y="0"/>
                <wp:positionH relativeFrom="column">
                  <wp:posOffset>206375</wp:posOffset>
                </wp:positionH>
                <wp:positionV relativeFrom="paragraph">
                  <wp:posOffset>-22083</wp:posOffset>
                </wp:positionV>
                <wp:extent cx="5546090" cy="3041015"/>
                <wp:effectExtent l="0" t="0" r="0" b="6985"/>
                <wp:wrapNone/>
                <wp:docPr id="50"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6090" cy="3041015"/>
                          <a:chOff x="2061" y="5960"/>
                          <a:chExt cx="8734" cy="4998"/>
                        </a:xfrm>
                      </wpg:grpSpPr>
                      <pic:pic xmlns:pic="http://schemas.openxmlformats.org/drawingml/2006/picture">
                        <pic:nvPicPr>
                          <pic:cNvPr id="51" name="Picture 168" descr="halle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7007" y="6559"/>
                            <a:ext cx="3060" cy="23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 name="Picture 169" descr="hypos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2591" y="5960"/>
                            <a:ext cx="2370" cy="3031"/>
                          </a:xfrm>
                          <a:prstGeom prst="rect">
                            <a:avLst/>
                          </a:prstGeom>
                          <a:noFill/>
                          <a:extLst>
                            <a:ext uri="{909E8E84-426E-40DD-AFC4-6F175D3DCCD1}">
                              <a14:hiddenFill xmlns:a14="http://schemas.microsoft.com/office/drawing/2010/main">
                                <a:solidFill>
                                  <a:srgbClr val="FFFFFF"/>
                                </a:solidFill>
                              </a14:hiddenFill>
                            </a:ext>
                          </a:extLst>
                        </pic:spPr>
                      </pic:pic>
                      <wps:wsp>
                        <wps:cNvPr id="53" name="Line 170"/>
                        <wps:cNvCnPr/>
                        <wps:spPr bwMode="auto">
                          <a:xfrm flipH="1">
                            <a:off x="8275" y="6559"/>
                            <a:ext cx="285" cy="613"/>
                          </a:xfrm>
                          <a:prstGeom prst="line">
                            <a:avLst/>
                          </a:prstGeom>
                          <a:noFill/>
                          <a:ln w="222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Line 171"/>
                        <wps:cNvCnPr/>
                        <wps:spPr bwMode="auto">
                          <a:xfrm flipH="1" flipV="1">
                            <a:off x="3694" y="7275"/>
                            <a:ext cx="1267" cy="460"/>
                          </a:xfrm>
                          <a:prstGeom prst="line">
                            <a:avLst/>
                          </a:prstGeom>
                          <a:noFill/>
                          <a:ln w="222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Text Box 172"/>
                        <wps:cNvSpPr txBox="1">
                          <a:spLocks noChangeArrowheads="1"/>
                        </wps:cNvSpPr>
                        <wps:spPr bwMode="auto">
                          <a:xfrm>
                            <a:off x="2061" y="9481"/>
                            <a:ext cx="3988" cy="13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proofErr w:type="gramStart"/>
                              <w:r>
                                <w:t xml:space="preserve">Diagram of ventral view of tick </w:t>
                              </w:r>
                              <w:proofErr w:type="spellStart"/>
                              <w:r>
                                <w:t>capitulum</w:t>
                              </w:r>
                              <w:proofErr w:type="spellEnd"/>
                              <w:r>
                                <w:t xml:space="preserve"> to show the basis </w:t>
                              </w:r>
                              <w:proofErr w:type="spellStart"/>
                              <w:r>
                                <w:t>capituli</w:t>
                              </w:r>
                              <w:proofErr w:type="spellEnd"/>
                              <w:r>
                                <w:t xml:space="preserve">, the toothed </w:t>
                              </w:r>
                              <w:proofErr w:type="spellStart"/>
                              <w:r>
                                <w:t>hypostome</w:t>
                              </w:r>
                              <w:proofErr w:type="spellEnd"/>
                              <w:r>
                                <w:t xml:space="preserve"> (arrowed) and the palps.</w:t>
                              </w:r>
                              <w:proofErr w:type="gramEnd"/>
                            </w:p>
                            <w:p w:rsidR="00A00DD8" w:rsidRDefault="00A00DD8" w:rsidP="0086132E">
                              <w:pPr>
                                <w:pStyle w:val="PHEbodytextTable"/>
                              </w:pPr>
                              <w:r>
                                <w:rPr>
                                  <w:sz w:val="16"/>
                                  <w:szCs w:val="16"/>
                                </w:rPr>
                                <w:t xml:space="preserve">(Illustration by C. </w:t>
                              </w:r>
                              <w:proofErr w:type="spellStart"/>
                              <w:r>
                                <w:rPr>
                                  <w:sz w:val="16"/>
                                  <w:szCs w:val="16"/>
                                </w:rPr>
                                <w:t>Whitehorn</w:t>
                              </w:r>
                              <w:proofErr w:type="spellEnd"/>
                              <w:r>
                                <w:rPr>
                                  <w:sz w:val="16"/>
                                  <w:szCs w:val="16"/>
                                </w:rPr>
                                <w:t>)</w:t>
                              </w:r>
                            </w:p>
                          </w:txbxContent>
                        </wps:txbx>
                        <wps:bodyPr rot="0" vert="horz" wrap="square" lIns="91440" tIns="45720" rIns="91440" bIns="45720" anchor="t" anchorCtr="0" upright="1">
                          <a:spAutoFit/>
                        </wps:bodyPr>
                      </wps:wsp>
                      <wps:wsp>
                        <wps:cNvPr id="56" name="Text Box 173"/>
                        <wps:cNvSpPr txBox="1">
                          <a:spLocks noChangeArrowheads="1"/>
                        </wps:cNvSpPr>
                        <wps:spPr bwMode="auto">
                          <a:xfrm>
                            <a:off x="6921" y="9481"/>
                            <a:ext cx="3874" cy="14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proofErr w:type="gramStart"/>
                              <w:r>
                                <w:t>Diagram of tick foreleg to show Haller’s organ (arrowed), a sensory organ.</w:t>
                              </w:r>
                              <w:proofErr w:type="gramEnd"/>
                            </w:p>
                            <w:p w:rsidR="00A00DD8" w:rsidRDefault="00A00DD8" w:rsidP="0086132E">
                              <w:pPr>
                                <w:pStyle w:val="PHEbodytextTable"/>
                                <w:rPr>
                                  <w:sz w:val="16"/>
                                  <w:szCs w:val="16"/>
                                </w:rPr>
                              </w:pPr>
                              <w:r>
                                <w:rPr>
                                  <w:sz w:val="16"/>
                                  <w:szCs w:val="16"/>
                                </w:rPr>
                                <w:t>(I</w:t>
                              </w:r>
                              <w:r w:rsidRPr="00B5318A">
                                <w:rPr>
                                  <w:sz w:val="16"/>
                                  <w:szCs w:val="16"/>
                                </w:rPr>
                                <w:t>llustration</w:t>
                              </w:r>
                              <w:r>
                                <w:rPr>
                                  <w:sz w:val="16"/>
                                  <w:szCs w:val="16"/>
                                </w:rPr>
                                <w:t xml:space="preserve"> by C. </w:t>
                              </w:r>
                              <w:proofErr w:type="spellStart"/>
                              <w:r>
                                <w:rPr>
                                  <w:sz w:val="16"/>
                                  <w:szCs w:val="16"/>
                                </w:rPr>
                                <w:t>Whitehorn</w:t>
                              </w:r>
                              <w:proofErr w:type="spellEnd"/>
                              <w:r>
                                <w:rPr>
                                  <w:sz w:val="16"/>
                                  <w:szCs w:val="16"/>
                                </w:rPr>
                                <w:t>)</w:t>
                              </w:r>
                            </w:p>
                            <w:p w:rsidR="00A00DD8" w:rsidRDefault="00A00DD8" w:rsidP="0086132E">
                              <w:pPr>
                                <w:pStyle w:val="HPABodytext"/>
                              </w:pPr>
                              <w:r>
                                <w:tab/>
                              </w:r>
                            </w:p>
                            <w:p w:rsidR="00A00DD8" w:rsidRDefault="00A00DD8" w:rsidP="0086132E">
                              <w:pPr>
                                <w:pStyle w:val="HPABodytext"/>
                              </w:pPr>
                            </w:p>
                          </w:txbxContent>
                        </wps:txbx>
                        <wps:bodyPr rot="0" vert="horz" wrap="square" lIns="91440" tIns="45720" rIns="91440" bIns="45720" anchor="t" anchorCtr="0" upright="1">
                          <a:noAutofit/>
                        </wps:bodyPr>
                      </wps:wsp>
                      <wps:wsp>
                        <wps:cNvPr id="57" name="Text Box 174"/>
                        <wps:cNvSpPr txBox="1">
                          <a:spLocks noChangeArrowheads="1"/>
                        </wps:cNvSpPr>
                        <wps:spPr bwMode="auto">
                          <a:xfrm>
                            <a:off x="4961" y="7567"/>
                            <a:ext cx="1624" cy="5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807AB4" w:rsidRDefault="00A00DD8" w:rsidP="0086132E">
                              <w:pPr>
                                <w:pStyle w:val="PHEbodytextTable"/>
                              </w:pPr>
                              <w:proofErr w:type="spellStart"/>
                              <w:r w:rsidRPr="00807AB4">
                                <w:t>Hypostome</w:t>
                              </w:r>
                              <w:proofErr w:type="spellEnd"/>
                            </w:p>
                          </w:txbxContent>
                        </wps:txbx>
                        <wps:bodyPr rot="0" vert="horz" wrap="square" lIns="91440" tIns="45720" rIns="91440" bIns="45720" anchor="t" anchorCtr="0" upright="1">
                          <a:spAutoFit/>
                        </wps:bodyPr>
                      </wps:wsp>
                      <wps:wsp>
                        <wps:cNvPr id="58" name="Text Box 175"/>
                        <wps:cNvSpPr txBox="1">
                          <a:spLocks noChangeArrowheads="1"/>
                        </wps:cNvSpPr>
                        <wps:spPr bwMode="auto">
                          <a:xfrm>
                            <a:off x="8200" y="6124"/>
                            <a:ext cx="1545" cy="5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807AB4" w:rsidRDefault="00A00DD8" w:rsidP="0086132E">
                              <w:pPr>
                                <w:pStyle w:val="PHEbodytextTable"/>
                              </w:pPr>
                              <w:r w:rsidRPr="00807AB4">
                                <w:t>Haller’s organ</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167" o:spid="_x0000_s1123" style="position:absolute;margin-left:16.25pt;margin-top:-1.75pt;width:436.7pt;height:239.45pt;z-index:251712000;mso-position-horizontal-relative:text;mso-position-vertical-relative:text" coordorigin="2061,5960" coordsize="8734,4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">
                <v:shape id="Picture 168" o:spid="_x0000_s1124" type="#_x0000_t75" alt="haller" style="position:absolute;left:7007;top:6559;width:3060;height:2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L2f7CAAAA2wAAAA8AAABkcnMvZG93bnJldi54bWxEj9FqAjEURN8L/kO4gm81u4JStkapiqAi&#10;lFo/4HZz3V2a3CxJ1PXvjSD4OMzMGWY676wRF/KhcawgH2YgiEunG64UHH/X7x8gQkTWaByTghsF&#10;mM96b1MstLvyD10OsRIJwqFABXWMbSFlKGuyGIauJU7eyXmLMUlfSe3xmuDWyFGWTaTFhtNCjS0t&#10;ayr/D2erYOtvi/xvd1oZHVfmmJ2/9yMrlRr0u69PEJG6+Ao/2xutYJzD40v6AXJ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i9n+wgAAANsAAAAPAAAAAAAAAAAAAAAAAJ8C&#10;AABkcnMvZG93bnJldi54bWxQSwUGAAAAAAQABAD3AAAAjgMAAAAA&#10;">
                  <v:imagedata r:id="rId100" o:title="haller"/>
                </v:shape>
                <v:shape id="Picture 169" o:spid="_x0000_s1125" type="#_x0000_t75" alt="hypost" style="position:absolute;left:2591;top:5960;width:2370;height:3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ayivEAAAA2wAAAA8AAABkcnMvZG93bnJldi54bWxEj0FrwkAUhO8F/8PyCr2IbgwoGl1FBMFS&#10;pTRa6PGRfSah2bdhd6vx37uC0OMwM98wi1VnGnEh52vLCkbDBARxYXXNpYLTcTuYgvABWWNjmRTc&#10;yMNq2XtZYKbtlb/okodSRAj7DBVUIbSZlL6oyKAf2pY4emfrDIYoXSm1w2uEm0amSTKRBmuOCxW2&#10;tKmo+M3/jII2p+/36ceP/0zdaD+b7PrdAUmpt9duPQcRqAv/4Wd7pxWMU3h8iT9AL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RayivEAAAA2wAAAA8AAAAAAAAAAAAAAAAA&#10;nwIAAGRycy9kb3ducmV2LnhtbFBLBQYAAAAABAAEAPcAAACQAwAAAAA=&#10;">
                  <v:imagedata r:id="rId101" o:title="hypost"/>
                </v:shape>
                <v:line id="Line 170" o:spid="_x0000_s1126" style="position:absolute;flip:x;visibility:visible;mso-wrap-style:square" from="8275,6559" to="8560,7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i1R8QAAADbAAAADwAAAGRycy9kb3ducmV2LnhtbESP3WrCQBSE7wt9h+UUvBHdtNKi0VWk&#10;tSCWSv27P2SPSTB7Nuxuk/j2bkHo5TAz3zCzRWcq0ZDzpWUFz8MEBHFmdcm5guPhczAG4QOyxsoy&#10;KbiSh8X88WGGqbYt76jZh1xECPsUFRQh1KmUPivIoB/amjh6Z+sMhihdLrXDNsJNJV+S5E0aLDku&#10;FFjTe0HZZf9rImWyOdGlXX70f76bFZrt1/Z6dkr1nrrlFESgLvyH7+21VvA6gr8v8Qf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mLVHxAAAANsAAAAPAAAAAAAAAAAA&#10;AAAAAKECAABkcnMvZG93bnJldi54bWxQSwUGAAAAAAQABAD5AAAAkgMAAAAA&#10;" strokeweight="1.75pt">
                  <v:stroke endarrow="block"/>
                </v:line>
                <v:line id="Line 171" o:spid="_x0000_s1127" style="position:absolute;flip:x y;visibility:visible;mso-wrap-style:square" from="3694,7275" to="4961,7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lVbcUAAADbAAAADwAAAGRycy9kb3ducmV2LnhtbESPQWvCQBSE74X+h+UVvDUb20YkdQ2h&#10;IFSEgrGX3J7ZZxLMvg3ZNab99d2C4HGYmW+YVTaZTow0uNaygnkUgyCurG65VvB92DwvQTiPrLGz&#10;TAp+yEG2fnxYYartlfc0Fr4WAcIuRQWN930qpasaMugi2xMH72QHgz7IoZZ6wGuAm06+xPFCGmw5&#10;LDTY00dD1bm4GAVFUSXL7e51Mce8HL/63fE3KY9KzZ6m/B2Ep8nfw7f2p1aQvMH/l/AD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2lVbcUAAADbAAAADwAAAAAAAAAA&#10;AAAAAAChAgAAZHJzL2Rvd25yZXYueG1sUEsFBgAAAAAEAAQA+QAAAJMDAAAAAA==&#10;" strokeweight="1.75pt">
                  <v:stroke endarrow="block"/>
                </v:line>
                <v:shape id="Text Box 172" o:spid="_x0000_s1128" type="#_x0000_t202" style="position:absolute;left:2061;top:9481;width:3988;height:1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X9jsIA&#10;AADbAAAADwAAAGRycy9kb3ducmV2LnhtbESPS4vCMBSF98L8h3AHZmdTBypSjSLCwDC48LVweWmu&#10;TW1z02mi1n9vBMHl4Tw+zmzR20ZcqfOVYwWjJAVBXDhdcangsP8ZTkD4gKyxcUwK7uRhMf8YzDDX&#10;7sZbuu5CKeII+xwVmBDaXEpfGLLoE9cSR+/kOoshyq6UusNbHLeN/E7TsbRYcSQYbGllqKh3Fxsh&#10;a19ctu7/PFrX8mjqMWYb86fU12e/nIII1Id3+NX+1QqyDJ5f4g+Q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f2OwgAAANsAAAAPAAAAAAAAAAAAAAAAAJgCAABkcnMvZG93&#10;bnJldi54bWxQSwUGAAAAAAQABAD1AAAAhwMAAAAA&#10;" stroked="f">
                  <v:textbox style="mso-fit-shape-to-text:t">
                    <w:txbxContent>
                      <w:p w:rsidR="00A00DD8" w:rsidRDefault="00A00DD8" w:rsidP="0086132E">
                        <w:pPr>
                          <w:pStyle w:val="PHEbodytextTable"/>
                        </w:pPr>
                        <w:proofErr w:type="gramStart"/>
                        <w:r>
                          <w:t xml:space="preserve">Diagram of ventral view of tick </w:t>
                        </w:r>
                        <w:proofErr w:type="spellStart"/>
                        <w:r>
                          <w:t>capitulum</w:t>
                        </w:r>
                        <w:proofErr w:type="spellEnd"/>
                        <w:r>
                          <w:t xml:space="preserve"> to show the basis </w:t>
                        </w:r>
                        <w:proofErr w:type="spellStart"/>
                        <w:r>
                          <w:t>capituli</w:t>
                        </w:r>
                        <w:proofErr w:type="spellEnd"/>
                        <w:r>
                          <w:t xml:space="preserve">, the toothed </w:t>
                        </w:r>
                        <w:proofErr w:type="spellStart"/>
                        <w:r>
                          <w:t>hypostome</w:t>
                        </w:r>
                        <w:proofErr w:type="spellEnd"/>
                        <w:r>
                          <w:t xml:space="preserve"> (arrowed) and the palps.</w:t>
                        </w:r>
                        <w:proofErr w:type="gramEnd"/>
                      </w:p>
                      <w:p w:rsidR="00A00DD8" w:rsidRDefault="00A00DD8" w:rsidP="0086132E">
                        <w:pPr>
                          <w:pStyle w:val="PHEbodytextTable"/>
                        </w:pPr>
                        <w:r>
                          <w:rPr>
                            <w:sz w:val="16"/>
                            <w:szCs w:val="16"/>
                          </w:rPr>
                          <w:t xml:space="preserve">(Illustration by C. </w:t>
                        </w:r>
                        <w:proofErr w:type="spellStart"/>
                        <w:r>
                          <w:rPr>
                            <w:sz w:val="16"/>
                            <w:szCs w:val="16"/>
                          </w:rPr>
                          <w:t>Whitehorn</w:t>
                        </w:r>
                        <w:proofErr w:type="spellEnd"/>
                        <w:r>
                          <w:rPr>
                            <w:sz w:val="16"/>
                            <w:szCs w:val="16"/>
                          </w:rPr>
                          <w:t>)</w:t>
                        </w:r>
                      </w:p>
                    </w:txbxContent>
                  </v:textbox>
                </v:shape>
                <v:shape id="Text Box 173" o:spid="_x0000_s1129" type="#_x0000_t202" style="position:absolute;left:6921;top:9481;width:3874;height:1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UsQA&#10;AADbAAAADwAAAGRycy9kb3ducmV2LnhtbESP0WqDQBRE3wP9h+UW+hLqmhJNa7NKGkjxNWk+4Ore&#10;qNS9K+42mr/PFgp9HGbmDLMtZtOLK42us6xgFcUgiGurO24UnL8Oz68gnEfW2FsmBTdyUOQPiy1m&#10;2k58pOvJNyJA2GWooPV+yKR0dUsGXWQH4uBd7GjQBzk2Uo84Bbjp5Uscp9Jgx2GhxYH2LdXfpx+j&#10;4FJOy+Rtqj79eXNcpx/YbSp7U+rpcd69g/A0+//wX7vUCpIUfr+EHy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uf1LEAAAA2wAAAA8AAAAAAAAAAAAAAAAAmAIAAGRycy9k&#10;b3ducmV2LnhtbFBLBQYAAAAABAAEAPUAAACJAwAAAAA=&#10;" stroked="f">
                  <v:textbox>
                    <w:txbxContent>
                      <w:p w:rsidR="00A00DD8" w:rsidRDefault="00A00DD8" w:rsidP="0086132E">
                        <w:pPr>
                          <w:pStyle w:val="PHEbodytextTable"/>
                        </w:pPr>
                        <w:proofErr w:type="gramStart"/>
                        <w:r>
                          <w:t>Diagram of tick foreleg to show Haller’s organ (arrowed), a sensory organ.</w:t>
                        </w:r>
                        <w:proofErr w:type="gramEnd"/>
                      </w:p>
                      <w:p w:rsidR="00A00DD8" w:rsidRDefault="00A00DD8" w:rsidP="0086132E">
                        <w:pPr>
                          <w:pStyle w:val="PHEbodytextTable"/>
                          <w:rPr>
                            <w:sz w:val="16"/>
                            <w:szCs w:val="16"/>
                          </w:rPr>
                        </w:pPr>
                        <w:r>
                          <w:rPr>
                            <w:sz w:val="16"/>
                            <w:szCs w:val="16"/>
                          </w:rPr>
                          <w:t>(I</w:t>
                        </w:r>
                        <w:r w:rsidRPr="00B5318A">
                          <w:rPr>
                            <w:sz w:val="16"/>
                            <w:szCs w:val="16"/>
                          </w:rPr>
                          <w:t>llustration</w:t>
                        </w:r>
                        <w:r>
                          <w:rPr>
                            <w:sz w:val="16"/>
                            <w:szCs w:val="16"/>
                          </w:rPr>
                          <w:t xml:space="preserve"> by C. </w:t>
                        </w:r>
                        <w:proofErr w:type="spellStart"/>
                        <w:r>
                          <w:rPr>
                            <w:sz w:val="16"/>
                            <w:szCs w:val="16"/>
                          </w:rPr>
                          <w:t>Whitehorn</w:t>
                        </w:r>
                        <w:proofErr w:type="spellEnd"/>
                        <w:r>
                          <w:rPr>
                            <w:sz w:val="16"/>
                            <w:szCs w:val="16"/>
                          </w:rPr>
                          <w:t>)</w:t>
                        </w:r>
                      </w:p>
                      <w:p w:rsidR="00A00DD8" w:rsidRDefault="00A00DD8" w:rsidP="0086132E">
                        <w:pPr>
                          <w:pStyle w:val="HPABodytext"/>
                        </w:pPr>
                        <w:r>
                          <w:tab/>
                        </w:r>
                      </w:p>
                      <w:p w:rsidR="00A00DD8" w:rsidRDefault="00A00DD8" w:rsidP="0086132E">
                        <w:pPr>
                          <w:pStyle w:val="HPABodytext"/>
                        </w:pPr>
                      </w:p>
                    </w:txbxContent>
                  </v:textbox>
                </v:shape>
                <v:shape id="Text Box 174" o:spid="_x0000_s1130" type="#_x0000_t202" style="position:absolute;left:4961;top:7567;width:1624;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vGYsIA&#10;AADbAAAADwAAAGRycy9kb3ducmV2LnhtbESPS4vCMBSF94L/IVxhdjZV0JGOUQZBEHHha+Hy0txp&#10;Om1uahO18++NIMzycB4fZ77sbC3u1PrSsYJRkoIgzp0uuVBwPq2HMxA+IGusHZOCP/KwXPR7c8y0&#10;e/CB7sdQiDjCPkMFJoQmk9Lnhiz6xDXE0ftxrcUQZVtI3eIjjttajtN0Ki2WHAkGG1oZyqvjzUbI&#10;zue3g7v+jnaVvJhqipO92Sr1Mei+v0AE6sJ/+N3eaAWTT3h9iT9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m8ZiwgAAANsAAAAPAAAAAAAAAAAAAAAAAJgCAABkcnMvZG93&#10;bnJldi54bWxQSwUGAAAAAAQABAD1AAAAhwMAAAAA&#10;" stroked="f">
                  <v:textbox style="mso-fit-shape-to-text:t">
                    <w:txbxContent>
                      <w:p w:rsidR="00A00DD8" w:rsidRPr="00807AB4" w:rsidRDefault="00A00DD8" w:rsidP="0086132E">
                        <w:pPr>
                          <w:pStyle w:val="PHEbodytextTable"/>
                        </w:pPr>
                        <w:proofErr w:type="spellStart"/>
                        <w:r w:rsidRPr="00807AB4">
                          <w:t>Hypostome</w:t>
                        </w:r>
                        <w:proofErr w:type="spellEnd"/>
                      </w:p>
                    </w:txbxContent>
                  </v:textbox>
                </v:shape>
                <v:shape id="Text Box 175" o:spid="_x0000_s1131" type="#_x0000_t202" style="position:absolute;left:8200;top:6124;width:1545;height: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RSEL8A&#10;AADbAAAADwAAAGRycy9kb3ducmV2LnhtbERPTWvCQBC9F/wPywje6kZBKdFVRCgU8aC2hx6H7JiN&#10;yc7G7Krx3zuHQo+P971c975Rd+piFdjAZJyBIi6Crbg08PP9+f4BKiZki01gMvCkCOvV4G2JuQ0P&#10;PtL9lEolIRxzNOBSanOtY+HIYxyHlli4c+g8JoFdqW2HDwn3jZ5m2Vx7rFgaHLa0dVTUp5uXkn0s&#10;bsdwvUz2tf519RxnB7czZjTsNwtQifr0L/5zf1kDMxkrX+QH6N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BFIQvwAAANsAAAAPAAAAAAAAAAAAAAAAAJgCAABkcnMvZG93bnJl&#10;di54bWxQSwUGAAAAAAQABAD1AAAAhAMAAAAA&#10;" stroked="f">
                  <v:textbox style="mso-fit-shape-to-text:t">
                    <w:txbxContent>
                      <w:p w:rsidR="00A00DD8" w:rsidRPr="00807AB4" w:rsidRDefault="00A00DD8" w:rsidP="0086132E">
                        <w:pPr>
                          <w:pStyle w:val="PHEbodytextTable"/>
                        </w:pPr>
                        <w:r w:rsidRPr="00807AB4">
                          <w:t>Haller’s organ</w:t>
                        </w:r>
                      </w:p>
                    </w:txbxContent>
                  </v:textbox>
                </v:shape>
              </v:group>
            </w:pict>
          </mc:Fallback>
        </mc:AlternateContent>
      </w:r>
    </w:p>
    <w:p w:rsidR="0086132E" w:rsidRPr="009E105B" w:rsidRDefault="0086132E" w:rsidP="0086132E">
      <w:pPr>
        <w:pStyle w:val="HPABodytext"/>
      </w:pPr>
    </w:p>
    <w:p w:rsidR="0086132E" w:rsidRPr="009E105B" w:rsidRDefault="0086132E" w:rsidP="0086132E">
      <w:pPr>
        <w:pStyle w:val="HPABodytext"/>
      </w:pPr>
    </w:p>
    <w:p w:rsidR="0086132E" w:rsidRPr="009E105B" w:rsidRDefault="0086132E" w:rsidP="0086132E">
      <w:pPr>
        <w:pStyle w:val="HPABodytext"/>
      </w:pPr>
    </w:p>
    <w:p w:rsidR="0086132E" w:rsidRPr="009E105B" w:rsidRDefault="0086132E" w:rsidP="0086132E">
      <w:pPr>
        <w:jc w:val="both"/>
        <w:rPr>
          <w:sz w:val="22"/>
          <w:szCs w:val="22"/>
        </w:rPr>
      </w:pPr>
      <w:r w:rsidRPr="009E105B">
        <w:tab/>
      </w:r>
      <w:r w:rsidRPr="009E105B">
        <w:tab/>
      </w:r>
      <w:r w:rsidRPr="009E105B">
        <w:tab/>
      </w:r>
      <w:r w:rsidRPr="009E105B">
        <w:tab/>
      </w:r>
      <w:r w:rsidRPr="009E105B">
        <w:tab/>
      </w:r>
      <w:r w:rsidRPr="009E105B">
        <w:tab/>
      </w:r>
      <w:r w:rsidRPr="009E105B">
        <w:tab/>
      </w:r>
      <w:r w:rsidRPr="009E105B">
        <w:tab/>
      </w:r>
      <w:r w:rsidRPr="009E105B">
        <w:tab/>
      </w:r>
      <w:r w:rsidRPr="009E105B">
        <w:tab/>
      </w:r>
      <w:r w:rsidRPr="009E105B">
        <w:tab/>
      </w:r>
      <w:r w:rsidRPr="009E105B">
        <w:tab/>
      </w:r>
    </w:p>
    <w:p w:rsidR="0086132E" w:rsidRPr="009E105B" w:rsidRDefault="0086132E" w:rsidP="0086132E">
      <w:pPr>
        <w:jc w:val="both"/>
        <w:rPr>
          <w:sz w:val="22"/>
          <w:szCs w:val="22"/>
        </w:rPr>
      </w:pPr>
    </w:p>
    <w:p w:rsidR="0086132E" w:rsidRPr="009E105B" w:rsidRDefault="0086132E" w:rsidP="0086132E">
      <w:pPr>
        <w:jc w:val="both"/>
        <w:rPr>
          <w:sz w:val="22"/>
          <w:szCs w:val="22"/>
        </w:rPr>
      </w:pPr>
    </w:p>
    <w:p w:rsidR="0086132E" w:rsidRPr="009E105B" w:rsidRDefault="0086132E" w:rsidP="0086132E">
      <w:pPr>
        <w:jc w:val="both"/>
        <w:rPr>
          <w:sz w:val="22"/>
          <w:szCs w:val="22"/>
        </w:rPr>
      </w:pPr>
    </w:p>
    <w:p w:rsidR="0086132E" w:rsidRPr="009E105B" w:rsidRDefault="0086132E" w:rsidP="0086132E">
      <w:pPr>
        <w:jc w:val="both"/>
        <w:rPr>
          <w:sz w:val="22"/>
          <w:szCs w:val="22"/>
        </w:rPr>
      </w:pPr>
    </w:p>
    <w:p w:rsidR="0086132E" w:rsidRPr="009E105B" w:rsidRDefault="0086132E" w:rsidP="0086132E">
      <w:pPr>
        <w:jc w:val="both"/>
        <w:rPr>
          <w:sz w:val="22"/>
          <w:szCs w:val="22"/>
        </w:rPr>
      </w:pPr>
    </w:p>
    <w:p w:rsidR="0086132E" w:rsidRPr="009E105B" w:rsidRDefault="0086132E" w:rsidP="0086132E">
      <w:pPr>
        <w:jc w:val="both"/>
        <w:rPr>
          <w:sz w:val="22"/>
          <w:szCs w:val="22"/>
        </w:rPr>
      </w:pPr>
    </w:p>
    <w:p w:rsidR="0086132E" w:rsidRPr="009E105B" w:rsidRDefault="0086132E" w:rsidP="0086132E">
      <w:pPr>
        <w:jc w:val="both"/>
        <w:rPr>
          <w:sz w:val="22"/>
          <w:szCs w:val="22"/>
        </w:rPr>
      </w:pPr>
      <w:r w:rsidRPr="009E105B">
        <w:rPr>
          <w:sz w:val="22"/>
          <w:szCs w:val="22"/>
        </w:rPr>
        <w:tab/>
      </w:r>
    </w:p>
    <w:p w:rsidR="0086132E" w:rsidRPr="009E105B" w:rsidRDefault="0086132E" w:rsidP="0086132E">
      <w:pPr>
        <w:jc w:val="both"/>
        <w:rPr>
          <w:sz w:val="22"/>
          <w:szCs w:val="22"/>
        </w:rPr>
      </w:pPr>
      <w:r w:rsidRPr="009E105B">
        <w:rPr>
          <w:sz w:val="22"/>
          <w:szCs w:val="22"/>
        </w:rPr>
        <w:t xml:space="preserve"> </w:t>
      </w:r>
      <w:r w:rsidRPr="009E105B">
        <w:rPr>
          <w:sz w:val="22"/>
          <w:szCs w:val="22"/>
        </w:rPr>
        <w:tab/>
      </w:r>
    </w:p>
    <w:p w:rsidR="0086132E" w:rsidRPr="009E105B" w:rsidRDefault="0086132E" w:rsidP="0086132E">
      <w:pPr>
        <w:jc w:val="both"/>
        <w:rPr>
          <w:sz w:val="22"/>
          <w:szCs w:val="22"/>
        </w:rPr>
      </w:pPr>
    </w:p>
    <w:p w:rsidR="0086132E" w:rsidRPr="009E105B" w:rsidRDefault="0086132E" w:rsidP="0086132E">
      <w:pPr>
        <w:jc w:val="both"/>
        <w:rPr>
          <w:sz w:val="22"/>
          <w:szCs w:val="22"/>
        </w:rPr>
      </w:pPr>
    </w:p>
    <w:p w:rsidR="0086132E" w:rsidRPr="009E105B" w:rsidRDefault="0086132E" w:rsidP="004A28D1">
      <w:pPr>
        <w:ind w:left="0" w:firstLine="0"/>
        <w:jc w:val="both"/>
      </w:pPr>
    </w:p>
    <w:p w:rsidR="0086132E" w:rsidRPr="009E105B" w:rsidRDefault="0086132E" w:rsidP="0086132E">
      <w:pPr>
        <w:pStyle w:val="PHEBodytext"/>
      </w:pPr>
      <w:r w:rsidRPr="009E105B">
        <w:t xml:space="preserve">Ticks demonstrate an incomplete lifecycle with the adults, nymphs and larvae occupying similar ecological niches. Adults and nymphs have eight legs, but larval ticks only have six legs. Larval stages could be confused with insects but for their lack of body division. There are two main families of ticks: the soft ticks (family: </w:t>
      </w:r>
      <w:proofErr w:type="spellStart"/>
      <w:r w:rsidRPr="009E105B">
        <w:t>Argasidae</w:t>
      </w:r>
      <w:proofErr w:type="spellEnd"/>
      <w:r w:rsidRPr="009E105B">
        <w:t xml:space="preserve">) and the hard ticks (family: </w:t>
      </w:r>
      <w:proofErr w:type="spellStart"/>
      <w:r w:rsidRPr="009E105B">
        <w:t>Ixodidae</w:t>
      </w:r>
      <w:proofErr w:type="spellEnd"/>
      <w:r w:rsidRPr="009E105B">
        <w:t>).</w:t>
      </w:r>
    </w:p>
    <w:p w:rsidR="0086132E" w:rsidRPr="009E105B" w:rsidRDefault="0086132E" w:rsidP="00036D28">
      <w:pPr>
        <w:pStyle w:val="PHEreportHeading2BlueHighlight"/>
      </w:pPr>
      <w:bookmarkStart w:id="39" w:name="_Toc278367462"/>
      <w:r w:rsidRPr="009E105B">
        <w:t xml:space="preserve">Soft ticks – </w:t>
      </w:r>
      <w:r w:rsidRPr="009E105B">
        <w:rPr>
          <w:i/>
        </w:rPr>
        <w:t>Argasidae</w:t>
      </w:r>
      <w:bookmarkEnd w:id="39"/>
      <w:r w:rsidR="00A00DD8">
        <w:fldChar w:fldCharType="begin" w:fldLock="1"/>
      </w:r>
      <w:r w:rsidR="00A00DD8">
        <w:instrText xml:space="preserve"> ADDIN EN.CITE &lt;EndNote&gt;&lt;Cite&gt;&lt;Author&gt;Arthur&lt;/Author&gt;&lt;Year&gt;1963&lt;/Year&gt;&lt;RecNum&gt;8&lt;/RecNum&gt;&lt;DisplayText&gt;&lt;style face="superscript"&gt;10&lt;/style&gt;&lt;/DisplayText&gt;&lt;record&gt;&lt;rec-number&gt;8&lt;/rec-number&gt;&lt;foreign-keys&gt;&lt;key app="EN" db-id="ed0x2s95wv9perestasx5fxm0rpvzfsa2p2p" timestamp="1530096756"&gt;8&lt;/key&gt;&lt;/foreign-keys&gt;&lt;ref-type name="Book Section"&gt;5&lt;/ref-type&gt;&lt;contributors&gt;&lt;authors&gt;&lt;author&gt;Arthur,D.R.,&lt;/author&gt;&lt;/authors&gt;&lt;/contributors&gt;&lt;titles&gt;&lt;title&gt;British ticks&lt;/title&gt;&lt;/titles&gt;&lt;pages&gt;33-65&lt;/pages&gt;&lt;reprint-edition&gt;Not in File&lt;/reprint-edition&gt;&lt;keywords&gt;&lt;keyword&gt;G 9&lt;/keyword&gt;&lt;keyword&gt;Ticks&lt;/keyword&gt;&lt;/keywords&gt;&lt;dates&gt;&lt;year&gt;1963&lt;/year&gt;&lt;pub-dates&gt;&lt;date&gt;1963&lt;/date&gt;&lt;/pub-dates&gt;&lt;/dates&gt;&lt;pub-location&gt;London&lt;/pub-location&gt;&lt;publisher&gt;Butterworths&lt;/publisher&gt;&lt;label&gt;3228&lt;/label&gt;&lt;urls&gt;&lt;/urls&gt;&lt;/record&gt;&lt;/Cite&gt;&lt;/EndNote&gt;</w:instrText>
      </w:r>
      <w:r w:rsidR="00A00DD8">
        <w:fldChar w:fldCharType="separate"/>
      </w:r>
      <w:r w:rsidR="00A00DD8" w:rsidRPr="00A00DD8">
        <w:rPr>
          <w:noProof/>
          <w:vertAlign w:val="superscript"/>
        </w:rPr>
        <w:t>10</w:t>
      </w:r>
      <w:r w:rsidR="00A00DD8">
        <w:fldChar w:fldCharType="end"/>
      </w:r>
    </w:p>
    <w:p w:rsidR="0086132E" w:rsidRPr="009E105B" w:rsidRDefault="0086132E" w:rsidP="0086132E">
      <w:pPr>
        <w:pStyle w:val="PHEBodytext"/>
      </w:pPr>
      <w:r w:rsidRPr="009E105B">
        <w:t xml:space="preserve">The soft ticks typically have an oval body shape and range in size from 4-15mm. They have a tough leathery integument that may be </w:t>
      </w:r>
      <w:proofErr w:type="spellStart"/>
      <w:r w:rsidRPr="009E105B">
        <w:t>mammillated</w:t>
      </w:r>
      <w:proofErr w:type="spellEnd"/>
      <w:r w:rsidRPr="009E105B">
        <w:t xml:space="preserve"> or granular in appearance. The mouthparts are located ventrally on the body surface and are therefore not visible from above. The lack of a </w:t>
      </w:r>
      <w:proofErr w:type="spellStart"/>
      <w:r w:rsidRPr="009E105B">
        <w:t>scutal</w:t>
      </w:r>
      <w:proofErr w:type="spellEnd"/>
      <w:r w:rsidRPr="009E105B">
        <w:t xml:space="preserve"> shield and the ventral location of the mouthparts help to distinguish soft ticks from hard ticks. There is little sexual dimorphism in soft ticks.</w:t>
      </w:r>
    </w:p>
    <w:p w:rsidR="0086132E" w:rsidRPr="004A28D1" w:rsidRDefault="0086132E" w:rsidP="0086132E">
      <w:pPr>
        <w:pStyle w:val="PHEreportsub"/>
        <w:rPr>
          <w:rStyle w:val="HPAreportHeading3Char"/>
          <w:rFonts w:ascii="Arial" w:hAnsi="Arial"/>
          <w:b/>
          <w:iCs w:val="0"/>
          <w:sz w:val="24"/>
          <w:szCs w:val="24"/>
        </w:rPr>
      </w:pPr>
      <w:r w:rsidRPr="004A28D1">
        <w:rPr>
          <w:rStyle w:val="HPAreportHeading3Char"/>
          <w:rFonts w:ascii="Arial" w:hAnsi="Arial"/>
          <w:b/>
          <w:sz w:val="24"/>
          <w:szCs w:val="24"/>
        </w:rPr>
        <w:lastRenderedPageBreak/>
        <w:t>Lifecycle</w:t>
      </w:r>
    </w:p>
    <w:p w:rsidR="0086132E" w:rsidRPr="009E105B" w:rsidRDefault="0086132E" w:rsidP="0086132E">
      <w:pPr>
        <w:pStyle w:val="PHEBodytext"/>
      </w:pPr>
      <w:r w:rsidRPr="009E105B">
        <w:t xml:space="preserve">The soft tick lifecycle is slightly more complex than that of the hard tick with a greater number of </w:t>
      </w:r>
      <w:proofErr w:type="spellStart"/>
      <w:r w:rsidRPr="009E105B">
        <w:t>nymphal</w:t>
      </w:r>
      <w:proofErr w:type="spellEnd"/>
      <w:r w:rsidRPr="009E105B">
        <w:t xml:space="preserve"> stages and longer life expectancy in adults. Eggs hatch to give a six-legged larva, the larva moults to give the eight-legged nymph (there can be 2 to 8 </w:t>
      </w:r>
      <w:proofErr w:type="spellStart"/>
      <w:r w:rsidRPr="009E105B">
        <w:t>nymphal</w:t>
      </w:r>
      <w:proofErr w:type="spellEnd"/>
      <w:r w:rsidRPr="009E105B">
        <w:t xml:space="preserve"> stages dependant on species). The nymph then moults to give the eight-legged adult. Soft ticks take more blood meals than hard ticks and over much shorter durations (15 – 120 minutes) so that they are seldom found attached to patients. Larvae take only one blood meal, but each </w:t>
      </w:r>
      <w:proofErr w:type="spellStart"/>
      <w:r w:rsidRPr="009E105B">
        <w:t>nymphal</w:t>
      </w:r>
      <w:proofErr w:type="spellEnd"/>
      <w:r w:rsidRPr="009E105B">
        <w:t xml:space="preserve"> stage and the adults will take two or more blood meals. Soft ticks are known as one-host ticks because they are normally associated with a single host species</w:t>
      </w:r>
      <w:r w:rsidRPr="009E105B">
        <w:rPr>
          <w:sz w:val="22"/>
        </w:rPr>
        <w:t xml:space="preserve"> </w:t>
      </w:r>
      <w:r w:rsidRPr="009E105B">
        <w:t>throughout their lifecycle. Females will lay a small batch of eggs after each blood meal and may live for over a decade. Soft ticks spend at least 99% of their time off the host. They are particularly resistant to desiccation and starvation and will enter a state of torpor to survive adverse conditions.</w:t>
      </w:r>
    </w:p>
    <w:p w:rsidR="0086132E" w:rsidRPr="009E105B" w:rsidRDefault="0086132E" w:rsidP="0086132E">
      <w:pPr>
        <w:pStyle w:val="PHEBodytext"/>
      </w:pPr>
      <w:r w:rsidRPr="009E105B">
        <w:rPr>
          <w:noProof/>
          <w:szCs w:val="22"/>
        </w:rPr>
        <mc:AlternateContent>
          <mc:Choice Requires="wps">
            <w:drawing>
              <wp:anchor distT="0" distB="0" distL="114300" distR="114300" simplePos="0" relativeHeight="251713024" behindDoc="0" locked="0" layoutInCell="1" allowOverlap="1" wp14:anchorId="0FB5F74C" wp14:editId="52DCE15F">
                <wp:simplePos x="0" y="0"/>
                <wp:positionH relativeFrom="column">
                  <wp:posOffset>1767205</wp:posOffset>
                </wp:positionH>
                <wp:positionV relativeFrom="paragraph">
                  <wp:posOffset>690245</wp:posOffset>
                </wp:positionV>
                <wp:extent cx="1759585" cy="767715"/>
                <wp:effectExtent l="0" t="0" r="0" b="0"/>
                <wp:wrapSquare wrapText="bothSides"/>
                <wp:docPr id="48"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9585" cy="767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proofErr w:type="gramStart"/>
                            <w:r>
                              <w:t>Dorsal view of a soft tick.</w:t>
                            </w:r>
                            <w:proofErr w:type="gramEnd"/>
                          </w:p>
                          <w:p w:rsidR="00A00DD8" w:rsidRPr="002F2C97" w:rsidRDefault="00A00DD8" w:rsidP="0086132E">
                            <w:pPr>
                              <w:pStyle w:val="PHEbodytextTable"/>
                              <w:rPr>
                                <w:sz w:val="16"/>
                                <w:szCs w:val="16"/>
                              </w:rPr>
                            </w:pPr>
                            <w:r>
                              <w:rPr>
                                <w:sz w:val="16"/>
                                <w:szCs w:val="16"/>
                              </w:rPr>
                              <w:t xml:space="preserve">(Illustration by C. </w:t>
                            </w:r>
                            <w:proofErr w:type="spellStart"/>
                            <w:r>
                              <w:rPr>
                                <w:sz w:val="16"/>
                                <w:szCs w:val="16"/>
                              </w:rPr>
                              <w:t>Whitehorn</w:t>
                            </w:r>
                            <w:proofErr w:type="spellEnd"/>
                            <w:r>
                              <w:rPr>
                                <w:sz w:val="16"/>
                                <w:szCs w:val="16"/>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0" o:spid="_x0000_s1132" type="#_x0000_t202" style="position:absolute;margin-left:139.15pt;margin-top:54.35pt;width:138.55pt;height:60.4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" stroked="f">
                <v:textbox>
                  <w:txbxContent>
                    <w:p w:rsidR="00A00DD8" w:rsidRDefault="00A00DD8" w:rsidP="0086132E">
                      <w:pPr>
                        <w:pStyle w:val="PHEbodytextTable"/>
                      </w:pPr>
                      <w:proofErr w:type="gramStart"/>
                      <w:r>
                        <w:t>Dorsal view of a soft tick.</w:t>
                      </w:r>
                      <w:proofErr w:type="gramEnd"/>
                    </w:p>
                    <w:p w:rsidR="00A00DD8" w:rsidRPr="002F2C97" w:rsidRDefault="00A00DD8" w:rsidP="0086132E">
                      <w:pPr>
                        <w:pStyle w:val="PHEbodytextTable"/>
                        <w:rPr>
                          <w:sz w:val="16"/>
                          <w:szCs w:val="16"/>
                        </w:rPr>
                      </w:pPr>
                      <w:r>
                        <w:rPr>
                          <w:sz w:val="16"/>
                          <w:szCs w:val="16"/>
                        </w:rPr>
                        <w:t xml:space="preserve">(Illustration by C. </w:t>
                      </w:r>
                      <w:proofErr w:type="spellStart"/>
                      <w:r>
                        <w:rPr>
                          <w:sz w:val="16"/>
                          <w:szCs w:val="16"/>
                        </w:rPr>
                        <w:t>Whitehorn</w:t>
                      </w:r>
                      <w:proofErr w:type="spellEnd"/>
                      <w:r>
                        <w:rPr>
                          <w:sz w:val="16"/>
                          <w:szCs w:val="16"/>
                        </w:rPr>
                        <w:t>)</w:t>
                      </w:r>
                    </w:p>
                  </w:txbxContent>
                </v:textbox>
                <w10:wrap type="square"/>
              </v:shape>
            </w:pict>
          </mc:Fallback>
        </mc:AlternateContent>
      </w:r>
      <w:r w:rsidRPr="009E105B">
        <w:rPr>
          <w:noProof/>
        </w:rPr>
        <w:drawing>
          <wp:inline distT="0" distB="0" distL="0" distR="0" wp14:anchorId="7EBECD47" wp14:editId="78D61FD7">
            <wp:extent cx="1743075" cy="2190750"/>
            <wp:effectExtent l="19050" t="0" r="9525" b="0"/>
            <wp:docPr id="129" name="Picture 129" descr="softd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oftdors"/>
                    <pic:cNvPicPr>
                      <a:picLocks noChangeAspect="1" noChangeArrowheads="1"/>
                    </pic:cNvPicPr>
                  </pic:nvPicPr>
                  <pic:blipFill>
                    <a:blip r:embed="rId102" cstate="print"/>
                    <a:srcRect/>
                    <a:stretch>
                      <a:fillRect/>
                    </a:stretch>
                  </pic:blipFill>
                  <pic:spPr bwMode="auto">
                    <a:xfrm>
                      <a:off x="0" y="0"/>
                      <a:ext cx="1743075" cy="2190750"/>
                    </a:xfrm>
                    <a:prstGeom prst="rect">
                      <a:avLst/>
                    </a:prstGeom>
                    <a:noFill/>
                    <a:ln w="9525">
                      <a:noFill/>
                      <a:miter lim="800000"/>
                      <a:headEnd/>
                      <a:tailEnd/>
                    </a:ln>
                  </pic:spPr>
                </pic:pic>
              </a:graphicData>
            </a:graphic>
          </wp:inline>
        </w:drawing>
      </w:r>
    </w:p>
    <w:p w:rsidR="0086132E" w:rsidRPr="009E105B" w:rsidRDefault="0086132E" w:rsidP="0086132E">
      <w:pPr>
        <w:pStyle w:val="PHEreportsub"/>
      </w:pPr>
      <w:r w:rsidRPr="009E105B">
        <w:t>Medically important soft ticks</w:t>
      </w:r>
    </w:p>
    <w:p w:rsidR="0086132E" w:rsidRPr="009E105B" w:rsidRDefault="0086132E" w:rsidP="0086132E">
      <w:pPr>
        <w:pStyle w:val="PHEBodytext"/>
        <w:rPr>
          <w:szCs w:val="22"/>
        </w:rPr>
      </w:pPr>
      <w:r w:rsidRPr="009E105B">
        <w:t xml:space="preserve">The soft ticks of medical importance are </w:t>
      </w:r>
      <w:proofErr w:type="spellStart"/>
      <w:r w:rsidRPr="009E105B">
        <w:rPr>
          <w:i/>
        </w:rPr>
        <w:t>Ornithodoros</w:t>
      </w:r>
      <w:proofErr w:type="spellEnd"/>
      <w:r w:rsidRPr="009E105B">
        <w:rPr>
          <w:i/>
        </w:rPr>
        <w:t xml:space="preserve">, </w:t>
      </w:r>
      <w:proofErr w:type="spellStart"/>
      <w:r w:rsidRPr="009E105B">
        <w:rPr>
          <w:bCs/>
          <w:i/>
        </w:rPr>
        <w:t>Otobius</w:t>
      </w:r>
      <w:proofErr w:type="spellEnd"/>
      <w:r w:rsidRPr="009E105B">
        <w:rPr>
          <w:i/>
        </w:rPr>
        <w:t xml:space="preserve"> </w:t>
      </w:r>
      <w:r w:rsidRPr="009E105B">
        <w:t>and</w:t>
      </w:r>
      <w:r w:rsidRPr="009E105B">
        <w:rPr>
          <w:i/>
        </w:rPr>
        <w:t xml:space="preserve"> </w:t>
      </w:r>
      <w:proofErr w:type="spellStart"/>
      <w:r w:rsidRPr="009E105B">
        <w:rPr>
          <w:bCs/>
          <w:i/>
        </w:rPr>
        <w:t>Argas</w:t>
      </w:r>
      <w:proofErr w:type="spellEnd"/>
      <w:r w:rsidRPr="009E105B">
        <w:rPr>
          <w:i/>
        </w:rPr>
        <w:t>.</w:t>
      </w:r>
    </w:p>
    <w:p w:rsidR="0086132E" w:rsidRPr="009E105B" w:rsidRDefault="0086132E" w:rsidP="0086132E">
      <w:pPr>
        <w:pStyle w:val="PHEreportsub"/>
        <w:rPr>
          <w:i/>
        </w:rPr>
      </w:pPr>
      <w:proofErr w:type="spellStart"/>
      <w:r w:rsidRPr="009E105B">
        <w:rPr>
          <w:i/>
        </w:rPr>
        <w:t>Ornithodoros</w:t>
      </w:r>
      <w:proofErr w:type="spellEnd"/>
    </w:p>
    <w:p w:rsidR="0086132E" w:rsidRPr="009E105B" w:rsidRDefault="00D768EC" w:rsidP="0086132E">
      <w:pPr>
        <w:pStyle w:val="PHEBodytext"/>
        <w:rPr>
          <w:rFonts w:cs="Arial"/>
        </w:rPr>
      </w:pPr>
      <w:r w:rsidRPr="009E105B">
        <w:rPr>
          <w:rFonts w:ascii="Arial Bold" w:hAnsi="Arial Bold"/>
          <w:noProof/>
        </w:rPr>
        <w:drawing>
          <wp:anchor distT="0" distB="0" distL="114300" distR="114300" simplePos="0" relativeHeight="251714048" behindDoc="0" locked="0" layoutInCell="1" allowOverlap="1" wp14:anchorId="49906F78" wp14:editId="45112BE1">
            <wp:simplePos x="0" y="0"/>
            <wp:positionH relativeFrom="column">
              <wp:posOffset>3992245</wp:posOffset>
            </wp:positionH>
            <wp:positionV relativeFrom="paragraph">
              <wp:posOffset>44450</wp:posOffset>
            </wp:positionV>
            <wp:extent cx="1995170" cy="1662430"/>
            <wp:effectExtent l="19050" t="19050" r="24130" b="13970"/>
            <wp:wrapSquare wrapText="bothSides"/>
            <wp:docPr id="128" name="Picture 128" descr="ornit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ornith1"/>
                    <pic:cNvPicPr>
                      <a:picLocks noChangeAspect="1" noChangeArrowheads="1"/>
                    </pic:cNvPicPr>
                  </pic:nvPicPr>
                  <pic:blipFill>
                    <a:blip r:embed="rId103" cstate="print"/>
                    <a:srcRect/>
                    <a:stretch>
                      <a:fillRect/>
                    </a:stretch>
                  </pic:blipFill>
                  <pic:spPr bwMode="auto">
                    <a:xfrm>
                      <a:off x="0" y="0"/>
                      <a:ext cx="1995170" cy="1662430"/>
                    </a:xfrm>
                    <a:prstGeom prst="rect">
                      <a:avLst/>
                    </a:prstGeom>
                    <a:noFill/>
                    <a:ln w="9525">
                      <a:solidFill>
                        <a:srgbClr val="000000"/>
                      </a:solidFill>
                      <a:miter lim="800000"/>
                      <a:headEnd/>
                      <a:tailEnd/>
                    </a:ln>
                  </pic:spPr>
                </pic:pic>
              </a:graphicData>
            </a:graphic>
          </wp:anchor>
        </w:drawing>
      </w:r>
      <w:r w:rsidRPr="009E105B">
        <w:rPr>
          <w:noProof/>
        </w:rPr>
        <mc:AlternateContent>
          <mc:Choice Requires="wps">
            <w:drawing>
              <wp:anchor distT="0" distB="0" distL="114300" distR="114300" simplePos="0" relativeHeight="251715072" behindDoc="0" locked="0" layoutInCell="1" allowOverlap="1" wp14:anchorId="3ECD360C" wp14:editId="619F45FF">
                <wp:simplePos x="0" y="0"/>
                <wp:positionH relativeFrom="column">
                  <wp:posOffset>4053205</wp:posOffset>
                </wp:positionH>
                <wp:positionV relativeFrom="paragraph">
                  <wp:posOffset>1795145</wp:posOffset>
                </wp:positionV>
                <wp:extent cx="1800225" cy="638175"/>
                <wp:effectExtent l="0" t="0" r="9525" b="9525"/>
                <wp:wrapSquare wrapText="bothSides"/>
                <wp:docPr id="47"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638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rPr>
                                <w:sz w:val="22"/>
                                <w:szCs w:val="22"/>
                              </w:rPr>
                            </w:pPr>
                            <w:proofErr w:type="spellStart"/>
                            <w:proofErr w:type="gramStart"/>
                            <w:r w:rsidRPr="00D75238">
                              <w:rPr>
                                <w:i/>
                              </w:rPr>
                              <w:t>Ornithodoros</w:t>
                            </w:r>
                            <w:proofErr w:type="spellEnd"/>
                            <w:r w:rsidRPr="00D75238">
                              <w:rPr>
                                <w:i/>
                              </w:rPr>
                              <w:t xml:space="preserve"> </w:t>
                            </w:r>
                            <w:proofErr w:type="spellStart"/>
                            <w:r w:rsidRPr="00D75238">
                              <w:rPr>
                                <w:i/>
                              </w:rPr>
                              <w:t>moubata</w:t>
                            </w:r>
                            <w:proofErr w:type="spellEnd"/>
                            <w:r>
                              <w:rPr>
                                <w:i/>
                              </w:rPr>
                              <w:t xml:space="preserve"> </w:t>
                            </w:r>
                            <w:r>
                              <w:t>Vector of relapsing fever.</w:t>
                            </w:r>
                            <w:proofErr w:type="gramEnd"/>
                          </w:p>
                          <w:p w:rsidR="00A00DD8" w:rsidRPr="002F2C97" w:rsidRDefault="00A00DD8" w:rsidP="0086132E">
                            <w:pPr>
                              <w:pStyle w:val="PHEbodytextTable"/>
                              <w:rPr>
                                <w:sz w:val="22"/>
                                <w:szCs w:val="22"/>
                              </w:rPr>
                            </w:pPr>
                            <w:r>
                              <w:rPr>
                                <w:rFonts w:cs="Arial"/>
                                <w:sz w:val="18"/>
                                <w:szCs w:val="18"/>
                              </w:rPr>
                              <w:t>©</w:t>
                            </w:r>
                            <w:r>
                              <w:rPr>
                                <w:sz w:val="18"/>
                                <w:szCs w:val="18"/>
                              </w:rPr>
                              <w:t xml:space="preserve"> LSHTM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1" o:spid="_x0000_s1133" type="#_x0000_t202" style="position:absolute;margin-left:319.15pt;margin-top:141.35pt;width:141.75pt;height:50.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" stroked="f">
                <v:textbox>
                  <w:txbxContent>
                    <w:p w:rsidR="00A00DD8" w:rsidRDefault="00A00DD8" w:rsidP="0086132E">
                      <w:pPr>
                        <w:pStyle w:val="PHEbodytextTable"/>
                        <w:rPr>
                          <w:sz w:val="22"/>
                          <w:szCs w:val="22"/>
                        </w:rPr>
                      </w:pPr>
                      <w:proofErr w:type="spellStart"/>
                      <w:proofErr w:type="gramStart"/>
                      <w:r w:rsidRPr="00D75238">
                        <w:rPr>
                          <w:i/>
                        </w:rPr>
                        <w:t>Ornithodoros</w:t>
                      </w:r>
                      <w:proofErr w:type="spellEnd"/>
                      <w:r w:rsidRPr="00D75238">
                        <w:rPr>
                          <w:i/>
                        </w:rPr>
                        <w:t xml:space="preserve"> </w:t>
                      </w:r>
                      <w:proofErr w:type="spellStart"/>
                      <w:r w:rsidRPr="00D75238">
                        <w:rPr>
                          <w:i/>
                        </w:rPr>
                        <w:t>moubata</w:t>
                      </w:r>
                      <w:proofErr w:type="spellEnd"/>
                      <w:r>
                        <w:rPr>
                          <w:i/>
                        </w:rPr>
                        <w:t xml:space="preserve"> </w:t>
                      </w:r>
                      <w:r>
                        <w:t>Vector of relapsing fever.</w:t>
                      </w:r>
                      <w:proofErr w:type="gramEnd"/>
                    </w:p>
                    <w:p w:rsidR="00A00DD8" w:rsidRPr="002F2C97" w:rsidRDefault="00A00DD8" w:rsidP="0086132E">
                      <w:pPr>
                        <w:pStyle w:val="PHEbodytextTable"/>
                        <w:rPr>
                          <w:sz w:val="22"/>
                          <w:szCs w:val="22"/>
                        </w:rPr>
                      </w:pPr>
                      <w:r>
                        <w:rPr>
                          <w:rFonts w:cs="Arial"/>
                          <w:sz w:val="18"/>
                          <w:szCs w:val="18"/>
                        </w:rPr>
                        <w:t>©</w:t>
                      </w:r>
                      <w:r>
                        <w:rPr>
                          <w:sz w:val="18"/>
                          <w:szCs w:val="18"/>
                        </w:rPr>
                        <w:t xml:space="preserve"> LSHTM</w:t>
                      </w:r>
                    </w:p>
                  </w:txbxContent>
                </v:textbox>
                <w10:wrap type="square"/>
              </v:shape>
            </w:pict>
          </mc:Fallback>
        </mc:AlternateContent>
      </w:r>
      <w:r w:rsidR="0086132E" w:rsidRPr="009E105B">
        <w:t xml:space="preserve">The genus </w:t>
      </w:r>
      <w:proofErr w:type="spellStart"/>
      <w:r w:rsidR="0086132E" w:rsidRPr="009E105B">
        <w:rPr>
          <w:bCs/>
          <w:i/>
        </w:rPr>
        <w:t>Ornithodoros</w:t>
      </w:r>
      <w:proofErr w:type="spellEnd"/>
      <w:r w:rsidR="0086132E" w:rsidRPr="009E105B">
        <w:rPr>
          <w:i/>
        </w:rPr>
        <w:t xml:space="preserve"> </w:t>
      </w:r>
      <w:r w:rsidR="0086132E" w:rsidRPr="009E105B">
        <w:t xml:space="preserve">contains a number of species that are serious nuisance biters of man and seven species that are known to transmit tick-borne relapsing fever. </w:t>
      </w:r>
      <w:r w:rsidR="0086132E" w:rsidRPr="009E105B">
        <w:rPr>
          <w:rFonts w:cs="Arial"/>
        </w:rPr>
        <w:t xml:space="preserve">Members of the genus can be recognised by their dark </w:t>
      </w:r>
      <w:proofErr w:type="spellStart"/>
      <w:r w:rsidR="0086132E" w:rsidRPr="009E105B">
        <w:rPr>
          <w:rFonts w:cs="Arial"/>
        </w:rPr>
        <w:t>mammillated</w:t>
      </w:r>
      <w:proofErr w:type="spellEnd"/>
      <w:r w:rsidR="0086132E" w:rsidRPr="009E105B">
        <w:rPr>
          <w:rFonts w:cs="Arial"/>
        </w:rPr>
        <w:t xml:space="preserve"> cuticle and absence of a distinct lateral line between the dorsal and ventral body surfaces. </w:t>
      </w:r>
      <w:proofErr w:type="spellStart"/>
      <w:r w:rsidR="0086132E" w:rsidRPr="009E105B">
        <w:rPr>
          <w:rFonts w:cs="Arial"/>
          <w:i/>
        </w:rPr>
        <w:t>Ornithodoros</w:t>
      </w:r>
      <w:proofErr w:type="spellEnd"/>
      <w:r w:rsidR="0086132E" w:rsidRPr="009E105B">
        <w:rPr>
          <w:rFonts w:cs="Arial"/>
          <w:i/>
        </w:rPr>
        <w:t xml:space="preserve"> </w:t>
      </w:r>
      <w:proofErr w:type="spellStart"/>
      <w:r w:rsidR="0086132E" w:rsidRPr="009E105B">
        <w:rPr>
          <w:rFonts w:cs="Arial"/>
          <w:i/>
        </w:rPr>
        <w:t>moubata</w:t>
      </w:r>
      <w:proofErr w:type="spellEnd"/>
      <w:r w:rsidR="0086132E" w:rsidRPr="009E105B">
        <w:rPr>
          <w:rFonts w:cs="Arial"/>
          <w:i/>
        </w:rPr>
        <w:t xml:space="preserve"> </w:t>
      </w:r>
      <w:r w:rsidR="0086132E" w:rsidRPr="009E105B">
        <w:rPr>
          <w:rFonts w:cs="Arial"/>
        </w:rPr>
        <w:t>is probably the most important vector of tick-borne relapsing fever in tropical Africa but the disease is also found in South and Central America.</w:t>
      </w:r>
    </w:p>
    <w:p w:rsidR="0086132E" w:rsidRPr="009E105B" w:rsidRDefault="0086132E" w:rsidP="0086132E">
      <w:pPr>
        <w:pStyle w:val="PHEreportsub"/>
        <w:rPr>
          <w:i/>
        </w:rPr>
      </w:pPr>
      <w:proofErr w:type="spellStart"/>
      <w:r w:rsidRPr="009E105B">
        <w:rPr>
          <w:i/>
        </w:rPr>
        <w:t>Otobius</w:t>
      </w:r>
      <w:proofErr w:type="spellEnd"/>
    </w:p>
    <w:p w:rsidR="0086132E" w:rsidRPr="009E105B" w:rsidRDefault="0086132E" w:rsidP="0086132E">
      <w:pPr>
        <w:pStyle w:val="PHEBodytext"/>
      </w:pPr>
      <w:proofErr w:type="spellStart"/>
      <w:r w:rsidRPr="009E105B">
        <w:rPr>
          <w:bCs/>
          <w:i/>
        </w:rPr>
        <w:t>Otobius</w:t>
      </w:r>
      <w:proofErr w:type="spellEnd"/>
      <w:r w:rsidRPr="009E105B">
        <w:rPr>
          <w:bCs/>
          <w:i/>
        </w:rPr>
        <w:t xml:space="preserve"> </w:t>
      </w:r>
      <w:proofErr w:type="spellStart"/>
      <w:r w:rsidRPr="009E105B">
        <w:rPr>
          <w:bCs/>
          <w:i/>
        </w:rPr>
        <w:t>megnini</w:t>
      </w:r>
      <w:proofErr w:type="spellEnd"/>
      <w:r w:rsidRPr="009E105B">
        <w:rPr>
          <w:bCs/>
          <w:i/>
        </w:rPr>
        <w:t xml:space="preserve"> </w:t>
      </w:r>
      <w:r w:rsidRPr="009E105B">
        <w:rPr>
          <w:bCs/>
        </w:rPr>
        <w:t>(the spinous ear tick)</w:t>
      </w:r>
      <w:r w:rsidRPr="009E105B">
        <w:t xml:space="preserve"> is primarily</w:t>
      </w:r>
      <w:r w:rsidRPr="009E105B">
        <w:rPr>
          <w:color w:val="0000FF"/>
        </w:rPr>
        <w:t xml:space="preserve"> </w:t>
      </w:r>
      <w:r w:rsidRPr="009E105B">
        <w:t xml:space="preserve">an </w:t>
      </w:r>
      <w:proofErr w:type="spellStart"/>
      <w:r w:rsidRPr="009E105B">
        <w:t>ectoparasite</w:t>
      </w:r>
      <w:proofErr w:type="spellEnd"/>
      <w:r w:rsidRPr="009E105B">
        <w:t xml:space="preserve"> of cattle and horses but will opportunistically attack man. The preferred site of attachment for the larva and nymph is the ear cavity and nymphs may remain attached for several months. </w:t>
      </w:r>
      <w:r w:rsidRPr="009E105B">
        <w:rPr>
          <w:rFonts w:cs="Arial"/>
        </w:rPr>
        <w:t xml:space="preserve">The nymph ranges in size from 4 - 8mm and can be recognised by the presence of thick, dark spines over the body surface. The cuticle lacks a distinct lateral line between the dorsal and ventral body surfaces. </w:t>
      </w:r>
      <w:proofErr w:type="spellStart"/>
      <w:r w:rsidRPr="009E105B">
        <w:rPr>
          <w:rFonts w:cs="Arial"/>
          <w:i/>
        </w:rPr>
        <w:t>Otobius</w:t>
      </w:r>
      <w:proofErr w:type="spellEnd"/>
      <w:r w:rsidRPr="009E105B">
        <w:t xml:space="preserve"> is </w:t>
      </w:r>
      <w:r w:rsidRPr="009E105B">
        <w:lastRenderedPageBreak/>
        <w:t xml:space="preserve">restricted to the hot arid areas of the Americas, Africa and India. Adult </w:t>
      </w:r>
      <w:proofErr w:type="spellStart"/>
      <w:r w:rsidRPr="009E105B">
        <w:rPr>
          <w:i/>
        </w:rPr>
        <w:t>Otobius</w:t>
      </w:r>
      <w:proofErr w:type="spellEnd"/>
      <w:r w:rsidRPr="009E105B">
        <w:rPr>
          <w:i/>
        </w:rPr>
        <w:t xml:space="preserve"> </w:t>
      </w:r>
      <w:r w:rsidRPr="009E105B">
        <w:rPr>
          <w:iCs/>
        </w:rPr>
        <w:t xml:space="preserve">species </w:t>
      </w:r>
      <w:r w:rsidRPr="009E105B">
        <w:t>ticks are non-feeding.</w:t>
      </w:r>
    </w:p>
    <w:p w:rsidR="0086132E" w:rsidRPr="009E105B" w:rsidRDefault="0086132E" w:rsidP="0086132E">
      <w:pPr>
        <w:pStyle w:val="PHEreportsub"/>
        <w:rPr>
          <w:i/>
        </w:rPr>
      </w:pPr>
      <w:proofErr w:type="spellStart"/>
      <w:r w:rsidRPr="009E105B">
        <w:rPr>
          <w:i/>
        </w:rPr>
        <w:t>Argas</w:t>
      </w:r>
      <w:proofErr w:type="spellEnd"/>
    </w:p>
    <w:p w:rsidR="0086132E" w:rsidRPr="009E105B" w:rsidRDefault="0086132E" w:rsidP="0086132E">
      <w:pPr>
        <w:pStyle w:val="PHEBodytext"/>
      </w:pPr>
      <w:r w:rsidRPr="009E105B">
        <w:t xml:space="preserve">Members of the genus </w:t>
      </w:r>
      <w:proofErr w:type="spellStart"/>
      <w:r w:rsidRPr="009E105B">
        <w:rPr>
          <w:i/>
        </w:rPr>
        <w:t>Argas</w:t>
      </w:r>
      <w:proofErr w:type="spellEnd"/>
      <w:r w:rsidRPr="009E105B">
        <w:rPr>
          <w:i/>
        </w:rPr>
        <w:t xml:space="preserve"> </w:t>
      </w:r>
      <w:r w:rsidRPr="009E105B">
        <w:t xml:space="preserve">are of worldwide distribution and are primarily associated with birds. These ticks will attack man opportunistically and have particularly painful bites. All life stages (larva, nymph, adult) may bite man but the larval </w:t>
      </w:r>
      <w:proofErr w:type="spellStart"/>
      <w:r w:rsidRPr="009E105B">
        <w:t>Argas</w:t>
      </w:r>
      <w:proofErr w:type="spellEnd"/>
      <w:r w:rsidRPr="009E105B">
        <w:t xml:space="preserve"> will remain attached to their host and continue to feed over a number of days. The body of the tick is slightly flattened with the dorsal and ventral body surfaces separated by a clear band of flattened rectangular cells.</w:t>
      </w:r>
    </w:p>
    <w:p w:rsidR="0086132E" w:rsidRDefault="0086132E" w:rsidP="0086132E">
      <w:pPr>
        <w:pStyle w:val="PHEBodytext"/>
      </w:pPr>
      <w:r w:rsidRPr="009E105B">
        <w:t>Refer all soft ticks to a reference facility for identification.</w:t>
      </w:r>
    </w:p>
    <w:p w:rsidR="0086132E" w:rsidRPr="009E105B" w:rsidRDefault="0086132E" w:rsidP="00036D28">
      <w:pPr>
        <w:pStyle w:val="PHEreportHeading2BlueHighlight"/>
      </w:pPr>
      <w:bookmarkStart w:id="40" w:name="_Toc278367463"/>
      <w:r w:rsidRPr="009E105B">
        <w:t xml:space="preserve">Hard ticks – </w:t>
      </w:r>
      <w:r w:rsidRPr="009E105B">
        <w:rPr>
          <w:i/>
        </w:rPr>
        <w:t>Ixodidae</w:t>
      </w:r>
      <w:bookmarkEnd w:id="40"/>
      <w:r w:rsidR="00A00DD8">
        <w:fldChar w:fldCharType="begin" w:fldLock="1"/>
      </w:r>
      <w:r w:rsidR="00A00DD8">
        <w:instrText xml:space="preserve"> ADDIN EN.CITE &lt;EndNote&gt;&lt;Cite&gt;&lt;Author&gt;Arthur&lt;/Author&gt;&lt;Year&gt;1963&lt;/Year&gt;&lt;RecNum&gt;8&lt;/RecNum&gt;&lt;DisplayText&gt;&lt;style face="superscript"&gt;10&lt;/style&gt;&lt;/DisplayText&gt;&lt;record&gt;&lt;rec-number&gt;8&lt;/rec-number&gt;&lt;foreign-keys&gt;&lt;key app="EN" db-id="ed0x2s95wv9perestasx5fxm0rpvzfsa2p2p" timestamp="1530096756"&gt;8&lt;/key&gt;&lt;/foreign-keys&gt;&lt;ref-type name="Book Section"&gt;5&lt;/ref-type&gt;&lt;contributors&gt;&lt;authors&gt;&lt;author&gt;Arthur,D.R.,&lt;/author&gt;&lt;/authors&gt;&lt;/contributors&gt;&lt;titles&gt;&lt;title&gt;British ticks&lt;/title&gt;&lt;/titles&gt;&lt;pages&gt;33-65&lt;/pages&gt;&lt;reprint-edition&gt;Not in File&lt;/reprint-edition&gt;&lt;keywords&gt;&lt;keyword&gt;G 9&lt;/keyword&gt;&lt;keyword&gt;Ticks&lt;/keyword&gt;&lt;/keywords&gt;&lt;dates&gt;&lt;year&gt;1963&lt;/year&gt;&lt;pub-dates&gt;&lt;date&gt;1963&lt;/date&gt;&lt;/pub-dates&gt;&lt;/dates&gt;&lt;pub-location&gt;London&lt;/pub-location&gt;&lt;publisher&gt;Butterworths&lt;/publisher&gt;&lt;label&gt;3228&lt;/label&gt;&lt;urls&gt;&lt;/urls&gt;&lt;/record&gt;&lt;/Cite&gt;&lt;/EndNote&gt;</w:instrText>
      </w:r>
      <w:r w:rsidR="00A00DD8">
        <w:fldChar w:fldCharType="separate"/>
      </w:r>
      <w:r w:rsidR="00A00DD8" w:rsidRPr="00A00DD8">
        <w:rPr>
          <w:noProof/>
          <w:vertAlign w:val="superscript"/>
        </w:rPr>
        <w:t>10</w:t>
      </w:r>
      <w:r w:rsidR="00A00DD8">
        <w:fldChar w:fldCharType="end"/>
      </w:r>
    </w:p>
    <w:p w:rsidR="0086132E" w:rsidRPr="009E105B" w:rsidRDefault="0086132E" w:rsidP="0086132E">
      <w:pPr>
        <w:pStyle w:val="PHEBodytext"/>
      </w:pPr>
      <w:r w:rsidRPr="009E105B">
        <w:t xml:space="preserve">The hard ticks are recognised by the presence of a </w:t>
      </w:r>
      <w:proofErr w:type="spellStart"/>
      <w:r w:rsidRPr="009E105B">
        <w:t>scutum</w:t>
      </w:r>
      <w:proofErr w:type="spellEnd"/>
      <w:r w:rsidRPr="009E105B">
        <w:t xml:space="preserve">, mouthparts that are visible from the dorsal surface, and marked sexual dimorphism in the adults. The </w:t>
      </w:r>
      <w:proofErr w:type="spellStart"/>
      <w:r w:rsidRPr="009E105B">
        <w:t>scutum</w:t>
      </w:r>
      <w:proofErr w:type="spellEnd"/>
      <w:r w:rsidRPr="009E105B">
        <w:t xml:space="preserve"> is an inflexible plate that lies on the dorsal surface of the body. It may bear a colourful pattern in some species. In males the </w:t>
      </w:r>
      <w:proofErr w:type="spellStart"/>
      <w:r w:rsidRPr="009E105B">
        <w:t>scutum</w:t>
      </w:r>
      <w:proofErr w:type="spellEnd"/>
      <w:r w:rsidRPr="009E105B">
        <w:t xml:space="preserve"> covers the entire dorsal surface but in females and immature stages it only covers the anterior part of the body (to allow full engorgement during feeding). Females are distinguished from nymphs by the presence of a genital aperture on the ventral surface and </w:t>
      </w:r>
      <w:proofErr w:type="spellStart"/>
      <w:r w:rsidRPr="009E105B">
        <w:t>porose</w:t>
      </w:r>
      <w:proofErr w:type="spellEnd"/>
      <w:r w:rsidRPr="009E105B">
        <w:t xml:space="preserve"> areas on the basis </w:t>
      </w:r>
      <w:proofErr w:type="spellStart"/>
      <w:r w:rsidRPr="009E105B">
        <w:t>capituli</w:t>
      </w:r>
      <w:proofErr w:type="spellEnd"/>
      <w:r w:rsidRPr="009E105B">
        <w:t xml:space="preserve"> (see photograph on page </w:t>
      </w:r>
      <w:r>
        <w:t>39</w:t>
      </w:r>
      <w:r w:rsidRPr="009E105B">
        <w:t>).</w:t>
      </w:r>
    </w:p>
    <w:p w:rsidR="0086132E" w:rsidRPr="009E105B" w:rsidRDefault="0086132E" w:rsidP="0086132E">
      <w:pPr>
        <w:pStyle w:val="PHEBodytext"/>
      </w:pPr>
      <w:r w:rsidRPr="009E105B">
        <w:rPr>
          <w:noProof/>
        </w:rPr>
        <mc:AlternateContent>
          <mc:Choice Requires="wpg">
            <w:drawing>
              <wp:inline distT="0" distB="0" distL="0" distR="0" wp14:anchorId="364D2719" wp14:editId="48E1AD4B">
                <wp:extent cx="5055235" cy="1581150"/>
                <wp:effectExtent l="19050" t="19050" r="0" b="0"/>
                <wp:docPr id="43"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55235" cy="1581150"/>
                          <a:chOff x="1526" y="4732"/>
                          <a:chExt cx="7961" cy="2490"/>
                        </a:xfrm>
                      </wpg:grpSpPr>
                      <pic:pic xmlns:pic="http://schemas.openxmlformats.org/drawingml/2006/picture">
                        <pic:nvPicPr>
                          <pic:cNvPr id="44" name="Picture 133" descr="tick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1526" y="4732"/>
                            <a:ext cx="3525" cy="226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46" name="Text Box 134"/>
                        <wps:cNvSpPr txBox="1">
                          <a:spLocks noChangeArrowheads="1"/>
                        </wps:cNvSpPr>
                        <wps:spPr bwMode="auto">
                          <a:xfrm>
                            <a:off x="5305" y="5748"/>
                            <a:ext cx="4182" cy="14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1C2061" w:rsidRDefault="00A00DD8" w:rsidP="0086132E">
                              <w:pPr>
                                <w:pStyle w:val="PHEbodytextTable"/>
                                <w:rPr>
                                  <w:i/>
                                </w:rPr>
                              </w:pPr>
                              <w:proofErr w:type="spellStart"/>
                              <w:r w:rsidRPr="001C2061">
                                <w:rPr>
                                  <w:i/>
                                </w:rPr>
                                <w:t>Amblyomma</w:t>
                              </w:r>
                              <w:proofErr w:type="spellEnd"/>
                              <w:r w:rsidRPr="001C2061">
                                <w:rPr>
                                  <w:i/>
                                </w:rPr>
                                <w:t xml:space="preserve"> </w:t>
                              </w:r>
                              <w:proofErr w:type="spellStart"/>
                              <w:r w:rsidRPr="001C2061">
                                <w:rPr>
                                  <w:i/>
                                </w:rPr>
                                <w:t>variegatum</w:t>
                              </w:r>
                              <w:proofErr w:type="spellEnd"/>
                              <w:r w:rsidRPr="001C2061">
                                <w:rPr>
                                  <w:i/>
                                </w:rPr>
                                <w:t xml:space="preserve"> </w:t>
                              </w:r>
                            </w:p>
                            <w:p w:rsidR="00A00DD8" w:rsidRDefault="00A00DD8" w:rsidP="0086132E">
                              <w:pPr>
                                <w:pStyle w:val="PHEbodytextTable"/>
                              </w:pPr>
                              <w:r>
                                <w:t xml:space="preserve">Photograph of male and female. </w:t>
                              </w:r>
                            </w:p>
                            <w:p w:rsidR="00A00DD8" w:rsidRPr="001406B8" w:rsidRDefault="00A00DD8" w:rsidP="0086132E">
                              <w:pPr>
                                <w:pStyle w:val="PHEbodytextTable"/>
                              </w:pPr>
                              <w:r>
                                <w:rPr>
                                  <w:rFonts w:cs="Arial"/>
                                  <w:sz w:val="18"/>
                                  <w:szCs w:val="18"/>
                                </w:rPr>
                                <w:t xml:space="preserve">© </w:t>
                              </w:r>
                              <w:r>
                                <w:rPr>
                                  <w:sz w:val="18"/>
                                  <w:szCs w:val="18"/>
                                </w:rPr>
                                <w:t>LSHTM</w:t>
                              </w:r>
                            </w:p>
                          </w:txbxContent>
                        </wps:txbx>
                        <wps:bodyPr rot="0" vert="horz" wrap="square" lIns="91440" tIns="45720" rIns="91440" bIns="45720" anchor="t" anchorCtr="0" upright="1">
                          <a:noAutofit/>
                        </wps:bodyPr>
                      </wps:wsp>
                    </wpg:wgp>
                  </a:graphicData>
                </a:graphic>
              </wp:inline>
            </w:drawing>
          </mc:Choice>
          <mc:Fallback>
            <w:pict>
              <v:group id="Group 132" o:spid="_x0000_s1134" style="width:398.05pt;height:124.5pt;mso-position-horizontal-relative:char;mso-position-vertical-relative:line" coordorigin="1526,4732" coordsize="7961,2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">
                <v:shape id="Picture 133" o:spid="_x0000_s1135" type="#_x0000_t75" alt="tick1" style="position:absolute;left:1526;top:4732;width:3525;height:2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QxaHFAAAA2wAAAA8AAABkcnMvZG93bnJldi54bWxEj09rwkAUxO+FfoflCb3VjdYWidlICQh6&#10;qNQ/F2+P7DMbzL4N2TXGfnq3UOhxmJnfMNlysI3oqfO1YwWTcQKCuHS65krB8bB6nYPwAVlj45gU&#10;3MnDMn9+yjDV7sY76vehEhHCPkUFJoQ2ldKXhiz6sWuJo3d2ncUQZVdJ3eEtwm0jp0nyIS3WHBcM&#10;tlQYKi/7q1VQfE2/31ab+XtxcvxTb3kwu94o9TIaPhcgAg3hP/zXXmsFsxn8fok/QOY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UMWhxQAAANsAAAAPAAAAAAAAAAAAAAAA&#10;AJ8CAABkcnMvZG93bnJldi54bWxQSwUGAAAAAAQABAD3AAAAkQMAAAAA&#10;" stroked="t">
                  <v:imagedata r:id="rId105" o:title="tick1"/>
                </v:shape>
                <v:shape id="Text Box 134" o:spid="_x0000_s1136" type="#_x0000_t202" style="position:absolute;left:5305;top:5748;width:4182;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fpj8MA&#10;AADbAAAADwAAAGRycy9kb3ducmV2LnhtbESP3WrCQBSE74W+w3IKvRHdWNKo0U2wQktu/XmAY/aY&#10;BLNnQ3Zr4tu7hUIvh5n5htnmo2nFnXrXWFawmEcgiEurG64UnE9fsxUI55E1tpZJwYMc5NnLZIup&#10;tgMf6H70lQgQdikqqL3vUildWZNBN7cdcfCutjfog+wrqXscAty08j2KEmmw4bBQY0f7msrb8cco&#10;uBbD9GM9XL79eXmIk09slhf7UOrtddxtQHga/X/4r11oBXEC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fpj8MAAADbAAAADwAAAAAAAAAAAAAAAACYAgAAZHJzL2Rv&#10;d25yZXYueG1sUEsFBgAAAAAEAAQA9QAAAIgDAAAAAA==&#10;" stroked="f">
                  <v:textbox>
                    <w:txbxContent>
                      <w:p w:rsidR="00A00DD8" w:rsidRPr="001C2061" w:rsidRDefault="00A00DD8" w:rsidP="0086132E">
                        <w:pPr>
                          <w:pStyle w:val="PHEbodytextTable"/>
                          <w:rPr>
                            <w:i/>
                          </w:rPr>
                        </w:pPr>
                        <w:proofErr w:type="spellStart"/>
                        <w:r w:rsidRPr="001C2061">
                          <w:rPr>
                            <w:i/>
                          </w:rPr>
                          <w:t>Amblyomma</w:t>
                        </w:r>
                        <w:proofErr w:type="spellEnd"/>
                        <w:r w:rsidRPr="001C2061">
                          <w:rPr>
                            <w:i/>
                          </w:rPr>
                          <w:t xml:space="preserve"> </w:t>
                        </w:r>
                        <w:proofErr w:type="spellStart"/>
                        <w:r w:rsidRPr="001C2061">
                          <w:rPr>
                            <w:i/>
                          </w:rPr>
                          <w:t>variegatum</w:t>
                        </w:r>
                        <w:proofErr w:type="spellEnd"/>
                        <w:r w:rsidRPr="001C2061">
                          <w:rPr>
                            <w:i/>
                          </w:rPr>
                          <w:t xml:space="preserve"> </w:t>
                        </w:r>
                      </w:p>
                      <w:p w:rsidR="00A00DD8" w:rsidRDefault="00A00DD8" w:rsidP="0086132E">
                        <w:pPr>
                          <w:pStyle w:val="PHEbodytextTable"/>
                        </w:pPr>
                        <w:r>
                          <w:t xml:space="preserve">Photograph of male and female. </w:t>
                        </w:r>
                      </w:p>
                      <w:p w:rsidR="00A00DD8" w:rsidRPr="001406B8" w:rsidRDefault="00A00DD8" w:rsidP="0086132E">
                        <w:pPr>
                          <w:pStyle w:val="PHEbodytextTable"/>
                        </w:pPr>
                        <w:r>
                          <w:rPr>
                            <w:rFonts w:cs="Arial"/>
                            <w:sz w:val="18"/>
                            <w:szCs w:val="18"/>
                          </w:rPr>
                          <w:t xml:space="preserve">© </w:t>
                        </w:r>
                        <w:r>
                          <w:rPr>
                            <w:sz w:val="18"/>
                            <w:szCs w:val="18"/>
                          </w:rPr>
                          <w:t>LSHTM</w:t>
                        </w:r>
                      </w:p>
                    </w:txbxContent>
                  </v:textbox>
                </v:shape>
                <w10:anchorlock/>
              </v:group>
            </w:pict>
          </mc:Fallback>
        </mc:AlternateContent>
      </w:r>
    </w:p>
    <w:p w:rsidR="0086132E" w:rsidRPr="009E105B" w:rsidRDefault="0086132E" w:rsidP="0086132E">
      <w:pPr>
        <w:pStyle w:val="PHEreportsub"/>
      </w:pPr>
      <w:r w:rsidRPr="009E105B">
        <w:t>Lifecycle</w:t>
      </w:r>
    </w:p>
    <w:p w:rsidR="0086132E" w:rsidRPr="009E105B" w:rsidRDefault="0086132E" w:rsidP="0086132E">
      <w:pPr>
        <w:pStyle w:val="PHEBodytext"/>
      </w:pPr>
      <w:r w:rsidRPr="009E105B">
        <w:t xml:space="preserve">The hard tick lifecycle is relatively simple with egg hatching to six-legged larva, larva moulting to eight-legged nymph and nymph moulting to eight-legged adult. Each stage requires a single feed before progressing to the next but it can take a number of years to complete the entire lifecycle. Hard ticks feed slowly and remain attached to the host for several days. </w:t>
      </w:r>
      <w:proofErr w:type="spellStart"/>
      <w:r w:rsidRPr="009E105B">
        <w:t>Ixodids</w:t>
      </w:r>
      <w:proofErr w:type="spellEnd"/>
      <w:r w:rsidRPr="009E105B">
        <w:t xml:space="preserve"> are often known as multi-host ticks because they are normally associated with two or three host species throughout their lifecycle (</w:t>
      </w:r>
      <w:r w:rsidR="00596759">
        <w:t>that is,</w:t>
      </w:r>
      <w:r w:rsidRPr="009E105B">
        <w:t xml:space="preserve"> larva – mouse, nymph – rabbit, adult – sheep). Females produce a single egg mass in their lifetime and die shortly afterwards. Hard ticks spend at least 90% of their time off the host resting and undergoing development. They are very sensitive to desiccation and extremes of temperature.</w:t>
      </w:r>
    </w:p>
    <w:p w:rsidR="0086132E" w:rsidRPr="009E105B" w:rsidRDefault="0086132E" w:rsidP="0086132E">
      <w:pPr>
        <w:pStyle w:val="PHEreportsub"/>
      </w:pPr>
      <w:r w:rsidRPr="009E105B">
        <w:t>Medically important hard ticks</w:t>
      </w:r>
    </w:p>
    <w:p w:rsidR="0086132E" w:rsidRDefault="0086132E" w:rsidP="0086132E">
      <w:pPr>
        <w:pStyle w:val="PHEBodytext"/>
        <w:rPr>
          <w:sz w:val="22"/>
        </w:rPr>
      </w:pPr>
      <w:r w:rsidRPr="009E105B">
        <w:t>Members of the</w:t>
      </w:r>
      <w:r w:rsidRPr="009E105B">
        <w:rPr>
          <w:color w:val="0000FF"/>
        </w:rPr>
        <w:t xml:space="preserve"> </w:t>
      </w:r>
      <w:r w:rsidRPr="009E105B">
        <w:t xml:space="preserve">genus </w:t>
      </w:r>
      <w:proofErr w:type="spellStart"/>
      <w:r w:rsidRPr="009E105B">
        <w:rPr>
          <w:b/>
          <w:bCs/>
          <w:i/>
        </w:rPr>
        <w:t>Ixodes</w:t>
      </w:r>
      <w:proofErr w:type="spellEnd"/>
      <w:r w:rsidRPr="009E105B">
        <w:rPr>
          <w:b/>
          <w:bCs/>
        </w:rPr>
        <w:t xml:space="preserve"> </w:t>
      </w:r>
      <w:r w:rsidRPr="009E105B">
        <w:rPr>
          <w:bCs/>
        </w:rPr>
        <w:t>are known to be vectors of Lyme disease</w:t>
      </w:r>
      <w:r w:rsidRPr="009E105B">
        <w:t xml:space="preserve"> in the UK</w:t>
      </w:r>
      <w:r w:rsidR="00A00DD8">
        <w:fldChar w:fldCharType="begin" w:fldLock="1"/>
      </w:r>
      <w:r w:rsidR="00A00DD8">
        <w:instrText xml:space="preserve"> ADDIN EN.CITE &lt;EndNote&gt;&lt;Cite ExcludeAuth="1"&gt;&lt;Year&gt;1996&lt;/Year&gt;&lt;RecNum&gt;7&lt;/RecNum&gt;&lt;DisplayText&gt;&lt;style face="superscript"&gt;11&lt;/style&gt;&lt;/DisplayText&gt;&lt;record&gt;&lt;rec-number&gt;7&lt;/rec-number&gt;&lt;foreign-keys&gt;&lt;key app="EN" db-id="ed0x2s95wv9perestasx5fxm0rpvzfsa2p2p" timestamp="1530096756"&gt;7&lt;/key&gt;&lt;/foreign-keys&gt;&lt;ref-type name="Book"&gt;6&lt;/ref-type&gt;&lt;contributors&gt;&lt;tertiary-authors&gt;&lt;author&gt;Hillyard,P.D.&lt;/author&gt;&lt;author&gt;Barnes,R.S.K.&lt;/author&gt;&lt;author&gt;Crothers,J.H.&lt;/author&gt;&lt;/tertiary-authors&gt;&lt;/contributors&gt;&lt;titles&gt;&lt;title&gt;Ticks of North-west Europe (Synopses of the British Faunas)&lt;/title&gt;&lt;/titles&gt;&lt;reprint-edition&gt;Not in File&lt;/reprint-edition&gt;&lt;keywords&gt;&lt;keyword&gt;Europe&lt;/keyword&gt;&lt;keyword&gt;G 9&lt;/keyword&gt;&lt;keyword&gt;Ticks&lt;/keyword&gt;&lt;/keywords&gt;&lt;dates&gt;&lt;year&gt;1996&lt;/year&gt;&lt;pub-dates&gt;&lt;date&gt;1996&lt;/date&gt;&lt;/pub-dates&gt;&lt;/dates&gt;&lt;publisher&gt;Backhuys Publishers&lt;/publisher&gt;&lt;label&gt;2841&lt;/label&gt;&lt;urls&gt;&lt;/urls&gt;&lt;/record&gt;&lt;/Cite&gt;&lt;/EndNote&gt;</w:instrText>
      </w:r>
      <w:r w:rsidR="00A00DD8">
        <w:fldChar w:fldCharType="separate"/>
      </w:r>
      <w:r w:rsidR="00A00DD8" w:rsidRPr="00A00DD8">
        <w:rPr>
          <w:noProof/>
          <w:vertAlign w:val="superscript"/>
        </w:rPr>
        <w:t>11</w:t>
      </w:r>
      <w:r w:rsidR="00A00DD8">
        <w:fldChar w:fldCharType="end"/>
      </w:r>
      <w:r w:rsidRPr="009E105B">
        <w:t xml:space="preserve">. Two of the most commonly referred species are </w:t>
      </w:r>
      <w:proofErr w:type="spellStart"/>
      <w:r w:rsidRPr="009E105B">
        <w:rPr>
          <w:b/>
          <w:bCs/>
          <w:i/>
        </w:rPr>
        <w:t>Ixodes</w:t>
      </w:r>
      <w:proofErr w:type="spellEnd"/>
      <w:r w:rsidRPr="009E105B">
        <w:rPr>
          <w:b/>
          <w:bCs/>
          <w:i/>
        </w:rPr>
        <w:t xml:space="preserve"> </w:t>
      </w:r>
      <w:proofErr w:type="spellStart"/>
      <w:r w:rsidRPr="009E105B">
        <w:rPr>
          <w:b/>
          <w:bCs/>
          <w:i/>
        </w:rPr>
        <w:t>ricinus</w:t>
      </w:r>
      <w:proofErr w:type="spellEnd"/>
      <w:r w:rsidRPr="009E105B">
        <w:t xml:space="preserve"> and </w:t>
      </w:r>
      <w:proofErr w:type="spellStart"/>
      <w:r w:rsidRPr="009E105B">
        <w:rPr>
          <w:b/>
          <w:bCs/>
          <w:i/>
        </w:rPr>
        <w:t>Ixodes</w:t>
      </w:r>
      <w:proofErr w:type="spellEnd"/>
      <w:r w:rsidRPr="009E105B">
        <w:rPr>
          <w:b/>
          <w:bCs/>
          <w:i/>
        </w:rPr>
        <w:t xml:space="preserve"> </w:t>
      </w:r>
      <w:proofErr w:type="spellStart"/>
      <w:r w:rsidRPr="009E105B">
        <w:rPr>
          <w:b/>
          <w:bCs/>
          <w:i/>
        </w:rPr>
        <w:t>hexagonus</w:t>
      </w:r>
      <w:proofErr w:type="spellEnd"/>
      <w:r w:rsidRPr="009E105B">
        <w:rPr>
          <w:b/>
          <w:bCs/>
          <w:i/>
        </w:rPr>
        <w:t>.</w:t>
      </w:r>
      <w:r w:rsidRPr="009E105B">
        <w:t xml:space="preserve"> The genus can be identified by examining the anal groove on the ventral surface of the tick</w:t>
      </w:r>
      <w:r w:rsidR="00A00DD8">
        <w:fldChar w:fldCharType="begin" w:fldLock="1"/>
      </w:r>
      <w:r w:rsidR="00A00DD8">
        <w:instrText xml:space="preserve"> ADDIN EN.CITE &lt;EndNote&gt;&lt;Cite ExcludeAuth="1"&gt;&lt;Year&gt;1996&lt;/Year&gt;&lt;RecNum&gt;7&lt;/RecNum&gt;&lt;DisplayText&gt;&lt;style face="superscript"&gt;11&lt;/style&gt;&lt;/DisplayText&gt;&lt;record&gt;&lt;rec-number&gt;7&lt;/rec-number&gt;&lt;foreign-keys&gt;&lt;key app="EN" db-id="ed0x2s95wv9perestasx5fxm0rpvzfsa2p2p" timestamp="1530096756"&gt;7&lt;/key&gt;&lt;/foreign-keys&gt;&lt;ref-type name="Book"&gt;6&lt;/ref-type&gt;&lt;contributors&gt;&lt;tertiary-authors&gt;&lt;author&gt;Hillyard,P.D.&lt;/author&gt;&lt;author&gt;Barnes,R.S.K.&lt;/author&gt;&lt;author&gt;Crothers,J.H.&lt;/author&gt;&lt;/tertiary-authors&gt;&lt;/contributors&gt;&lt;titles&gt;&lt;title&gt;Ticks of North-west Europe (Synopses of the British Faunas)&lt;/title&gt;&lt;/titles&gt;&lt;reprint-edition&gt;Not in File&lt;/reprint-edition&gt;&lt;keywords&gt;&lt;keyword&gt;Europe&lt;/keyword&gt;&lt;keyword&gt;G 9&lt;/keyword&gt;&lt;keyword&gt;Ticks&lt;/keyword&gt;&lt;/keywords&gt;&lt;dates&gt;&lt;year&gt;1996&lt;/year&gt;&lt;pub-dates&gt;&lt;date&gt;1996&lt;/date&gt;&lt;/pub-dates&gt;&lt;/dates&gt;&lt;publisher&gt;Backhuys Publishers&lt;/publisher&gt;&lt;label&gt;2841&lt;/label&gt;&lt;urls&gt;&lt;/urls&gt;&lt;/record&gt;&lt;/Cite&gt;&lt;/EndNote&gt;</w:instrText>
      </w:r>
      <w:r w:rsidR="00A00DD8">
        <w:fldChar w:fldCharType="separate"/>
      </w:r>
      <w:r w:rsidR="00A00DD8" w:rsidRPr="00A00DD8">
        <w:rPr>
          <w:noProof/>
          <w:vertAlign w:val="superscript"/>
        </w:rPr>
        <w:t>11</w:t>
      </w:r>
      <w:r w:rsidR="00A00DD8">
        <w:fldChar w:fldCharType="end"/>
      </w:r>
      <w:r w:rsidRPr="009E105B">
        <w:rPr>
          <w:sz w:val="22"/>
        </w:rPr>
        <w:t>.</w:t>
      </w:r>
    </w:p>
    <w:p w:rsidR="00E32AD5" w:rsidRPr="009E105B" w:rsidRDefault="00E32AD5" w:rsidP="0086132E">
      <w:pPr>
        <w:pStyle w:val="PHEBodytext"/>
        <w:rPr>
          <w:sz w:val="22"/>
        </w:rPr>
      </w:pPr>
    </w:p>
    <w:p w:rsidR="0086132E" w:rsidRPr="009E105B" w:rsidRDefault="0086132E" w:rsidP="0086132E">
      <w:pPr>
        <w:tabs>
          <w:tab w:val="left" w:pos="142"/>
        </w:tabs>
        <w:ind w:left="709"/>
        <w:jc w:val="both"/>
        <w:rPr>
          <w:sz w:val="22"/>
          <w:szCs w:val="22"/>
        </w:rPr>
      </w:pPr>
      <w:r w:rsidRPr="009E105B">
        <w:rPr>
          <w:noProof/>
        </w:rPr>
        <w:lastRenderedPageBreak/>
        <mc:AlternateContent>
          <mc:Choice Requires="wpg">
            <w:drawing>
              <wp:anchor distT="0" distB="0" distL="114300" distR="114300" simplePos="0" relativeHeight="251716096" behindDoc="0" locked="0" layoutInCell="1" allowOverlap="1" wp14:anchorId="14C1ED77" wp14:editId="6EBFB230">
                <wp:simplePos x="0" y="0"/>
                <wp:positionH relativeFrom="column">
                  <wp:posOffset>365760</wp:posOffset>
                </wp:positionH>
                <wp:positionV relativeFrom="paragraph">
                  <wp:posOffset>49447</wp:posOffset>
                </wp:positionV>
                <wp:extent cx="5074920" cy="1781175"/>
                <wp:effectExtent l="0" t="0" r="0" b="9525"/>
                <wp:wrapNone/>
                <wp:docPr id="93"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81175"/>
                          <a:chOff x="1988" y="10719"/>
                          <a:chExt cx="7992" cy="2805"/>
                        </a:xfrm>
                      </wpg:grpSpPr>
                      <pic:pic xmlns:pic="http://schemas.openxmlformats.org/drawingml/2006/picture">
                        <pic:nvPicPr>
                          <pic:cNvPr id="94" name="Picture 136" descr="otherbum"/>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7103" y="10764"/>
                            <a:ext cx="2340" cy="16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 name="Picture 137" descr="Ixobum"/>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423" y="10719"/>
                            <a:ext cx="2265" cy="1680"/>
                          </a:xfrm>
                          <a:prstGeom prst="rect">
                            <a:avLst/>
                          </a:prstGeom>
                          <a:noFill/>
                          <a:extLst>
                            <a:ext uri="{909E8E84-426E-40DD-AFC4-6F175D3DCCD1}">
                              <a14:hiddenFill xmlns:a14="http://schemas.microsoft.com/office/drawing/2010/main">
                                <a:solidFill>
                                  <a:srgbClr val="FFFFFF"/>
                                </a:solidFill>
                              </a14:hiddenFill>
                            </a:ext>
                          </a:extLst>
                        </pic:spPr>
                      </pic:pic>
                      <wps:wsp>
                        <wps:cNvPr id="38" name="Line 138"/>
                        <wps:cNvCnPr/>
                        <wps:spPr bwMode="auto">
                          <a:xfrm flipH="1" flipV="1">
                            <a:off x="3840" y="11603"/>
                            <a:ext cx="1350" cy="16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 name="Line 139"/>
                        <wps:cNvCnPr/>
                        <wps:spPr bwMode="auto">
                          <a:xfrm flipV="1">
                            <a:off x="6648" y="11634"/>
                            <a:ext cx="1392" cy="1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Text Box 140"/>
                        <wps:cNvSpPr txBox="1">
                          <a:spLocks noChangeArrowheads="1"/>
                        </wps:cNvSpPr>
                        <wps:spPr bwMode="auto">
                          <a:xfrm>
                            <a:off x="1988" y="12489"/>
                            <a:ext cx="3412" cy="10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860C42" w:rsidRDefault="00A00DD8" w:rsidP="0086132E">
                              <w:pPr>
                                <w:pStyle w:val="PHEbodytextTable"/>
                              </w:pPr>
                              <w:proofErr w:type="gramStart"/>
                              <w:r>
                                <w:t xml:space="preserve">Diagram of the anal groove of ticks belonging to the genus </w:t>
                              </w:r>
                              <w:proofErr w:type="spellStart"/>
                              <w:r>
                                <w:rPr>
                                  <w:i/>
                                </w:rPr>
                                <w:t>Ixodes</w:t>
                              </w:r>
                              <w:proofErr w:type="spellEnd"/>
                              <w:r>
                                <w:t>.</w:t>
                              </w:r>
                              <w:proofErr w:type="gramEnd"/>
                            </w:p>
                            <w:p w:rsidR="00A00DD8" w:rsidRDefault="00A00DD8" w:rsidP="0086132E">
                              <w:pPr>
                                <w:pStyle w:val="PHEbodytextTable"/>
                              </w:pPr>
                              <w:proofErr w:type="gramStart"/>
                              <w:r>
                                <w:rPr>
                                  <w:sz w:val="16"/>
                                  <w:szCs w:val="16"/>
                                </w:rPr>
                                <w:t xml:space="preserve">(Illustration by C. </w:t>
                              </w:r>
                              <w:proofErr w:type="spellStart"/>
                              <w:r>
                                <w:rPr>
                                  <w:sz w:val="16"/>
                                  <w:szCs w:val="16"/>
                                </w:rPr>
                                <w:t>Whitehorn</w:t>
                              </w:r>
                              <w:proofErr w:type="spellEnd"/>
                              <w:r>
                                <w:rPr>
                                  <w:sz w:val="16"/>
                                  <w:szCs w:val="16"/>
                                </w:rPr>
                                <w:t>).</w:t>
                              </w:r>
                              <w:proofErr w:type="gramEnd"/>
                              <w:r>
                                <w:rPr>
                                  <w:sz w:val="16"/>
                                  <w:szCs w:val="16"/>
                                </w:rPr>
                                <w:tab/>
                              </w:r>
                            </w:p>
                          </w:txbxContent>
                        </wps:txbx>
                        <wps:bodyPr rot="0" vert="horz" wrap="square" lIns="91440" tIns="45720" rIns="91440" bIns="45720" anchor="t" anchorCtr="0" upright="1">
                          <a:noAutofit/>
                        </wps:bodyPr>
                      </wps:wsp>
                      <wps:wsp>
                        <wps:cNvPr id="41" name="Text Box 141"/>
                        <wps:cNvSpPr txBox="1">
                          <a:spLocks noChangeArrowheads="1"/>
                        </wps:cNvSpPr>
                        <wps:spPr bwMode="auto">
                          <a:xfrm>
                            <a:off x="6953" y="12489"/>
                            <a:ext cx="3027" cy="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proofErr w:type="gramStart"/>
                              <w:r>
                                <w:t>Diagram of the anal groove of all other hard tick genera.</w:t>
                              </w:r>
                              <w:proofErr w:type="gramEnd"/>
                            </w:p>
                            <w:p w:rsidR="00A00DD8" w:rsidRDefault="00A00DD8" w:rsidP="0086132E">
                              <w:pPr>
                                <w:pStyle w:val="PHEbodytextTable"/>
                                <w:rPr>
                                  <w:sz w:val="16"/>
                                  <w:szCs w:val="16"/>
                                </w:rPr>
                              </w:pPr>
                              <w:r>
                                <w:rPr>
                                  <w:sz w:val="16"/>
                                  <w:szCs w:val="16"/>
                                </w:rPr>
                                <w:t xml:space="preserve">(Illustration by C. </w:t>
                              </w:r>
                              <w:proofErr w:type="spellStart"/>
                              <w:r>
                                <w:rPr>
                                  <w:sz w:val="16"/>
                                  <w:szCs w:val="16"/>
                                </w:rPr>
                                <w:t>Whitehorn</w:t>
                              </w:r>
                              <w:proofErr w:type="spellEnd"/>
                              <w:r>
                                <w:rPr>
                                  <w:sz w:val="16"/>
                                  <w:szCs w:val="16"/>
                                </w:rPr>
                                <w:t>)</w:t>
                              </w:r>
                            </w:p>
                            <w:p w:rsidR="00A00DD8" w:rsidRDefault="00A00DD8" w:rsidP="0086132E"/>
                          </w:txbxContent>
                        </wps:txbx>
                        <wps:bodyPr rot="0" vert="horz" wrap="square" lIns="91440" tIns="45720" rIns="91440" bIns="45720" anchor="t" anchorCtr="0" upright="1">
                          <a:noAutofit/>
                        </wps:bodyPr>
                      </wps:wsp>
                      <wps:wsp>
                        <wps:cNvPr id="42" name="Text Box 142"/>
                        <wps:cNvSpPr txBox="1">
                          <a:spLocks noChangeArrowheads="1"/>
                        </wps:cNvSpPr>
                        <wps:spPr bwMode="auto">
                          <a:xfrm>
                            <a:off x="5190" y="11603"/>
                            <a:ext cx="1458" cy="5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proofErr w:type="gramStart"/>
                              <w:r>
                                <w:t>anal</w:t>
                              </w:r>
                              <w:proofErr w:type="gramEnd"/>
                              <w:r>
                                <w:t xml:space="preserve"> groove</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135" o:spid="_x0000_s1137" style="position:absolute;left:0;text-align:left;margin-left:28.8pt;margin-top:3.9pt;width:399.6pt;height:140.25pt;z-index:251716096;mso-position-horizontal-relative:text;mso-position-vertical-relative:text" coordorigin="1988,10719" coordsize="7992,28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">
                <v:shape id="Picture 136" o:spid="_x0000_s1138" type="#_x0000_t75" alt="otherbum" style="position:absolute;left:7103;top:10764;width:2340;height:1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56dTCAAAA2wAAAA8AAABkcnMvZG93bnJldi54bWxEj0FrAjEUhO8F/0N4greaVaToahQtiL2J&#10;2168PTfPzWLysmzSdfvvTUHwOMzMN8xq0zsrOmpD7VnBZJyBIC69rrlS8PO9f5+DCBFZo/VMCv4o&#10;wGY9eFthrv2dT9QVsRIJwiFHBSbGJpcylIYchrFviJN39a3DmGRbSd3iPcGdldMs+5AOa04LBhv6&#10;NFTeil+n4MBa2mm1P7pZtN3lPD9NTLFTajTst0sQkfr4Cj/bX1rBYgb/X9IPkO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uenUwgAAANsAAAAPAAAAAAAAAAAAAAAAAJ8C&#10;AABkcnMvZG93bnJldi54bWxQSwUGAAAAAAQABAD3AAAAjgMAAAAA&#10;">
                  <v:imagedata r:id="rId108" o:title="otherbum"/>
                </v:shape>
                <v:shape id="Picture 137" o:spid="_x0000_s1139" type="#_x0000_t75" alt="Ixobum" style="position:absolute;left:2423;top:10719;width:2265;height:1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apQXEAAAA2wAAAA8AAABkcnMvZG93bnJldi54bWxEj91qAjEUhO8F3yEcoXeatWCpq1GkUFqQ&#10;YusPenncHHcXNydLEuP27ZtCoZfDzHzDzJedaUQk52vLCsajDARxYXXNpYL97nX4DMIHZI2NZVLw&#10;TR6Wi35vjrm2d/6iuA2lSBD2OSqoQmhzKX1RkUE/si1x8i7WGQxJulJqh/cEN418zLInabDmtFBh&#10;Sy8VFdftzSjozCXu3mxcHyeHT/dxkpszbqJSD4NuNQMRqAv/4b/2u1YwncDvl/QD5O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capQXEAAAA2wAAAA8AAAAAAAAAAAAAAAAA&#10;nwIAAGRycy9kb3ducmV2LnhtbFBLBQYAAAAABAAEAPcAAACQAwAAAAA=&#10;">
                  <v:imagedata r:id="rId109" o:title="Ixobum"/>
                </v:shape>
                <v:line id="Line 138" o:spid="_x0000_s1140" style="position:absolute;flip:x y;visibility:visible;mso-wrap-style:square" from="3840,11603" to="5190,1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ErXsAAAADbAAAADwAAAGRycy9kb3ducmV2LnhtbERPTYvCMBC9L/gfwgje1tQVRKtRRBD2&#10;4EVXdq/TZmyqzaRtYq3/3hwWPD7e92rT20p01PrSsYLJOAFBnDtdcqHg/LP/nIPwAVlj5ZgUPMnD&#10;Zj34WGGq3YOP1J1CIWII+xQVmBDqVEqfG7Lox64mjtzFtRZDhG0hdYuPGG4r+ZUkM2mx5NhgsKad&#10;ofx2ulsFXXafXH8Px5vP/ppFNjfN7tDMlBoN++0SRKA+vMX/7m+tYBrHxi/xB8j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CxK17AAAAA2wAAAA8AAAAAAAAAAAAAAAAA&#10;oQIAAGRycy9kb3ducmV2LnhtbFBLBQYAAAAABAAEAPkAAACOAwAAAAA=&#10;">
                  <v:stroke endarrow="block"/>
                </v:line>
                <v:line id="Line 139" o:spid="_x0000_s1141" style="position:absolute;flip:y;visibility:visible;mso-wrap-style:square" from="6648,11634" to="8040,1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B9j8QAAADbAAAADwAAAGRycy9kb3ducmV2LnhtbESPQWvCQBCF70L/wzKFXoJubKDU6Cqt&#10;VhBKD009eByy0yQ0Oxuyo6b/3hUEj48373vzFqvBtepEfWg8G5hOUlDEpbcNVwb2P9vxK6ggyBZb&#10;z2TgnwKslg+jBebWn/mbToVUKkI45GigFulyrUNZk8Mw8R1x9H5971Ci7CttezxHuGv1c5q+aIcN&#10;x4YaO1rXVP4VRxff2H7xJsuSd6eTZEYfB/lMtRjz9Di8zUEJDXI/vqV31kA2g+uWCAC9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kH2PxAAAANsAAAAPAAAAAAAAAAAA&#10;AAAAAKECAABkcnMvZG93bnJldi54bWxQSwUGAAAAAAQABAD5AAAAkgMAAAAA&#10;">
                  <v:stroke endarrow="block"/>
                </v:line>
                <v:shape id="Text Box 140" o:spid="_x0000_s1142" type="#_x0000_t202" style="position:absolute;left:1988;top:12489;width:3412;height:1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LUYLwA&#10;AADbAAAADwAAAGRycy9kb3ducmV2LnhtbERPSwrCMBDdC94hjOBGNFX8VqOooLj1c4CxGdtiMylN&#10;tPX2ZiG4fLz/atOYQrypcrllBcNBBII4sTrnVMHteujPQTiPrLGwTAo+5GCzbrdWGGtb85neF5+K&#10;EMIuRgWZ92UspUsyMugGtiQO3MNWBn2AVSp1hXUIN4UcRdFUGsw5NGRY0j6j5Hl5GQWPU92bLOr7&#10;0d9m5/F0h/nsbj9KdTvNdgnCU+P/4p/7pBWMw/r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e0tRgvAAAANsAAAAPAAAAAAAAAAAAAAAAAJgCAABkcnMvZG93bnJldi54&#10;bWxQSwUGAAAAAAQABAD1AAAAgQMAAAAA&#10;" stroked="f">
                  <v:textbox>
                    <w:txbxContent>
                      <w:p w:rsidR="00A00DD8" w:rsidRPr="00860C42" w:rsidRDefault="00A00DD8" w:rsidP="0086132E">
                        <w:pPr>
                          <w:pStyle w:val="PHEbodytextTable"/>
                        </w:pPr>
                        <w:proofErr w:type="gramStart"/>
                        <w:r>
                          <w:t xml:space="preserve">Diagram of the anal groove of ticks belonging to the genus </w:t>
                        </w:r>
                        <w:proofErr w:type="spellStart"/>
                        <w:r>
                          <w:rPr>
                            <w:i/>
                          </w:rPr>
                          <w:t>Ixodes</w:t>
                        </w:r>
                        <w:proofErr w:type="spellEnd"/>
                        <w:r>
                          <w:t>.</w:t>
                        </w:r>
                        <w:proofErr w:type="gramEnd"/>
                      </w:p>
                      <w:p w:rsidR="00A00DD8" w:rsidRDefault="00A00DD8" w:rsidP="0086132E">
                        <w:pPr>
                          <w:pStyle w:val="PHEbodytextTable"/>
                        </w:pPr>
                        <w:proofErr w:type="gramStart"/>
                        <w:r>
                          <w:rPr>
                            <w:sz w:val="16"/>
                            <w:szCs w:val="16"/>
                          </w:rPr>
                          <w:t xml:space="preserve">(Illustration by C. </w:t>
                        </w:r>
                        <w:proofErr w:type="spellStart"/>
                        <w:r>
                          <w:rPr>
                            <w:sz w:val="16"/>
                            <w:szCs w:val="16"/>
                          </w:rPr>
                          <w:t>Whitehorn</w:t>
                        </w:r>
                        <w:proofErr w:type="spellEnd"/>
                        <w:r>
                          <w:rPr>
                            <w:sz w:val="16"/>
                            <w:szCs w:val="16"/>
                          </w:rPr>
                          <w:t>).</w:t>
                        </w:r>
                        <w:proofErr w:type="gramEnd"/>
                        <w:r>
                          <w:rPr>
                            <w:sz w:val="16"/>
                            <w:szCs w:val="16"/>
                          </w:rPr>
                          <w:tab/>
                        </w:r>
                      </w:p>
                    </w:txbxContent>
                  </v:textbox>
                </v:shape>
                <v:shape id="Text Box 141" o:spid="_x0000_s1143" type="#_x0000_t202" style="position:absolute;left:6953;top:12489;width:3027;height: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5x+8QA&#10;AADbAAAADwAAAGRycy9kb3ducmV2LnhtbESPzWrDMBCE74W8g9hALyWWU9z8OJFNWmjJNT8PsLY2&#10;tom1MpYa229fFQo9DjPzDbPPR9OKB/WusaxgGcUgiEurG64UXC+fiw0I55E1tpZJwUQO8mz2tMdU&#10;24FP9Dj7SgQIuxQV1N53qZSurMmgi2xHHLyb7Q36IPtK6h6HADetfI3jlTTYcFiosaOPmsr7+dso&#10;uB2Hl7ftUHz56/qUrN6xWRd2Uup5Ph52IDyN/j/81z5qBckSfr+EHy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ecfvEAAAA2wAAAA8AAAAAAAAAAAAAAAAAmAIAAGRycy9k&#10;b3ducmV2LnhtbFBLBQYAAAAABAAEAPUAAACJAwAAAAA=&#10;" stroked="f">
                  <v:textbox>
                    <w:txbxContent>
                      <w:p w:rsidR="00A00DD8" w:rsidRDefault="00A00DD8" w:rsidP="0086132E">
                        <w:pPr>
                          <w:pStyle w:val="PHEbodytextTable"/>
                        </w:pPr>
                        <w:proofErr w:type="gramStart"/>
                        <w:r>
                          <w:t>Diagram of the anal groove of all other hard tick genera.</w:t>
                        </w:r>
                        <w:proofErr w:type="gramEnd"/>
                      </w:p>
                      <w:p w:rsidR="00A00DD8" w:rsidRDefault="00A00DD8" w:rsidP="0086132E">
                        <w:pPr>
                          <w:pStyle w:val="PHEbodytextTable"/>
                          <w:rPr>
                            <w:sz w:val="16"/>
                            <w:szCs w:val="16"/>
                          </w:rPr>
                        </w:pPr>
                        <w:r>
                          <w:rPr>
                            <w:sz w:val="16"/>
                            <w:szCs w:val="16"/>
                          </w:rPr>
                          <w:t xml:space="preserve">(Illustration by C. </w:t>
                        </w:r>
                        <w:proofErr w:type="spellStart"/>
                        <w:r>
                          <w:rPr>
                            <w:sz w:val="16"/>
                            <w:szCs w:val="16"/>
                          </w:rPr>
                          <w:t>Whitehorn</w:t>
                        </w:r>
                        <w:proofErr w:type="spellEnd"/>
                        <w:r>
                          <w:rPr>
                            <w:sz w:val="16"/>
                            <w:szCs w:val="16"/>
                          </w:rPr>
                          <w:t>)</w:t>
                        </w:r>
                      </w:p>
                      <w:p w:rsidR="00A00DD8" w:rsidRDefault="00A00DD8" w:rsidP="0086132E"/>
                    </w:txbxContent>
                  </v:textbox>
                </v:shape>
                <v:shape id="Text Box 142" o:spid="_x0000_s1144" type="#_x0000_t202" style="position:absolute;left:5190;top:11603;width:1458;height: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XzJ8MA&#10;AADbAAAADwAAAGRycy9kb3ducmV2LnhtbESPy2rDMBBF94X8g5hAd7Vs04biRjGlEAgli7wWXQ7W&#10;1HJtjVxLTty/jwqBLC/3cbjLcrKdONPgG8cKsiQFQVw53XCt4HRcP72C8AFZY+eYFPyRh3I1e1hi&#10;od2F93Q+hFrEEfYFKjAh9IWUvjJk0SeuJ47etxsshiiHWuoBL3HcdjJP04W02HAkGOzpw1DVHkYb&#10;IVtfjXv3+5NtW/ll2gW+7MynUo/z6f0NRKAp3MO39kYreM7h/0v8AX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XzJ8MAAADbAAAADwAAAAAAAAAAAAAAAACYAgAAZHJzL2Rv&#10;d25yZXYueG1sUEsFBgAAAAAEAAQA9QAAAIgDAAAAAA==&#10;" stroked="f">
                  <v:textbox style="mso-fit-shape-to-text:t">
                    <w:txbxContent>
                      <w:p w:rsidR="00A00DD8" w:rsidRDefault="00A00DD8" w:rsidP="0086132E">
                        <w:pPr>
                          <w:pStyle w:val="PHEbodytextTable"/>
                        </w:pPr>
                        <w:proofErr w:type="gramStart"/>
                        <w:r>
                          <w:t>anal</w:t>
                        </w:r>
                        <w:proofErr w:type="gramEnd"/>
                        <w:r>
                          <w:t xml:space="preserve"> groove</w:t>
                        </w:r>
                      </w:p>
                    </w:txbxContent>
                  </v:textbox>
                </v:shape>
              </v:group>
            </w:pict>
          </mc:Fallback>
        </mc:AlternateContent>
      </w:r>
    </w:p>
    <w:p w:rsidR="0086132E" w:rsidRPr="009E105B" w:rsidRDefault="0086132E" w:rsidP="0086132E">
      <w:pPr>
        <w:jc w:val="both"/>
        <w:rPr>
          <w:sz w:val="22"/>
          <w:szCs w:val="22"/>
        </w:rPr>
      </w:pPr>
    </w:p>
    <w:p w:rsidR="0086132E" w:rsidRPr="009E105B" w:rsidRDefault="0086132E" w:rsidP="0086132E">
      <w:pPr>
        <w:jc w:val="both"/>
        <w:rPr>
          <w:sz w:val="22"/>
          <w:szCs w:val="22"/>
        </w:rPr>
      </w:pPr>
    </w:p>
    <w:p w:rsidR="0086132E" w:rsidRPr="009E105B" w:rsidRDefault="0086132E" w:rsidP="0086132E">
      <w:pPr>
        <w:jc w:val="both"/>
        <w:rPr>
          <w:sz w:val="22"/>
          <w:szCs w:val="22"/>
        </w:rPr>
      </w:pPr>
    </w:p>
    <w:p w:rsidR="0086132E" w:rsidRPr="009E105B" w:rsidRDefault="0086132E" w:rsidP="0086132E">
      <w:pPr>
        <w:jc w:val="both"/>
        <w:rPr>
          <w:sz w:val="22"/>
          <w:szCs w:val="22"/>
        </w:rPr>
      </w:pPr>
    </w:p>
    <w:p w:rsidR="0086132E" w:rsidRPr="009E105B" w:rsidRDefault="0086132E" w:rsidP="0086132E">
      <w:pPr>
        <w:jc w:val="both"/>
        <w:rPr>
          <w:sz w:val="22"/>
          <w:szCs w:val="22"/>
        </w:rPr>
      </w:pPr>
      <w:r w:rsidRPr="009E105B">
        <w:rPr>
          <w:sz w:val="22"/>
          <w:szCs w:val="22"/>
        </w:rPr>
        <w:tab/>
      </w:r>
      <w:r w:rsidRPr="009E105B">
        <w:rPr>
          <w:sz w:val="22"/>
          <w:szCs w:val="22"/>
        </w:rPr>
        <w:tab/>
      </w:r>
    </w:p>
    <w:p w:rsidR="0086132E" w:rsidRPr="009E105B" w:rsidRDefault="0086132E" w:rsidP="0086132E">
      <w:pPr>
        <w:jc w:val="both"/>
        <w:rPr>
          <w:sz w:val="22"/>
          <w:szCs w:val="22"/>
        </w:rPr>
      </w:pPr>
      <w:r w:rsidRPr="009E105B">
        <w:rPr>
          <w:sz w:val="22"/>
          <w:szCs w:val="22"/>
        </w:rPr>
        <w:tab/>
      </w:r>
      <w:r w:rsidRPr="009E105B">
        <w:rPr>
          <w:sz w:val="22"/>
          <w:szCs w:val="22"/>
        </w:rPr>
        <w:tab/>
      </w:r>
    </w:p>
    <w:p w:rsidR="0086132E" w:rsidRPr="009E105B" w:rsidRDefault="0086132E" w:rsidP="0086132E">
      <w:pPr>
        <w:jc w:val="both"/>
        <w:rPr>
          <w:sz w:val="22"/>
          <w:szCs w:val="22"/>
        </w:rPr>
      </w:pPr>
    </w:p>
    <w:p w:rsidR="0086132E" w:rsidRPr="009E105B" w:rsidRDefault="0086132E" w:rsidP="0086132E">
      <w:pPr>
        <w:jc w:val="both"/>
        <w:rPr>
          <w:sz w:val="22"/>
          <w:szCs w:val="22"/>
        </w:rPr>
      </w:pPr>
    </w:p>
    <w:p w:rsidR="0086132E" w:rsidRPr="009E105B" w:rsidRDefault="0086132E" w:rsidP="0086132E">
      <w:pPr>
        <w:jc w:val="both"/>
        <w:rPr>
          <w:sz w:val="22"/>
          <w:szCs w:val="22"/>
        </w:rPr>
      </w:pPr>
      <w:r w:rsidRPr="009E105B">
        <w:rPr>
          <w:sz w:val="22"/>
          <w:szCs w:val="22"/>
        </w:rPr>
        <w:tab/>
      </w:r>
      <w:r w:rsidRPr="009E105B">
        <w:tab/>
      </w:r>
      <w:r w:rsidRPr="009E105B">
        <w:tab/>
      </w:r>
      <w:r w:rsidRPr="009E105B">
        <w:tab/>
      </w:r>
      <w:r w:rsidRPr="009E105B">
        <w:tab/>
        <w:t xml:space="preserve"> </w:t>
      </w:r>
    </w:p>
    <w:p w:rsidR="0086132E" w:rsidRPr="009E105B" w:rsidRDefault="0086132E" w:rsidP="0086132E">
      <w:pPr>
        <w:ind w:firstLine="567"/>
      </w:pPr>
      <w:r w:rsidRPr="009E105B">
        <w:tab/>
      </w:r>
      <w:r w:rsidRPr="009E105B">
        <w:tab/>
      </w:r>
      <w:r w:rsidRPr="009E105B">
        <w:tab/>
      </w:r>
      <w:r w:rsidRPr="009E105B">
        <w:tab/>
      </w:r>
      <w:r w:rsidRPr="009E105B">
        <w:tab/>
      </w:r>
    </w:p>
    <w:p w:rsidR="0086132E" w:rsidRPr="009E105B" w:rsidRDefault="0086132E" w:rsidP="0086132E">
      <w:pPr>
        <w:pStyle w:val="HPABodytext"/>
      </w:pPr>
    </w:p>
    <w:p w:rsidR="0086132E" w:rsidRPr="009E105B" w:rsidRDefault="0086132E" w:rsidP="0086132E">
      <w:pPr>
        <w:pStyle w:val="PHEBodytext"/>
        <w:rPr>
          <w:sz w:val="16"/>
          <w:szCs w:val="16"/>
        </w:rPr>
      </w:pPr>
      <w:r w:rsidRPr="009E105B">
        <w:t xml:space="preserve">For </w:t>
      </w:r>
      <w:proofErr w:type="spellStart"/>
      <w:r w:rsidRPr="009E105B">
        <w:rPr>
          <w:i/>
        </w:rPr>
        <w:t>Ixodes</w:t>
      </w:r>
      <w:proofErr w:type="spellEnd"/>
      <w:r w:rsidRPr="009E105B">
        <w:t xml:space="preserve"> the anal groove circles the anus anteriorly. For all other hard tick genera the anal groove circles the anus posteriorly</w:t>
      </w:r>
      <w:r w:rsidRPr="009E105B">
        <w:rPr>
          <w:sz w:val="22"/>
        </w:rPr>
        <w:t>.</w:t>
      </w:r>
    </w:p>
    <w:p w:rsidR="0086132E" w:rsidRPr="009E105B" w:rsidRDefault="0086132E" w:rsidP="0086132E">
      <w:pPr>
        <w:pStyle w:val="PHEBodytext"/>
        <w:rPr>
          <w:sz w:val="22"/>
        </w:rPr>
      </w:pPr>
      <w:r w:rsidRPr="009E105B">
        <w:t>If the patient has been bitten by a British</w:t>
      </w:r>
      <w:r w:rsidRPr="009E105B">
        <w:rPr>
          <w:color w:val="0000FF"/>
        </w:rPr>
        <w:t xml:space="preserve"> </w:t>
      </w:r>
      <w:r w:rsidRPr="009E105B">
        <w:t>tick of another genus there is little risk of disease transmission</w:t>
      </w:r>
      <w:r w:rsidRPr="009E105B">
        <w:rPr>
          <w:sz w:val="22"/>
        </w:rPr>
        <w:t>.</w:t>
      </w:r>
    </w:p>
    <w:p w:rsidR="0086132E" w:rsidRPr="009E105B" w:rsidRDefault="0086132E" w:rsidP="0086132E">
      <w:pPr>
        <w:pStyle w:val="PHEBodytext"/>
      </w:pPr>
      <w:r w:rsidRPr="009E105B">
        <w:t>Refer any non-</w:t>
      </w:r>
      <w:proofErr w:type="spellStart"/>
      <w:r w:rsidRPr="009E105B">
        <w:rPr>
          <w:i/>
          <w:iCs/>
        </w:rPr>
        <w:t>Ixodes</w:t>
      </w:r>
      <w:proofErr w:type="spellEnd"/>
      <w:r w:rsidRPr="009E105B">
        <w:t xml:space="preserve"> species and all ticks acquired overseas to the appropriate reference facility for identification.</w:t>
      </w:r>
    </w:p>
    <w:p w:rsidR="0086132E" w:rsidRPr="009E105B" w:rsidRDefault="0086132E" w:rsidP="0086132E">
      <w:pPr>
        <w:pStyle w:val="PHEreportsub"/>
      </w:pPr>
      <w:r w:rsidRPr="009E105B">
        <w:t>Lyme disease</w:t>
      </w:r>
      <w:r w:rsidR="00A00DD8">
        <w:fldChar w:fldCharType="begin" w:fldLock="1">
          <w:fldData xml:space="preserve">PEVuZE5vdGU+PENpdGU+PEF1dGhvcj5Ccml0aXNoIEluZmVjdGlvbiBBc3NvY2lhdGlvbjwvQXV0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</w:fldData>
        </w:fldChar>
      </w:r>
      <w:r w:rsidR="00A00DD8">
        <w:instrText xml:space="preserve"> ADDIN EN.CITE </w:instrText>
      </w:r>
      <w:r w:rsidR="00A00DD8">
        <w:fldChar w:fldCharType="begin" w:fldLock="1">
          <w:fldData xml:space="preserve">PEVuZE5vdGU+PENpdGU+PEF1dGhvcj5Ccml0aXNoIEluZmVjdGlvbiBBc3NvY2lhdGlvbjwvQXV0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</w:fldData>
        </w:fldChar>
      </w:r>
      <w:r w:rsidR="00A00DD8">
        <w:instrText xml:space="preserve"> ADDIN EN.CITE.DATA </w:instrText>
      </w:r>
      <w:r w:rsidR="00A00DD8">
        <w:fldChar w:fldCharType="end"/>
      </w:r>
      <w:r w:rsidR="00A00DD8">
        <w:fldChar w:fldCharType="separate"/>
      </w:r>
      <w:r w:rsidR="00A00DD8" w:rsidRPr="00A00DD8">
        <w:rPr>
          <w:noProof/>
          <w:vertAlign w:val="superscript"/>
        </w:rPr>
        <w:t>12</w:t>
      </w:r>
      <w:r w:rsidR="00A00DD8">
        <w:fldChar w:fldCharType="end"/>
      </w:r>
      <w:r w:rsidRPr="009E105B">
        <w:t xml:space="preserve"> </w:t>
      </w:r>
    </w:p>
    <w:p w:rsidR="0086132E" w:rsidRPr="009E105B" w:rsidRDefault="0086132E" w:rsidP="0086132E">
      <w:pPr>
        <w:pStyle w:val="PHEBodytext"/>
        <w:rPr>
          <w:sz w:val="22"/>
        </w:rPr>
      </w:pPr>
      <w:r w:rsidRPr="009E105B">
        <w:t xml:space="preserve">Lyme disease is a bacterial infection caused by the </w:t>
      </w:r>
      <w:proofErr w:type="spellStart"/>
      <w:r w:rsidRPr="009E105B">
        <w:t>spirochaete</w:t>
      </w:r>
      <w:proofErr w:type="spellEnd"/>
      <w:r w:rsidRPr="009E105B">
        <w:t xml:space="preserve"> </w:t>
      </w:r>
      <w:proofErr w:type="spellStart"/>
      <w:r w:rsidRPr="009E105B">
        <w:rPr>
          <w:i/>
        </w:rPr>
        <w:t>Borrelia</w:t>
      </w:r>
      <w:proofErr w:type="spellEnd"/>
      <w:r w:rsidRPr="009E105B">
        <w:rPr>
          <w:i/>
        </w:rPr>
        <w:t xml:space="preserve"> </w:t>
      </w:r>
      <w:proofErr w:type="spellStart"/>
      <w:r w:rsidRPr="009E105B">
        <w:rPr>
          <w:i/>
        </w:rPr>
        <w:t>burgdorferi</w:t>
      </w:r>
      <w:proofErr w:type="spellEnd"/>
      <w:r w:rsidRPr="009E105B">
        <w:t xml:space="preserve">. It is a zoonotic infection associated with woodland and heath land habitats. The main reservoir hosts are rodents (wood mice and voles) and the deer population. In unfed ticks the </w:t>
      </w:r>
      <w:proofErr w:type="spellStart"/>
      <w:r w:rsidRPr="009E105B">
        <w:t>spirochaetes</w:t>
      </w:r>
      <w:proofErr w:type="spellEnd"/>
      <w:r w:rsidRPr="009E105B">
        <w:t xml:space="preserve"> are restricted to the midgut and only migrate to the salivary glands once feeding is initiated. Therefore swift removal of ticks (within 24-48 hours of attachment) is an important factor in reducing the risk of disease transmission.</w:t>
      </w:r>
    </w:p>
    <w:p w:rsidR="0086132E" w:rsidRPr="009E105B" w:rsidRDefault="0086132E" w:rsidP="0086132E">
      <w:pPr>
        <w:pStyle w:val="PHEreportsub"/>
      </w:pPr>
      <w:r w:rsidRPr="009E105B">
        <w:t>Tick paralysis</w:t>
      </w:r>
    </w:p>
    <w:p w:rsidR="0086132E" w:rsidRPr="009E105B" w:rsidRDefault="0086132E" w:rsidP="0086132E">
      <w:pPr>
        <w:pStyle w:val="PHEBodytext"/>
      </w:pPr>
      <w:r w:rsidRPr="009E105B">
        <w:t xml:space="preserve">Tick paralysis is caused by the inoculation of a neurotoxin (within the saliva) into the host as a female tick feeds. A number of hard tick species are known to cause this condition, but none are native to the UK. Five to seven days after attachment the host may develop fatigue, numbness and muscle pain. This may rapidly progress toward partial paralysis, convulsions and respiratory failure unless the attached tick is located and carefully removed. Symptoms will persist as long as any </w:t>
      </w:r>
      <w:proofErr w:type="gramStart"/>
      <w:r w:rsidRPr="009E105B">
        <w:t>part of the tick’s mouthparts remain</w:t>
      </w:r>
      <w:proofErr w:type="gramEnd"/>
      <w:r w:rsidRPr="009E105B">
        <w:t xml:space="preserve"> in the host.</w:t>
      </w:r>
    </w:p>
    <w:p w:rsidR="0086132E" w:rsidRPr="009E105B" w:rsidRDefault="0086132E" w:rsidP="0086132E">
      <w:pPr>
        <w:pStyle w:val="PHEreportsub"/>
      </w:pPr>
      <w:r w:rsidRPr="009E105B">
        <w:t>Removal of ticks</w:t>
      </w:r>
    </w:p>
    <w:p w:rsidR="0086132E" w:rsidRPr="009E105B" w:rsidRDefault="0086132E" w:rsidP="0086132E">
      <w:pPr>
        <w:pStyle w:val="PHEBodytext"/>
      </w:pPr>
      <w:r w:rsidRPr="009E105B">
        <w:t>Forcible removal of ticks often results in damaged mouthparts and the risk that material is left embedded in the skin of the patient. Mouthparts also provide important characters for the identification of ticks so using the correct removal technique is vital. Take a pair of fine forceps and gently (but firmly) grasp the mouthparts of the tick as close to the patient’s skin as possible. Rotate the mouthparts slightly whilst pulling the tick away from the skin. A firm but gentle action should result in the removal of the tick without harm to either party</w:t>
      </w:r>
      <w:r w:rsidRPr="009E105B">
        <w:rPr>
          <w:sz w:val="22"/>
        </w:rPr>
        <w:t xml:space="preserve">. </w:t>
      </w:r>
      <w:r w:rsidRPr="009E105B">
        <w:rPr>
          <w:rFonts w:cs="Arial"/>
        </w:rPr>
        <w:t>Transfer the tick to a sterile tube and refer for identification. Clean and disinfect the wound site and sterilize the forceps. Monitor the wound site over the next few days for any developing erythema.</w:t>
      </w:r>
    </w:p>
    <w:p w:rsidR="0086132E" w:rsidRPr="009E105B" w:rsidRDefault="0086132E" w:rsidP="0086132E">
      <w:pPr>
        <w:pStyle w:val="PHEreportsub"/>
      </w:pPr>
      <w:r w:rsidRPr="009E105B">
        <w:t>Preparation of material</w:t>
      </w:r>
    </w:p>
    <w:p w:rsidR="0086132E" w:rsidRPr="009E105B" w:rsidRDefault="0086132E" w:rsidP="0086132E">
      <w:pPr>
        <w:pStyle w:val="PHEBodytext"/>
      </w:pPr>
      <w:r w:rsidRPr="009E105B">
        <w:t>Ticks should be killed in hot water (85</w:t>
      </w:r>
      <w:r w:rsidRPr="009E105B">
        <w:rPr>
          <w:rFonts w:cs="Arial"/>
        </w:rPr>
        <w:t>°</w:t>
      </w:r>
      <w:r w:rsidRPr="009E105B">
        <w:t xml:space="preserve">C) and preserved in 70% ethanol. Adult ticks should be examined under a dissecting microscope, but temporarily removed from the </w:t>
      </w:r>
      <w:r w:rsidRPr="009E105B">
        <w:lastRenderedPageBreak/>
        <w:t>ethanol and examined dry. Body features are more clearly visible as the ethanol evaporates. Nymphs and larvae should be slide mounted in Hoyer’s medium and examined under a compound microscope. Hoyer’s medium consists of 50mL distilled water, 30g crystalline gum Arabic, 200g chloral hydrate and 20mL glycerine</w:t>
      </w:r>
      <w:r w:rsidR="00A00DD8">
        <w:fldChar w:fldCharType="begin" w:fldLock="1"/>
      </w:r>
      <w:r w:rsidR="00A00DD8">
        <w:instrText xml:space="preserve"> ADDIN EN.CITE &lt;EndNote&gt;&lt;Cite&gt;&lt;Author&gt;The Natural History Museum&lt;/Author&gt;&lt;Year&gt;1999&lt;/Year&gt;&lt;RecNum&gt;20&lt;/RecNum&gt;&lt;DisplayText&gt;&lt;style face="superscript"&gt;9&lt;/style&gt;&lt;/DisplayText&gt;&lt;record&gt;&lt;rec-number&gt;20&lt;/rec-number&gt;&lt;foreign-keys&gt;&lt;key app="EN" db-id="ed0x2s95wv9perestasx5fxm0rpvzfsa2p2p" timestamp="1530096756"&gt;20&lt;/key&gt;&lt;/foreign-keys&gt;&lt;ref-type name="Book"&gt;6&lt;/ref-type&gt;&lt;contributors&gt;&lt;authors&gt;&lt;author&gt;The Natural History Museum,&lt;/author&gt;&lt;/authors&gt;&lt;tertiary-authors&gt;&lt;author&gt;Baker,A.&lt;/author&gt;&lt;/tertiary-authors&gt;&lt;/contributors&gt;&lt;titles&gt;&lt;title&gt;Mites and Ticks of Domestic Animals: an Identification Guide and Information Source&lt;/title&gt;&lt;/titles&gt;&lt;reprint-edition&gt;Not in File&lt;/reprint-edition&gt;&lt;keywords&gt;&lt;keyword&gt;Animal&lt;/keyword&gt;&lt;keyword&gt;Animals&lt;/keyword&gt;&lt;keyword&gt;G 9&lt;/keyword&gt;&lt;keyword&gt;Identification&lt;/keyword&gt;&lt;keyword&gt;Ticks&lt;/keyword&gt;&lt;/keywords&gt;&lt;dates&gt;&lt;year&gt;1999&lt;/year&gt;&lt;pub-dates&gt;&lt;date&gt;1999&lt;/date&gt;&lt;/pub-dates&gt;&lt;/dates&gt;&lt;publisher&gt;The Stationary Office Books&lt;/publisher&gt;&lt;label&gt;2840&lt;/label&gt;&lt;urls&gt;&lt;/urls&gt;&lt;/record&gt;&lt;/Cite&gt;&lt;/EndNote&gt;</w:instrText>
      </w:r>
      <w:r w:rsidR="00A00DD8">
        <w:fldChar w:fldCharType="separate"/>
      </w:r>
      <w:r w:rsidR="00A00DD8" w:rsidRPr="00A00DD8">
        <w:rPr>
          <w:noProof/>
          <w:vertAlign w:val="superscript"/>
        </w:rPr>
        <w:t>9</w:t>
      </w:r>
      <w:r w:rsidR="00A00DD8">
        <w:fldChar w:fldCharType="end"/>
      </w:r>
      <w:r w:rsidRPr="009E105B">
        <w:t>.</w:t>
      </w:r>
    </w:p>
    <w:p w:rsidR="0086132E" w:rsidRPr="009E105B" w:rsidRDefault="0086132E" w:rsidP="0086132E">
      <w:pPr>
        <w:pStyle w:val="PHEreportsub"/>
      </w:pPr>
      <w:r w:rsidRPr="009E105B">
        <w:t>The life stages</w:t>
      </w:r>
    </w:p>
    <w:p w:rsidR="0086132E" w:rsidRPr="009E105B" w:rsidRDefault="0086132E" w:rsidP="0086132E">
      <w:pPr>
        <w:pStyle w:val="PHEBodytext"/>
      </w:pPr>
      <w:r w:rsidRPr="009E105B">
        <w:t>Keys for the identification of ticks are written for each of the life stages; larva, nymph, male and female. External characters may vary considerably among the life stages even within the same species. It is therefore crucial that the life stage is identified correctly before attempting to key out the specimen any further.</w:t>
      </w:r>
    </w:p>
    <w:p w:rsidR="0086132E" w:rsidRPr="009E105B" w:rsidRDefault="0086132E" w:rsidP="0086132E">
      <w:pPr>
        <w:pStyle w:val="PHEreportsub"/>
      </w:pPr>
      <w:r w:rsidRPr="009E105B">
        <w:t>Life stages of soft ticks</w:t>
      </w:r>
    </w:p>
    <w:p w:rsidR="0086132E" w:rsidRPr="009E105B" w:rsidRDefault="0086132E" w:rsidP="0086132E">
      <w:pPr>
        <w:pStyle w:val="PHEBodytext"/>
      </w:pPr>
      <w:r w:rsidRPr="009E105B">
        <w:t>As previously stated there are only minor morphological differences between the life stages of the soft ticks. Larvae are distinguished by having only six legs, the nymphs by having eight legs and lacking a genital aperture, and the adults by having eight legs and possessing a genital aperture. In the adults the genital aperture is located on the ventral surface, below the mouthparts, along the midline between coxae 1 and 2. In females it appears as a horizontal slit and is often strongly marked. In males the genital aperture is oval and less clearly defined.</w:t>
      </w:r>
    </w:p>
    <w:p w:rsidR="0086132E" w:rsidRPr="009E105B" w:rsidRDefault="0086132E" w:rsidP="0086132E">
      <w:pPr>
        <w:pStyle w:val="PHEreportsub"/>
      </w:pPr>
      <w:r w:rsidRPr="009E105B">
        <w:t>Life stages of hard ticks</w:t>
      </w:r>
    </w:p>
    <w:p w:rsidR="0086132E" w:rsidRPr="009E105B" w:rsidRDefault="0086132E" w:rsidP="0086132E">
      <w:pPr>
        <w:pStyle w:val="PHEBodytext"/>
      </w:pPr>
      <w:r w:rsidRPr="009E105B">
        <w:t>Although there are greater</w:t>
      </w:r>
      <w:r w:rsidRPr="009E105B">
        <w:rPr>
          <w:b/>
        </w:rPr>
        <w:t xml:space="preserve"> </w:t>
      </w:r>
      <w:r w:rsidRPr="009E105B">
        <w:t xml:space="preserve">morphological variations among the life stages of the hard ticks it is still necessary to examine specimens with care. This is particularly important when differentiating between the nymph and the female hard tick. The larval stage is distinguished by having only six legs and the nymph by having eight legs and lacking a genital aperture. Adults have eight legs and possess a genital aperture. The genital aperture is located on the ventral surface of the body, over the midline, between coxae 3 and 4. The sexes are differentiated by the size of the </w:t>
      </w:r>
      <w:proofErr w:type="spellStart"/>
      <w:r w:rsidRPr="009E105B">
        <w:t>scutal</w:t>
      </w:r>
      <w:proofErr w:type="spellEnd"/>
      <w:r w:rsidRPr="009E105B">
        <w:t xml:space="preserve"> shield; the </w:t>
      </w:r>
      <w:proofErr w:type="spellStart"/>
      <w:r w:rsidRPr="009E105B">
        <w:t>scutum</w:t>
      </w:r>
      <w:proofErr w:type="spellEnd"/>
      <w:r w:rsidRPr="009E105B">
        <w:t xml:space="preserve"> completely covers the dorsal surface of the body in male ticks but only covers the anterior part of the body in female hard ticks. Confusion often arises between the nymph and the female stage because they both have a reduced </w:t>
      </w:r>
      <w:proofErr w:type="spellStart"/>
      <w:r w:rsidRPr="009E105B">
        <w:t>scutum</w:t>
      </w:r>
      <w:proofErr w:type="spellEnd"/>
      <w:r w:rsidRPr="009E105B">
        <w:t xml:space="preserve"> and eight legs, so in addition to the genital aperture another character to look for are the </w:t>
      </w:r>
      <w:proofErr w:type="spellStart"/>
      <w:r w:rsidRPr="009E105B">
        <w:t>porose</w:t>
      </w:r>
      <w:proofErr w:type="spellEnd"/>
      <w:r w:rsidRPr="009E105B">
        <w:t xml:space="preserve"> areas on the dorsal basis </w:t>
      </w:r>
      <w:proofErr w:type="spellStart"/>
      <w:r w:rsidRPr="009E105B">
        <w:t>capitulum</w:t>
      </w:r>
      <w:proofErr w:type="spellEnd"/>
      <w:r w:rsidRPr="009E105B">
        <w:t>. These are absent in nymphs but present in the females</w:t>
      </w:r>
      <w:r>
        <w:t>.</w:t>
      </w:r>
    </w:p>
    <w:p w:rsidR="0086132E" w:rsidRPr="009E105B" w:rsidRDefault="0086132E" w:rsidP="0086132E">
      <w:pPr>
        <w:pStyle w:val="HPABodytext"/>
        <w:rPr>
          <w:sz w:val="32"/>
        </w:rPr>
      </w:pPr>
    </w:p>
    <w:p w:rsidR="0086132E" w:rsidRPr="009E105B" w:rsidRDefault="0086132E" w:rsidP="0086132E">
      <w:pPr>
        <w:pStyle w:val="HPABodytext"/>
        <w:rPr>
          <w:sz w:val="32"/>
        </w:rPr>
      </w:pPr>
    </w:p>
    <w:p w:rsidR="0086132E" w:rsidRPr="009E105B" w:rsidRDefault="0086132E" w:rsidP="0086132E">
      <w:pPr>
        <w:pStyle w:val="HPABodytext"/>
        <w:rPr>
          <w:sz w:val="32"/>
        </w:rPr>
      </w:pPr>
    </w:p>
    <w:p w:rsidR="0086132E" w:rsidRPr="009E105B" w:rsidRDefault="0086132E" w:rsidP="0086132E">
      <w:pPr>
        <w:pStyle w:val="HPABodytext"/>
        <w:rPr>
          <w:sz w:val="32"/>
        </w:rPr>
      </w:pPr>
    </w:p>
    <w:p w:rsidR="0086132E" w:rsidRPr="009E105B" w:rsidRDefault="0086132E" w:rsidP="0086132E">
      <w:pPr>
        <w:pStyle w:val="HPABodytext"/>
        <w:rPr>
          <w:sz w:val="32"/>
        </w:rPr>
      </w:pPr>
    </w:p>
    <w:p w:rsidR="0086132E" w:rsidRPr="009E105B" w:rsidRDefault="0086132E" w:rsidP="0086132E">
      <w:pPr>
        <w:pStyle w:val="HPABodytext"/>
        <w:rPr>
          <w:sz w:val="3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AD42FE" w:rsidP="0086132E">
      <w:pPr>
        <w:rPr>
          <w:sz w:val="22"/>
          <w:szCs w:val="22"/>
        </w:rPr>
      </w:pPr>
      <w:r w:rsidRPr="009E105B">
        <w:rPr>
          <w:noProof/>
        </w:rPr>
        <w:lastRenderedPageBreak/>
        <mc:AlternateContent>
          <mc:Choice Requires="wps">
            <w:drawing>
              <wp:anchor distT="0" distB="0" distL="114300" distR="114300" simplePos="0" relativeHeight="251721216" behindDoc="0" locked="0" layoutInCell="1" allowOverlap="1" wp14:anchorId="4B23D1F9" wp14:editId="383B24EF">
                <wp:simplePos x="0" y="0"/>
                <wp:positionH relativeFrom="column">
                  <wp:posOffset>307340</wp:posOffset>
                </wp:positionH>
                <wp:positionV relativeFrom="paragraph">
                  <wp:posOffset>-132715</wp:posOffset>
                </wp:positionV>
                <wp:extent cx="2437130" cy="647700"/>
                <wp:effectExtent l="0" t="0" r="1270" b="0"/>
                <wp:wrapNone/>
                <wp:docPr id="9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7130" cy="647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proofErr w:type="gramStart"/>
                            <w:r>
                              <w:t>Diagrams of the life stages of hard ticks.</w:t>
                            </w:r>
                            <w:proofErr w:type="gramEnd"/>
                            <w:r>
                              <w:t xml:space="preserve"> </w:t>
                            </w:r>
                            <w:proofErr w:type="gramStart"/>
                            <w:r>
                              <w:t>Dorsal view.</w:t>
                            </w:r>
                            <w:proofErr w:type="gramEnd"/>
                          </w:p>
                          <w:p w:rsidR="00A00DD8" w:rsidRPr="001121CB" w:rsidRDefault="00A00DD8" w:rsidP="0086132E">
                            <w:pPr>
                              <w:pStyle w:val="PHEbodytextTable"/>
                              <w:rPr>
                                <w:sz w:val="16"/>
                                <w:szCs w:val="16"/>
                              </w:rPr>
                            </w:pPr>
                            <w:r>
                              <w:rPr>
                                <w:sz w:val="16"/>
                                <w:szCs w:val="16"/>
                              </w:rPr>
                              <w:t xml:space="preserve">(Illustrated by C. </w:t>
                            </w:r>
                            <w:proofErr w:type="spellStart"/>
                            <w:r>
                              <w:rPr>
                                <w:sz w:val="16"/>
                                <w:szCs w:val="16"/>
                              </w:rPr>
                              <w:t>Whitehorn</w:t>
                            </w:r>
                            <w:proofErr w:type="spellEnd"/>
                            <w:r>
                              <w:rPr>
                                <w:sz w:val="16"/>
                                <w:szCs w:val="16"/>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6" o:spid="_x0000_s1145" type="#_x0000_t202" style="position:absolute;left:0;text-align:left;margin-left:24.2pt;margin-top:-10.45pt;width:191.9pt;height:51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" stroked="f">
                <v:textbox>
                  <w:txbxContent>
                    <w:p w:rsidR="00A00DD8" w:rsidRDefault="00A00DD8" w:rsidP="0086132E">
                      <w:pPr>
                        <w:pStyle w:val="PHEbodytextTable"/>
                      </w:pPr>
                      <w:proofErr w:type="gramStart"/>
                      <w:r>
                        <w:t>Diagrams of the life stages of hard ticks.</w:t>
                      </w:r>
                      <w:proofErr w:type="gramEnd"/>
                      <w:r>
                        <w:t xml:space="preserve"> </w:t>
                      </w:r>
                      <w:proofErr w:type="gramStart"/>
                      <w:r>
                        <w:t>Dorsal view.</w:t>
                      </w:r>
                      <w:proofErr w:type="gramEnd"/>
                    </w:p>
                    <w:p w:rsidR="00A00DD8" w:rsidRPr="001121CB" w:rsidRDefault="00A00DD8" w:rsidP="0086132E">
                      <w:pPr>
                        <w:pStyle w:val="PHEbodytextTable"/>
                        <w:rPr>
                          <w:sz w:val="16"/>
                          <w:szCs w:val="16"/>
                        </w:rPr>
                      </w:pPr>
                      <w:r>
                        <w:rPr>
                          <w:sz w:val="16"/>
                          <w:szCs w:val="16"/>
                        </w:rPr>
                        <w:t xml:space="preserve">(Illustrated by C. </w:t>
                      </w:r>
                      <w:proofErr w:type="spellStart"/>
                      <w:r>
                        <w:rPr>
                          <w:sz w:val="16"/>
                          <w:szCs w:val="16"/>
                        </w:rPr>
                        <w:t>Whitehorn</w:t>
                      </w:r>
                      <w:proofErr w:type="spellEnd"/>
                      <w:r>
                        <w:rPr>
                          <w:sz w:val="16"/>
                          <w:szCs w:val="16"/>
                        </w:rPr>
                        <w:t>)</w:t>
                      </w:r>
                    </w:p>
                  </w:txbxContent>
                </v:textbox>
              </v:shape>
            </w:pict>
          </mc:Fallback>
        </mc:AlternateContent>
      </w:r>
      <w:r w:rsidRPr="009E105B">
        <w:rPr>
          <w:noProof/>
        </w:rPr>
        <mc:AlternateContent>
          <mc:Choice Requires="wpg">
            <w:drawing>
              <wp:anchor distT="0" distB="0" distL="114300" distR="114300" simplePos="0" relativeHeight="251717120" behindDoc="0" locked="0" layoutInCell="1" allowOverlap="1" wp14:anchorId="5004B8BE" wp14:editId="60303BA5">
                <wp:simplePos x="0" y="0"/>
                <wp:positionH relativeFrom="column">
                  <wp:posOffset>309245</wp:posOffset>
                </wp:positionH>
                <wp:positionV relativeFrom="paragraph">
                  <wp:posOffset>-40640</wp:posOffset>
                </wp:positionV>
                <wp:extent cx="4294505" cy="4635500"/>
                <wp:effectExtent l="0" t="0" r="0" b="0"/>
                <wp:wrapNone/>
                <wp:docPr id="82"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94505" cy="4635500"/>
                          <a:chOff x="2498" y="3357"/>
                          <a:chExt cx="6098" cy="7491"/>
                        </a:xfrm>
                      </wpg:grpSpPr>
                      <pic:pic xmlns:pic="http://schemas.openxmlformats.org/drawingml/2006/picture">
                        <pic:nvPicPr>
                          <pic:cNvPr id="83" name="Picture 154" descr="Ixohexdor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6142" y="3357"/>
                            <a:ext cx="2454" cy="31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 name="Picture 155" descr="hardlarv"/>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2678" y="4306"/>
                            <a:ext cx="2160" cy="20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 name="Picture 156" descr="hardmal"/>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2498" y="7277"/>
                            <a:ext cx="2487" cy="29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Picture 157" descr="hardfem"/>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6305" y="7458"/>
                            <a:ext cx="2291" cy="2700"/>
                          </a:xfrm>
                          <a:prstGeom prst="rect">
                            <a:avLst/>
                          </a:prstGeom>
                          <a:noFill/>
                          <a:extLst>
                            <a:ext uri="{909E8E84-426E-40DD-AFC4-6F175D3DCCD1}">
                              <a14:hiddenFill xmlns:a14="http://schemas.microsoft.com/office/drawing/2010/main">
                                <a:solidFill>
                                  <a:srgbClr val="FFFFFF"/>
                                </a:solidFill>
                              </a14:hiddenFill>
                            </a:ext>
                          </a:extLst>
                        </pic:spPr>
                      </pic:pic>
                      <wps:wsp>
                        <wps:cNvPr id="87" name="Text Box 158"/>
                        <wps:cNvSpPr txBox="1">
                          <a:spLocks noChangeArrowheads="1"/>
                        </wps:cNvSpPr>
                        <wps:spPr bwMode="auto">
                          <a:xfrm>
                            <a:off x="3218" y="6625"/>
                            <a:ext cx="108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FB387D" w:rsidRDefault="00A00DD8" w:rsidP="0086132E">
                              <w:pPr>
                                <w:pStyle w:val="PHEbodytextTable"/>
                              </w:pPr>
                              <w:r w:rsidRPr="00FB387D">
                                <w:t>Larva</w:t>
                              </w:r>
                            </w:p>
                          </w:txbxContent>
                        </wps:txbx>
                        <wps:bodyPr rot="0" vert="horz" wrap="square" lIns="91440" tIns="45720" rIns="91440" bIns="45720" anchor="t" anchorCtr="0" upright="1">
                          <a:noAutofit/>
                        </wps:bodyPr>
                      </wps:wsp>
                      <wps:wsp>
                        <wps:cNvPr id="88" name="Text Box 159"/>
                        <wps:cNvSpPr txBox="1">
                          <a:spLocks noChangeArrowheads="1"/>
                        </wps:cNvSpPr>
                        <wps:spPr bwMode="auto">
                          <a:xfrm>
                            <a:off x="6885" y="6625"/>
                            <a:ext cx="108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556E7F" w:rsidRDefault="00A00DD8" w:rsidP="0086132E">
                              <w:pPr>
                                <w:pStyle w:val="PHEbodytextTable"/>
                                <w:rPr>
                                  <w:rStyle w:val="HPABoldtext"/>
                                  <w:b w:val="0"/>
                                  <w:sz w:val="20"/>
                                </w:rPr>
                              </w:pPr>
                              <w:r>
                                <w:t xml:space="preserve"> </w:t>
                              </w:r>
                              <w:r w:rsidRPr="00556E7F">
                                <w:rPr>
                                  <w:rStyle w:val="HPABoldtext"/>
                                  <w:b w:val="0"/>
                                  <w:sz w:val="20"/>
                                </w:rPr>
                                <w:t>Nymph</w:t>
                              </w:r>
                            </w:p>
                          </w:txbxContent>
                        </wps:txbx>
                        <wps:bodyPr rot="0" vert="horz" wrap="square" lIns="91440" tIns="45720" rIns="91440" bIns="45720" anchor="t" anchorCtr="0" upright="1">
                          <a:noAutofit/>
                        </wps:bodyPr>
                      </wps:wsp>
                      <wps:wsp>
                        <wps:cNvPr id="91" name="Text Box 160"/>
                        <wps:cNvSpPr txBox="1">
                          <a:spLocks noChangeArrowheads="1"/>
                        </wps:cNvSpPr>
                        <wps:spPr bwMode="auto">
                          <a:xfrm>
                            <a:off x="3218" y="10281"/>
                            <a:ext cx="5220" cy="5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FB387D" w:rsidRDefault="00A00DD8" w:rsidP="0086132E">
                              <w:pPr>
                                <w:pStyle w:val="PHEbodytextTable"/>
                              </w:pPr>
                              <w:r>
                                <w:t xml:space="preserve"> Male</w:t>
                              </w:r>
                              <w:r>
                                <w:tab/>
                              </w:r>
                              <w:r>
                                <w:tab/>
                              </w:r>
                              <w:r>
                                <w:tab/>
                              </w:r>
                              <w:r>
                                <w:tab/>
                                <w:t xml:space="preserve">                    </w:t>
                              </w:r>
                              <w:r w:rsidRPr="00FB387D">
                                <w:t>Female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3" o:spid="_x0000_s1146" style="position:absolute;left:0;text-align:left;margin-left:24.35pt;margin-top:-3.2pt;width:338.15pt;height:365pt;z-index:251717120;mso-position-horizontal-relative:text;mso-position-vertical-relative:text" coordorigin="2498,3357" coordsize="6098,74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&#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">
                <v:shape id="Picture 154" o:spid="_x0000_s1147" type="#_x0000_t75" alt="Ixohexdors" style="position:absolute;left:6142;top:3357;width:2454;height:31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oyOPCAAAA2wAAAA8AAABkcnMvZG93bnJldi54bWxEj8FqwzAQRO+F/IPYQm+N5BZKcKOEUgjk&#10;kEucllwXaWubWiujVRz376NCocdhZt4w6+0cBjVRkj6yhWppQBG76HtuLXycdo8rUJKRPQ6RycIP&#10;CWw3i7s11j5e+UhTk1tVICw1WuhyHmutxXUUUJZxJC7eV0wBc5Gp1T7htcDDoJ+MedEBey4LHY70&#10;3pH7bi7BwuFiTHWenGnOuEsHEVedPsXah/v57RVUpjn/h//ae29h9Qy/X8oP0Js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KMjjwgAAANsAAAAPAAAAAAAAAAAAAAAAAJ8C&#10;AABkcnMvZG93bnJldi54bWxQSwUGAAAAAAQABAD3AAAAjgMAAAAA&#10;">
                  <v:imagedata r:id="rId114" o:title="Ixohexdors"/>
                </v:shape>
                <v:shape id="Picture 155" o:spid="_x0000_s1148" type="#_x0000_t75" alt="hardlarv" style="position:absolute;left:2678;top:4306;width:2160;height:2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S3aTBAAAA2wAAAA8AAABkcnMvZG93bnJldi54bWxEj82qwjAUhPcXfIdwBHfX1CIi1SiiFF10&#10;4x9uj82xLTYnpYla395cuOBymJlvmPmyM7V4UusqywpGwwgEcW51xYWC0zH9nYJwHlljbZkUvMnB&#10;ctH7mWOi7Yv39Dz4QgQIuwQVlN43iZQuL8mgG9qGOHg32xr0QbaF1C2+AtzUMo6iiTRYcVgosaF1&#10;Sfn98DAKsmybXa7xOU4nMks3XUR0lQ+lBv1uNQPhqfPf8H97pxVMx/D3JfwAufg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S3aTBAAAA2wAAAA8AAAAAAAAAAAAAAAAAnwIA&#10;AGRycy9kb3ducmV2LnhtbFBLBQYAAAAABAAEAPcAAACNAwAAAAA=&#10;">
                  <v:imagedata r:id="rId115" o:title="hardlarv"/>
                </v:shape>
                <v:shape id="Picture 156" o:spid="_x0000_s1149" type="#_x0000_t75" alt="hardmal" style="position:absolute;left:2498;top:7277;width:2487;height:2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iee3DAAAA2wAAAA8AAABkcnMvZG93bnJldi54bWxEj0GLwjAUhO+C/yE8wYus6S6slWoUWXDx&#10;sCBWWTw+mmdbbF5KErX+eyMIHoeZ+YaZLzvTiCs5X1tW8DlOQBAXVtdcKjjs1x9TED4ga2wsk4I7&#10;eVgu+r05ZtreeEfXPJQiQthnqKAKoc2k9EVFBv3YtsTRO1lnMETpSqkd3iLcNPIrSSbSYM1xocKW&#10;fioqzvnFKPjd1Olqi270P3LFlu65DenfUanhoFvNQATqwjv8am+0guk3PL/EHyA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6J57cMAAADbAAAADwAAAAAAAAAAAAAAAACf&#10;AgAAZHJzL2Rvd25yZXYueG1sUEsFBgAAAAAEAAQA9wAAAI8DAAAAAA==&#10;">
                  <v:imagedata r:id="rId116" o:title="hardmal"/>
                </v:shape>
                <v:shape id="Picture 157" o:spid="_x0000_s1150" type="#_x0000_t75" alt="hardfem" style="position:absolute;left:6305;top:7458;width:2291;height:2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IRHLGAAAA2wAAAA8AAABkcnMvZG93bnJldi54bWxEj0FrwkAUhO+C/2F5ghfRjTkEia5SFMVL&#10;KdUi9fbMvmbTZt+G7Kqxv75bKPQ4zMw3zGLV2VrcqPWVYwXTSQKCuHC64lLB23E7noHwAVlj7ZgU&#10;PMjDatnvLTDX7s6vdDuEUkQI+xwVmBCaXEpfGLLoJ64hjt6Hay2GKNtS6hbvEW5rmSZJJi1WHBcM&#10;NrQ2VHwdrlZBssnej4/n0+dOv3z78yWcRiZNlRoOuqc5iEBd+A//tfdawSyD3y/xB8jl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chEcsYAAADbAAAADwAAAAAAAAAAAAAA&#10;AACfAgAAZHJzL2Rvd25yZXYueG1sUEsFBgAAAAAEAAQA9wAAAJIDAAAAAA==&#10;">
                  <v:imagedata r:id="rId117" o:title="hardfem"/>
                </v:shape>
                <v:shape id="Text Box 158" o:spid="_x0000_s1151" type="#_x0000_t202" style="position:absolute;left:3218;top:6625;width:10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L2jsMA&#10;AADbAAAADwAAAGRycy9kb3ducmV2LnhtbESP0WrCQBRE3wX/YbmFvohulJrY1FW00JJXNR9wzV6T&#10;0OzdkF1N8vfdQsHHYWbOMNv9YBrxoM7VlhUsFxEI4sLqmksF+eVrvgHhPLLGxjIpGMnBfjedbDHV&#10;tucTPc6+FAHCLkUFlfdtKqUrKjLoFrYlDt7NdgZ9kF0pdYd9gJtGrqIolgZrDgsVtvRZUfFzvhsF&#10;t6yfrd/767fPk9NbfMQ6udpRqdeX4fABwtPgn+H/dqYVbBL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L2jsMAAADbAAAADwAAAAAAAAAAAAAAAACYAgAAZHJzL2Rv&#10;d25yZXYueG1sUEsFBgAAAAAEAAQA9QAAAIgDAAAAAA==&#10;" stroked="f">
                  <v:textbox>
                    <w:txbxContent>
                      <w:p w:rsidR="00A00DD8" w:rsidRPr="00FB387D" w:rsidRDefault="00A00DD8" w:rsidP="0086132E">
                        <w:pPr>
                          <w:pStyle w:val="PHEbodytextTable"/>
                        </w:pPr>
                        <w:r w:rsidRPr="00FB387D">
                          <w:t>Larva</w:t>
                        </w:r>
                      </w:p>
                    </w:txbxContent>
                  </v:textbox>
                </v:shape>
                <v:shape id="Text Box 159" o:spid="_x0000_s1152" type="#_x0000_t202" style="position:absolute;left:6885;top:6625;width:10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1i/LwA&#10;AADbAAAADwAAAGRycy9kb3ducmV2LnhtbERPSwrCMBDdC94hjOBGNFX8VqOooLj1c4CxGdtiMylN&#10;tPX2ZiG4fLz/atOYQrypcrllBcNBBII4sTrnVMHteujPQTiPrLGwTAo+5GCzbrdWGGtb85neF5+K&#10;EMIuRgWZ92UspUsyMugGtiQO3MNWBn2AVSp1hXUIN4UcRdFUGsw5NGRY0j6j5Hl5GQWPU92bLOr7&#10;0d9m5/F0h/nsbj9KdTvNdgnCU+P/4p/7pBXMw9j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bHWL8vAAAANsAAAAPAAAAAAAAAAAAAAAAAJgCAABkcnMvZG93bnJldi54&#10;bWxQSwUGAAAAAAQABAD1AAAAgQMAAAAA&#10;" stroked="f">
                  <v:textbox>
                    <w:txbxContent>
                      <w:p w:rsidR="00A00DD8" w:rsidRPr="00556E7F" w:rsidRDefault="00A00DD8" w:rsidP="0086132E">
                        <w:pPr>
                          <w:pStyle w:val="PHEbodytextTable"/>
                          <w:rPr>
                            <w:rStyle w:val="HPABoldtext"/>
                            <w:b w:val="0"/>
                            <w:sz w:val="20"/>
                          </w:rPr>
                        </w:pPr>
                        <w:r>
                          <w:t xml:space="preserve"> </w:t>
                        </w:r>
                        <w:r w:rsidRPr="00556E7F">
                          <w:rPr>
                            <w:rStyle w:val="HPABoldtext"/>
                            <w:b w:val="0"/>
                            <w:sz w:val="20"/>
                          </w:rPr>
                          <w:t>Nymph</w:t>
                        </w:r>
                      </w:p>
                    </w:txbxContent>
                  </v:textbox>
                </v:shape>
                <v:shape id="Text Box 160" o:spid="_x0000_s1153" type="#_x0000_t202" style="position:absolute;left:3218;top:10281;width:5220;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dvMMA&#10;AADbAAAADwAAAGRycy9kb3ducmV2LnhtbESP0WrCQBRE34X+w3ILfRHdKDZqmo1ooeKr0Q+4Zq9J&#10;aPZuyK4m/n1XEPo4zMwZJt0MphF36lxtWcFsGoEgLqyuuVRwPv1MViCcR9bYWCYFD3Kwyd5GKSba&#10;9nyke+5LESDsElRQed8mUrqiIoNualvi4F1tZ9AH2ZVSd9gHuGnkPIpiabDmsFBhS98VFb/5zSi4&#10;Hvrx57q/7P15eVzEO6yXF/tQ6uN92H6B8DT4//CrfdAK1jN4fgk/QG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dvMMAAADbAAAADwAAAAAAAAAAAAAAAACYAgAAZHJzL2Rv&#10;d25yZXYueG1sUEsFBgAAAAAEAAQA9QAAAIgDAAAAAA==&#10;" stroked="f">
                  <v:textbox>
                    <w:txbxContent>
                      <w:p w:rsidR="00A00DD8" w:rsidRPr="00FB387D" w:rsidRDefault="00A00DD8" w:rsidP="0086132E">
                        <w:pPr>
                          <w:pStyle w:val="PHEbodytextTable"/>
                        </w:pPr>
                        <w:r>
                          <w:t xml:space="preserve"> Male</w:t>
                        </w:r>
                        <w:r>
                          <w:tab/>
                        </w:r>
                        <w:r>
                          <w:tab/>
                        </w:r>
                        <w:r>
                          <w:tab/>
                        </w:r>
                        <w:r>
                          <w:tab/>
                          <w:t xml:space="preserve">                    </w:t>
                        </w:r>
                        <w:r w:rsidRPr="00FB387D">
                          <w:t>Female</w:t>
                        </w:r>
                      </w:p>
                    </w:txbxContent>
                  </v:textbox>
                </v:shape>
              </v:group>
            </w:pict>
          </mc:Fallback>
        </mc:AlternateContent>
      </w: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r w:rsidRPr="009E105B">
        <w:rPr>
          <w:sz w:val="22"/>
          <w:szCs w:val="22"/>
        </w:rPr>
        <w:t xml:space="preserve">  </w:t>
      </w: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AD42FE" w:rsidRDefault="00AD42FE" w:rsidP="0086132E">
      <w:pPr>
        <w:pStyle w:val="PHEreportsub"/>
      </w:pPr>
    </w:p>
    <w:p w:rsidR="00AD42FE" w:rsidRDefault="00AD42FE" w:rsidP="0086132E">
      <w:pPr>
        <w:pStyle w:val="PHEreportsub"/>
      </w:pPr>
    </w:p>
    <w:p w:rsidR="00AD42FE" w:rsidRDefault="00AD42FE" w:rsidP="0086132E">
      <w:pPr>
        <w:pStyle w:val="PHEreportsub"/>
      </w:pPr>
    </w:p>
    <w:p w:rsidR="00AD42FE" w:rsidRDefault="00AD42FE" w:rsidP="0086132E">
      <w:pPr>
        <w:pStyle w:val="PHEreportsub"/>
      </w:pPr>
    </w:p>
    <w:p w:rsidR="00AD42FE" w:rsidRDefault="00AD42FE" w:rsidP="0086132E">
      <w:pPr>
        <w:pStyle w:val="PHEreportsub"/>
      </w:pPr>
    </w:p>
    <w:p w:rsidR="00AD42FE" w:rsidRDefault="00AD42FE" w:rsidP="0086132E">
      <w:pPr>
        <w:pStyle w:val="PHEreportsub"/>
      </w:pPr>
    </w:p>
    <w:p w:rsidR="00AD42FE" w:rsidRDefault="00AD42FE" w:rsidP="0086132E">
      <w:pPr>
        <w:pStyle w:val="PHEreportsub"/>
      </w:pPr>
    </w:p>
    <w:p w:rsidR="00AD42FE" w:rsidRDefault="00AD42FE" w:rsidP="0086132E">
      <w:pPr>
        <w:pStyle w:val="PHEreportsub"/>
      </w:pPr>
    </w:p>
    <w:p w:rsidR="00AD42FE" w:rsidRDefault="00AD42FE" w:rsidP="0086132E">
      <w:pPr>
        <w:pStyle w:val="PHEreportsub"/>
      </w:pPr>
    </w:p>
    <w:p w:rsidR="00AD42FE" w:rsidRDefault="00AD42FE" w:rsidP="0086132E">
      <w:pPr>
        <w:pStyle w:val="PHEreportsub"/>
      </w:pPr>
    </w:p>
    <w:p w:rsidR="00AD42FE" w:rsidRDefault="00AD42FE" w:rsidP="0086132E">
      <w:pPr>
        <w:pStyle w:val="PHEreportsub"/>
      </w:pPr>
    </w:p>
    <w:p w:rsidR="0086132E" w:rsidRPr="009E105B" w:rsidRDefault="0086132E" w:rsidP="0086132E">
      <w:pPr>
        <w:pStyle w:val="PHEreportsub"/>
      </w:pPr>
      <w:proofErr w:type="spellStart"/>
      <w:r w:rsidRPr="009E105B">
        <w:t>Porose</w:t>
      </w:r>
      <w:proofErr w:type="spellEnd"/>
      <w:r w:rsidRPr="009E105B">
        <w:t xml:space="preserve"> areas</w:t>
      </w:r>
    </w:p>
    <w:p w:rsidR="0086132E" w:rsidRPr="009E105B" w:rsidRDefault="0086132E" w:rsidP="0086132E">
      <w:pPr>
        <w:pStyle w:val="PHEBodytext"/>
        <w:rPr>
          <w:rFonts w:cs="PraxisEF-Light"/>
        </w:rPr>
      </w:pPr>
      <w:r w:rsidRPr="009E105B">
        <w:t xml:space="preserve">Two depressions located on the dorsal surface of the basis from which the females produce secretions to lubricate and protect the egg mass. The </w:t>
      </w:r>
      <w:proofErr w:type="spellStart"/>
      <w:r w:rsidRPr="009E105B">
        <w:t>porose</w:t>
      </w:r>
      <w:proofErr w:type="spellEnd"/>
      <w:r w:rsidRPr="009E105B">
        <w:t xml:space="preserve"> areas can merge to form a single depression in some species of hard ticks.</w:t>
      </w:r>
    </w:p>
    <w:p w:rsidR="0086132E" w:rsidRPr="009E105B" w:rsidRDefault="0086132E" w:rsidP="0086132E">
      <w:pPr>
        <w:ind w:left="709"/>
      </w:pPr>
    </w:p>
    <w:p w:rsidR="0086132E" w:rsidRPr="009E105B" w:rsidRDefault="0086132E" w:rsidP="0086132E">
      <w:pPr>
        <w:ind w:left="709"/>
        <w:rPr>
          <w:b/>
          <w:sz w:val="22"/>
          <w:szCs w:val="22"/>
        </w:rPr>
      </w:pPr>
    </w:p>
    <w:p w:rsidR="0086132E" w:rsidRPr="009E105B" w:rsidRDefault="0086132E" w:rsidP="0086132E">
      <w:pPr>
        <w:rPr>
          <w:b/>
          <w:sz w:val="22"/>
          <w:szCs w:val="22"/>
        </w:rPr>
      </w:pPr>
      <w:r w:rsidRPr="009E105B">
        <w:rPr>
          <w:rStyle w:val="HPAreportHeading3Char"/>
          <w:noProof/>
          <w:lang w:eastAsia="en-GB"/>
        </w:rPr>
        <w:drawing>
          <wp:anchor distT="0" distB="0" distL="114300" distR="114300" simplePos="0" relativeHeight="251718144" behindDoc="0" locked="0" layoutInCell="1" allowOverlap="1" wp14:anchorId="356D14FD" wp14:editId="34CB04E7">
            <wp:simplePos x="0" y="0"/>
            <wp:positionH relativeFrom="column">
              <wp:posOffset>3608705</wp:posOffset>
            </wp:positionH>
            <wp:positionV relativeFrom="paragraph">
              <wp:posOffset>-118110</wp:posOffset>
            </wp:positionV>
            <wp:extent cx="1617345" cy="1827530"/>
            <wp:effectExtent l="19050" t="19050" r="20955" b="20320"/>
            <wp:wrapSquare wrapText="bothSides"/>
            <wp:docPr id="161" name="Picture 161" descr="Rhipicepha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Rhipicephalus"/>
                    <pic:cNvPicPr>
                      <a:picLocks noChangeAspect="1" noChangeArrowheads="1"/>
                    </pic:cNvPicPr>
                  </pic:nvPicPr>
                  <pic:blipFill>
                    <a:blip r:embed="rId118" cstate="print"/>
                    <a:srcRect l="32872" t="18762" r="30334" b="28143"/>
                    <a:stretch>
                      <a:fillRect/>
                    </a:stretch>
                  </pic:blipFill>
                  <pic:spPr bwMode="auto">
                    <a:xfrm>
                      <a:off x="0" y="0"/>
                      <a:ext cx="1617345" cy="1827530"/>
                    </a:xfrm>
                    <a:prstGeom prst="rect">
                      <a:avLst/>
                    </a:prstGeom>
                    <a:noFill/>
                    <a:ln w="9525">
                      <a:solidFill>
                        <a:srgbClr val="000000"/>
                      </a:solidFill>
                      <a:miter lim="800000"/>
                      <a:headEnd/>
                      <a:tailEnd/>
                    </a:ln>
                  </pic:spPr>
                </pic:pic>
              </a:graphicData>
            </a:graphic>
          </wp:anchor>
        </w:drawing>
      </w:r>
    </w:p>
    <w:p w:rsidR="0086132E" w:rsidRPr="009E105B" w:rsidRDefault="0086132E" w:rsidP="0086132E">
      <w:pPr>
        <w:rPr>
          <w:b/>
          <w:sz w:val="22"/>
          <w:szCs w:val="22"/>
        </w:rPr>
      </w:pPr>
    </w:p>
    <w:p w:rsidR="0086132E" w:rsidRPr="009E105B" w:rsidRDefault="0086132E" w:rsidP="0086132E">
      <w:pPr>
        <w:rPr>
          <w:b/>
          <w:sz w:val="22"/>
          <w:szCs w:val="22"/>
        </w:rPr>
      </w:pPr>
      <w:r w:rsidRPr="009E105B">
        <w:rPr>
          <w:b/>
          <w:noProof/>
          <w:sz w:val="22"/>
          <w:szCs w:val="22"/>
        </w:rPr>
        <mc:AlternateContent>
          <mc:Choice Requires="wps">
            <w:drawing>
              <wp:anchor distT="0" distB="0" distL="114300" distR="114300" simplePos="0" relativeHeight="251719168" behindDoc="0" locked="0" layoutInCell="1" allowOverlap="1" wp14:anchorId="6B87E755" wp14:editId="57C2AAC7">
                <wp:simplePos x="0" y="0"/>
                <wp:positionH relativeFrom="column">
                  <wp:posOffset>411480</wp:posOffset>
                </wp:positionH>
                <wp:positionV relativeFrom="paragraph">
                  <wp:posOffset>102870</wp:posOffset>
                </wp:positionV>
                <wp:extent cx="2543175" cy="1160145"/>
                <wp:effectExtent l="0" t="0" r="9525" b="1905"/>
                <wp:wrapNone/>
                <wp:docPr id="78"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1160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837FAA" w:rsidRDefault="00A00DD8" w:rsidP="0086132E">
                            <w:pPr>
                              <w:pStyle w:val="PHEbodytextTable"/>
                              <w:rPr>
                                <w:i/>
                              </w:rPr>
                            </w:pPr>
                            <w:proofErr w:type="spellStart"/>
                            <w:proofErr w:type="gramStart"/>
                            <w:r w:rsidRPr="00837FAA">
                              <w:rPr>
                                <w:i/>
                              </w:rPr>
                              <w:t>Rhipicephalus</w:t>
                            </w:r>
                            <w:proofErr w:type="spellEnd"/>
                            <w:r w:rsidRPr="00837FAA">
                              <w:rPr>
                                <w:i/>
                              </w:rPr>
                              <w:t xml:space="preserve"> </w:t>
                            </w:r>
                            <w:proofErr w:type="spellStart"/>
                            <w:r w:rsidRPr="00837FAA">
                              <w:rPr>
                                <w:i/>
                              </w:rPr>
                              <w:t>pulchellus</w:t>
                            </w:r>
                            <w:proofErr w:type="spellEnd"/>
                            <w:r w:rsidRPr="00837FAA">
                              <w:rPr>
                                <w:i/>
                              </w:rPr>
                              <w:t>.</w:t>
                            </w:r>
                            <w:proofErr w:type="gramEnd"/>
                          </w:p>
                          <w:p w:rsidR="00A00DD8" w:rsidRDefault="00A00DD8" w:rsidP="0086132E">
                            <w:pPr>
                              <w:pStyle w:val="PHEbodytextTable"/>
                            </w:pPr>
                            <w:r w:rsidRPr="00AC0755">
                              <w:t>Photogr</w:t>
                            </w:r>
                            <w:r>
                              <w:t xml:space="preserve">aph of female to illustrate the </w:t>
                            </w:r>
                            <w:proofErr w:type="spellStart"/>
                            <w:r w:rsidRPr="00AC0755">
                              <w:t>porose</w:t>
                            </w:r>
                            <w:proofErr w:type="spellEnd"/>
                            <w:r w:rsidRPr="00AC0755">
                              <w:t xml:space="preserve"> are</w:t>
                            </w:r>
                            <w:r>
                              <w:t xml:space="preserve">as on the basis </w:t>
                            </w:r>
                            <w:proofErr w:type="spellStart"/>
                            <w:r>
                              <w:t>capitulum</w:t>
                            </w:r>
                            <w:proofErr w:type="spellEnd"/>
                            <w:r>
                              <w:t>.</w:t>
                            </w:r>
                          </w:p>
                          <w:p w:rsidR="00A00DD8" w:rsidRPr="004355BE" w:rsidRDefault="00A00DD8" w:rsidP="0086132E">
                            <w:pPr>
                              <w:pStyle w:val="PHEbodytextTable"/>
                              <w:rPr>
                                <w:sz w:val="18"/>
                                <w:szCs w:val="18"/>
                              </w:rPr>
                            </w:pPr>
                            <w:r w:rsidRPr="004355BE">
                              <w:rPr>
                                <w:sz w:val="18"/>
                                <w:szCs w:val="18"/>
                              </w:rPr>
                              <w:t>© LSHTM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 o:spid="_x0000_s1154" type="#_x0000_t202" style="position:absolute;left:0;text-align:left;margin-left:32.4pt;margin-top:8.1pt;width:200.25pt;height:91.3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" stroked="f">
                <v:textbox>
                  <w:txbxContent>
                    <w:p w:rsidR="00A00DD8" w:rsidRPr="00837FAA" w:rsidRDefault="00A00DD8" w:rsidP="0086132E">
                      <w:pPr>
                        <w:pStyle w:val="PHEbodytextTable"/>
                        <w:rPr>
                          <w:i/>
                        </w:rPr>
                      </w:pPr>
                      <w:proofErr w:type="spellStart"/>
                      <w:proofErr w:type="gramStart"/>
                      <w:r w:rsidRPr="00837FAA">
                        <w:rPr>
                          <w:i/>
                        </w:rPr>
                        <w:t>Rhipicephalus</w:t>
                      </w:r>
                      <w:proofErr w:type="spellEnd"/>
                      <w:r w:rsidRPr="00837FAA">
                        <w:rPr>
                          <w:i/>
                        </w:rPr>
                        <w:t xml:space="preserve"> </w:t>
                      </w:r>
                      <w:proofErr w:type="spellStart"/>
                      <w:r w:rsidRPr="00837FAA">
                        <w:rPr>
                          <w:i/>
                        </w:rPr>
                        <w:t>pulchellus</w:t>
                      </w:r>
                      <w:proofErr w:type="spellEnd"/>
                      <w:r w:rsidRPr="00837FAA">
                        <w:rPr>
                          <w:i/>
                        </w:rPr>
                        <w:t>.</w:t>
                      </w:r>
                      <w:proofErr w:type="gramEnd"/>
                    </w:p>
                    <w:p w:rsidR="00A00DD8" w:rsidRDefault="00A00DD8" w:rsidP="0086132E">
                      <w:pPr>
                        <w:pStyle w:val="PHEbodytextTable"/>
                      </w:pPr>
                      <w:r w:rsidRPr="00AC0755">
                        <w:t>Photogr</w:t>
                      </w:r>
                      <w:r>
                        <w:t xml:space="preserve">aph of female to illustrate the </w:t>
                      </w:r>
                      <w:proofErr w:type="spellStart"/>
                      <w:r w:rsidRPr="00AC0755">
                        <w:t>porose</w:t>
                      </w:r>
                      <w:proofErr w:type="spellEnd"/>
                      <w:r w:rsidRPr="00AC0755">
                        <w:t xml:space="preserve"> are</w:t>
                      </w:r>
                      <w:r>
                        <w:t xml:space="preserve">as on the basis </w:t>
                      </w:r>
                      <w:proofErr w:type="spellStart"/>
                      <w:r>
                        <w:t>capitulum</w:t>
                      </w:r>
                      <w:proofErr w:type="spellEnd"/>
                      <w:r>
                        <w:t>.</w:t>
                      </w:r>
                    </w:p>
                    <w:p w:rsidR="00A00DD8" w:rsidRPr="004355BE" w:rsidRDefault="00A00DD8" w:rsidP="0086132E">
                      <w:pPr>
                        <w:pStyle w:val="PHEbodytextTable"/>
                        <w:rPr>
                          <w:sz w:val="18"/>
                          <w:szCs w:val="18"/>
                        </w:rPr>
                      </w:pPr>
                      <w:r w:rsidRPr="004355BE">
                        <w:rPr>
                          <w:sz w:val="18"/>
                          <w:szCs w:val="18"/>
                        </w:rPr>
                        <w:t>© LSHTM</w:t>
                      </w:r>
                    </w:p>
                  </w:txbxContent>
                </v:textbox>
              </v:shape>
            </w:pict>
          </mc:Fallback>
        </mc:AlternateContent>
      </w:r>
    </w:p>
    <w:p w:rsidR="0086132E" w:rsidRPr="009E105B" w:rsidRDefault="0086132E" w:rsidP="0086132E">
      <w:pPr>
        <w:rPr>
          <w:b/>
          <w:sz w:val="22"/>
          <w:szCs w:val="22"/>
        </w:rPr>
      </w:pPr>
    </w:p>
    <w:p w:rsidR="0086132E" w:rsidRPr="009E105B" w:rsidRDefault="0086132E" w:rsidP="0086132E">
      <w:pPr>
        <w:rPr>
          <w:b/>
          <w:sz w:val="22"/>
          <w:szCs w:val="22"/>
        </w:rPr>
      </w:pPr>
    </w:p>
    <w:p w:rsidR="0086132E" w:rsidRPr="009E105B" w:rsidRDefault="0086132E" w:rsidP="0086132E">
      <w:pPr>
        <w:pStyle w:val="HPABodytext"/>
      </w:pPr>
      <w:r w:rsidRPr="009E105B">
        <w:rPr>
          <w:b/>
          <w:noProof/>
        </w:rPr>
        <mc:AlternateContent>
          <mc:Choice Requires="wpg">
            <w:drawing>
              <wp:anchor distT="0" distB="0" distL="114300" distR="114300" simplePos="0" relativeHeight="251720192" behindDoc="0" locked="0" layoutInCell="1" allowOverlap="1" wp14:anchorId="621E7AB8" wp14:editId="4656CA4C">
                <wp:simplePos x="0" y="0"/>
                <wp:positionH relativeFrom="column">
                  <wp:posOffset>3282950</wp:posOffset>
                </wp:positionH>
                <wp:positionV relativeFrom="paragraph">
                  <wp:posOffset>20320</wp:posOffset>
                </wp:positionV>
                <wp:extent cx="1143000" cy="457200"/>
                <wp:effectExtent l="0" t="38100" r="38100" b="19050"/>
                <wp:wrapNone/>
                <wp:docPr id="79"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457200"/>
                          <a:chOff x="6638" y="10783"/>
                          <a:chExt cx="1800" cy="720"/>
                        </a:xfrm>
                      </wpg:grpSpPr>
                      <wps:wsp>
                        <wps:cNvPr id="80" name="Line 164"/>
                        <wps:cNvCnPr/>
                        <wps:spPr bwMode="auto">
                          <a:xfrm flipH="1">
                            <a:off x="6638" y="10783"/>
                            <a:ext cx="1260" cy="720"/>
                          </a:xfrm>
                          <a:prstGeom prst="line">
                            <a:avLst/>
                          </a:prstGeom>
                          <a:noFill/>
                          <a:ln w="12700">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81" name="Line 165"/>
                        <wps:cNvCnPr/>
                        <wps:spPr bwMode="auto">
                          <a:xfrm flipV="1">
                            <a:off x="6638" y="10938"/>
                            <a:ext cx="1800" cy="540"/>
                          </a:xfrm>
                          <a:prstGeom prst="line">
                            <a:avLst/>
                          </a:prstGeom>
                          <a:noFill/>
                          <a:ln w="12700">
                            <a:solidFill>
                              <a:srgbClr val="000000"/>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63" o:spid="_x0000_s1026" style="position:absolute;margin-left:258.5pt;margin-top:1.6pt;width:90pt;height:36pt;z-index:251720192" coordorigin="6638,10783" coordsize="18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">
                <v:line id="Line 164" o:spid="_x0000_s1027" style="position:absolute;flip:x;visibility:visible;mso-wrap-style:square" from="6638,10783" to="7898,11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FsPL4AAADbAAAADwAAAGRycy9kb3ducmV2LnhtbERPy4rCMBTdC/5DuMJsRNNxIVJNiwjC&#10;uJnxhetLc22LzU1NorZ/P1kILg/nvco704gnOV9bVvA9TUAQF1bXXCo4n7aTBQgfkDU2lklBTx7y&#10;bDhYYartiw/0PIZSxBD2KSqoQmhTKX1RkUE/tS1x5K7WGQwRulJqh68Ybho5S5K5NFhzbKiwpU1F&#10;xe34MAr+cHwp3L3387D3ux6b2W9yNkp9jbr1EkSgLnzEb/ePVrCI6+OX+ANk9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I4Ww8vgAAANsAAAAPAAAAAAAAAAAAAAAAAKEC&#10;AABkcnMvZG93bnJldi54bWxQSwUGAAAAAAQABAD5AAAAjAMAAAAA&#10;" strokeweight="1pt">
                  <v:stroke startarrow="open"/>
                </v:line>
                <v:line id="Line 165" o:spid="_x0000_s1028" style="position:absolute;flip:y;visibility:visible;mso-wrap-style:square" from="6638,10938" to="8438,11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Bm8IAAADbAAAADwAAAGRycy9kb3ducmV2LnhtbESPQYvCMBSE7wv+h/AEL4umFRSpRhFF&#10;ED1t9eDx0bxtyzYvJYm2/nsjCHscZuYbZrXpTSMe5HxtWUE6SUAQF1bXXCq4Xg7jBQgfkDU2lknB&#10;kzxs1oOvFWbadvxDjzyUIkLYZ6igCqHNpPRFRQb9xLbE0fu1zmCI0pVSO+wi3DRymiRzabDmuFBh&#10;S7uKir/8bhTc3TY33fx5ntWpyU+3vT1/725KjYb9dgkiUB/+w5/2UStYpPD+En+AX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BBm8IAAADbAAAADwAAAAAAAAAAAAAA&#10;AAChAgAAZHJzL2Rvd25yZXYueG1sUEsFBgAAAAAEAAQA+QAAAJADAAAAAA==&#10;" strokeweight="1pt">
                  <v:stroke endarrow="open"/>
                </v:line>
              </v:group>
            </w:pict>
          </mc:Fallback>
        </mc:AlternateContent>
      </w:r>
    </w:p>
    <w:p w:rsidR="0086132E" w:rsidRPr="009E105B" w:rsidRDefault="0086132E" w:rsidP="0086132E">
      <w:pPr>
        <w:pStyle w:val="HPABodytext"/>
      </w:pPr>
    </w:p>
    <w:p w:rsidR="0086132E" w:rsidRPr="009E105B" w:rsidRDefault="0086132E" w:rsidP="0086132E">
      <w:pPr>
        <w:pStyle w:val="HPABodytext"/>
      </w:pPr>
    </w:p>
    <w:p w:rsidR="0086132E" w:rsidRPr="009E105B" w:rsidRDefault="0086132E" w:rsidP="0086132E">
      <w:pPr>
        <w:pStyle w:val="HPABodytext"/>
      </w:pPr>
    </w:p>
    <w:p w:rsidR="0086132E" w:rsidRPr="009E105B" w:rsidRDefault="0086132E" w:rsidP="0086132E">
      <w:pPr>
        <w:pStyle w:val="PHEBodytext"/>
      </w:pPr>
    </w:p>
    <w:p w:rsidR="0086132E" w:rsidRDefault="0086132E" w:rsidP="0086132E">
      <w:pPr>
        <w:pStyle w:val="PHEBodytext"/>
        <w:rPr>
          <w:i/>
        </w:rPr>
      </w:pPr>
      <w:r w:rsidRPr="009E105B">
        <w:t xml:space="preserve">Of all the tick specimens that are referred for identification the hard tick </w:t>
      </w:r>
      <w:proofErr w:type="spellStart"/>
      <w:r w:rsidRPr="009E105B">
        <w:rPr>
          <w:i/>
        </w:rPr>
        <w:t>Ixodes</w:t>
      </w:r>
      <w:proofErr w:type="spellEnd"/>
      <w:r w:rsidRPr="009E105B">
        <w:rPr>
          <w:i/>
        </w:rPr>
        <w:t xml:space="preserve"> </w:t>
      </w:r>
      <w:proofErr w:type="spellStart"/>
      <w:r w:rsidRPr="009E105B">
        <w:rPr>
          <w:i/>
        </w:rPr>
        <w:t>ricinus</w:t>
      </w:r>
      <w:proofErr w:type="spellEnd"/>
      <w:r w:rsidRPr="009E105B">
        <w:t xml:space="preserve"> is the most common. On the following pages are descriptions of all the life stages of </w:t>
      </w:r>
      <w:r w:rsidR="006722CC">
        <w:br w:type="textWrapping" w:clear="all"/>
      </w:r>
      <w:r w:rsidRPr="009E105B">
        <w:rPr>
          <w:i/>
        </w:rPr>
        <w:t xml:space="preserve">Ix. </w:t>
      </w:r>
      <w:proofErr w:type="spellStart"/>
      <w:proofErr w:type="gramStart"/>
      <w:r w:rsidRPr="009E105B">
        <w:rPr>
          <w:i/>
        </w:rPr>
        <w:t>ricinus</w:t>
      </w:r>
      <w:proofErr w:type="spellEnd"/>
      <w:proofErr w:type="gramEnd"/>
      <w:r w:rsidRPr="009E105B">
        <w:t xml:space="preserve"> and of </w:t>
      </w:r>
      <w:r w:rsidRPr="009E105B">
        <w:rPr>
          <w:i/>
        </w:rPr>
        <w:t>Ix</w:t>
      </w:r>
      <w:r w:rsidRPr="009E105B">
        <w:t xml:space="preserve">. </w:t>
      </w:r>
      <w:proofErr w:type="spellStart"/>
      <w:proofErr w:type="gramStart"/>
      <w:r w:rsidRPr="009E105B">
        <w:rPr>
          <w:i/>
        </w:rPr>
        <w:t>hexagonus</w:t>
      </w:r>
      <w:proofErr w:type="spellEnd"/>
      <w:proofErr w:type="gramEnd"/>
      <w:r w:rsidRPr="009E105B">
        <w:rPr>
          <w:i/>
        </w:rPr>
        <w:t xml:space="preserve"> </w:t>
      </w:r>
      <w:r w:rsidRPr="009E105B">
        <w:t>(another commonly referred species) for your information</w:t>
      </w:r>
      <w:r w:rsidRPr="009E105B">
        <w:rPr>
          <w:i/>
        </w:rPr>
        <w:t>.</w:t>
      </w:r>
    </w:p>
    <w:p w:rsidR="006722CC" w:rsidRPr="009E105B" w:rsidRDefault="006722CC" w:rsidP="0086132E">
      <w:pPr>
        <w:pStyle w:val="PHEBodytext"/>
      </w:pPr>
    </w:p>
    <w:p w:rsidR="0086132E" w:rsidRPr="009E105B" w:rsidRDefault="0086132E" w:rsidP="006722CC">
      <w:pPr>
        <w:pStyle w:val="PHEreportHeading2BlueHighlight"/>
        <w:ind w:left="709" w:hanging="709"/>
      </w:pPr>
      <w:bookmarkStart w:id="41" w:name="_Toc278367464"/>
      <w:proofErr w:type="spellStart"/>
      <w:r w:rsidRPr="009E105B">
        <w:rPr>
          <w:i/>
        </w:rPr>
        <w:lastRenderedPageBreak/>
        <w:t>Ixodes</w:t>
      </w:r>
      <w:proofErr w:type="spellEnd"/>
      <w:r w:rsidRPr="009E105B">
        <w:rPr>
          <w:i/>
        </w:rPr>
        <w:t xml:space="preserve"> </w:t>
      </w:r>
      <w:proofErr w:type="spellStart"/>
      <w:r w:rsidRPr="009E105B">
        <w:rPr>
          <w:i/>
        </w:rPr>
        <w:t>ricinus</w:t>
      </w:r>
      <w:proofErr w:type="spellEnd"/>
      <w:r w:rsidRPr="009E105B">
        <w:rPr>
          <w:i/>
        </w:rPr>
        <w:t xml:space="preserve"> </w:t>
      </w:r>
      <w:r w:rsidRPr="009E105B">
        <w:t>(</w:t>
      </w:r>
      <w:r w:rsidR="006722CC" w:rsidRPr="009E105B">
        <w:t>common sheep tick, castor bean tick or wood tick</w:t>
      </w:r>
      <w:r w:rsidRPr="009E105B">
        <w:t>)</w:t>
      </w:r>
      <w:bookmarkEnd w:id="41"/>
      <w:r w:rsidR="00A00DD8">
        <w:fldChar w:fldCharType="begin" w:fldLock="1"/>
      </w:r>
      <w:r w:rsidR="00A00DD8">
        <w:instrText xml:space="preserve"> ADDIN EN.CITE &lt;EndNote&gt;&lt;Cite&gt;&lt;Author&gt;Arthur&lt;/Author&gt;&lt;Year&gt;1963&lt;/Year&gt;&lt;RecNum&gt;8&lt;/RecNum&gt;&lt;DisplayText&gt;&lt;style face="superscript"&gt;10&lt;/style&gt;&lt;/DisplayText&gt;&lt;record&gt;&lt;rec-number&gt;8&lt;/rec-number&gt;&lt;foreign-keys&gt;&lt;key app="EN" db-id="ed0x2s95wv9perestasx5fxm0rpvzfsa2p2p" timestamp="1530096756"&gt;8&lt;/key&gt;&lt;/foreign-keys&gt;&lt;ref-type name="Book Section"&gt;5&lt;/ref-type&gt;&lt;contributors&gt;&lt;authors&gt;&lt;author&gt;Arthur,D.R.,&lt;/author&gt;&lt;/authors&gt;&lt;/contributors&gt;&lt;titles&gt;&lt;title&gt;British ticks&lt;/title&gt;&lt;/titles&gt;&lt;pages&gt;33-65&lt;/pages&gt;&lt;reprint-edition&gt;Not in File&lt;/reprint-edition&gt;&lt;keywords&gt;&lt;keyword&gt;G 9&lt;/keyword&gt;&lt;keyword&gt;Ticks&lt;/keyword&gt;&lt;/keywords&gt;&lt;dates&gt;&lt;year&gt;1963&lt;/year&gt;&lt;pub-dates&gt;&lt;date&gt;1963&lt;/date&gt;&lt;/pub-dates&gt;&lt;/dates&gt;&lt;pub-location&gt;London&lt;/pub-location&gt;&lt;publisher&gt;Butterworths&lt;/publisher&gt;&lt;label&gt;3228&lt;/label&gt;&lt;urls&gt;&lt;/urls&gt;&lt;/record&gt;&lt;/Cite&gt;&lt;/EndNote&gt;</w:instrText>
      </w:r>
      <w:r w:rsidR="00A00DD8">
        <w:fldChar w:fldCharType="separate"/>
      </w:r>
      <w:r w:rsidR="00A00DD8" w:rsidRPr="00A00DD8">
        <w:rPr>
          <w:noProof/>
          <w:vertAlign w:val="superscript"/>
        </w:rPr>
        <w:t>10</w:t>
      </w:r>
      <w:r w:rsidR="00A00DD8">
        <w:fldChar w:fldCharType="end"/>
      </w:r>
    </w:p>
    <w:p w:rsidR="0086132E" w:rsidRPr="009E105B" w:rsidRDefault="0086132E" w:rsidP="0086132E">
      <w:pPr>
        <w:pStyle w:val="PHEBodytext"/>
        <w:rPr>
          <w:sz w:val="22"/>
        </w:rPr>
      </w:pPr>
      <w:r w:rsidRPr="009E105B">
        <w:t xml:space="preserve">This tick is distributed throughout North-West Europe and most of the western </w:t>
      </w:r>
      <w:proofErr w:type="gramStart"/>
      <w:r w:rsidRPr="009E105B">
        <w:t>Palaearctic,</w:t>
      </w:r>
      <w:proofErr w:type="gramEnd"/>
      <w:r w:rsidRPr="009E105B">
        <w:t xml:space="preserve"> it is most abundant in the sheep pastures of the British Isles</w:t>
      </w:r>
      <w:r w:rsidRPr="009E105B">
        <w:rPr>
          <w:sz w:val="22"/>
        </w:rPr>
        <w:t>.</w:t>
      </w:r>
    </w:p>
    <w:p w:rsidR="0086132E" w:rsidRPr="009E105B" w:rsidRDefault="0086132E" w:rsidP="0086132E">
      <w:pPr>
        <w:pStyle w:val="PHEreportsub"/>
        <w:rPr>
          <w:sz w:val="22"/>
        </w:rPr>
      </w:pPr>
      <w:r w:rsidRPr="009E105B">
        <w:t>Description</w:t>
      </w:r>
    </w:p>
    <w:p w:rsidR="0086132E" w:rsidRPr="009E105B" w:rsidRDefault="0086132E" w:rsidP="0086132E">
      <w:pPr>
        <w:pStyle w:val="PHEBodytext"/>
      </w:pPr>
      <w:r w:rsidRPr="009E105B">
        <w:t xml:space="preserve">A brief description is given for all life stages but the nymph and the adult female are most commonly sent for identification. Please refer to P. </w:t>
      </w:r>
      <w:proofErr w:type="spellStart"/>
      <w:r w:rsidRPr="009E105B">
        <w:t>Hillyard</w:t>
      </w:r>
      <w:proofErr w:type="spellEnd"/>
      <w:r w:rsidRPr="009E105B">
        <w:t xml:space="preserve"> (</w:t>
      </w:r>
      <w:proofErr w:type="spellStart"/>
      <w:r w:rsidRPr="009E105B">
        <w:t>pg</w:t>
      </w:r>
      <w:proofErr w:type="spellEnd"/>
      <w:r w:rsidRPr="009E105B">
        <w:t xml:space="preserve"> 74-76) for illustration of the structures listed below</w:t>
      </w:r>
      <w:r w:rsidR="00A00DD8">
        <w:fldChar w:fldCharType="begin" w:fldLock="1"/>
      </w:r>
      <w:r w:rsidR="00A00DD8">
        <w:instrText xml:space="preserve"> ADDIN EN.CITE &lt;EndNote&gt;&lt;Cite ExcludeAuth="1"&gt;&lt;Year&gt;1996&lt;/Year&gt;&lt;RecNum&gt;7&lt;/RecNum&gt;&lt;DisplayText&gt;&lt;style face="superscript"&gt;11&lt;/style&gt;&lt;/DisplayText&gt;&lt;record&gt;&lt;rec-number&gt;7&lt;/rec-number&gt;&lt;foreign-keys&gt;&lt;key app="EN" db-id="ed0x2s95wv9perestasx5fxm0rpvzfsa2p2p" timestamp="1530096756"&gt;7&lt;/key&gt;&lt;/foreign-keys&gt;&lt;ref-type name="Book"&gt;6&lt;/ref-type&gt;&lt;contributors&gt;&lt;tertiary-authors&gt;&lt;author&gt;Hillyard,P.D.&lt;/author&gt;&lt;author&gt;Barnes,R.S.K.&lt;/author&gt;&lt;author&gt;Crothers,J.H.&lt;/author&gt;&lt;/tertiary-authors&gt;&lt;/contributors&gt;&lt;titles&gt;&lt;title&gt;Ticks of North-west Europe (Synopses of the British Faunas)&lt;/title&gt;&lt;/titles&gt;&lt;reprint-edition&gt;Not in File&lt;/reprint-edition&gt;&lt;keywords&gt;&lt;keyword&gt;Europe&lt;/keyword&gt;&lt;keyword&gt;G 9&lt;/keyword&gt;&lt;keyword&gt;Ticks&lt;/keyword&gt;&lt;/keywords&gt;&lt;dates&gt;&lt;year&gt;1996&lt;/year&gt;&lt;pub-dates&gt;&lt;date&gt;1996&lt;/date&gt;&lt;/pub-dates&gt;&lt;/dates&gt;&lt;publisher&gt;Backhuys Publishers&lt;/publisher&gt;&lt;label&gt;2841&lt;/label&gt;&lt;urls&gt;&lt;/urls&gt;&lt;/record&gt;&lt;/Cite&gt;&lt;/EndNote&gt;</w:instrText>
      </w:r>
      <w:r w:rsidR="00A00DD8">
        <w:fldChar w:fldCharType="separate"/>
      </w:r>
      <w:r w:rsidR="00A00DD8" w:rsidRPr="00A00DD8">
        <w:rPr>
          <w:noProof/>
          <w:vertAlign w:val="superscript"/>
        </w:rPr>
        <w:t>11</w:t>
      </w:r>
      <w:r w:rsidR="00A00DD8">
        <w:fldChar w:fldCharType="end"/>
      </w:r>
      <w:r w:rsidRPr="009E105B">
        <w:t xml:space="preserve">. </w:t>
      </w:r>
      <w:r w:rsidRPr="009E105B">
        <w:rPr>
          <w:szCs w:val="22"/>
        </w:rPr>
        <w:t>The description of the larva is taken from Arthur</w:t>
      </w:r>
      <w:r w:rsidR="00A00DD8">
        <w:rPr>
          <w:szCs w:val="22"/>
        </w:rPr>
        <w:fldChar w:fldCharType="begin" w:fldLock="1"/>
      </w:r>
      <w:r w:rsidR="00A00DD8">
        <w:rPr>
          <w:szCs w:val="22"/>
        </w:rPr>
        <w:instrText xml:space="preserve"> ADDIN EN.CITE &lt;EndNote&gt;&lt;Cite&gt;&lt;Author&gt;Arthur&lt;/Author&gt;&lt;Year&gt;1963&lt;/Year&gt;&lt;RecNum&gt;8&lt;/RecNum&gt;&lt;DisplayText&gt;&lt;style face="superscript"&gt;10&lt;/style&gt;&lt;/DisplayText&gt;&lt;record&gt;&lt;rec-number&gt;8&lt;/rec-number&gt;&lt;foreign-keys&gt;&lt;key app="EN" db-id="ed0x2s95wv9perestasx5fxm0rpvzfsa2p2p" timestamp="1530096756"&gt;8&lt;/key&gt;&lt;/foreign-keys&gt;&lt;ref-type name="Book Section"&gt;5&lt;/ref-type&gt;&lt;contributors&gt;&lt;authors&gt;&lt;author&gt;Arthur,D.R.,&lt;/author&gt;&lt;/authors&gt;&lt;/contributors&gt;&lt;titles&gt;&lt;title&gt;British ticks&lt;/title&gt;&lt;/titles&gt;&lt;pages&gt;33-65&lt;/pages&gt;&lt;reprint-edition&gt;Not in File&lt;/reprint-edition&gt;&lt;keywords&gt;&lt;keyword&gt;G 9&lt;/keyword&gt;&lt;keyword&gt;Ticks&lt;/keyword&gt;&lt;/keywords&gt;&lt;dates&gt;&lt;year&gt;1963&lt;/year&gt;&lt;pub-dates&gt;&lt;date&gt;1963&lt;/date&gt;&lt;/pub-dates&gt;&lt;/dates&gt;&lt;pub-location&gt;London&lt;/pub-location&gt;&lt;publisher&gt;Butterworths&lt;/publisher&gt;&lt;label&gt;3228&lt;/label&gt;&lt;urls&gt;&lt;/urls&gt;&lt;/record&gt;&lt;/Cite&gt;&lt;/EndNote&gt;</w:instrText>
      </w:r>
      <w:r w:rsidR="00A00DD8">
        <w:rPr>
          <w:szCs w:val="22"/>
        </w:rPr>
        <w:fldChar w:fldCharType="separate"/>
      </w:r>
      <w:r w:rsidR="00A00DD8" w:rsidRPr="00A00DD8">
        <w:rPr>
          <w:noProof/>
          <w:szCs w:val="22"/>
          <w:vertAlign w:val="superscript"/>
        </w:rPr>
        <w:t>10</w:t>
      </w:r>
      <w:r w:rsidR="00A00DD8">
        <w:rPr>
          <w:szCs w:val="22"/>
        </w:rPr>
        <w:fldChar w:fldCharType="end"/>
      </w:r>
      <w:r w:rsidRPr="009E105B">
        <w:rPr>
          <w:szCs w:val="22"/>
        </w:rPr>
        <w:t>.</w:t>
      </w:r>
    </w:p>
    <w:p w:rsidR="0086132E" w:rsidRPr="009E105B" w:rsidRDefault="0086132E" w:rsidP="0086132E">
      <w:pPr>
        <w:pStyle w:val="PHEreportsub"/>
      </w:pPr>
      <w:r w:rsidRPr="009E105B">
        <w:t>Larva</w:t>
      </w:r>
    </w:p>
    <w:p w:rsidR="0086132E" w:rsidRPr="009E105B" w:rsidRDefault="0086132E" w:rsidP="0086132E">
      <w:pPr>
        <w:pStyle w:val="PHEBodytext"/>
      </w:pPr>
      <w:proofErr w:type="gramStart"/>
      <w:r w:rsidRPr="009E105B">
        <w:t>Length of unfed larva a</w:t>
      </w:r>
      <w:r>
        <w:t>pproximately 1</w:t>
      </w:r>
      <w:r w:rsidRPr="009E105B">
        <w:t>mm.</w:t>
      </w:r>
      <w:proofErr w:type="gramEnd"/>
      <w:r w:rsidRPr="009E105B">
        <w:t xml:space="preserve"> The larval stage has only 3 pairs of legs and the </w:t>
      </w:r>
      <w:proofErr w:type="spellStart"/>
      <w:r w:rsidRPr="009E105B">
        <w:t>scutum</w:t>
      </w:r>
      <w:proofErr w:type="spellEnd"/>
      <w:r w:rsidRPr="009E105B">
        <w:t xml:space="preserve"> only partially covers dorsal surface of body. The palps (segments 2 and 3) are longer than the width of the basis </w:t>
      </w:r>
      <w:proofErr w:type="spellStart"/>
      <w:r w:rsidRPr="009E105B">
        <w:t>capituli</w:t>
      </w:r>
      <w:proofErr w:type="spellEnd"/>
      <w:r w:rsidRPr="009E105B">
        <w:t xml:space="preserve">. The </w:t>
      </w:r>
      <w:proofErr w:type="spellStart"/>
      <w:r w:rsidRPr="009E105B">
        <w:t>denticles</w:t>
      </w:r>
      <w:proofErr w:type="spellEnd"/>
      <w:r w:rsidRPr="009E105B">
        <w:t xml:space="preserve"> on the </w:t>
      </w:r>
      <w:proofErr w:type="spellStart"/>
      <w:r w:rsidRPr="009E105B">
        <w:t>hypostome</w:t>
      </w:r>
      <w:proofErr w:type="spellEnd"/>
      <w:r w:rsidRPr="009E105B">
        <w:t xml:space="preserve"> are arranged in two or three rows of 3/3 distally, then six or seven of 2/2. The </w:t>
      </w:r>
      <w:proofErr w:type="spellStart"/>
      <w:r w:rsidRPr="009E105B">
        <w:t>auriculae</w:t>
      </w:r>
      <w:proofErr w:type="spellEnd"/>
      <w:r w:rsidRPr="009E105B">
        <w:t xml:space="preserve"> (structures on the ventral surface of the basis) appear as distinct projections. The </w:t>
      </w:r>
      <w:proofErr w:type="spellStart"/>
      <w:r w:rsidRPr="009E105B">
        <w:t>scutum</w:t>
      </w:r>
      <w:proofErr w:type="spellEnd"/>
      <w:r w:rsidRPr="009E105B">
        <w:t xml:space="preserve"> is wider than long and roughly hexagonal in shape. Coxae 1 to 3 </w:t>
      </w:r>
      <w:r>
        <w:t>have</w:t>
      </w:r>
      <w:r w:rsidRPr="009E105B">
        <w:t xml:space="preserve"> distinct external spurs and coxa 1 has a small internal spur.</w:t>
      </w:r>
    </w:p>
    <w:p w:rsidR="0086132E" w:rsidRPr="009E105B" w:rsidRDefault="0086132E" w:rsidP="0086132E">
      <w:pPr>
        <w:pStyle w:val="PHEreportsub"/>
      </w:pPr>
      <w:r w:rsidRPr="009E105B">
        <w:t>Nymph</w:t>
      </w:r>
      <w:r w:rsidR="00A00DD8">
        <w:fldChar w:fldCharType="begin" w:fldLock="1"/>
      </w:r>
      <w:r w:rsidR="00A00DD8">
        <w:instrText xml:space="preserve"> ADDIN EN.CITE &lt;EndNote&gt;&lt;Cite ExcludeAuth="1"&gt;&lt;Year&gt;1996&lt;/Year&gt;&lt;RecNum&gt;7&lt;/RecNum&gt;&lt;DisplayText&gt;&lt;style face="superscript"&gt;11&lt;/style&gt;&lt;/DisplayText&gt;&lt;record&gt;&lt;rec-number&gt;7&lt;/rec-number&gt;&lt;foreign-keys&gt;&lt;key app="EN" db-id="ed0x2s95wv9perestasx5fxm0rpvzfsa2p2p" timestamp="1530096756"&gt;7&lt;/key&gt;&lt;/foreign-keys&gt;&lt;ref-type name="Book"&gt;6&lt;/ref-type&gt;&lt;contributors&gt;&lt;tertiary-authors&gt;&lt;author&gt;Hillyard,P.D.&lt;/author&gt;&lt;author&gt;Barnes,R.S.K.&lt;/author&gt;&lt;author&gt;Crothers,J.H.&lt;/author&gt;&lt;/tertiary-authors&gt;&lt;/contributors&gt;&lt;titles&gt;&lt;title&gt;Ticks of North-west Europe (Synopses of the British Faunas)&lt;/title&gt;&lt;/titles&gt;&lt;reprint-edition&gt;Not in File&lt;/reprint-edition&gt;&lt;keywords&gt;&lt;keyword&gt;Europe&lt;/keyword&gt;&lt;keyword&gt;G 9&lt;/keyword&gt;&lt;keyword&gt;Ticks&lt;/keyword&gt;&lt;/keywords&gt;&lt;dates&gt;&lt;year&gt;1996&lt;/year&gt;&lt;pub-dates&gt;&lt;date&gt;1996&lt;/date&gt;&lt;/pub-dates&gt;&lt;/dates&gt;&lt;publisher&gt;Backhuys Publishers&lt;/publisher&gt;&lt;label&gt;2841&lt;/label&gt;&lt;urls&gt;&lt;/urls&gt;&lt;/record&gt;&lt;/Cite&gt;&lt;/EndNote&gt;</w:instrText>
      </w:r>
      <w:r w:rsidR="00A00DD8">
        <w:fldChar w:fldCharType="separate"/>
      </w:r>
      <w:r w:rsidR="00A00DD8" w:rsidRPr="00A00DD8">
        <w:rPr>
          <w:noProof/>
          <w:vertAlign w:val="superscript"/>
        </w:rPr>
        <w:t>11</w:t>
      </w:r>
      <w:r w:rsidR="00A00DD8">
        <w:fldChar w:fldCharType="end"/>
      </w:r>
    </w:p>
    <w:p w:rsidR="0086132E" w:rsidRDefault="0086132E" w:rsidP="0086132E">
      <w:pPr>
        <w:pStyle w:val="PHEBodytext"/>
      </w:pPr>
      <w:proofErr w:type="gramStart"/>
      <w:r w:rsidRPr="009E105B">
        <w:t>Length of unfed nymph 1.3–1.5mm.</w:t>
      </w:r>
      <w:proofErr w:type="gramEnd"/>
      <w:r w:rsidRPr="009E105B">
        <w:t xml:space="preserve"> The nymph has four pairs of legs, the </w:t>
      </w:r>
      <w:proofErr w:type="spellStart"/>
      <w:r w:rsidRPr="009E105B">
        <w:t>scutum</w:t>
      </w:r>
      <w:proofErr w:type="spellEnd"/>
      <w:r w:rsidRPr="009E105B">
        <w:t xml:space="preserve"> only partially covers dorsal surface of body and there is no genital pore on the ventral surface. The palps (segments 2 and 3) are longer than the width of the basis </w:t>
      </w:r>
      <w:proofErr w:type="spellStart"/>
      <w:r w:rsidRPr="009E105B">
        <w:t>capituli</w:t>
      </w:r>
      <w:proofErr w:type="spellEnd"/>
      <w:r w:rsidRPr="009E105B">
        <w:t xml:space="preserve">. The </w:t>
      </w:r>
      <w:proofErr w:type="spellStart"/>
      <w:r w:rsidRPr="009E105B">
        <w:t>scutum</w:t>
      </w:r>
      <w:proofErr w:type="spellEnd"/>
      <w:r w:rsidRPr="009E105B">
        <w:t xml:space="preserve"> is almost circular in shape, the </w:t>
      </w:r>
      <w:proofErr w:type="spellStart"/>
      <w:r w:rsidRPr="009E105B">
        <w:t>auriculae</w:t>
      </w:r>
      <w:proofErr w:type="spellEnd"/>
      <w:r w:rsidRPr="009E105B">
        <w:t xml:space="preserve"> (structures on the ventral surface of the basis) resemble divergent triangles, and coxa 1 (the first segment of the first leg) has an internal spur (pointed outgrowth on coxa) longer than the external spur.</w:t>
      </w: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735693" w:rsidP="0086132E">
      <w:pPr>
        <w:rPr>
          <w:sz w:val="22"/>
          <w:szCs w:val="22"/>
        </w:rPr>
      </w:pPr>
      <w:r w:rsidRPr="009E105B">
        <w:rPr>
          <w:noProof/>
          <w:sz w:val="22"/>
          <w:szCs w:val="22"/>
        </w:rPr>
        <w:drawing>
          <wp:anchor distT="0" distB="0" distL="114300" distR="114300" simplePos="0" relativeHeight="251723264" behindDoc="1" locked="0" layoutInCell="1" allowOverlap="1" wp14:anchorId="0A9B9D34" wp14:editId="0EEA9455">
            <wp:simplePos x="0" y="0"/>
            <wp:positionH relativeFrom="column">
              <wp:posOffset>372110</wp:posOffset>
            </wp:positionH>
            <wp:positionV relativeFrom="paragraph">
              <wp:posOffset>-317500</wp:posOffset>
            </wp:positionV>
            <wp:extent cx="1437640" cy="2051050"/>
            <wp:effectExtent l="0" t="0" r="0" b="6350"/>
            <wp:wrapTight wrapText="bothSides">
              <wp:wrapPolygon edited="0">
                <wp:start x="0" y="0"/>
                <wp:lineTo x="0" y="21466"/>
                <wp:lineTo x="21180" y="21466"/>
                <wp:lineTo x="21180" y="0"/>
                <wp:lineTo x="0" y="0"/>
              </wp:wrapPolygon>
            </wp:wrapTight>
            <wp:docPr id="145" name="Picture 145" descr="Ixoricd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xoricdors"/>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37640" cy="2051050"/>
                    </a:xfrm>
                    <a:prstGeom prst="rect">
                      <a:avLst/>
                    </a:prstGeom>
                    <a:noFill/>
                  </pic:spPr>
                </pic:pic>
              </a:graphicData>
            </a:graphic>
          </wp:anchor>
        </w:drawing>
      </w:r>
      <w:r w:rsidR="00D3543D" w:rsidRPr="009E105B">
        <w:rPr>
          <w:noProof/>
          <w:sz w:val="22"/>
          <w:szCs w:val="22"/>
        </w:rPr>
        <w:drawing>
          <wp:anchor distT="0" distB="0" distL="114300" distR="114300" simplePos="0" relativeHeight="251722240" behindDoc="0" locked="0" layoutInCell="1" allowOverlap="1" wp14:anchorId="58493C72" wp14:editId="0CA0CAC4">
            <wp:simplePos x="0" y="0"/>
            <wp:positionH relativeFrom="column">
              <wp:posOffset>3406140</wp:posOffset>
            </wp:positionH>
            <wp:positionV relativeFrom="paragraph">
              <wp:posOffset>-315595</wp:posOffset>
            </wp:positionV>
            <wp:extent cx="1551940" cy="1934210"/>
            <wp:effectExtent l="0" t="0" r="0" b="8890"/>
            <wp:wrapNone/>
            <wp:docPr id="144" name="Picture 144" descr="Ixoric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xoricven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51940" cy="1934210"/>
                    </a:xfrm>
                    <a:prstGeom prst="rect">
                      <a:avLst/>
                    </a:prstGeom>
                    <a:noFill/>
                  </pic:spPr>
                </pic:pic>
              </a:graphicData>
            </a:graphic>
          </wp:anchor>
        </w:drawing>
      </w: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654EA1" w:rsidP="0086132E">
      <w:pPr>
        <w:rPr>
          <w:sz w:val="22"/>
          <w:szCs w:val="22"/>
        </w:rPr>
      </w:pPr>
      <w:r w:rsidRPr="009E105B">
        <w:rPr>
          <w:noProof/>
          <w:sz w:val="22"/>
          <w:szCs w:val="22"/>
        </w:rPr>
        <mc:AlternateContent>
          <mc:Choice Requires="wps">
            <w:drawing>
              <wp:anchor distT="0" distB="0" distL="114300" distR="114300" simplePos="0" relativeHeight="251725312" behindDoc="0" locked="0" layoutInCell="1" allowOverlap="1" wp14:anchorId="0F8F8385" wp14:editId="0FB52F48">
                <wp:simplePos x="0" y="0"/>
                <wp:positionH relativeFrom="column">
                  <wp:posOffset>3272155</wp:posOffset>
                </wp:positionH>
                <wp:positionV relativeFrom="paragraph">
                  <wp:posOffset>18415</wp:posOffset>
                </wp:positionV>
                <wp:extent cx="1835785" cy="934085"/>
                <wp:effectExtent l="0" t="0" r="0" b="0"/>
                <wp:wrapNone/>
                <wp:docPr id="77"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9340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proofErr w:type="gramStart"/>
                            <w:r>
                              <w:t xml:space="preserve">Diagram of ventral surface of </w:t>
                            </w:r>
                            <w:proofErr w:type="spellStart"/>
                            <w:r>
                              <w:rPr>
                                <w:i/>
                              </w:rPr>
                              <w:t>Ixodes</w:t>
                            </w:r>
                            <w:proofErr w:type="spellEnd"/>
                            <w:r>
                              <w:rPr>
                                <w:i/>
                              </w:rPr>
                              <w:t xml:space="preserve"> </w:t>
                            </w:r>
                            <w:proofErr w:type="spellStart"/>
                            <w:r>
                              <w:rPr>
                                <w:i/>
                              </w:rPr>
                              <w:t>ricinus</w:t>
                            </w:r>
                            <w:proofErr w:type="spellEnd"/>
                            <w:r>
                              <w:t xml:space="preserve"> nymph.</w:t>
                            </w:r>
                            <w:proofErr w:type="gramEnd"/>
                          </w:p>
                          <w:p w:rsidR="00A00DD8" w:rsidRPr="002B1231" w:rsidRDefault="00A00DD8" w:rsidP="0086132E">
                            <w:pPr>
                              <w:pStyle w:val="PHEbodytextTable"/>
                              <w:rPr>
                                <w:sz w:val="16"/>
                                <w:szCs w:val="16"/>
                              </w:rPr>
                            </w:pPr>
                            <w:proofErr w:type="gramStart"/>
                            <w:r>
                              <w:rPr>
                                <w:sz w:val="16"/>
                                <w:szCs w:val="16"/>
                              </w:rPr>
                              <w:t xml:space="preserve">(Illustration by C. </w:t>
                            </w:r>
                            <w:proofErr w:type="spellStart"/>
                            <w:r>
                              <w:rPr>
                                <w:sz w:val="16"/>
                                <w:szCs w:val="16"/>
                              </w:rPr>
                              <w:t>Whitehorn</w:t>
                            </w:r>
                            <w:proofErr w:type="spellEnd"/>
                            <w:r>
                              <w:rPr>
                                <w:sz w:val="16"/>
                                <w:szCs w:val="16"/>
                              </w:rPr>
                              <w:t>).</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7" o:spid="_x0000_s1155" type="#_x0000_t202" style="position:absolute;left:0;text-align:left;margin-left:257.65pt;margin-top:1.45pt;width:144.55pt;height:73.5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" stroked="f">
                <v:textbox>
                  <w:txbxContent>
                    <w:p w:rsidR="00A00DD8" w:rsidRDefault="00A00DD8" w:rsidP="0086132E">
                      <w:pPr>
                        <w:pStyle w:val="PHEbodytextTable"/>
                      </w:pPr>
                      <w:proofErr w:type="gramStart"/>
                      <w:r>
                        <w:t xml:space="preserve">Diagram of ventral surface of </w:t>
                      </w:r>
                      <w:proofErr w:type="spellStart"/>
                      <w:r>
                        <w:rPr>
                          <w:i/>
                        </w:rPr>
                        <w:t>Ixodes</w:t>
                      </w:r>
                      <w:proofErr w:type="spellEnd"/>
                      <w:r>
                        <w:rPr>
                          <w:i/>
                        </w:rPr>
                        <w:t xml:space="preserve"> </w:t>
                      </w:r>
                      <w:proofErr w:type="spellStart"/>
                      <w:r>
                        <w:rPr>
                          <w:i/>
                        </w:rPr>
                        <w:t>ricinus</w:t>
                      </w:r>
                      <w:proofErr w:type="spellEnd"/>
                      <w:r>
                        <w:t xml:space="preserve"> nymph.</w:t>
                      </w:r>
                      <w:proofErr w:type="gramEnd"/>
                    </w:p>
                    <w:p w:rsidR="00A00DD8" w:rsidRPr="002B1231" w:rsidRDefault="00A00DD8" w:rsidP="0086132E">
                      <w:pPr>
                        <w:pStyle w:val="PHEbodytextTable"/>
                        <w:rPr>
                          <w:sz w:val="16"/>
                          <w:szCs w:val="16"/>
                        </w:rPr>
                      </w:pPr>
                      <w:proofErr w:type="gramStart"/>
                      <w:r>
                        <w:rPr>
                          <w:sz w:val="16"/>
                          <w:szCs w:val="16"/>
                        </w:rPr>
                        <w:t xml:space="preserve">(Illustration by C. </w:t>
                      </w:r>
                      <w:proofErr w:type="spellStart"/>
                      <w:r>
                        <w:rPr>
                          <w:sz w:val="16"/>
                          <w:szCs w:val="16"/>
                        </w:rPr>
                        <w:t>Whitehorn</w:t>
                      </w:r>
                      <w:proofErr w:type="spellEnd"/>
                      <w:r>
                        <w:rPr>
                          <w:sz w:val="16"/>
                          <w:szCs w:val="16"/>
                        </w:rPr>
                        <w:t>).</w:t>
                      </w:r>
                      <w:proofErr w:type="gramEnd"/>
                    </w:p>
                  </w:txbxContent>
                </v:textbox>
              </v:shape>
            </w:pict>
          </mc:Fallback>
        </mc:AlternateContent>
      </w:r>
    </w:p>
    <w:p w:rsidR="0086132E" w:rsidRPr="009E105B" w:rsidRDefault="00735693" w:rsidP="0086132E">
      <w:pPr>
        <w:ind w:firstLine="567"/>
      </w:pPr>
      <w:r w:rsidRPr="009E105B">
        <w:rPr>
          <w:noProof/>
          <w:sz w:val="22"/>
          <w:szCs w:val="22"/>
        </w:rPr>
        <mc:AlternateContent>
          <mc:Choice Requires="wps">
            <w:drawing>
              <wp:anchor distT="0" distB="0" distL="114300" distR="114300" simplePos="0" relativeHeight="251724288" behindDoc="0" locked="0" layoutInCell="1" allowOverlap="1" wp14:anchorId="34E385D8" wp14:editId="17927B26">
                <wp:simplePos x="0" y="0"/>
                <wp:positionH relativeFrom="column">
                  <wp:posOffset>232410</wp:posOffset>
                </wp:positionH>
                <wp:positionV relativeFrom="paragraph">
                  <wp:posOffset>8890</wp:posOffset>
                </wp:positionV>
                <wp:extent cx="1764030" cy="695325"/>
                <wp:effectExtent l="0" t="0" r="7620" b="9525"/>
                <wp:wrapNone/>
                <wp:docPr id="7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4030" cy="695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proofErr w:type="gramStart"/>
                            <w:r>
                              <w:t xml:space="preserve">Diagram of dorsal surface of </w:t>
                            </w:r>
                            <w:proofErr w:type="spellStart"/>
                            <w:r>
                              <w:rPr>
                                <w:i/>
                              </w:rPr>
                              <w:t>Ixodes</w:t>
                            </w:r>
                            <w:proofErr w:type="spellEnd"/>
                            <w:r>
                              <w:rPr>
                                <w:i/>
                              </w:rPr>
                              <w:t xml:space="preserve"> </w:t>
                            </w:r>
                            <w:proofErr w:type="spellStart"/>
                            <w:r>
                              <w:rPr>
                                <w:i/>
                              </w:rPr>
                              <w:t>ricinus</w:t>
                            </w:r>
                            <w:proofErr w:type="spellEnd"/>
                            <w:r>
                              <w:t xml:space="preserve"> nymph.</w:t>
                            </w:r>
                            <w:proofErr w:type="gramEnd"/>
                          </w:p>
                          <w:p w:rsidR="00A00DD8" w:rsidRDefault="00A00DD8" w:rsidP="0086132E">
                            <w:pPr>
                              <w:pStyle w:val="PHEbodytextTable"/>
                            </w:pPr>
                            <w:r>
                              <w:rPr>
                                <w:sz w:val="16"/>
                                <w:szCs w:val="16"/>
                              </w:rPr>
                              <w:t xml:space="preserve">(Illustration by C. </w:t>
                            </w:r>
                            <w:proofErr w:type="spellStart"/>
                            <w:r>
                              <w:rPr>
                                <w:sz w:val="16"/>
                                <w:szCs w:val="16"/>
                              </w:rPr>
                              <w:t>Whitehorn</w:t>
                            </w:r>
                            <w:proofErr w:type="spellEnd"/>
                            <w:r>
                              <w:rPr>
                                <w:sz w:val="16"/>
                                <w:szCs w:val="16"/>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6" o:spid="_x0000_s1156" type="#_x0000_t202" style="position:absolute;left:0;text-align:left;margin-left:18.3pt;margin-top:.7pt;width:138.9pt;height:54.7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" stroked="f">
                <v:textbox>
                  <w:txbxContent>
                    <w:p w:rsidR="00A00DD8" w:rsidRDefault="00A00DD8" w:rsidP="0086132E">
                      <w:pPr>
                        <w:pStyle w:val="PHEbodytextTable"/>
                      </w:pPr>
                      <w:proofErr w:type="gramStart"/>
                      <w:r>
                        <w:t xml:space="preserve">Diagram of dorsal surface of </w:t>
                      </w:r>
                      <w:proofErr w:type="spellStart"/>
                      <w:r>
                        <w:rPr>
                          <w:i/>
                        </w:rPr>
                        <w:t>Ixodes</w:t>
                      </w:r>
                      <w:proofErr w:type="spellEnd"/>
                      <w:r>
                        <w:rPr>
                          <w:i/>
                        </w:rPr>
                        <w:t xml:space="preserve"> </w:t>
                      </w:r>
                      <w:proofErr w:type="spellStart"/>
                      <w:r>
                        <w:rPr>
                          <w:i/>
                        </w:rPr>
                        <w:t>ricinus</w:t>
                      </w:r>
                      <w:proofErr w:type="spellEnd"/>
                      <w:r>
                        <w:t xml:space="preserve"> nymph.</w:t>
                      </w:r>
                      <w:proofErr w:type="gramEnd"/>
                    </w:p>
                    <w:p w:rsidR="00A00DD8" w:rsidRDefault="00A00DD8" w:rsidP="0086132E">
                      <w:pPr>
                        <w:pStyle w:val="PHEbodytextTable"/>
                      </w:pPr>
                      <w:r>
                        <w:rPr>
                          <w:sz w:val="16"/>
                          <w:szCs w:val="16"/>
                        </w:rPr>
                        <w:t xml:space="preserve">(Illustration by C. </w:t>
                      </w:r>
                      <w:proofErr w:type="spellStart"/>
                      <w:r>
                        <w:rPr>
                          <w:sz w:val="16"/>
                          <w:szCs w:val="16"/>
                        </w:rPr>
                        <w:t>Whitehorn</w:t>
                      </w:r>
                      <w:proofErr w:type="spellEnd"/>
                      <w:r>
                        <w:rPr>
                          <w:sz w:val="16"/>
                          <w:szCs w:val="16"/>
                        </w:rPr>
                        <w:t>)</w:t>
                      </w:r>
                    </w:p>
                  </w:txbxContent>
                </v:textbox>
              </v:shape>
            </w:pict>
          </mc:Fallback>
        </mc:AlternateContent>
      </w:r>
      <w:r w:rsidR="0086132E" w:rsidRPr="009E105B">
        <w:tab/>
      </w:r>
      <w:r w:rsidR="0086132E" w:rsidRPr="009E105B">
        <w:tab/>
      </w:r>
      <w:r w:rsidR="0086132E" w:rsidRPr="009E105B">
        <w:tab/>
      </w:r>
    </w:p>
    <w:p w:rsidR="0086132E" w:rsidRPr="009E105B" w:rsidRDefault="0086132E" w:rsidP="0086132E">
      <w:r w:rsidRPr="009E105B">
        <w:tab/>
      </w:r>
      <w:r w:rsidRPr="009E105B">
        <w:tab/>
      </w:r>
      <w:r w:rsidRPr="009E105B">
        <w:tab/>
      </w:r>
      <w:r w:rsidRPr="009E105B">
        <w:tab/>
      </w:r>
      <w:r w:rsidRPr="009E105B">
        <w:tab/>
      </w:r>
    </w:p>
    <w:p w:rsidR="0086132E" w:rsidRPr="009E105B" w:rsidRDefault="0086132E" w:rsidP="0086132E">
      <w:pPr>
        <w:rPr>
          <w:sz w:val="22"/>
          <w:szCs w:val="22"/>
        </w:rPr>
      </w:pPr>
      <w:r w:rsidRPr="009E105B">
        <w:rPr>
          <w:sz w:val="16"/>
          <w:szCs w:val="16"/>
        </w:rPr>
        <w:tab/>
      </w:r>
      <w:r w:rsidRPr="009E105B">
        <w:rPr>
          <w:sz w:val="16"/>
          <w:szCs w:val="16"/>
        </w:rPr>
        <w:tab/>
      </w:r>
      <w:r w:rsidRPr="009E105B">
        <w:rPr>
          <w:sz w:val="16"/>
          <w:szCs w:val="16"/>
        </w:rPr>
        <w:tab/>
      </w:r>
      <w:r w:rsidRPr="009E105B">
        <w:rPr>
          <w:sz w:val="16"/>
          <w:szCs w:val="16"/>
        </w:rPr>
        <w:tab/>
      </w:r>
      <w:r w:rsidRPr="009E105B">
        <w:rPr>
          <w:sz w:val="16"/>
          <w:szCs w:val="16"/>
        </w:rPr>
        <w:tab/>
      </w:r>
    </w:p>
    <w:p w:rsidR="00893447" w:rsidRDefault="00893447" w:rsidP="0086132E">
      <w:pPr>
        <w:pStyle w:val="PHEreportsub"/>
      </w:pPr>
    </w:p>
    <w:p w:rsidR="0086132E" w:rsidRPr="009E105B" w:rsidRDefault="0086132E" w:rsidP="0086132E">
      <w:pPr>
        <w:pStyle w:val="PHEreportsub"/>
      </w:pPr>
      <w:r w:rsidRPr="009E105B">
        <w:t>Adult Male</w:t>
      </w:r>
      <w:r w:rsidR="00A00DD8">
        <w:fldChar w:fldCharType="begin" w:fldLock="1"/>
      </w:r>
      <w:r w:rsidR="00A00DD8">
        <w:instrText xml:space="preserve"> ADDIN EN.CITE &lt;EndNote&gt;&lt;Cite ExcludeAuth="1"&gt;&lt;Year&gt;1996&lt;/Year&gt;&lt;RecNum&gt;7&lt;/RecNum&gt;&lt;DisplayText&gt;&lt;style face="superscript"&gt;11&lt;/style&gt;&lt;/DisplayText&gt;&lt;record&gt;&lt;rec-number&gt;7&lt;/rec-number&gt;&lt;foreign-keys&gt;&lt;key app="EN" db-id="ed0x2s95wv9perestasx5fxm0rpvzfsa2p2p" timestamp="1530096756"&gt;7&lt;/key&gt;&lt;/foreign-keys&gt;&lt;ref-type name="Book"&gt;6&lt;/ref-type&gt;&lt;contributors&gt;&lt;tertiary-authors&gt;&lt;author&gt;Hillyard,P.D.&lt;/author&gt;&lt;author&gt;Barnes,R.S.K.&lt;/author&gt;&lt;author&gt;Crothers,J.H.&lt;/author&gt;&lt;/tertiary-authors&gt;&lt;/contributors&gt;&lt;titles&gt;&lt;title&gt;Ticks of North-west Europe (Synopses of the British Faunas)&lt;/title&gt;&lt;/titles&gt;&lt;reprint-edition&gt;Not in File&lt;/reprint-edition&gt;&lt;keywords&gt;&lt;keyword&gt;Europe&lt;/keyword&gt;&lt;keyword&gt;G 9&lt;/keyword&gt;&lt;keyword&gt;Ticks&lt;/keyword&gt;&lt;/keywords&gt;&lt;dates&gt;&lt;year&gt;1996&lt;/year&gt;&lt;pub-dates&gt;&lt;date&gt;1996&lt;/date&gt;&lt;/pub-dates&gt;&lt;/dates&gt;&lt;publisher&gt;Backhuys Publishers&lt;/publisher&gt;&lt;label&gt;2841&lt;/label&gt;&lt;urls&gt;&lt;/urls&gt;&lt;/record&gt;&lt;/Cite&gt;&lt;/EndNote&gt;</w:instrText>
      </w:r>
      <w:r w:rsidR="00A00DD8">
        <w:fldChar w:fldCharType="separate"/>
      </w:r>
      <w:r w:rsidR="00A00DD8" w:rsidRPr="00A00DD8">
        <w:rPr>
          <w:noProof/>
          <w:vertAlign w:val="superscript"/>
        </w:rPr>
        <w:t>11</w:t>
      </w:r>
      <w:r w:rsidR="00A00DD8">
        <w:fldChar w:fldCharType="end"/>
      </w:r>
    </w:p>
    <w:p w:rsidR="0086132E" w:rsidRPr="009E105B" w:rsidRDefault="0086132E" w:rsidP="0086132E">
      <w:pPr>
        <w:pStyle w:val="PHEBodytext"/>
      </w:pPr>
      <w:proofErr w:type="gramStart"/>
      <w:r w:rsidRPr="009E105B">
        <w:t>Length of male 2.4–2.8mm.</w:t>
      </w:r>
      <w:proofErr w:type="gramEnd"/>
      <w:r w:rsidRPr="009E105B">
        <w:t xml:space="preserve"> The </w:t>
      </w:r>
      <w:proofErr w:type="spellStart"/>
      <w:r w:rsidRPr="009E105B">
        <w:t>scutum</w:t>
      </w:r>
      <w:proofErr w:type="spellEnd"/>
      <w:r w:rsidRPr="009E105B">
        <w:t xml:space="preserve"> covers dorsal surface of </w:t>
      </w:r>
      <w:r>
        <w:t xml:space="preserve">the </w:t>
      </w:r>
      <w:r w:rsidRPr="009E105B">
        <w:t xml:space="preserve">body. The palps are short and broad. The </w:t>
      </w:r>
      <w:proofErr w:type="spellStart"/>
      <w:r w:rsidRPr="009E105B">
        <w:t>hypostome</w:t>
      </w:r>
      <w:proofErr w:type="spellEnd"/>
      <w:r w:rsidRPr="009E105B">
        <w:t xml:space="preserve"> has prominent teeth. </w:t>
      </w:r>
      <w:r>
        <w:t>The i</w:t>
      </w:r>
      <w:r w:rsidRPr="009E105B">
        <w:t>nternal spur of coxa 1</w:t>
      </w:r>
      <w:r>
        <w:t xml:space="preserve"> is</w:t>
      </w:r>
      <w:r w:rsidRPr="009E105B">
        <w:t xml:space="preserve"> three times longer than external spur. Tarsus 1 (in profile) tapers gradually.</w:t>
      </w:r>
    </w:p>
    <w:p w:rsidR="0086132E" w:rsidRPr="009E105B" w:rsidRDefault="0086132E" w:rsidP="0086132E">
      <w:pPr>
        <w:pStyle w:val="PHEreportsub"/>
        <w:rPr>
          <w:color w:val="FF0000"/>
        </w:rPr>
      </w:pPr>
      <w:r w:rsidRPr="009E105B">
        <w:lastRenderedPageBreak/>
        <w:t>Adult Female</w:t>
      </w:r>
      <w:r w:rsidR="00A00DD8">
        <w:fldChar w:fldCharType="begin" w:fldLock="1"/>
      </w:r>
      <w:r w:rsidR="00A00DD8">
        <w:instrText xml:space="preserve"> ADDIN EN.CITE &lt;EndNote&gt;&lt;Cite ExcludeAuth="1"&gt;&lt;Year&gt;1996&lt;/Year&gt;&lt;RecNum&gt;7&lt;/RecNum&gt;&lt;DisplayText&gt;&lt;style face="superscript"&gt;11&lt;/style&gt;&lt;/DisplayText&gt;&lt;record&gt;&lt;rec-number&gt;7&lt;/rec-number&gt;&lt;foreign-keys&gt;&lt;key app="EN" db-id="ed0x2s95wv9perestasx5fxm0rpvzfsa2p2p" timestamp="1530096756"&gt;7&lt;/key&gt;&lt;/foreign-keys&gt;&lt;ref-type name="Book"&gt;6&lt;/ref-type&gt;&lt;contributors&gt;&lt;tertiary-authors&gt;&lt;author&gt;Hillyard,P.D.&lt;/author&gt;&lt;author&gt;Barnes,R.S.K.&lt;/author&gt;&lt;author&gt;Crothers,J.H.&lt;/author&gt;&lt;/tertiary-authors&gt;&lt;/contributors&gt;&lt;titles&gt;&lt;title&gt;Ticks of North-west Europe (Synopses of the British Faunas)&lt;/title&gt;&lt;/titles&gt;&lt;reprint-edition&gt;Not in File&lt;/reprint-edition&gt;&lt;keywords&gt;&lt;keyword&gt;Europe&lt;/keyword&gt;&lt;keyword&gt;G 9&lt;/keyword&gt;&lt;keyword&gt;Ticks&lt;/keyword&gt;&lt;/keywords&gt;&lt;dates&gt;&lt;year&gt;1996&lt;/year&gt;&lt;pub-dates&gt;&lt;date&gt;1996&lt;/date&gt;&lt;/pub-dates&gt;&lt;/dates&gt;&lt;publisher&gt;Backhuys Publishers&lt;/publisher&gt;&lt;label&gt;2841&lt;/label&gt;&lt;urls&gt;&lt;/urls&gt;&lt;/record&gt;&lt;/Cite&gt;&lt;/EndNote&gt;</w:instrText>
      </w:r>
      <w:r w:rsidR="00A00DD8">
        <w:fldChar w:fldCharType="separate"/>
      </w:r>
      <w:r w:rsidR="00A00DD8" w:rsidRPr="00A00DD8">
        <w:rPr>
          <w:noProof/>
          <w:vertAlign w:val="superscript"/>
        </w:rPr>
        <w:t>11</w:t>
      </w:r>
      <w:r w:rsidR="00A00DD8">
        <w:fldChar w:fldCharType="end"/>
      </w:r>
    </w:p>
    <w:p w:rsidR="0086132E" w:rsidRPr="009E105B" w:rsidRDefault="0086132E" w:rsidP="0086132E">
      <w:pPr>
        <w:pStyle w:val="PHEBodytext"/>
      </w:pPr>
      <w:proofErr w:type="gramStart"/>
      <w:r w:rsidRPr="009E105B">
        <w:t>Length of unfed female 3.0–3.6mm.</w:t>
      </w:r>
      <w:proofErr w:type="gramEnd"/>
      <w:r w:rsidRPr="009E105B">
        <w:t xml:space="preserve"> The </w:t>
      </w:r>
      <w:proofErr w:type="spellStart"/>
      <w:r w:rsidRPr="009E105B">
        <w:t>scutum</w:t>
      </w:r>
      <w:proofErr w:type="spellEnd"/>
      <w:r w:rsidRPr="009E105B">
        <w:t xml:space="preserve"> partially covers dorsal surface of </w:t>
      </w:r>
      <w:r>
        <w:t xml:space="preserve">the </w:t>
      </w:r>
      <w:r w:rsidRPr="009E105B">
        <w:t xml:space="preserve">body, a genital pore is present on the ventral surface and two </w:t>
      </w:r>
      <w:proofErr w:type="spellStart"/>
      <w:r w:rsidRPr="009E105B">
        <w:t>porose</w:t>
      </w:r>
      <w:proofErr w:type="spellEnd"/>
      <w:r w:rsidRPr="009E105B">
        <w:t xml:space="preserve"> areas are present on the dorsal basis </w:t>
      </w:r>
      <w:proofErr w:type="spellStart"/>
      <w:r w:rsidRPr="009E105B">
        <w:t>capituli</w:t>
      </w:r>
      <w:proofErr w:type="spellEnd"/>
      <w:r w:rsidRPr="009E105B">
        <w:t xml:space="preserve">. The palps (segments 2 and 3) are longer than the width of the basis. The </w:t>
      </w:r>
      <w:proofErr w:type="spellStart"/>
      <w:r w:rsidRPr="009E105B">
        <w:t>scutum</w:t>
      </w:r>
      <w:proofErr w:type="spellEnd"/>
      <w:r w:rsidRPr="009E105B">
        <w:t xml:space="preserve"> is a little longer than wide and broadly rounded posteriorly. </w:t>
      </w:r>
      <w:proofErr w:type="spellStart"/>
      <w:r w:rsidRPr="009E105B">
        <w:t>Auriculae</w:t>
      </w:r>
      <w:proofErr w:type="spellEnd"/>
      <w:r w:rsidRPr="009E105B">
        <w:t xml:space="preserve"> are absent. Coxa 1 has a long internal spur. Tarsus 1 (in profile) tapers gradually. The genital aperture</w:t>
      </w:r>
      <w:r>
        <w:t xml:space="preserve"> is</w:t>
      </w:r>
      <w:r w:rsidRPr="009E105B">
        <w:t xml:space="preserve"> located between coxae 4.</w:t>
      </w:r>
    </w:p>
    <w:p w:rsidR="0086132E" w:rsidRPr="009E105B" w:rsidRDefault="0086132E" w:rsidP="0086132E">
      <w:pPr>
        <w:pStyle w:val="Subheading2"/>
        <w:ind w:left="709"/>
        <w:rPr>
          <w:sz w:val="22"/>
          <w:szCs w:val="22"/>
        </w:rPr>
      </w:pPr>
      <w:r w:rsidRPr="009E105B">
        <w:rPr>
          <w:noProof/>
          <w:sz w:val="22"/>
          <w:szCs w:val="22"/>
          <w:lang w:eastAsia="en-GB"/>
        </w:rPr>
        <w:drawing>
          <wp:inline distT="0" distB="0" distL="0" distR="0" wp14:anchorId="698B25D0" wp14:editId="1A368192">
            <wp:extent cx="2130425" cy="2139950"/>
            <wp:effectExtent l="19050" t="19050" r="3175" b="0"/>
            <wp:docPr id="17" name="Picture 11" descr="IxRicinus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xRicinus005"/>
                    <pic:cNvPicPr>
                      <a:picLocks noChangeAspect="1" noChangeArrowheads="1"/>
                    </pic:cNvPicPr>
                  </pic:nvPicPr>
                  <pic:blipFill>
                    <a:blip r:embed="rId121" cstate="print"/>
                    <a:srcRect/>
                    <a:stretch>
                      <a:fillRect/>
                    </a:stretch>
                  </pic:blipFill>
                  <pic:spPr bwMode="auto">
                    <a:xfrm>
                      <a:off x="0" y="0"/>
                      <a:ext cx="2130425" cy="2139950"/>
                    </a:xfrm>
                    <a:prstGeom prst="rect">
                      <a:avLst/>
                    </a:prstGeom>
                    <a:noFill/>
                    <a:ln w="9525">
                      <a:solidFill>
                        <a:schemeClr val="tx1"/>
                      </a:solidFill>
                      <a:miter lim="800000"/>
                      <a:headEnd/>
                      <a:tailEnd/>
                    </a:ln>
                  </pic:spPr>
                </pic:pic>
              </a:graphicData>
            </a:graphic>
          </wp:inline>
        </w:drawing>
      </w:r>
      <w:r w:rsidRPr="009E105B">
        <w:rPr>
          <w:sz w:val="22"/>
          <w:szCs w:val="22"/>
        </w:rPr>
        <w:t xml:space="preserve">                            </w:t>
      </w:r>
      <w:r w:rsidRPr="009E105B">
        <w:rPr>
          <w:noProof/>
          <w:sz w:val="22"/>
          <w:szCs w:val="22"/>
          <w:lang w:eastAsia="en-GB"/>
        </w:rPr>
        <w:drawing>
          <wp:inline distT="0" distB="0" distL="0" distR="0" wp14:anchorId="38156BD2" wp14:editId="28D63075">
            <wp:extent cx="1517650" cy="2178685"/>
            <wp:effectExtent l="19050" t="19050" r="6350" b="0"/>
            <wp:docPr id="18" name="Picture 12" descr="Ixricinusfem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xricinusfem001"/>
                    <pic:cNvPicPr>
                      <a:picLocks noChangeAspect="1" noChangeArrowheads="1"/>
                    </pic:cNvPicPr>
                  </pic:nvPicPr>
                  <pic:blipFill>
                    <a:blip r:embed="rId122" cstate="print"/>
                    <a:srcRect/>
                    <a:stretch>
                      <a:fillRect/>
                    </a:stretch>
                  </pic:blipFill>
                  <pic:spPr bwMode="auto">
                    <a:xfrm>
                      <a:off x="0" y="0"/>
                      <a:ext cx="1517650" cy="2178685"/>
                    </a:xfrm>
                    <a:prstGeom prst="rect">
                      <a:avLst/>
                    </a:prstGeom>
                    <a:noFill/>
                    <a:ln w="9525">
                      <a:solidFill>
                        <a:schemeClr val="tx1"/>
                      </a:solidFill>
                      <a:miter lim="800000"/>
                      <a:headEnd/>
                      <a:tailEnd/>
                    </a:ln>
                  </pic:spPr>
                </pic:pic>
              </a:graphicData>
            </a:graphic>
          </wp:inline>
        </w:drawing>
      </w:r>
      <w:r w:rsidRPr="009E105B">
        <w:rPr>
          <w:sz w:val="22"/>
          <w:szCs w:val="22"/>
        </w:rPr>
        <w:t xml:space="preserve">   </w:t>
      </w:r>
    </w:p>
    <w:p w:rsidR="0086132E" w:rsidRPr="009E105B" w:rsidRDefault="0086132E" w:rsidP="0086132E">
      <w:pPr>
        <w:pStyle w:val="PHEbodytextTable"/>
      </w:pPr>
      <w:r w:rsidRPr="009E105B">
        <w:t xml:space="preserve">Ventral view of </w:t>
      </w:r>
      <w:proofErr w:type="spellStart"/>
      <w:r w:rsidRPr="009E105B">
        <w:rPr>
          <w:i/>
        </w:rPr>
        <w:t>Ixodes</w:t>
      </w:r>
      <w:proofErr w:type="spellEnd"/>
      <w:r w:rsidRPr="009E105B">
        <w:rPr>
          <w:i/>
        </w:rPr>
        <w:t xml:space="preserve"> </w:t>
      </w:r>
      <w:proofErr w:type="spellStart"/>
      <w:r w:rsidRPr="009E105B">
        <w:rPr>
          <w:i/>
        </w:rPr>
        <w:t>ricinus</w:t>
      </w:r>
      <w:proofErr w:type="spellEnd"/>
      <w:r w:rsidRPr="009E105B">
        <w:t xml:space="preserve"> female</w:t>
      </w:r>
      <w:r w:rsidRPr="009E105B">
        <w:tab/>
      </w:r>
      <w:r w:rsidRPr="009E105B">
        <w:tab/>
      </w:r>
      <w:r w:rsidRPr="009E105B">
        <w:tab/>
      </w:r>
      <w:r w:rsidRPr="009E105B">
        <w:tab/>
      </w:r>
      <w:proofErr w:type="gramStart"/>
      <w:r w:rsidRPr="009E105B">
        <w:t>Dorsal</w:t>
      </w:r>
      <w:proofErr w:type="gramEnd"/>
      <w:r w:rsidRPr="009E105B">
        <w:t xml:space="preserve"> surface of an </w:t>
      </w:r>
      <w:proofErr w:type="spellStart"/>
      <w:r w:rsidRPr="009E105B">
        <w:rPr>
          <w:i/>
        </w:rPr>
        <w:t>Ixodes</w:t>
      </w:r>
      <w:proofErr w:type="spellEnd"/>
      <w:r w:rsidRPr="009E105B">
        <w:t xml:space="preserve"> </w:t>
      </w:r>
    </w:p>
    <w:p w:rsidR="0086132E" w:rsidRPr="009E105B" w:rsidRDefault="0086132E" w:rsidP="0086132E">
      <w:pPr>
        <w:pStyle w:val="PHEbodytextTable"/>
      </w:pPr>
      <w:proofErr w:type="gramStart"/>
      <w:r w:rsidRPr="009E105B">
        <w:t>to</w:t>
      </w:r>
      <w:proofErr w:type="gramEnd"/>
      <w:r w:rsidRPr="009E105B">
        <w:t xml:space="preserve"> show anal and genital grooves. </w:t>
      </w:r>
      <w:r w:rsidRPr="009E105B">
        <w:tab/>
      </w:r>
      <w:r w:rsidRPr="009E105B">
        <w:tab/>
      </w:r>
      <w:r w:rsidRPr="009E105B">
        <w:tab/>
        <w:t xml:space="preserve">             </w:t>
      </w:r>
      <w:proofErr w:type="spellStart"/>
      <w:proofErr w:type="gramStart"/>
      <w:r w:rsidRPr="009E105B">
        <w:rPr>
          <w:i/>
        </w:rPr>
        <w:t>ricinus</w:t>
      </w:r>
      <w:proofErr w:type="spellEnd"/>
      <w:proofErr w:type="gramEnd"/>
      <w:r w:rsidRPr="009E105B">
        <w:t xml:space="preserve"> female (unfed)</w:t>
      </w:r>
    </w:p>
    <w:p w:rsidR="0086132E" w:rsidRDefault="0086132E" w:rsidP="0086132E">
      <w:pPr>
        <w:pStyle w:val="PHEbodytextTable"/>
        <w:rPr>
          <w:sz w:val="18"/>
          <w:szCs w:val="18"/>
        </w:rPr>
      </w:pPr>
      <w:r w:rsidRPr="009E105B">
        <w:rPr>
          <w:sz w:val="18"/>
          <w:szCs w:val="18"/>
        </w:rPr>
        <w:t>© LSHTM</w:t>
      </w:r>
      <w:r w:rsidRPr="009E105B">
        <w:rPr>
          <w:sz w:val="18"/>
          <w:szCs w:val="18"/>
        </w:rPr>
        <w:tab/>
      </w:r>
      <w:r w:rsidRPr="009E105B">
        <w:rPr>
          <w:sz w:val="18"/>
          <w:szCs w:val="18"/>
        </w:rPr>
        <w:tab/>
      </w:r>
      <w:r w:rsidRPr="009E105B">
        <w:rPr>
          <w:sz w:val="18"/>
          <w:szCs w:val="18"/>
        </w:rPr>
        <w:tab/>
      </w:r>
      <w:r w:rsidRPr="009E105B">
        <w:rPr>
          <w:sz w:val="18"/>
          <w:szCs w:val="18"/>
        </w:rPr>
        <w:tab/>
      </w:r>
      <w:r w:rsidRPr="009E105B">
        <w:rPr>
          <w:sz w:val="18"/>
          <w:szCs w:val="18"/>
        </w:rPr>
        <w:tab/>
      </w:r>
      <w:r w:rsidRPr="009E105B">
        <w:rPr>
          <w:sz w:val="18"/>
          <w:szCs w:val="18"/>
        </w:rPr>
        <w:tab/>
      </w:r>
      <w:r w:rsidRPr="009E105B">
        <w:rPr>
          <w:sz w:val="18"/>
          <w:szCs w:val="18"/>
        </w:rPr>
        <w:tab/>
        <w:t xml:space="preserve">© </w:t>
      </w:r>
      <w:proofErr w:type="spellStart"/>
      <w:r w:rsidRPr="009E105B">
        <w:rPr>
          <w:sz w:val="18"/>
          <w:szCs w:val="18"/>
        </w:rPr>
        <w:t>LSHTM</w:t>
      </w:r>
      <w:proofErr w:type="spellEnd"/>
    </w:p>
    <w:p w:rsidR="0086132E" w:rsidRPr="009E105B" w:rsidRDefault="0086132E" w:rsidP="00036D28">
      <w:pPr>
        <w:pStyle w:val="PHEreportHeading2BlueHighlight"/>
      </w:pPr>
      <w:proofErr w:type="spellStart"/>
      <w:r w:rsidRPr="004A28D1">
        <w:rPr>
          <w:i/>
        </w:rPr>
        <w:t>Ixodes</w:t>
      </w:r>
      <w:proofErr w:type="spellEnd"/>
      <w:r w:rsidRPr="004A28D1">
        <w:rPr>
          <w:i/>
        </w:rPr>
        <w:t xml:space="preserve"> </w:t>
      </w:r>
      <w:proofErr w:type="spellStart"/>
      <w:r w:rsidRPr="004A28D1">
        <w:rPr>
          <w:i/>
        </w:rPr>
        <w:t>hexagonus</w:t>
      </w:r>
      <w:proofErr w:type="spellEnd"/>
      <w:r w:rsidRPr="009E105B">
        <w:t xml:space="preserve"> (</w:t>
      </w:r>
      <w:r w:rsidR="006722CC" w:rsidRPr="009E105B">
        <w:t>hedgehog t</w:t>
      </w:r>
      <w:r w:rsidRPr="009E105B">
        <w:t>ick)</w:t>
      </w:r>
      <w:r w:rsidR="00A00DD8">
        <w:fldChar w:fldCharType="begin" w:fldLock="1"/>
      </w:r>
      <w:r w:rsidR="00A00DD8">
        <w:instrText xml:space="preserve"> ADDIN EN.CITE &lt;EndNote&gt;&lt;Cite&gt;&lt;Author&gt;Arthur&lt;/Author&gt;&lt;Year&gt;1963&lt;/Year&gt;&lt;RecNum&gt;8&lt;/RecNum&gt;&lt;DisplayText&gt;&lt;style face="superscript"&gt;10&lt;/style&gt;&lt;/DisplayText&gt;&lt;record&gt;&lt;rec-number&gt;8&lt;/rec-number&gt;&lt;foreign-keys&gt;&lt;key app="EN" db-id="ed0x2s95wv9perestasx5fxm0rpvzfsa2p2p" timestamp="1530096756"&gt;8&lt;/key&gt;&lt;/foreign-keys&gt;&lt;ref-type name="Book Section"&gt;5&lt;/ref-type&gt;&lt;contributors&gt;&lt;authors&gt;&lt;author&gt;Arthur,D.R.,&lt;/author&gt;&lt;/authors&gt;&lt;/contributors&gt;&lt;titles&gt;&lt;title&gt;British ticks&lt;/title&gt;&lt;/titles&gt;&lt;pages&gt;33-65&lt;/pages&gt;&lt;reprint-edition&gt;Not in File&lt;/reprint-edition&gt;&lt;keywords&gt;&lt;keyword&gt;G 9&lt;/keyword&gt;&lt;keyword&gt;Ticks&lt;/keyword&gt;&lt;/keywords&gt;&lt;dates&gt;&lt;year&gt;1963&lt;/year&gt;&lt;pub-dates&gt;&lt;date&gt;1963&lt;/date&gt;&lt;/pub-dates&gt;&lt;/dates&gt;&lt;pub-location&gt;London&lt;/pub-location&gt;&lt;publisher&gt;Butterworths&lt;/publisher&gt;&lt;label&gt;3228&lt;/label&gt;&lt;urls&gt;&lt;/urls&gt;&lt;/record&gt;&lt;/Cite&gt;&lt;/EndNote&gt;</w:instrText>
      </w:r>
      <w:r w:rsidR="00A00DD8">
        <w:fldChar w:fldCharType="separate"/>
      </w:r>
      <w:r w:rsidR="00A00DD8" w:rsidRPr="00A00DD8">
        <w:rPr>
          <w:noProof/>
          <w:vertAlign w:val="superscript"/>
        </w:rPr>
        <w:t>10</w:t>
      </w:r>
      <w:r w:rsidR="00A00DD8">
        <w:fldChar w:fldCharType="end"/>
      </w:r>
    </w:p>
    <w:p w:rsidR="0086132E" w:rsidRPr="009E105B" w:rsidRDefault="0086132E" w:rsidP="0086132E">
      <w:pPr>
        <w:pStyle w:val="PHEBodytext"/>
        <w:rPr>
          <w:sz w:val="22"/>
        </w:rPr>
      </w:pPr>
      <w:r w:rsidRPr="009E105B">
        <w:t xml:space="preserve">Distributed widely throughout </w:t>
      </w:r>
      <w:smartTag w:uri="urn:schemas-microsoft-com:office:smarttags" w:element="place">
        <w:r w:rsidRPr="009E105B">
          <w:t>Western Europe</w:t>
        </w:r>
      </w:smartTag>
      <w:r w:rsidRPr="009E105B">
        <w:t xml:space="preserve"> this tick is a parasite of hedgehogs, foxes, badgers and dogs. </w:t>
      </w:r>
      <w:r w:rsidRPr="009E105B">
        <w:rPr>
          <w:i/>
        </w:rPr>
        <w:t xml:space="preserve">I. </w:t>
      </w:r>
      <w:proofErr w:type="spellStart"/>
      <w:r w:rsidRPr="009E105B">
        <w:rPr>
          <w:i/>
        </w:rPr>
        <w:t>hexagonus</w:t>
      </w:r>
      <w:proofErr w:type="spellEnd"/>
      <w:r w:rsidRPr="009E105B">
        <w:rPr>
          <w:i/>
        </w:rPr>
        <w:t xml:space="preserve"> </w:t>
      </w:r>
      <w:r w:rsidRPr="009E105B">
        <w:t>frequently bites</w:t>
      </w:r>
      <w:r w:rsidRPr="009E105B">
        <w:rPr>
          <w:sz w:val="22"/>
        </w:rPr>
        <w:t xml:space="preserve"> </w:t>
      </w:r>
      <w:r w:rsidRPr="009E105B">
        <w:t>man.</w:t>
      </w:r>
    </w:p>
    <w:p w:rsidR="0086132E" w:rsidRPr="009E105B" w:rsidRDefault="0086132E" w:rsidP="0086132E">
      <w:pPr>
        <w:pStyle w:val="PHEreportsub"/>
        <w:rPr>
          <w:sz w:val="22"/>
        </w:rPr>
      </w:pPr>
      <w:r w:rsidRPr="009E105B">
        <w:t>Description</w:t>
      </w:r>
    </w:p>
    <w:p w:rsidR="0086132E" w:rsidRPr="009E105B" w:rsidRDefault="0086132E" w:rsidP="0086132E">
      <w:pPr>
        <w:pStyle w:val="PHEBodytext"/>
      </w:pPr>
      <w:r w:rsidRPr="009E105B">
        <w:t xml:space="preserve">A brief description is given for all life stages but the nymph and the adult female are most commonly sent for identification. Please refer to P. </w:t>
      </w:r>
      <w:proofErr w:type="spellStart"/>
      <w:r w:rsidRPr="009E105B">
        <w:t>Hillyard</w:t>
      </w:r>
      <w:proofErr w:type="spellEnd"/>
      <w:r w:rsidRPr="009E105B">
        <w:t xml:space="preserve"> for illustrations of the structures listed below</w:t>
      </w:r>
      <w:r w:rsidR="00A00DD8">
        <w:fldChar w:fldCharType="begin" w:fldLock="1"/>
      </w:r>
      <w:r w:rsidR="00A00DD8">
        <w:instrText xml:space="preserve"> ADDIN EN.CITE &lt;EndNote&gt;&lt;Cite ExcludeAuth="1"&gt;&lt;Year&gt;1996&lt;/Year&gt;&lt;RecNum&gt;7&lt;/RecNum&gt;&lt;DisplayText&gt;&lt;style face="superscript"&gt;11&lt;/style&gt;&lt;/DisplayText&gt;&lt;record&gt;&lt;rec-number&gt;7&lt;/rec-number&gt;&lt;foreign-keys&gt;&lt;key app="EN" db-id="ed0x2s95wv9perestasx5fxm0rpvzfsa2p2p" timestamp="1530096756"&gt;7&lt;/key&gt;&lt;/foreign-keys&gt;&lt;ref-type name="Book"&gt;6&lt;/ref-type&gt;&lt;contributors&gt;&lt;tertiary-authors&gt;&lt;author&gt;Hillyard,P.D.&lt;/author&gt;&lt;author&gt;Barnes,R.S.K.&lt;/author&gt;&lt;author&gt;Crothers,J.H.&lt;/author&gt;&lt;/tertiary-authors&gt;&lt;/contributors&gt;&lt;titles&gt;&lt;title&gt;Ticks of North-west Europe (Synopses of the British Faunas)&lt;/title&gt;&lt;/titles&gt;&lt;reprint-edition&gt;Not in File&lt;/reprint-edition&gt;&lt;keywords&gt;&lt;keyword&gt;Europe&lt;/keyword&gt;&lt;keyword&gt;G 9&lt;/keyword&gt;&lt;keyword&gt;Ticks&lt;/keyword&gt;&lt;/keywords&gt;&lt;dates&gt;&lt;year&gt;1996&lt;/year&gt;&lt;pub-dates&gt;&lt;date&gt;1996&lt;/date&gt;&lt;/pub-dates&gt;&lt;/dates&gt;&lt;publisher&gt;Backhuys Publishers&lt;/publisher&gt;&lt;label&gt;2841&lt;/label&gt;&lt;urls&gt;&lt;/urls&gt;&lt;/record&gt;&lt;/Cite&gt;&lt;/EndNote&gt;</w:instrText>
      </w:r>
      <w:r w:rsidR="00A00DD8">
        <w:fldChar w:fldCharType="separate"/>
      </w:r>
      <w:r w:rsidR="00A00DD8" w:rsidRPr="00A00DD8">
        <w:rPr>
          <w:noProof/>
          <w:vertAlign w:val="superscript"/>
        </w:rPr>
        <w:t>11</w:t>
      </w:r>
      <w:r w:rsidR="00A00DD8">
        <w:fldChar w:fldCharType="end"/>
      </w:r>
      <w:r w:rsidRPr="009E105B">
        <w:t xml:space="preserve">. </w:t>
      </w:r>
      <w:r w:rsidRPr="009E105B">
        <w:rPr>
          <w:szCs w:val="22"/>
        </w:rPr>
        <w:t>The description of the tick larva is taken from Arthur</w:t>
      </w:r>
      <w:r w:rsidR="00A00DD8">
        <w:rPr>
          <w:szCs w:val="22"/>
        </w:rPr>
        <w:fldChar w:fldCharType="begin" w:fldLock="1"/>
      </w:r>
      <w:r w:rsidR="00A00DD8">
        <w:rPr>
          <w:szCs w:val="22"/>
        </w:rPr>
        <w:instrText xml:space="preserve"> ADDIN EN.CITE &lt;EndNote&gt;&lt;Cite&gt;&lt;Author&gt;Arthur&lt;/Author&gt;&lt;Year&gt;1963&lt;/Year&gt;&lt;RecNum&gt;8&lt;/RecNum&gt;&lt;DisplayText&gt;&lt;style face="superscript"&gt;10&lt;/style&gt;&lt;/DisplayText&gt;&lt;record&gt;&lt;rec-number&gt;8&lt;/rec-number&gt;&lt;foreign-keys&gt;&lt;key app="EN" db-id="ed0x2s95wv9perestasx5fxm0rpvzfsa2p2p" timestamp="1530096756"&gt;8&lt;/key&gt;&lt;/foreign-keys&gt;&lt;ref-type name="Book Section"&gt;5&lt;/ref-type&gt;&lt;contributors&gt;&lt;authors&gt;&lt;author&gt;Arthur,D.R.,&lt;/author&gt;&lt;/authors&gt;&lt;/contributors&gt;&lt;titles&gt;&lt;title&gt;British ticks&lt;/title&gt;&lt;/titles&gt;&lt;pages&gt;33-65&lt;/pages&gt;&lt;reprint-edition&gt;Not in File&lt;/reprint-edition&gt;&lt;keywords&gt;&lt;keyword&gt;G 9&lt;/keyword&gt;&lt;keyword&gt;Ticks&lt;/keyword&gt;&lt;/keywords&gt;&lt;dates&gt;&lt;year&gt;1963&lt;/year&gt;&lt;pub-dates&gt;&lt;date&gt;1963&lt;/date&gt;&lt;/pub-dates&gt;&lt;/dates&gt;&lt;pub-location&gt;London&lt;/pub-location&gt;&lt;publisher&gt;Butterworths&lt;/publisher&gt;&lt;label&gt;3228&lt;/label&gt;&lt;urls&gt;&lt;/urls&gt;&lt;/record&gt;&lt;/Cite&gt;&lt;/EndNote&gt;</w:instrText>
      </w:r>
      <w:r w:rsidR="00A00DD8">
        <w:rPr>
          <w:szCs w:val="22"/>
        </w:rPr>
        <w:fldChar w:fldCharType="separate"/>
      </w:r>
      <w:r w:rsidR="00A00DD8" w:rsidRPr="00A00DD8">
        <w:rPr>
          <w:noProof/>
          <w:szCs w:val="22"/>
          <w:vertAlign w:val="superscript"/>
        </w:rPr>
        <w:t>10</w:t>
      </w:r>
      <w:r w:rsidR="00A00DD8">
        <w:rPr>
          <w:szCs w:val="22"/>
        </w:rPr>
        <w:fldChar w:fldCharType="end"/>
      </w:r>
      <w:r w:rsidRPr="009E105B">
        <w:rPr>
          <w:szCs w:val="22"/>
        </w:rPr>
        <w:t>.</w:t>
      </w:r>
    </w:p>
    <w:p w:rsidR="0086132E" w:rsidRPr="009E105B" w:rsidRDefault="0086132E" w:rsidP="0086132E">
      <w:pPr>
        <w:pStyle w:val="PHEreportsub"/>
      </w:pPr>
      <w:r w:rsidRPr="009E105B">
        <w:t xml:space="preserve">Larva </w:t>
      </w:r>
    </w:p>
    <w:p w:rsidR="0086132E" w:rsidRPr="009E105B" w:rsidRDefault="0086132E" w:rsidP="0086132E">
      <w:pPr>
        <w:pStyle w:val="PHEBodytext"/>
      </w:pPr>
      <w:proofErr w:type="gramStart"/>
      <w:r w:rsidRPr="009E105B">
        <w:t>Length of unfed larva approximately 1mm.</w:t>
      </w:r>
      <w:proofErr w:type="gramEnd"/>
      <w:r w:rsidRPr="009E105B">
        <w:t xml:space="preserve"> The larval stage has only 3 pairs of legs and a </w:t>
      </w:r>
      <w:proofErr w:type="spellStart"/>
      <w:r w:rsidRPr="009E105B">
        <w:t>scutum</w:t>
      </w:r>
      <w:proofErr w:type="spellEnd"/>
      <w:r w:rsidRPr="009E105B">
        <w:t xml:space="preserve"> that only partially covers the dorsal surface of the body. The palps (segments 2 and 3) are approximately equal in length to the width of the basis </w:t>
      </w:r>
      <w:proofErr w:type="spellStart"/>
      <w:r w:rsidRPr="009E105B">
        <w:t>capituli</w:t>
      </w:r>
      <w:proofErr w:type="spellEnd"/>
      <w:r w:rsidRPr="009E105B">
        <w:t xml:space="preserve">. The </w:t>
      </w:r>
      <w:proofErr w:type="spellStart"/>
      <w:r w:rsidRPr="009E105B">
        <w:t>denticles</w:t>
      </w:r>
      <w:proofErr w:type="spellEnd"/>
      <w:r w:rsidRPr="009E105B">
        <w:t xml:space="preserve"> on the </w:t>
      </w:r>
      <w:proofErr w:type="spellStart"/>
      <w:r w:rsidRPr="009E105B">
        <w:t>hypostome</w:t>
      </w:r>
      <w:proofErr w:type="spellEnd"/>
      <w:r w:rsidRPr="009E105B">
        <w:t xml:space="preserve"> are arranged in two or three rows of 3/3 distally, and then about four rows of 2/2. The </w:t>
      </w:r>
      <w:proofErr w:type="spellStart"/>
      <w:r w:rsidRPr="009E105B">
        <w:t>auriculae</w:t>
      </w:r>
      <w:proofErr w:type="spellEnd"/>
      <w:r w:rsidRPr="009E105B">
        <w:t xml:space="preserve"> are represented as thickened ridges. The </w:t>
      </w:r>
      <w:proofErr w:type="spellStart"/>
      <w:r w:rsidRPr="009E105B">
        <w:t>scutum</w:t>
      </w:r>
      <w:proofErr w:type="spellEnd"/>
      <w:r w:rsidRPr="009E105B">
        <w:t xml:space="preserve"> is usually wider than long and heart-shaped. Coxa 1 has a broad internal spur but no other spurs are present.</w:t>
      </w:r>
    </w:p>
    <w:p w:rsidR="0086132E" w:rsidRPr="009E105B" w:rsidRDefault="0086132E" w:rsidP="0086132E">
      <w:pPr>
        <w:pStyle w:val="PHEreportsub"/>
        <w:rPr>
          <w:color w:val="FF0000"/>
        </w:rPr>
      </w:pPr>
      <w:r w:rsidRPr="009E105B">
        <w:t>Nymph</w:t>
      </w:r>
      <w:r w:rsidR="00A00DD8">
        <w:fldChar w:fldCharType="begin" w:fldLock="1"/>
      </w:r>
      <w:r w:rsidR="00A00DD8">
        <w:instrText xml:space="preserve"> ADDIN EN.CITE &lt;EndNote&gt;&lt;Cite ExcludeAuth="1"&gt;&lt;Year&gt;1996&lt;/Year&gt;&lt;RecNum&gt;7&lt;/RecNum&gt;&lt;DisplayText&gt;&lt;style face="superscript"&gt;11&lt;/style&gt;&lt;/DisplayText&gt;&lt;record&gt;&lt;rec-number&gt;7&lt;/rec-number&gt;&lt;foreign-keys&gt;&lt;key app="EN" db-id="ed0x2s95wv9perestasx5fxm0rpvzfsa2p2p" timestamp="1530096756"&gt;7&lt;/key&gt;&lt;/foreign-keys&gt;&lt;ref-type name="Book"&gt;6&lt;/ref-type&gt;&lt;contributors&gt;&lt;tertiary-authors&gt;&lt;author&gt;Hillyard,P.D.&lt;/author&gt;&lt;author&gt;Barnes,R.S.K.&lt;/author&gt;&lt;author&gt;Crothers,J.H.&lt;/author&gt;&lt;/tertiary-authors&gt;&lt;/contributors&gt;&lt;titles&gt;&lt;title&gt;Ticks of North-west Europe (Synopses of the British Faunas)&lt;/title&gt;&lt;/titles&gt;&lt;reprint-edition&gt;Not in File&lt;/reprint-edition&gt;&lt;keywords&gt;&lt;keyword&gt;Europe&lt;/keyword&gt;&lt;keyword&gt;G 9&lt;/keyword&gt;&lt;keyword&gt;Ticks&lt;/keyword&gt;&lt;/keywords&gt;&lt;dates&gt;&lt;year&gt;1996&lt;/year&gt;&lt;pub-dates&gt;&lt;date&gt;1996&lt;/date&gt;&lt;/pub-dates&gt;&lt;/dates&gt;&lt;publisher&gt;Backhuys Publishers&lt;/publisher&gt;&lt;label&gt;2841&lt;/label&gt;&lt;urls&gt;&lt;/urls&gt;&lt;/record&gt;&lt;/Cite&gt;&lt;/EndNote&gt;</w:instrText>
      </w:r>
      <w:r w:rsidR="00A00DD8">
        <w:fldChar w:fldCharType="separate"/>
      </w:r>
      <w:r w:rsidR="00A00DD8" w:rsidRPr="00A00DD8">
        <w:rPr>
          <w:noProof/>
          <w:vertAlign w:val="superscript"/>
        </w:rPr>
        <w:t>11</w:t>
      </w:r>
      <w:r w:rsidR="00A00DD8">
        <w:fldChar w:fldCharType="end"/>
      </w:r>
    </w:p>
    <w:p w:rsidR="0086132E" w:rsidRPr="009E105B" w:rsidRDefault="0086132E" w:rsidP="0086132E">
      <w:pPr>
        <w:pStyle w:val="PHEBodytext"/>
      </w:pPr>
      <w:proofErr w:type="gramStart"/>
      <w:r w:rsidRPr="009E105B">
        <w:t>Length of unfed nymph 1.2–1.4mm.</w:t>
      </w:r>
      <w:proofErr w:type="gramEnd"/>
      <w:r w:rsidRPr="009E105B">
        <w:t xml:space="preserve"> Nymph has four pairs of legs, the </w:t>
      </w:r>
      <w:proofErr w:type="spellStart"/>
      <w:r w:rsidRPr="009E105B">
        <w:t>scutum</w:t>
      </w:r>
      <w:proofErr w:type="spellEnd"/>
      <w:r w:rsidRPr="009E105B">
        <w:t xml:space="preserve"> only partially covers dorsal surface of body and there is no genital pore on the ventral surface. The palps (segments 2 and 3) are slightly shorter than the width of the basis </w:t>
      </w:r>
      <w:proofErr w:type="spellStart"/>
      <w:r w:rsidRPr="009E105B">
        <w:t>capituli</w:t>
      </w:r>
      <w:proofErr w:type="spellEnd"/>
      <w:r w:rsidRPr="009E105B">
        <w:t xml:space="preserve">. The </w:t>
      </w:r>
      <w:proofErr w:type="spellStart"/>
      <w:r w:rsidRPr="009E105B">
        <w:t>scutum</w:t>
      </w:r>
      <w:proofErr w:type="spellEnd"/>
      <w:r w:rsidRPr="009E105B">
        <w:t xml:space="preserve"> is longer than wide and hexagonal in shape. No </w:t>
      </w:r>
      <w:proofErr w:type="spellStart"/>
      <w:r w:rsidRPr="009E105B">
        <w:t>auriculae</w:t>
      </w:r>
      <w:proofErr w:type="spellEnd"/>
      <w:r w:rsidRPr="009E105B">
        <w:t xml:space="preserve"> are present. The internal spur on coxa 1 is short, external spurs on coxae 1-4 are reduced or absent.</w:t>
      </w:r>
    </w:p>
    <w:p w:rsidR="0086132E" w:rsidRPr="009E105B" w:rsidRDefault="0086132E" w:rsidP="0086132E">
      <w:pPr>
        <w:rPr>
          <w:sz w:val="22"/>
          <w:szCs w:val="22"/>
        </w:rPr>
      </w:pPr>
      <w:r w:rsidRPr="009E105B">
        <w:rPr>
          <w:noProof/>
        </w:rPr>
        <w:lastRenderedPageBreak/>
        <w:drawing>
          <wp:anchor distT="0" distB="0" distL="114300" distR="114300" simplePos="0" relativeHeight="251727360" behindDoc="0" locked="0" layoutInCell="1" allowOverlap="1" wp14:anchorId="3C0DB1D3" wp14:editId="746BC3C4">
            <wp:simplePos x="0" y="0"/>
            <wp:positionH relativeFrom="column">
              <wp:posOffset>4560570</wp:posOffset>
            </wp:positionH>
            <wp:positionV relativeFrom="paragraph">
              <wp:posOffset>95885</wp:posOffset>
            </wp:positionV>
            <wp:extent cx="1334135" cy="1700530"/>
            <wp:effectExtent l="0" t="0" r="0" b="0"/>
            <wp:wrapNone/>
            <wp:docPr id="239" name="Picture 239" descr="Ixohex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Ixohexven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34135" cy="1700530"/>
                    </a:xfrm>
                    <a:prstGeom prst="rect">
                      <a:avLst/>
                    </a:prstGeom>
                    <a:noFill/>
                  </pic:spPr>
                </pic:pic>
              </a:graphicData>
            </a:graphic>
          </wp:anchor>
        </w:drawing>
      </w:r>
      <w:r w:rsidRPr="009E105B">
        <w:rPr>
          <w:noProof/>
        </w:rPr>
        <w:drawing>
          <wp:anchor distT="0" distB="0" distL="114300" distR="114300" simplePos="0" relativeHeight="251726336" behindDoc="0" locked="0" layoutInCell="1" allowOverlap="1" wp14:anchorId="6542276B" wp14:editId="35EF1F65">
            <wp:simplePos x="0" y="0"/>
            <wp:positionH relativeFrom="column">
              <wp:posOffset>360045</wp:posOffset>
            </wp:positionH>
            <wp:positionV relativeFrom="paragraph">
              <wp:posOffset>45720</wp:posOffset>
            </wp:positionV>
            <wp:extent cx="1377950" cy="1750695"/>
            <wp:effectExtent l="0" t="0" r="0" b="1905"/>
            <wp:wrapNone/>
            <wp:docPr id="238" name="Picture 238" descr="Ixohexd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Ixohexdor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77950" cy="1750695"/>
                    </a:xfrm>
                    <a:prstGeom prst="rect">
                      <a:avLst/>
                    </a:prstGeom>
                    <a:noFill/>
                  </pic:spPr>
                </pic:pic>
              </a:graphicData>
            </a:graphic>
          </wp:anchor>
        </w:drawing>
      </w:r>
    </w:p>
    <w:p w:rsidR="0086132E" w:rsidRPr="009E105B" w:rsidRDefault="0086132E" w:rsidP="0086132E">
      <w:pPr>
        <w:rPr>
          <w:sz w:val="22"/>
          <w:szCs w:val="22"/>
        </w:rPr>
      </w:pPr>
      <w:r w:rsidRPr="009E105B">
        <w:rPr>
          <w:noProof/>
          <w:sz w:val="22"/>
          <w:szCs w:val="22"/>
        </w:rPr>
        <mc:AlternateContent>
          <mc:Choice Requires="wps">
            <w:drawing>
              <wp:anchor distT="0" distB="0" distL="114300" distR="114300" simplePos="0" relativeHeight="251728384" behindDoc="0" locked="0" layoutInCell="1" allowOverlap="1" wp14:anchorId="31943245" wp14:editId="1D594CF9">
                <wp:simplePos x="0" y="0"/>
                <wp:positionH relativeFrom="column">
                  <wp:posOffset>1850390</wp:posOffset>
                </wp:positionH>
                <wp:positionV relativeFrom="paragraph">
                  <wp:posOffset>114300</wp:posOffset>
                </wp:positionV>
                <wp:extent cx="1838325" cy="690880"/>
                <wp:effectExtent l="0" t="0" r="9525" b="0"/>
                <wp:wrapNone/>
                <wp:docPr id="75"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690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r>
                              <w:t xml:space="preserve">Diagram of dorsal surface of </w:t>
                            </w:r>
                            <w:proofErr w:type="spellStart"/>
                            <w:r>
                              <w:rPr>
                                <w:i/>
                              </w:rPr>
                              <w:t>Ixodes</w:t>
                            </w:r>
                            <w:proofErr w:type="spellEnd"/>
                            <w:r>
                              <w:rPr>
                                <w:i/>
                              </w:rPr>
                              <w:t xml:space="preserve"> </w:t>
                            </w:r>
                            <w:proofErr w:type="spellStart"/>
                            <w:r>
                              <w:rPr>
                                <w:i/>
                              </w:rPr>
                              <w:t>hexagonus</w:t>
                            </w:r>
                            <w:proofErr w:type="spellEnd"/>
                            <w:r>
                              <w:rPr>
                                <w:i/>
                              </w:rPr>
                              <w:t xml:space="preserve"> </w:t>
                            </w:r>
                            <w:r>
                              <w:t>nymph</w:t>
                            </w:r>
                          </w:p>
                          <w:p w:rsidR="00A00DD8" w:rsidRDefault="00A00DD8" w:rsidP="0086132E">
                            <w:pPr>
                              <w:pStyle w:val="PHEbodytextTable"/>
                            </w:pPr>
                            <w:r>
                              <w:rPr>
                                <w:sz w:val="16"/>
                                <w:szCs w:val="16"/>
                              </w:rPr>
                              <w:t xml:space="preserve">(Illustration by C. </w:t>
                            </w:r>
                            <w:proofErr w:type="spellStart"/>
                            <w:r>
                              <w:rPr>
                                <w:sz w:val="16"/>
                                <w:szCs w:val="16"/>
                              </w:rPr>
                              <w:t>Whitehorn</w:t>
                            </w:r>
                            <w:proofErr w:type="spellEnd"/>
                            <w:r>
                              <w:rPr>
                                <w:sz w:val="16"/>
                                <w:szCs w:val="16"/>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40" o:spid="_x0000_s1157" type="#_x0000_t202" style="position:absolute;left:0;text-align:left;margin-left:145.7pt;margin-top:9pt;width:144.75pt;height:54.4pt;z-index:251728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" stroked="f">
                <v:textbox style="mso-fit-shape-to-text:t">
                  <w:txbxContent>
                    <w:p w:rsidR="00A00DD8" w:rsidRDefault="00A00DD8" w:rsidP="0086132E">
                      <w:pPr>
                        <w:pStyle w:val="PHEbodytextTable"/>
                      </w:pPr>
                      <w:r>
                        <w:t xml:space="preserve">Diagram of dorsal surface of </w:t>
                      </w:r>
                      <w:proofErr w:type="spellStart"/>
                      <w:r>
                        <w:rPr>
                          <w:i/>
                        </w:rPr>
                        <w:t>Ixodes</w:t>
                      </w:r>
                      <w:proofErr w:type="spellEnd"/>
                      <w:r>
                        <w:rPr>
                          <w:i/>
                        </w:rPr>
                        <w:t xml:space="preserve"> </w:t>
                      </w:r>
                      <w:proofErr w:type="spellStart"/>
                      <w:r>
                        <w:rPr>
                          <w:i/>
                        </w:rPr>
                        <w:t>hexagonus</w:t>
                      </w:r>
                      <w:proofErr w:type="spellEnd"/>
                      <w:r>
                        <w:rPr>
                          <w:i/>
                        </w:rPr>
                        <w:t xml:space="preserve"> </w:t>
                      </w:r>
                      <w:r>
                        <w:t>nymph</w:t>
                      </w:r>
                    </w:p>
                    <w:p w:rsidR="00A00DD8" w:rsidRDefault="00A00DD8" w:rsidP="0086132E">
                      <w:pPr>
                        <w:pStyle w:val="PHEbodytextTable"/>
                      </w:pPr>
                      <w:r>
                        <w:rPr>
                          <w:sz w:val="16"/>
                          <w:szCs w:val="16"/>
                        </w:rPr>
                        <w:t xml:space="preserve">(Illustration by C. </w:t>
                      </w:r>
                      <w:proofErr w:type="spellStart"/>
                      <w:r>
                        <w:rPr>
                          <w:sz w:val="16"/>
                          <w:szCs w:val="16"/>
                        </w:rPr>
                        <w:t>Whitehorn</w:t>
                      </w:r>
                      <w:proofErr w:type="spellEnd"/>
                      <w:r>
                        <w:rPr>
                          <w:sz w:val="16"/>
                          <w:szCs w:val="16"/>
                        </w:rPr>
                        <w:t>)</w:t>
                      </w:r>
                    </w:p>
                  </w:txbxContent>
                </v:textbox>
              </v:shape>
            </w:pict>
          </mc:Fallback>
        </mc:AlternateContent>
      </w: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r w:rsidRPr="009E105B">
        <w:rPr>
          <w:noProof/>
          <w:sz w:val="22"/>
          <w:szCs w:val="22"/>
        </w:rPr>
        <mc:AlternateContent>
          <mc:Choice Requires="wps">
            <w:drawing>
              <wp:anchor distT="0" distB="0" distL="114300" distR="114300" simplePos="0" relativeHeight="251729408" behindDoc="0" locked="0" layoutInCell="1" allowOverlap="1" wp14:anchorId="05EAA003" wp14:editId="1509455F">
                <wp:simplePos x="0" y="0"/>
                <wp:positionH relativeFrom="column">
                  <wp:posOffset>2724785</wp:posOffset>
                </wp:positionH>
                <wp:positionV relativeFrom="paragraph">
                  <wp:posOffset>50800</wp:posOffset>
                </wp:positionV>
                <wp:extent cx="1908175" cy="647700"/>
                <wp:effectExtent l="0" t="0" r="0" b="0"/>
                <wp:wrapNone/>
                <wp:docPr id="255"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647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r>
                              <w:t xml:space="preserve">Diagram of ventral surface of </w:t>
                            </w:r>
                            <w:proofErr w:type="spellStart"/>
                            <w:r>
                              <w:rPr>
                                <w:i/>
                              </w:rPr>
                              <w:t>Ixodes</w:t>
                            </w:r>
                            <w:proofErr w:type="spellEnd"/>
                            <w:r>
                              <w:rPr>
                                <w:i/>
                              </w:rPr>
                              <w:t xml:space="preserve"> </w:t>
                            </w:r>
                            <w:proofErr w:type="spellStart"/>
                            <w:r>
                              <w:rPr>
                                <w:i/>
                              </w:rPr>
                              <w:t>hexagonus</w:t>
                            </w:r>
                            <w:proofErr w:type="spellEnd"/>
                            <w:r>
                              <w:t xml:space="preserve"> nymph</w:t>
                            </w:r>
                          </w:p>
                          <w:p w:rsidR="00A00DD8" w:rsidRPr="00AC4927" w:rsidRDefault="00A00DD8" w:rsidP="0086132E">
                            <w:pPr>
                              <w:pStyle w:val="PHEbodytextTable"/>
                              <w:rPr>
                                <w:sz w:val="16"/>
                                <w:szCs w:val="16"/>
                              </w:rPr>
                            </w:pPr>
                            <w:r w:rsidRPr="00AC4927">
                              <w:rPr>
                                <w:sz w:val="16"/>
                                <w:szCs w:val="16"/>
                              </w:rPr>
                              <w:t xml:space="preserve">(Illustration by C. </w:t>
                            </w:r>
                            <w:proofErr w:type="spellStart"/>
                            <w:r w:rsidRPr="00AC4927">
                              <w:rPr>
                                <w:sz w:val="16"/>
                                <w:szCs w:val="16"/>
                              </w:rPr>
                              <w:t>Whitehorn</w:t>
                            </w:r>
                            <w:proofErr w:type="spellEnd"/>
                            <w:r w:rsidRPr="00AC4927">
                              <w:rPr>
                                <w:sz w:val="16"/>
                                <w:szCs w:val="16"/>
                              </w:rPr>
                              <w:t>)</w:t>
                            </w:r>
                          </w:p>
                          <w:p w:rsidR="00A00DD8" w:rsidRDefault="00A00DD8" w:rsidP="0086132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1" o:spid="_x0000_s1158" type="#_x0000_t202" style="position:absolute;left:0;text-align:left;margin-left:214.55pt;margin-top:4pt;width:150.25pt;height:51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" stroked="f">
                <v:textbox>
                  <w:txbxContent>
                    <w:p w:rsidR="00A00DD8" w:rsidRDefault="00A00DD8" w:rsidP="0086132E">
                      <w:pPr>
                        <w:pStyle w:val="PHEbodytextTable"/>
                      </w:pPr>
                      <w:r>
                        <w:t xml:space="preserve">Diagram of ventral surface of </w:t>
                      </w:r>
                      <w:proofErr w:type="spellStart"/>
                      <w:r>
                        <w:rPr>
                          <w:i/>
                        </w:rPr>
                        <w:t>Ixodes</w:t>
                      </w:r>
                      <w:proofErr w:type="spellEnd"/>
                      <w:r>
                        <w:rPr>
                          <w:i/>
                        </w:rPr>
                        <w:t xml:space="preserve"> </w:t>
                      </w:r>
                      <w:proofErr w:type="spellStart"/>
                      <w:r>
                        <w:rPr>
                          <w:i/>
                        </w:rPr>
                        <w:t>hexagonus</w:t>
                      </w:r>
                      <w:proofErr w:type="spellEnd"/>
                      <w:r>
                        <w:t xml:space="preserve"> nymph</w:t>
                      </w:r>
                    </w:p>
                    <w:p w:rsidR="00A00DD8" w:rsidRPr="00AC4927" w:rsidRDefault="00A00DD8" w:rsidP="0086132E">
                      <w:pPr>
                        <w:pStyle w:val="PHEbodytextTable"/>
                        <w:rPr>
                          <w:sz w:val="16"/>
                          <w:szCs w:val="16"/>
                        </w:rPr>
                      </w:pPr>
                      <w:r w:rsidRPr="00AC4927">
                        <w:rPr>
                          <w:sz w:val="16"/>
                          <w:szCs w:val="16"/>
                        </w:rPr>
                        <w:t xml:space="preserve">(Illustration by C. </w:t>
                      </w:r>
                      <w:proofErr w:type="spellStart"/>
                      <w:r w:rsidRPr="00AC4927">
                        <w:rPr>
                          <w:sz w:val="16"/>
                          <w:szCs w:val="16"/>
                        </w:rPr>
                        <w:t>Whitehorn</w:t>
                      </w:r>
                      <w:proofErr w:type="spellEnd"/>
                      <w:r w:rsidRPr="00AC4927">
                        <w:rPr>
                          <w:sz w:val="16"/>
                          <w:szCs w:val="16"/>
                        </w:rPr>
                        <w:t>)</w:t>
                      </w:r>
                    </w:p>
                    <w:p w:rsidR="00A00DD8" w:rsidRDefault="00A00DD8" w:rsidP="0086132E"/>
                  </w:txbxContent>
                </v:textbox>
              </v:shape>
            </w:pict>
          </mc:Fallback>
        </mc:AlternateContent>
      </w: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pStyle w:val="HPABodytext"/>
        <w:rPr>
          <w:b/>
        </w:rPr>
      </w:pPr>
    </w:p>
    <w:p w:rsidR="0086132E" w:rsidRPr="009E105B" w:rsidRDefault="0086132E" w:rsidP="0086132E">
      <w:pPr>
        <w:pStyle w:val="PHEreportsub"/>
        <w:rPr>
          <w:color w:val="FF0000"/>
        </w:rPr>
      </w:pPr>
      <w:r w:rsidRPr="009E105B">
        <w:t>Adult male</w:t>
      </w:r>
      <w:r w:rsidR="00A00DD8">
        <w:fldChar w:fldCharType="begin" w:fldLock="1"/>
      </w:r>
      <w:r w:rsidR="00A00DD8">
        <w:instrText xml:space="preserve"> ADDIN EN.CITE &lt;EndNote&gt;&lt;Cite ExcludeAuth="1"&gt;&lt;Year&gt;1996&lt;/Year&gt;&lt;RecNum&gt;7&lt;/RecNum&gt;&lt;DisplayText&gt;&lt;style face="superscript"&gt;11&lt;/style&gt;&lt;/DisplayText&gt;&lt;record&gt;&lt;rec-number&gt;7&lt;/rec-number&gt;&lt;foreign-keys&gt;&lt;key app="EN" db-id="ed0x2s95wv9perestasx5fxm0rpvzfsa2p2p" timestamp="1530096756"&gt;7&lt;/key&gt;&lt;/foreign-keys&gt;&lt;ref-type name="Book"&gt;6&lt;/ref-type&gt;&lt;contributors&gt;&lt;tertiary-authors&gt;&lt;author&gt;Hillyard,P.D.&lt;/author&gt;&lt;author&gt;Barnes,R.S.K.&lt;/author&gt;&lt;author&gt;Crothers,J.H.&lt;/author&gt;&lt;/tertiary-authors&gt;&lt;/contributors&gt;&lt;titles&gt;&lt;title&gt;Ticks of North-west Europe (Synopses of the British Faunas)&lt;/title&gt;&lt;/titles&gt;&lt;reprint-edition&gt;Not in File&lt;/reprint-edition&gt;&lt;keywords&gt;&lt;keyword&gt;Europe&lt;/keyword&gt;&lt;keyword&gt;G 9&lt;/keyword&gt;&lt;keyword&gt;Ticks&lt;/keyword&gt;&lt;/keywords&gt;&lt;dates&gt;&lt;year&gt;1996&lt;/year&gt;&lt;pub-dates&gt;&lt;date&gt;1996&lt;/date&gt;&lt;/pub-dates&gt;&lt;/dates&gt;&lt;publisher&gt;Backhuys Publishers&lt;/publisher&gt;&lt;label&gt;2841&lt;/label&gt;&lt;urls&gt;&lt;/urls&gt;&lt;/record&gt;&lt;/Cite&gt;&lt;/EndNote&gt;</w:instrText>
      </w:r>
      <w:r w:rsidR="00A00DD8">
        <w:fldChar w:fldCharType="separate"/>
      </w:r>
      <w:r w:rsidR="00A00DD8" w:rsidRPr="00A00DD8">
        <w:rPr>
          <w:noProof/>
          <w:vertAlign w:val="superscript"/>
        </w:rPr>
        <w:t>11</w:t>
      </w:r>
      <w:r w:rsidR="00A00DD8">
        <w:fldChar w:fldCharType="end"/>
      </w:r>
    </w:p>
    <w:p w:rsidR="0086132E" w:rsidRPr="009E105B" w:rsidRDefault="0086132E" w:rsidP="0086132E">
      <w:pPr>
        <w:pStyle w:val="PHEBodytext"/>
      </w:pPr>
      <w:proofErr w:type="gramStart"/>
      <w:r w:rsidRPr="009E105B">
        <w:t>Length of male 3.5–3.8mm.</w:t>
      </w:r>
      <w:proofErr w:type="gramEnd"/>
      <w:r w:rsidRPr="009E105B">
        <w:t xml:space="preserve"> The </w:t>
      </w:r>
      <w:proofErr w:type="spellStart"/>
      <w:r w:rsidRPr="009E105B">
        <w:t>scutum</w:t>
      </w:r>
      <w:proofErr w:type="spellEnd"/>
      <w:r w:rsidRPr="009E105B">
        <w:t xml:space="preserve"> covers dorsal surface of body. The body is broadly oval in shape. The palps are short and broad and the </w:t>
      </w:r>
      <w:proofErr w:type="spellStart"/>
      <w:r w:rsidRPr="009E105B">
        <w:t>hypostome</w:t>
      </w:r>
      <w:proofErr w:type="spellEnd"/>
      <w:r w:rsidRPr="009E105B">
        <w:t xml:space="preserve"> is almost toothless. The internal spur on coxa 1 is long. Tarsus 1 (in profile) is clearly stepped near apex.</w:t>
      </w:r>
    </w:p>
    <w:p w:rsidR="0086132E" w:rsidRPr="009E105B" w:rsidRDefault="0086132E" w:rsidP="0086132E">
      <w:pPr>
        <w:pStyle w:val="PHEreportsub"/>
        <w:rPr>
          <w:color w:val="FF0000"/>
        </w:rPr>
      </w:pPr>
      <w:r w:rsidRPr="009E105B">
        <w:t>Adult female</w:t>
      </w:r>
      <w:r w:rsidR="00A00DD8">
        <w:fldChar w:fldCharType="begin" w:fldLock="1"/>
      </w:r>
      <w:r w:rsidR="00A00DD8">
        <w:instrText xml:space="preserve"> ADDIN EN.CITE &lt;EndNote&gt;&lt;Cite ExcludeAuth="1"&gt;&lt;Year&gt;1996&lt;/Year&gt;&lt;RecNum&gt;7&lt;/RecNum&gt;&lt;DisplayText&gt;&lt;style face="superscript"&gt;11&lt;/style&gt;&lt;/DisplayText&gt;&lt;record&gt;&lt;rec-number&gt;7&lt;/rec-number&gt;&lt;foreign-keys&gt;&lt;key app="EN" db-id="ed0x2s95wv9perestasx5fxm0rpvzfsa2p2p" timestamp="1530096756"&gt;7&lt;/key&gt;&lt;/foreign-keys&gt;&lt;ref-type name="Book"&gt;6&lt;/ref-type&gt;&lt;contributors&gt;&lt;tertiary-authors&gt;&lt;author&gt;Hillyard,P.D.&lt;/author&gt;&lt;author&gt;Barnes,R.S.K.&lt;/author&gt;&lt;author&gt;Crothers,J.H.&lt;/author&gt;&lt;/tertiary-authors&gt;&lt;/contributors&gt;&lt;titles&gt;&lt;title&gt;Ticks of North-west Europe (Synopses of the British Faunas)&lt;/title&gt;&lt;/titles&gt;&lt;reprint-edition&gt;Not in File&lt;/reprint-edition&gt;&lt;keywords&gt;&lt;keyword&gt;Europe&lt;/keyword&gt;&lt;keyword&gt;G 9&lt;/keyword&gt;&lt;keyword&gt;Ticks&lt;/keyword&gt;&lt;/keywords&gt;&lt;dates&gt;&lt;year&gt;1996&lt;/year&gt;&lt;pub-dates&gt;&lt;date&gt;1996&lt;/date&gt;&lt;/pub-dates&gt;&lt;/dates&gt;&lt;publisher&gt;Backhuys Publishers&lt;/publisher&gt;&lt;label&gt;2841&lt;/label&gt;&lt;urls&gt;&lt;/urls&gt;&lt;/record&gt;&lt;/Cite&gt;&lt;/EndNote&gt;</w:instrText>
      </w:r>
      <w:r w:rsidR="00A00DD8">
        <w:fldChar w:fldCharType="separate"/>
      </w:r>
      <w:r w:rsidR="00A00DD8" w:rsidRPr="00A00DD8">
        <w:rPr>
          <w:noProof/>
          <w:vertAlign w:val="superscript"/>
        </w:rPr>
        <w:t>11</w:t>
      </w:r>
      <w:r w:rsidR="00A00DD8">
        <w:fldChar w:fldCharType="end"/>
      </w:r>
      <w:r w:rsidRPr="009E105B">
        <w:rPr>
          <w:color w:val="FF0000"/>
        </w:rPr>
        <w:t xml:space="preserve"> </w:t>
      </w:r>
    </w:p>
    <w:p w:rsidR="0086132E" w:rsidRPr="009E105B" w:rsidRDefault="0086132E" w:rsidP="0086132E">
      <w:pPr>
        <w:pStyle w:val="PHEBodytext"/>
      </w:pPr>
      <w:proofErr w:type="gramStart"/>
      <w:r w:rsidRPr="009E105B">
        <w:t>Length of unfed female 3.5–4.0mm.</w:t>
      </w:r>
      <w:proofErr w:type="gramEnd"/>
      <w:r w:rsidRPr="009E105B">
        <w:t xml:space="preserve"> The </w:t>
      </w:r>
      <w:proofErr w:type="spellStart"/>
      <w:r w:rsidRPr="009E105B">
        <w:t>scutum</w:t>
      </w:r>
      <w:proofErr w:type="spellEnd"/>
      <w:r w:rsidRPr="009E105B">
        <w:t xml:space="preserve"> partially covers the dorsal surface of the body, the genital pore is present on the ventral surface and two </w:t>
      </w:r>
      <w:proofErr w:type="spellStart"/>
      <w:r w:rsidRPr="009E105B">
        <w:t>porose</w:t>
      </w:r>
      <w:proofErr w:type="spellEnd"/>
      <w:r w:rsidRPr="009E105B">
        <w:t xml:space="preserve"> areas are present on the dorsal basis </w:t>
      </w:r>
      <w:proofErr w:type="spellStart"/>
      <w:r w:rsidRPr="009E105B">
        <w:t>capituli</w:t>
      </w:r>
      <w:proofErr w:type="spellEnd"/>
      <w:r w:rsidRPr="009E105B">
        <w:t xml:space="preserve">. The palps (segments 2 and 3) are slightly shorter than the width of the basis. The </w:t>
      </w:r>
      <w:proofErr w:type="spellStart"/>
      <w:r w:rsidRPr="009E105B">
        <w:t>scutum</w:t>
      </w:r>
      <w:proofErr w:type="spellEnd"/>
      <w:r w:rsidRPr="009E105B">
        <w:t xml:space="preserve"> is characteristically heart or hexagonal in shape. The </w:t>
      </w:r>
      <w:proofErr w:type="spellStart"/>
      <w:r w:rsidRPr="009E105B">
        <w:t>auriculae</w:t>
      </w:r>
      <w:proofErr w:type="spellEnd"/>
      <w:r w:rsidRPr="009E105B">
        <w:t xml:space="preserve"> are vestigial. Coxa 1 has a long internal spur. Tarsus 1 (in profile) is clearly stepped near apex. The genital aperture is located between coxae 3.</w:t>
      </w:r>
    </w:p>
    <w:p w:rsidR="0086132E" w:rsidRPr="009E105B" w:rsidRDefault="0086132E" w:rsidP="0086132E">
      <w:pPr>
        <w:pStyle w:val="PHEbodytextTable"/>
      </w:pPr>
      <w:r w:rsidRPr="009E105B">
        <w:rPr>
          <w:noProof/>
        </w:rPr>
        <mc:AlternateContent>
          <mc:Choice Requires="wps">
            <w:drawing>
              <wp:anchor distT="0" distB="0" distL="114300" distR="114300" simplePos="0" relativeHeight="251730432" behindDoc="0" locked="0" layoutInCell="1" allowOverlap="1" wp14:anchorId="1FB6FC6B" wp14:editId="49FE6378">
                <wp:simplePos x="0" y="0"/>
                <wp:positionH relativeFrom="column">
                  <wp:posOffset>1780540</wp:posOffset>
                </wp:positionH>
                <wp:positionV relativeFrom="paragraph">
                  <wp:posOffset>1268095</wp:posOffset>
                </wp:positionV>
                <wp:extent cx="1908175" cy="790575"/>
                <wp:effectExtent l="0" t="0" r="0" b="9525"/>
                <wp:wrapNone/>
                <wp:docPr id="74"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790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1F4098" w:rsidRDefault="00A00DD8" w:rsidP="0086132E">
                            <w:pPr>
                              <w:pStyle w:val="PHEbodytextTable"/>
                              <w:rPr>
                                <w:i/>
                              </w:rPr>
                            </w:pPr>
                            <w:r w:rsidRPr="001F4098">
                              <w:t xml:space="preserve">Dorsal surface of an </w:t>
                            </w:r>
                            <w:proofErr w:type="spellStart"/>
                            <w:r w:rsidRPr="001F4098">
                              <w:rPr>
                                <w:i/>
                              </w:rPr>
                              <w:t>Ixodes</w:t>
                            </w:r>
                            <w:proofErr w:type="spellEnd"/>
                            <w:r w:rsidRPr="001F4098">
                              <w:rPr>
                                <w:i/>
                              </w:rPr>
                              <w:t xml:space="preserve"> </w:t>
                            </w:r>
                          </w:p>
                          <w:p w:rsidR="00A00DD8" w:rsidRDefault="00A00DD8" w:rsidP="0086132E">
                            <w:pPr>
                              <w:pStyle w:val="PHEbodytextTable"/>
                            </w:pPr>
                            <w:proofErr w:type="spellStart"/>
                            <w:proofErr w:type="gramStart"/>
                            <w:r w:rsidRPr="001F4098">
                              <w:rPr>
                                <w:i/>
                              </w:rPr>
                              <w:t>hexagonus</w:t>
                            </w:r>
                            <w:proofErr w:type="spellEnd"/>
                            <w:proofErr w:type="gramEnd"/>
                            <w:r w:rsidRPr="001F4098">
                              <w:rPr>
                                <w:i/>
                              </w:rPr>
                              <w:t xml:space="preserve"> </w:t>
                            </w:r>
                            <w:r w:rsidRPr="001F4098">
                              <w:t>female (part fed).</w:t>
                            </w:r>
                          </w:p>
                          <w:p w:rsidR="00A00DD8" w:rsidRDefault="00A00DD8" w:rsidP="0086132E">
                            <w:r w:rsidRPr="004355BE">
                              <w:rPr>
                                <w:sz w:val="18"/>
                                <w:szCs w:val="18"/>
                              </w:rPr>
                              <w:t>© LSHTM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140.2pt;margin-top:99.85pt;width:150.25pt;height:62.2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" stroked="f">
                <v:textbox>
                  <w:txbxContent>
                    <w:p w:rsidR="00A00DD8" w:rsidRPr="001F4098" w:rsidRDefault="00A00DD8" w:rsidP="0086132E">
                      <w:pPr>
                        <w:pStyle w:val="PHEbodytextTable"/>
                        <w:rPr>
                          <w:i/>
                        </w:rPr>
                      </w:pPr>
                      <w:r w:rsidRPr="001F4098">
                        <w:t xml:space="preserve">Dorsal surface of an </w:t>
                      </w:r>
                      <w:proofErr w:type="spellStart"/>
                      <w:r w:rsidRPr="001F4098">
                        <w:rPr>
                          <w:i/>
                        </w:rPr>
                        <w:t>Ixodes</w:t>
                      </w:r>
                      <w:proofErr w:type="spellEnd"/>
                      <w:r w:rsidRPr="001F4098">
                        <w:rPr>
                          <w:i/>
                        </w:rPr>
                        <w:t xml:space="preserve"> </w:t>
                      </w:r>
                    </w:p>
                    <w:p w:rsidR="00A00DD8" w:rsidRDefault="00A00DD8" w:rsidP="0086132E">
                      <w:pPr>
                        <w:pStyle w:val="PHEbodytextTable"/>
                      </w:pPr>
                      <w:proofErr w:type="spellStart"/>
                      <w:proofErr w:type="gramStart"/>
                      <w:r w:rsidRPr="001F4098">
                        <w:rPr>
                          <w:i/>
                        </w:rPr>
                        <w:t>hexagonus</w:t>
                      </w:r>
                      <w:proofErr w:type="spellEnd"/>
                      <w:proofErr w:type="gramEnd"/>
                      <w:r w:rsidRPr="001F4098">
                        <w:rPr>
                          <w:i/>
                        </w:rPr>
                        <w:t xml:space="preserve"> </w:t>
                      </w:r>
                      <w:r w:rsidRPr="001F4098">
                        <w:t>female (part fed).</w:t>
                      </w:r>
                    </w:p>
                    <w:p w:rsidR="00A00DD8" w:rsidRDefault="00A00DD8" w:rsidP="0086132E">
                      <w:r w:rsidRPr="004355BE">
                        <w:rPr>
                          <w:sz w:val="18"/>
                          <w:szCs w:val="18"/>
                        </w:rPr>
                        <w:t>© LSHTM</w:t>
                      </w:r>
                    </w:p>
                  </w:txbxContent>
                </v:textbox>
              </v:shape>
            </w:pict>
          </mc:Fallback>
        </mc:AlternateContent>
      </w:r>
      <w:r w:rsidRPr="009E105B">
        <w:rPr>
          <w:noProof/>
        </w:rPr>
        <w:drawing>
          <wp:inline distT="0" distB="0" distL="0" distR="0" wp14:anchorId="3F3AE130" wp14:editId="50DDCC2C">
            <wp:extent cx="1711960" cy="2207895"/>
            <wp:effectExtent l="19050" t="19050" r="2540" b="1905"/>
            <wp:docPr id="19" name="Picture 13" descr="Ix_hexa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x_hexag002"/>
                    <pic:cNvPicPr>
                      <a:picLocks noChangeAspect="1" noChangeArrowheads="1"/>
                    </pic:cNvPicPr>
                  </pic:nvPicPr>
                  <pic:blipFill>
                    <a:blip r:embed="rId124" cstate="print"/>
                    <a:srcRect/>
                    <a:stretch>
                      <a:fillRect/>
                    </a:stretch>
                  </pic:blipFill>
                  <pic:spPr bwMode="auto">
                    <a:xfrm>
                      <a:off x="0" y="0"/>
                      <a:ext cx="1711960" cy="2207895"/>
                    </a:xfrm>
                    <a:prstGeom prst="rect">
                      <a:avLst/>
                    </a:prstGeom>
                    <a:noFill/>
                    <a:ln w="9525">
                      <a:solidFill>
                        <a:schemeClr val="tx1"/>
                      </a:solidFill>
                      <a:miter lim="800000"/>
                      <a:headEnd/>
                      <a:tailEnd/>
                    </a:ln>
                  </pic:spPr>
                </pic:pic>
              </a:graphicData>
            </a:graphic>
          </wp:inline>
        </w:drawing>
      </w:r>
      <w:r w:rsidRPr="009E105B">
        <w:t xml:space="preserve"> </w:t>
      </w:r>
    </w:p>
    <w:p w:rsidR="0086132E" w:rsidRPr="009E105B" w:rsidRDefault="0086132E" w:rsidP="005772C3">
      <w:pPr>
        <w:pStyle w:val="PHEreportHeading2BlueHighlight"/>
      </w:pPr>
      <w:bookmarkStart w:id="42" w:name="_Toc367879015"/>
      <w:bookmarkStart w:id="43" w:name="_Toc418151323"/>
      <w:r w:rsidRPr="009E105B">
        <w:t>Maggots</w:t>
      </w:r>
      <w:bookmarkEnd w:id="42"/>
      <w:bookmarkEnd w:id="43"/>
      <w:r w:rsidR="00A00DD8">
        <w:fldChar w:fldCharType="begin" w:fldLock="1"/>
      </w:r>
      <w:r w:rsidR="00A00DD8">
        <w:instrText xml:space="preserve"> ADDIN EN.CITE &lt;EndNote&gt;&lt;Cite&gt;&lt;Author&gt;Mathison&lt;/Author&gt;&lt;Year&gt;2014&lt;/Year&gt;&lt;RecNum&gt;19&lt;/RecNum&gt;&lt;DisplayText&gt;&lt;style face="superscript"&gt;2&lt;/style&gt;&lt;/DisplayText&gt;&lt;record&gt;&lt;rec-number&gt;19&lt;/rec-number&gt;&lt;foreign-keys&gt;&lt;key app="EN" db-id="ed0x2s95wv9perestasx5fxm0rpvzfsa2p2p" timestamp="1530096756"&gt;19&lt;/key&gt;&lt;/foreign-keys&gt;&lt;ref-type name="Journal Article"&gt;17&lt;/ref-type&gt;&lt;contributors&gt;&lt;authors&gt;&lt;author&gt;Mathison,B.A.&lt;/author&gt;&lt;author&gt;Pritt,B.S.&lt;/author&gt;&lt;/authors&gt;&lt;/contributors&gt;&lt;auth-address&gt;Division of Parasitic Diseases and Malaria, Center for Global Health, Centers for Disease Control and Prevention, Atlanta, Georgia, USA&lt;/auth-address&gt;&lt;titles&gt;&lt;title&gt;Laboratory identification of arthropod ectoparasites&lt;/title&gt;&lt;secondary-title&gt;Clin.Microbiol.Rev.&lt;/secondary-title&gt;&lt;/titles&gt;&lt;periodical&gt;&lt;full-title&gt;Clin.Microbiol.Rev.&lt;/full-title&gt;&lt;/periodical&gt;&lt;pages&gt;48-67&lt;/pages&gt;&lt;volume&gt;27&lt;/volume&gt;&lt;number&gt;1&lt;/number&gt;&lt;reprint-edition&gt;Not in File&lt;/reprint-edition&gt;&lt;keywords&gt;&lt;keyword&gt;Arthropods&lt;/keyword&gt;&lt;keyword&gt;control&lt;/keyword&gt;&lt;keyword&gt;disease&lt;/keyword&gt;&lt;keyword&gt;Fleas&lt;/keyword&gt;&lt;keyword&gt;G 9&lt;/keyword&gt;&lt;keyword&gt;Georgia&lt;/keyword&gt;&lt;keyword&gt;Health&lt;/keyword&gt;&lt;keyword&gt;Identification&lt;/keyword&gt;&lt;keyword&gt;Laboratories&lt;/keyword&gt;&lt;keyword&gt;Lice&lt;/keyword&gt;&lt;keyword&gt;Malaria&lt;/keyword&gt;&lt;keyword&gt;Parasitic Diseases&lt;/keyword&gt;&lt;keyword&gt;prevention&lt;/keyword&gt;&lt;keyword&gt;Public Health&lt;/keyword&gt;&lt;keyword&gt;Ticks&lt;/keyword&gt;&lt;keyword&gt;United States&lt;/keyword&gt;&lt;/keywords&gt;&lt;dates&gt;&lt;year&gt;2014&lt;/year&gt;&lt;pub-dates&gt;&lt;date&gt;1/2014&lt;/date&gt;&lt;/pub-dates&gt;&lt;/dates&gt;&lt;label&gt;37513&lt;/label&gt;&lt;urls&gt;&lt;related-urls&gt;&lt;url&gt;http://www.ncbi.nlm.nih.gov/pubmed/24396136&lt;/url&gt;&lt;url&gt;https://www.ncbi.nlm.nih.gov/pmc/articles/PMC3910909/pdf/zcm48.pdf&lt;/url&gt;&lt;/related-urls&gt;&lt;/urls&gt;&lt;electronic-resource-num&gt;27/1/48 [pii];10.1128/CMR.00008-13 [doi]&lt;/electronic-resource-num&gt;&lt;/record&gt;&lt;/Cite&gt;&lt;/EndNote&gt;</w:instrText>
      </w:r>
      <w:r w:rsidR="00A00DD8">
        <w:fldChar w:fldCharType="separate"/>
      </w:r>
      <w:r w:rsidR="00A00DD8" w:rsidRPr="00A00DD8">
        <w:rPr>
          <w:noProof/>
          <w:vertAlign w:val="superscript"/>
        </w:rPr>
        <w:t>2</w:t>
      </w:r>
      <w:r w:rsidR="00A00DD8">
        <w:fldChar w:fldCharType="end"/>
      </w:r>
    </w:p>
    <w:p w:rsidR="0086132E" w:rsidRPr="009E105B" w:rsidRDefault="0086132E" w:rsidP="0086132E">
      <w:pPr>
        <w:pStyle w:val="PHEreportHeading3"/>
      </w:pPr>
      <w:bookmarkStart w:id="44" w:name="_Toc278367471"/>
      <w:proofErr w:type="spellStart"/>
      <w:r w:rsidRPr="009E105B">
        <w:t>Myiasis</w:t>
      </w:r>
      <w:proofErr w:type="spellEnd"/>
      <w:r w:rsidRPr="009E105B">
        <w:t xml:space="preserve"> </w:t>
      </w:r>
      <w:r w:rsidR="006722CC">
        <w:t>m</w:t>
      </w:r>
      <w:r w:rsidRPr="009E105B">
        <w:t>aggots</w:t>
      </w:r>
      <w:bookmarkEnd w:id="44"/>
      <w:r w:rsidR="00A00DD8">
        <w:fldChar w:fldCharType="begin" w:fldLock="1">
          <w:fldData xml:space="preserve">PEVuZE5vdGU+PENpdGU+PEF1dGhvcj5Ob3JkbHVuZDwvQXV0aG9yPjxZZWFyPjIwMDk8L1llYXI+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</w:fldData>
        </w:fldChar>
      </w:r>
      <w:r w:rsidR="00A00DD8">
        <w:instrText xml:space="preserve"> ADDIN EN.CITE </w:instrText>
      </w:r>
      <w:r w:rsidR="00A00DD8">
        <w:fldChar w:fldCharType="begin" w:fldLock="1">
          <w:fldData xml:space="preserve">PEVuZE5vdGU+PENpdGU+PEF1dGhvcj5Ob3JkbHVuZDwvQXV0aG9yPjxZZWFyPjIwMDk8L1llYXI+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</w:fldData>
        </w:fldChar>
      </w:r>
      <w:r w:rsidR="00A00DD8">
        <w:instrText xml:space="preserve"> ADDIN EN.CITE.DATA </w:instrText>
      </w:r>
      <w:r w:rsidR="00A00DD8">
        <w:fldChar w:fldCharType="end"/>
      </w:r>
      <w:r w:rsidR="00A00DD8">
        <w:fldChar w:fldCharType="separate"/>
      </w:r>
      <w:r w:rsidR="00A00DD8" w:rsidRPr="00A00DD8">
        <w:rPr>
          <w:noProof/>
          <w:vertAlign w:val="superscript"/>
        </w:rPr>
        <w:t>2,3</w:t>
      </w:r>
      <w:r w:rsidR="00A00DD8">
        <w:fldChar w:fldCharType="end"/>
      </w:r>
    </w:p>
    <w:p w:rsidR="0086132E" w:rsidRPr="009E105B" w:rsidRDefault="0086132E" w:rsidP="0086132E">
      <w:pPr>
        <w:pStyle w:val="PHEBodytext"/>
      </w:pPr>
      <w:proofErr w:type="spellStart"/>
      <w:r w:rsidRPr="009E105B">
        <w:t>Myiasis</w:t>
      </w:r>
      <w:proofErr w:type="spellEnd"/>
      <w:r w:rsidRPr="009E105B">
        <w:t xml:space="preserve"> is caused when fly maggots (dipterous larvae) invade living vertebrate animals to feed on living tissue, necrotic tissue, body fluids or the ingested food of the host</w:t>
      </w:r>
      <w:r w:rsidR="00A00DD8">
        <w:fldChar w:fldCharType="begin" w:fldLock="1"/>
      </w:r>
      <w:r w:rsidR="00A00DD8">
        <w:instrText xml:space="preserve"> ADDIN EN.CITE &lt;EndNote&gt;&lt;Cite&gt;&lt;Author&gt;James&lt;/Author&gt;&lt;Year&gt;1947&lt;/Year&gt;&lt;RecNum&gt;17&lt;/RecNum&gt;&lt;DisplayText&gt;&lt;style face="superscript"&gt;13&lt;/style&gt;&lt;/DisplayText&gt;&lt;record&gt;&lt;rec-number&gt;17&lt;/rec-number&gt;&lt;foreign-keys&gt;&lt;key app="EN" db-id="ed0x2s95wv9perestasx5fxm0rpvzfsa2p2p" timestamp="1530096756"&gt;17&lt;/key&gt;&lt;/foreign-keys&gt;&lt;ref-type name="Report"&gt;27&lt;/ref-type&gt;&lt;contributors&gt;&lt;authors&gt;&lt;author&gt;James,M.T.,&lt;/author&gt;&lt;/authors&gt;&lt;tertiary-authors&gt;&lt;author&gt;U.S. Govt. Printing Office,&lt;/author&gt;&lt;/tertiary-authors&gt;&lt;/contributors&gt;&lt;titles&gt;&lt;title&gt;The Flies that Cause Myiasis in Man (Miscellaneous Publication no. 631 - United States Dept. of Agriculture)&lt;/title&gt;&lt;/titles&gt;&lt;keywords&gt;&lt;keyword&gt;Agriculture&lt;/keyword&gt;&lt;keyword&gt;G 9&lt;/keyword&gt;&lt;keyword&gt;United States&lt;/keyword&gt;&lt;/keywords&gt;&lt;dates&gt;&lt;year&gt;1947&lt;/year&gt;&lt;pub-dates&gt;&lt;date&gt;1947&lt;/date&gt;&lt;/pub-dates&gt;&lt;/dates&gt;&lt;label&gt;2842&lt;/label&gt;&lt;urls&gt;&lt;/urls&gt;&lt;/record&gt;&lt;/Cite&gt;&lt;/EndNote&gt;</w:instrText>
      </w:r>
      <w:r w:rsidR="00A00DD8">
        <w:fldChar w:fldCharType="separate"/>
      </w:r>
      <w:r w:rsidR="00A00DD8" w:rsidRPr="00A00DD8">
        <w:rPr>
          <w:noProof/>
          <w:vertAlign w:val="superscript"/>
        </w:rPr>
        <w:t>13</w:t>
      </w:r>
      <w:r w:rsidR="00A00DD8">
        <w:fldChar w:fldCharType="end"/>
      </w:r>
      <w:r w:rsidRPr="009E105B">
        <w:t xml:space="preserve">. </w:t>
      </w:r>
      <w:proofErr w:type="spellStart"/>
      <w:r w:rsidRPr="009E105B">
        <w:t>Myiasis</w:t>
      </w:r>
      <w:proofErr w:type="spellEnd"/>
      <w:r w:rsidRPr="009E105B">
        <w:t xml:space="preserve"> causing flies are either obligate or facultative parasites in their larval stages: the former must develop on or in a living </w:t>
      </w:r>
      <w:proofErr w:type="gramStart"/>
      <w:r w:rsidRPr="009E105B">
        <w:t>host,</w:t>
      </w:r>
      <w:proofErr w:type="gramEnd"/>
      <w:r w:rsidRPr="009E105B">
        <w:t xml:space="preserve"> the latter can also develop on decaying organic matter. The facultative parasites may be primary, secondary or tertiary invaders of vertebrate animals depending on their ability to attack hosts. Primary invaders initiate </w:t>
      </w:r>
      <w:proofErr w:type="spellStart"/>
      <w:r w:rsidRPr="009E105B">
        <w:t>myiasis</w:t>
      </w:r>
      <w:proofErr w:type="spellEnd"/>
      <w:r w:rsidRPr="009E105B">
        <w:t xml:space="preserve">, but secondary and tertiary invaders only attack the host once </w:t>
      </w:r>
      <w:proofErr w:type="spellStart"/>
      <w:r w:rsidRPr="009E105B">
        <w:t>myiasis</w:t>
      </w:r>
      <w:proofErr w:type="spellEnd"/>
      <w:r w:rsidRPr="009E105B">
        <w:t xml:space="preserve"> has been initiated by other species. However it should be noted that primary </w:t>
      </w:r>
      <w:r w:rsidRPr="009E105B">
        <w:lastRenderedPageBreak/>
        <w:t xml:space="preserve">invaders (such as the </w:t>
      </w:r>
      <w:proofErr w:type="spellStart"/>
      <w:r w:rsidRPr="009E105B">
        <w:t>greenbottle</w:t>
      </w:r>
      <w:proofErr w:type="spellEnd"/>
      <w:r w:rsidRPr="009E105B">
        <w:t xml:space="preserve"> </w:t>
      </w:r>
      <w:proofErr w:type="spellStart"/>
      <w:r w:rsidRPr="009E105B">
        <w:rPr>
          <w:i/>
          <w:iCs/>
        </w:rPr>
        <w:t>Lucilia</w:t>
      </w:r>
      <w:proofErr w:type="spellEnd"/>
      <w:r w:rsidRPr="009E105B">
        <w:rPr>
          <w:i/>
          <w:iCs/>
        </w:rPr>
        <w:t xml:space="preserve"> </w:t>
      </w:r>
      <w:proofErr w:type="spellStart"/>
      <w:r w:rsidRPr="009E105B">
        <w:rPr>
          <w:i/>
        </w:rPr>
        <w:t>sericata</w:t>
      </w:r>
      <w:proofErr w:type="spellEnd"/>
      <w:r w:rsidRPr="009E105B">
        <w:t xml:space="preserve">) always require a predisposing condition such as a wound or poor hygiene to stimulate oviposition. They will not initiate </w:t>
      </w:r>
      <w:proofErr w:type="spellStart"/>
      <w:r w:rsidRPr="009E105B">
        <w:t>myiasis</w:t>
      </w:r>
      <w:proofErr w:type="spellEnd"/>
      <w:r w:rsidRPr="009E105B">
        <w:t xml:space="preserve"> on clean, healthy animals.</w:t>
      </w:r>
    </w:p>
    <w:p w:rsidR="0086132E" w:rsidRPr="009E105B" w:rsidRDefault="0086132E" w:rsidP="0086132E">
      <w:pPr>
        <w:pStyle w:val="PHEBodytext"/>
      </w:pPr>
      <w:r w:rsidRPr="009E105B">
        <w:t xml:space="preserve">A condition known as </w:t>
      </w:r>
      <w:proofErr w:type="spellStart"/>
      <w:r w:rsidRPr="009E105B">
        <w:t>pseudomyiasis</w:t>
      </w:r>
      <w:proofErr w:type="spellEnd"/>
      <w:r w:rsidRPr="009E105B">
        <w:t xml:space="preserve"> may occur when the larvae or eggs of certain species are accidentally ingested and pass living through the gut of the host.</w:t>
      </w:r>
    </w:p>
    <w:p w:rsidR="0086132E" w:rsidRPr="009E105B" w:rsidRDefault="0086132E" w:rsidP="0086132E">
      <w:pPr>
        <w:pStyle w:val="PHEreportsub"/>
        <w:rPr>
          <w:sz w:val="22"/>
        </w:rPr>
      </w:pPr>
      <w:r w:rsidRPr="009E105B">
        <w:t>Description</w:t>
      </w:r>
      <w:r w:rsidRPr="009E105B">
        <w:rPr>
          <w:sz w:val="22"/>
        </w:rPr>
        <w:t xml:space="preserve"> </w:t>
      </w:r>
    </w:p>
    <w:p w:rsidR="0086132E" w:rsidRPr="009E105B" w:rsidRDefault="0086132E" w:rsidP="0086132E">
      <w:pPr>
        <w:pStyle w:val="PHEBodytext"/>
        <w:rPr>
          <w:sz w:val="22"/>
        </w:rPr>
      </w:pPr>
      <w:r w:rsidRPr="009E105B">
        <w:t xml:space="preserve">The </w:t>
      </w:r>
      <w:proofErr w:type="spellStart"/>
      <w:r w:rsidRPr="009E105B">
        <w:t>myiasis</w:t>
      </w:r>
      <w:proofErr w:type="spellEnd"/>
      <w:r w:rsidRPr="009E105B">
        <w:t xml:space="preserve"> maggots do not have a uniform appearance because they are drawn from a large number of dipteran families. However, those of principal medical importance exhibit two main body shapes; the classic wedge-shaped maggot and the more rounded grub-like maggot. The body is divided into 12 segments, the first being the head, the next three the thorax and the last eight the abdomen. However, there is little differentiation between the segments. The first segment contains the </w:t>
      </w:r>
      <w:proofErr w:type="spellStart"/>
      <w:r w:rsidRPr="009E105B">
        <w:t>cephalopharyngeal</w:t>
      </w:r>
      <w:proofErr w:type="spellEnd"/>
      <w:r w:rsidRPr="009E105B">
        <w:t xml:space="preserve"> skeleton (the mouth parts) and this has important taxonomic characters for identification. The second segment bears a pair of anterior spiracles which link via two tracheal trunks to the posterior spiracles on the 12</w:t>
      </w:r>
      <w:r w:rsidRPr="009E105B">
        <w:rPr>
          <w:vertAlign w:val="superscript"/>
        </w:rPr>
        <w:t>th</w:t>
      </w:r>
      <w:r w:rsidRPr="009E105B">
        <w:t xml:space="preserve"> (terminal) body segment. The spiracles and tracheae are the respiratory apparatus of the maggot and also provide useful characters for identification. </w:t>
      </w:r>
      <w:proofErr w:type="spellStart"/>
      <w:r w:rsidRPr="009E105B">
        <w:t>Myiasis</w:t>
      </w:r>
      <w:proofErr w:type="spellEnd"/>
      <w:r w:rsidRPr="009E105B">
        <w:t xml:space="preserve"> maggots do not have legs, but some species have body swellings, spines and processes that aid in locomotion and prevent dislodgement from the host</w:t>
      </w:r>
      <w:r w:rsidRPr="009E105B">
        <w:rPr>
          <w:sz w:val="22"/>
        </w:rPr>
        <w:t>.</w:t>
      </w:r>
    </w:p>
    <w:p w:rsidR="0086132E" w:rsidRPr="009E105B" w:rsidRDefault="0086132E" w:rsidP="0086132E">
      <w:pPr>
        <w:pStyle w:val="PHEreportsub"/>
      </w:pPr>
      <w:r w:rsidRPr="009E105B">
        <w:t xml:space="preserve">Medically important </w:t>
      </w:r>
      <w:proofErr w:type="spellStart"/>
      <w:r w:rsidRPr="009E105B">
        <w:t>myiasis</w:t>
      </w:r>
      <w:proofErr w:type="spellEnd"/>
      <w:r w:rsidRPr="009E105B">
        <w:t xml:space="preserve"> maggots</w:t>
      </w:r>
    </w:p>
    <w:p w:rsidR="0086132E" w:rsidRPr="009E105B" w:rsidRDefault="0086132E" w:rsidP="0086132E">
      <w:pPr>
        <w:pStyle w:val="PHEBodytext"/>
        <w:rPr>
          <w:sz w:val="22"/>
        </w:rPr>
      </w:pPr>
      <w:r w:rsidRPr="009E105B">
        <w:t xml:space="preserve">The genera that are principally referred for identification in the UK are </w:t>
      </w:r>
      <w:proofErr w:type="spellStart"/>
      <w:r w:rsidRPr="009E105B">
        <w:rPr>
          <w:i/>
        </w:rPr>
        <w:t>Lucilia</w:t>
      </w:r>
      <w:proofErr w:type="spellEnd"/>
      <w:r w:rsidRPr="009E105B">
        <w:rPr>
          <w:i/>
        </w:rPr>
        <w:t xml:space="preserve"> </w:t>
      </w:r>
      <w:r w:rsidRPr="009E105B">
        <w:t>(</w:t>
      </w:r>
      <w:proofErr w:type="spellStart"/>
      <w:r w:rsidRPr="009E105B">
        <w:t>greenbottles</w:t>
      </w:r>
      <w:proofErr w:type="spellEnd"/>
      <w:r w:rsidRPr="009E105B">
        <w:t xml:space="preserve">), </w:t>
      </w:r>
      <w:proofErr w:type="spellStart"/>
      <w:r w:rsidRPr="009E105B">
        <w:rPr>
          <w:i/>
        </w:rPr>
        <w:t>Calliphora</w:t>
      </w:r>
      <w:proofErr w:type="spellEnd"/>
      <w:r w:rsidRPr="009E105B">
        <w:rPr>
          <w:i/>
        </w:rPr>
        <w:t xml:space="preserve"> </w:t>
      </w:r>
      <w:r w:rsidRPr="009E105B">
        <w:t xml:space="preserve">(bluebottles), </w:t>
      </w:r>
      <w:r w:rsidRPr="009E105B">
        <w:rPr>
          <w:i/>
        </w:rPr>
        <w:t xml:space="preserve">Oestrus </w:t>
      </w:r>
      <w:r w:rsidRPr="009E105B">
        <w:t xml:space="preserve">(sheep nasal bot-fly) and </w:t>
      </w:r>
      <w:proofErr w:type="spellStart"/>
      <w:r w:rsidRPr="009E105B">
        <w:rPr>
          <w:i/>
        </w:rPr>
        <w:t>Sarcophaga</w:t>
      </w:r>
      <w:proofErr w:type="spellEnd"/>
      <w:r w:rsidRPr="009E105B">
        <w:rPr>
          <w:i/>
        </w:rPr>
        <w:t xml:space="preserve"> </w:t>
      </w:r>
      <w:r w:rsidRPr="009E105B">
        <w:t>(flesh flies)</w:t>
      </w:r>
      <w:r w:rsidR="00A00DD8">
        <w:fldChar w:fldCharType="begin" w:fldLock="1"/>
      </w:r>
      <w:r w:rsidR="00A00DD8">
        <w:instrText xml:space="preserve"> ADDIN EN.CITE &lt;EndNote&gt;&lt;Cite ExcludeAuth="1"&gt;&lt;Year&gt;1965&lt;/Year&gt;&lt;RecNum&gt;1&lt;/RecNum&gt;&lt;DisplayText&gt;&lt;style face="superscript"&gt;14&lt;/style&gt;&lt;/DisplayText&gt;&lt;record&gt;&lt;rec-number&gt;1&lt;/rec-number&gt;&lt;foreign-keys&gt;&lt;key app="EN" db-id="ed0x2s95wv9perestasx5fxm0rpvzfsa2p2p" timestamp="1530096756"&gt;1&lt;/key&gt;&lt;/foreign-keys&gt;&lt;ref-type name="Book"&gt;6&lt;/ref-type&gt;&lt;contributors&gt;&lt;tertiary-authors&gt;&lt;author&gt;Zumpt,F.&lt;/author&gt;&lt;/tertiary-authors&gt;&lt;/contributors&gt;&lt;titles&gt;&lt;title&gt;Myiasis in Man and Animals in the Old World&lt;/title&gt;&lt;/titles&gt;&lt;reprint-edition&gt;Not in File&lt;/reprint-edition&gt;&lt;keywords&gt;&lt;keyword&gt;Animal&lt;/keyword&gt;&lt;keyword&gt;Animals&lt;/keyword&gt;&lt;keyword&gt;G 9&lt;/keyword&gt;&lt;/keywords&gt;&lt;dates&gt;&lt;year&gt;1965&lt;/year&gt;&lt;pub-dates&gt;&lt;date&gt;1965&lt;/date&gt;&lt;/pub-dates&gt;&lt;/dates&gt;&lt;publisher&gt;Butterworth and Company Limited&lt;/publisher&gt;&lt;label&gt;2843&lt;/label&gt;&lt;urls&gt;&lt;/urls&gt;&lt;/record&gt;&lt;/Cite&gt;&lt;/EndNote&gt;</w:instrText>
      </w:r>
      <w:r w:rsidR="00A00DD8">
        <w:fldChar w:fldCharType="separate"/>
      </w:r>
      <w:r w:rsidR="00A00DD8" w:rsidRPr="00A00DD8">
        <w:rPr>
          <w:noProof/>
          <w:vertAlign w:val="superscript"/>
        </w:rPr>
        <w:t>14</w:t>
      </w:r>
      <w:r w:rsidR="00A00DD8">
        <w:fldChar w:fldCharType="end"/>
      </w:r>
      <w:r w:rsidRPr="009E105B">
        <w:t xml:space="preserve">. </w:t>
      </w:r>
      <w:proofErr w:type="spellStart"/>
      <w:r w:rsidRPr="009E105B">
        <w:rPr>
          <w:i/>
        </w:rPr>
        <w:t>Cordylobia</w:t>
      </w:r>
      <w:proofErr w:type="spellEnd"/>
      <w:r w:rsidRPr="009E105B">
        <w:rPr>
          <w:i/>
        </w:rPr>
        <w:t xml:space="preserve"> </w:t>
      </w:r>
      <w:r w:rsidRPr="009E105B">
        <w:t>(</w:t>
      </w:r>
      <w:proofErr w:type="spellStart"/>
      <w:r w:rsidRPr="009E105B">
        <w:t>Tumbu</w:t>
      </w:r>
      <w:proofErr w:type="spellEnd"/>
      <w:r w:rsidRPr="009E105B">
        <w:t xml:space="preserve"> fly and </w:t>
      </w:r>
      <w:smartTag w:uri="urn:schemas-microsoft-com:office:smarttags" w:element="City">
        <w:r w:rsidRPr="009E105B">
          <w:t>Lund</w:t>
        </w:r>
      </w:smartTag>
      <w:r w:rsidRPr="009E105B">
        <w:t xml:space="preserve">’s fly) and </w:t>
      </w:r>
      <w:proofErr w:type="spellStart"/>
      <w:r w:rsidRPr="009E105B">
        <w:rPr>
          <w:i/>
        </w:rPr>
        <w:t>Dermatobia</w:t>
      </w:r>
      <w:proofErr w:type="spellEnd"/>
      <w:r w:rsidRPr="009E105B">
        <w:rPr>
          <w:i/>
        </w:rPr>
        <w:t xml:space="preserve"> </w:t>
      </w:r>
      <w:r w:rsidRPr="009E105B">
        <w:t xml:space="preserve">(human bot-fly) are both tropical genera that are occasionally seen in overseas travellers returning to the UK. There are a number of other genera that are serious agents of </w:t>
      </w:r>
      <w:proofErr w:type="spellStart"/>
      <w:r w:rsidRPr="009E105B">
        <w:t>myiasis</w:t>
      </w:r>
      <w:proofErr w:type="spellEnd"/>
      <w:r w:rsidRPr="009E105B">
        <w:t xml:space="preserve"> and many more that are of minor medical importance. This </w:t>
      </w:r>
      <w:r w:rsidR="001C721C">
        <w:t>UK SMI</w:t>
      </w:r>
      <w:r w:rsidR="006722CC">
        <w:t xml:space="preserve"> </w:t>
      </w:r>
      <w:r w:rsidRPr="009E105B">
        <w:t xml:space="preserve">will examine only those genera that are commonly referred for identification. All the descriptions included are for third instar larvae, except for </w:t>
      </w:r>
      <w:r w:rsidRPr="009E105B">
        <w:rPr>
          <w:i/>
        </w:rPr>
        <w:t xml:space="preserve">Oestrus </w:t>
      </w:r>
      <w:proofErr w:type="spellStart"/>
      <w:r w:rsidRPr="009E105B">
        <w:rPr>
          <w:i/>
        </w:rPr>
        <w:t>ovis</w:t>
      </w:r>
      <w:proofErr w:type="spellEnd"/>
      <w:r w:rsidRPr="009E105B">
        <w:t xml:space="preserve"> where the first instar larva is described</w:t>
      </w:r>
      <w:r w:rsidRPr="009E105B">
        <w:rPr>
          <w:sz w:val="22"/>
        </w:rPr>
        <w:t xml:space="preserve">. </w:t>
      </w:r>
      <w:r w:rsidRPr="009E105B">
        <w:t xml:space="preserve">Refer to Lane and </w:t>
      </w:r>
      <w:proofErr w:type="spellStart"/>
      <w:r w:rsidRPr="009E105B">
        <w:t>Crosskey</w:t>
      </w:r>
      <w:proofErr w:type="spellEnd"/>
      <w:r w:rsidRPr="009E105B">
        <w:t xml:space="preserve"> for keys to the families and genera of </w:t>
      </w:r>
      <w:proofErr w:type="spellStart"/>
      <w:r w:rsidRPr="009E105B">
        <w:t>myiasis</w:t>
      </w:r>
      <w:proofErr w:type="spellEnd"/>
      <w:r w:rsidRPr="009E105B">
        <w:t xml:space="preserve"> maggots</w:t>
      </w:r>
      <w:r w:rsidR="00A00DD8">
        <w:fldChar w:fldCharType="begin" w:fldLock="1"/>
      </w:r>
      <w:r w:rsidR="00A00DD8">
        <w:instrText xml:space="preserve"> ADDIN EN.CITE &lt;EndNote&gt;&lt;Cite ExcludeAuth="1"&gt;&lt;Year&gt;1993&lt;/Year&gt;&lt;RecNum&gt;6&lt;/RecNum&gt;&lt;DisplayText&gt;&lt;style face="superscript"&gt;1&lt;/style&gt;&lt;/DisplayText&gt;&lt;record&gt;&lt;rec-number&gt;6&lt;/rec-number&gt;&lt;foreign-keys&gt;&lt;key app="EN" db-id="ed0x2s95wv9perestasx5fxm0rpvzfsa2p2p" timestamp="1530096756"&gt;6&lt;/key&gt;&lt;/foreign-keys&gt;&lt;ref-type name="Book Section"&gt;5&lt;/ref-type&gt;&lt;contributors&gt;&lt;secondary-authors&gt;&lt;author&gt;Lane,R.P.&lt;/author&gt;&lt;author&gt;Crosskey,R.W.&lt;/author&gt;&lt;/secondary-authors&gt;&lt;tertiary-authors&gt;&lt;author&gt;Lane,R.P.&lt;/author&gt;&lt;author&gt;Crosskey,R.W.&lt;/author&gt;&lt;/tertiary-authors&gt;&lt;/contributors&gt;&lt;titles&gt;&lt;title&gt;Medical Insects and Arachnids&lt;/title&gt;&lt;/titles&gt;&lt;reprint-edition&gt;Not in File&lt;/reprint-edition&gt;&lt;keywords&gt;&lt;keyword&gt;G 9&lt;/keyword&gt;&lt;/keywords&gt;&lt;dates&gt;&lt;year&gt;1993&lt;/year&gt;&lt;pub-dates&gt;&lt;date&gt;1993&lt;/date&gt;&lt;/pub-dates&gt;&lt;/dates&gt;&lt;publisher&gt;Kluwer Academic Publishers&lt;/publisher&gt;&lt;label&gt;2839&lt;/label&gt;&lt;urls&gt;&lt;/urls&gt;&lt;/record&gt;&lt;/Cite&gt;&lt;/EndNote&gt;</w:instrText>
      </w:r>
      <w:r w:rsidR="00A00DD8">
        <w:fldChar w:fldCharType="separate"/>
      </w:r>
      <w:r w:rsidR="00A00DD8" w:rsidRPr="00A00DD8">
        <w:rPr>
          <w:noProof/>
          <w:vertAlign w:val="superscript"/>
        </w:rPr>
        <w:t>1</w:t>
      </w:r>
      <w:r w:rsidR="00A00DD8">
        <w:fldChar w:fldCharType="end"/>
      </w:r>
      <w:r w:rsidRPr="009E105B">
        <w:t>.</w:t>
      </w:r>
    </w:p>
    <w:p w:rsidR="0086132E" w:rsidRPr="009E105B" w:rsidRDefault="0086132E" w:rsidP="0086132E">
      <w:pPr>
        <w:pStyle w:val="PHEreportsub"/>
        <w:rPr>
          <w:rFonts w:ascii="Arial Bold" w:hAnsi="Arial Bold"/>
        </w:rPr>
      </w:pPr>
      <w:r w:rsidRPr="009E105B">
        <w:t>Preparation of material</w:t>
      </w:r>
    </w:p>
    <w:p w:rsidR="0086132E" w:rsidRPr="009E105B" w:rsidRDefault="0086132E" w:rsidP="0086132E">
      <w:pPr>
        <w:pStyle w:val="PHEBodytext"/>
      </w:pPr>
      <w:proofErr w:type="spellStart"/>
      <w:r w:rsidRPr="009E105B">
        <w:t>Myiasis</w:t>
      </w:r>
      <w:proofErr w:type="spellEnd"/>
      <w:r w:rsidRPr="009E105B">
        <w:t xml:space="preserve"> maggots should be killed by immersion in hot or boiling water (90-100</w:t>
      </w:r>
      <w:r w:rsidRPr="009E105B">
        <w:rPr>
          <w:rFonts w:cs="Arial"/>
        </w:rPr>
        <w:t>°</w:t>
      </w:r>
      <w:r w:rsidRPr="009E105B">
        <w:t>C) for 15-30 seconds and then stored in 80% ethanol prior to preparation. Take the maggot and slice off the last segment that bears the posterior spiracles. Place the segment and the body into a test tube containing 5% Potassium hydroxide (KOH), transfer to a water bath and slowly heat to boiling point. Remove from heat and allow the contents to cool for 10 minutes. Wash the body and posterior segment well in water (two changes of about 5 minutes each). Transfer the maggot body to a glass slide and begin to squeeze the body contents out from the cuticle. It may be necessary to repeat the KOH boiling stage two or three times to extract all the body tissues. Dehydrate the body cuticle and the posterior segment through increasing strengths of ethanol (70%, 90% and absolute) for five minutes each. Repeat in fresh absolute alcohol</w:t>
      </w:r>
      <w:r w:rsidRPr="009E105B">
        <w:rPr>
          <w:color w:val="0000FF"/>
        </w:rPr>
        <w:t xml:space="preserve"> </w:t>
      </w:r>
      <w:r w:rsidRPr="009E105B">
        <w:t xml:space="preserve">for five minutes before transferring to </w:t>
      </w:r>
      <w:proofErr w:type="spellStart"/>
      <w:r w:rsidRPr="009E105B">
        <w:t>Cellosolve</w:t>
      </w:r>
      <w:proofErr w:type="spellEnd"/>
      <w:r w:rsidRPr="009E105B">
        <w:t xml:space="preserve"> (2-ethoxyethanol)</w:t>
      </w:r>
      <w:r w:rsidRPr="009E105B">
        <w:rPr>
          <w:color w:val="0000FF"/>
        </w:rPr>
        <w:t xml:space="preserve"> </w:t>
      </w:r>
      <w:r w:rsidRPr="009E105B">
        <w:t xml:space="preserve">for a final five minutes. Mount the specimen directly in </w:t>
      </w:r>
      <w:proofErr w:type="spellStart"/>
      <w:r w:rsidRPr="009E105B">
        <w:t>euparal</w:t>
      </w:r>
      <w:proofErr w:type="spellEnd"/>
      <w:r w:rsidRPr="009E105B">
        <w:t xml:space="preserve"> in the centre of a microscope slide. The body cuticle should be placed laterally on the upper half of the slide and the posterior segment below (outer cuticle uppermost)</w:t>
      </w:r>
      <w:r w:rsidRPr="009E105B">
        <w:rPr>
          <w:rFonts w:cs="Arial"/>
        </w:rPr>
        <w:t xml:space="preserve">. Add a coverslip and carefully examine the specimen. The slide specimen should be placed into an oven for 4-6 weeks at 55°C to </w:t>
      </w:r>
      <w:r w:rsidRPr="009E105B">
        <w:rPr>
          <w:rFonts w:cs="Arial"/>
        </w:rPr>
        <w:lastRenderedPageBreak/>
        <w:t>give a permanent preparation</w:t>
      </w:r>
      <w:r w:rsidRPr="009E105B">
        <w:rPr>
          <w:rFonts w:cs="Arial"/>
          <w:color w:val="0000FF"/>
        </w:rPr>
        <w:t xml:space="preserve">. </w:t>
      </w:r>
      <w:r w:rsidRPr="009E105B">
        <w:rPr>
          <w:rFonts w:cs="Arial"/>
        </w:rPr>
        <w:t>Label the slide with the identification, reference number and collection data.</w:t>
      </w:r>
    </w:p>
    <w:p w:rsidR="0086132E" w:rsidRPr="009E105B" w:rsidRDefault="0086132E" w:rsidP="00036D28">
      <w:pPr>
        <w:pStyle w:val="PHEreportHeading2BlueHighlight"/>
      </w:pPr>
      <w:bookmarkStart w:id="45" w:name="_Toc278367472"/>
      <w:proofErr w:type="spellStart"/>
      <w:r w:rsidRPr="009E105B">
        <w:rPr>
          <w:i/>
        </w:rPr>
        <w:t>Lucilia</w:t>
      </w:r>
      <w:proofErr w:type="spellEnd"/>
      <w:r w:rsidRPr="009E105B">
        <w:t xml:space="preserve"> – </w:t>
      </w:r>
      <w:proofErr w:type="spellStart"/>
      <w:r w:rsidR="006722CC">
        <w:t>g</w:t>
      </w:r>
      <w:r w:rsidRPr="009E105B">
        <w:t>reenbottles</w:t>
      </w:r>
      <w:bookmarkEnd w:id="45"/>
      <w:proofErr w:type="spellEnd"/>
    </w:p>
    <w:p w:rsidR="0086132E" w:rsidRPr="009E105B" w:rsidRDefault="0086132E" w:rsidP="0086132E">
      <w:pPr>
        <w:pStyle w:val="PHEBodytext"/>
        <w:rPr>
          <w:sz w:val="22"/>
        </w:rPr>
      </w:pPr>
      <w:proofErr w:type="spellStart"/>
      <w:r w:rsidRPr="009E105B">
        <w:t>Greenbottles</w:t>
      </w:r>
      <w:proofErr w:type="spellEnd"/>
      <w:r w:rsidRPr="009E105B">
        <w:t xml:space="preserve"> are cosmopolitan in distribution. Female flies lay their eggs in neglected wounds and on soiled fabrics. The larvae feed directly on the tissues or on necrotic slough. Females will also deposit eggs on raw and cooked meats or fish and if this is ingested intestinal </w:t>
      </w:r>
      <w:proofErr w:type="spellStart"/>
      <w:r w:rsidRPr="009E105B">
        <w:t>myiasis</w:t>
      </w:r>
      <w:proofErr w:type="spellEnd"/>
      <w:r w:rsidRPr="009E105B">
        <w:t xml:space="preserve"> may occur</w:t>
      </w:r>
      <w:r w:rsidR="00A00DD8">
        <w:fldChar w:fldCharType="begin" w:fldLock="1"/>
      </w:r>
      <w:r w:rsidR="00A00DD8">
        <w:instrText xml:space="preserve"> ADDIN EN.CITE &lt;EndNote&gt;&lt;Cite ExcludeAuth="1"&gt;&lt;Year&gt;1980&lt;/Year&gt;&lt;RecNum&gt;2&lt;/RecNum&gt;&lt;DisplayText&gt;&lt;style face="superscript"&gt;7&lt;/style&gt;&lt;/DisplayText&gt;&lt;record&gt;&lt;rec-number&gt;2&lt;/rec-number&gt;&lt;foreign-keys&gt;&lt;key app="EN" db-id="ed0x2s95wv9perestasx5fxm0rpvzfsa2p2p" timestamp="1530096756"&gt;2&lt;/key&gt;&lt;/foreign-keys&gt;&lt;ref-type name="Book"&gt;6&lt;/ref-type&gt;&lt;contributors&gt;&lt;tertiary-authors&gt;&lt;author&gt;Busvine,J.R.&lt;/author&gt;&lt;/tertiary-authors&gt;&lt;/contributors&gt;&lt;titles&gt;&lt;title&gt;Insects and Hygiene: the Biology and Control of Insect Pests of Medical and Domestic Importance&lt;/title&gt;&lt;/titles&gt;&lt;edition&gt;3rd&lt;/edition&gt;&lt;reprint-edition&gt;Not in File&lt;/reprint-edition&gt;&lt;keywords&gt;&lt;keyword&gt;control&lt;/keyword&gt;&lt;keyword&gt;G 9&lt;/keyword&gt;&lt;keyword&gt;Hygiene&lt;/keyword&gt;&lt;/keywords&gt;&lt;dates&gt;&lt;year&gt;1980&lt;/year&gt;&lt;pub-dates&gt;&lt;date&gt;1980&lt;/date&gt;&lt;/pub-dates&gt;&lt;/dates&gt;&lt;publisher&gt;Chapman and Hall&lt;/publisher&gt;&lt;label&gt;2844&lt;/label&gt;&lt;urls&gt;&lt;/urls&gt;&lt;/record&gt;&lt;/Cite&gt;&lt;/EndNote&gt;</w:instrText>
      </w:r>
      <w:r w:rsidR="00A00DD8">
        <w:fldChar w:fldCharType="separate"/>
      </w:r>
      <w:r w:rsidR="00A00DD8" w:rsidRPr="00A00DD8">
        <w:rPr>
          <w:noProof/>
          <w:vertAlign w:val="superscript"/>
        </w:rPr>
        <w:t>7</w:t>
      </w:r>
      <w:r w:rsidR="00A00DD8">
        <w:fldChar w:fldCharType="end"/>
      </w:r>
      <w:r w:rsidRPr="009E105B">
        <w:rPr>
          <w:sz w:val="22"/>
        </w:rPr>
        <w:t>.</w:t>
      </w:r>
    </w:p>
    <w:p w:rsidR="0086132E" w:rsidRPr="009E105B" w:rsidRDefault="0086132E" w:rsidP="0086132E">
      <w:pPr>
        <w:pStyle w:val="PHEBodytext"/>
        <w:rPr>
          <w:sz w:val="22"/>
        </w:rPr>
      </w:pPr>
      <w:r w:rsidRPr="009E105B">
        <w:rPr>
          <w:b/>
        </w:rPr>
        <w:t>Description:</w:t>
      </w:r>
      <w:r w:rsidRPr="009E105B">
        <w:rPr>
          <w:b/>
          <w:sz w:val="22"/>
        </w:rPr>
        <w:t xml:space="preserve"> </w:t>
      </w:r>
      <w:r w:rsidRPr="009E105B">
        <w:t xml:space="preserve">Maggots of the genus </w:t>
      </w:r>
      <w:proofErr w:type="spellStart"/>
      <w:r w:rsidRPr="009E105B">
        <w:rPr>
          <w:i/>
        </w:rPr>
        <w:t>Lucilia</w:t>
      </w:r>
      <w:proofErr w:type="spellEnd"/>
      <w:r w:rsidRPr="009E105B">
        <w:t xml:space="preserve"> have the classic “maggot” form with a narrow anterior segment bearing the mouth-hooks broadening out to a truncate posterior segment</w:t>
      </w:r>
      <w:r w:rsidRPr="009E105B">
        <w:rPr>
          <w:sz w:val="22"/>
        </w:rPr>
        <w:t>.</w:t>
      </w:r>
      <w:r w:rsidRPr="009E105B">
        <w:rPr>
          <w:sz w:val="22"/>
        </w:rPr>
        <w:tab/>
      </w:r>
      <w:r w:rsidRPr="009E105B">
        <w:rPr>
          <w:sz w:val="22"/>
        </w:rPr>
        <w:tab/>
      </w:r>
      <w:r w:rsidRPr="009E105B">
        <w:rPr>
          <w:sz w:val="22"/>
        </w:rPr>
        <w:tab/>
      </w:r>
      <w:r w:rsidRPr="009E105B">
        <w:rPr>
          <w:sz w:val="22"/>
        </w:rPr>
        <w:tab/>
      </w:r>
    </w:p>
    <w:p w:rsidR="0086132E" w:rsidRPr="009E105B" w:rsidRDefault="0086132E" w:rsidP="0086132E">
      <w:pPr>
        <w:rPr>
          <w:sz w:val="22"/>
          <w:szCs w:val="22"/>
        </w:rPr>
      </w:pPr>
      <w:r w:rsidRPr="009E105B">
        <w:rPr>
          <w:noProof/>
          <w:sz w:val="22"/>
          <w:szCs w:val="22"/>
        </w:rPr>
        <mc:AlternateContent>
          <mc:Choice Requires="wpg">
            <w:drawing>
              <wp:anchor distT="0" distB="0" distL="114300" distR="114300" simplePos="0" relativeHeight="251731456" behindDoc="0" locked="0" layoutInCell="1" allowOverlap="1" wp14:anchorId="67EE96BD" wp14:editId="4719B9EF">
                <wp:simplePos x="0" y="0"/>
                <wp:positionH relativeFrom="column">
                  <wp:posOffset>402590</wp:posOffset>
                </wp:positionH>
                <wp:positionV relativeFrom="paragraph">
                  <wp:posOffset>71120</wp:posOffset>
                </wp:positionV>
                <wp:extent cx="5407025" cy="1038860"/>
                <wp:effectExtent l="0" t="0" r="3175" b="8890"/>
                <wp:wrapNone/>
                <wp:docPr id="70"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7025" cy="1038860"/>
                          <a:chOff x="1521" y="1991"/>
                          <a:chExt cx="8515" cy="1636"/>
                        </a:xfrm>
                      </wpg:grpSpPr>
                      <pic:pic xmlns:pic="http://schemas.openxmlformats.org/drawingml/2006/picture">
                        <pic:nvPicPr>
                          <pic:cNvPr id="72" name="Picture 177" descr="lucima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1521" y="1991"/>
                            <a:ext cx="5040" cy="900"/>
                          </a:xfrm>
                          <a:prstGeom prst="rect">
                            <a:avLst/>
                          </a:prstGeom>
                          <a:noFill/>
                          <a:extLst>
                            <a:ext uri="{909E8E84-426E-40DD-AFC4-6F175D3DCCD1}">
                              <a14:hiddenFill xmlns:a14="http://schemas.microsoft.com/office/drawing/2010/main">
                                <a:solidFill>
                                  <a:srgbClr val="FFFFFF"/>
                                </a:solidFill>
                              </a14:hiddenFill>
                            </a:ext>
                          </a:extLst>
                        </pic:spPr>
                      </pic:pic>
                      <wps:wsp>
                        <wps:cNvPr id="73" name="Text Box 178"/>
                        <wps:cNvSpPr txBox="1">
                          <a:spLocks noChangeArrowheads="1"/>
                        </wps:cNvSpPr>
                        <wps:spPr bwMode="auto">
                          <a:xfrm>
                            <a:off x="6975" y="2089"/>
                            <a:ext cx="3061" cy="15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AC4927" w:rsidRDefault="00A00DD8" w:rsidP="0086132E">
                              <w:pPr>
                                <w:pStyle w:val="PHEbodytextTable"/>
                              </w:pPr>
                              <w:proofErr w:type="spellStart"/>
                              <w:proofErr w:type="gramStart"/>
                              <w:r w:rsidRPr="001C19A7">
                                <w:rPr>
                                  <w:i/>
                                </w:rPr>
                                <w:t>Lucilia</w:t>
                              </w:r>
                              <w:proofErr w:type="spellEnd"/>
                              <w:r w:rsidRPr="00AC4927">
                                <w:t xml:space="preserve"> species.</w:t>
                              </w:r>
                              <w:proofErr w:type="gramEnd"/>
                            </w:p>
                            <w:p w:rsidR="00A00DD8" w:rsidRDefault="00A00DD8" w:rsidP="0086132E">
                              <w:pPr>
                                <w:pStyle w:val="PHEbodytextTable"/>
                              </w:pPr>
                              <w:r>
                                <w:t>Diagram of third instar larva.</w:t>
                              </w:r>
                            </w:p>
                            <w:p w:rsidR="00A00DD8" w:rsidRPr="00BF4099" w:rsidRDefault="00A00DD8" w:rsidP="0086132E">
                              <w:pPr>
                                <w:pStyle w:val="PHEbodytextTable"/>
                                <w:rPr>
                                  <w:sz w:val="16"/>
                                  <w:szCs w:val="16"/>
                                </w:rPr>
                              </w:pPr>
                              <w:r>
                                <w:rPr>
                                  <w:sz w:val="16"/>
                                  <w:szCs w:val="16"/>
                                </w:rPr>
                                <w:t xml:space="preserve">(Illustration by C. </w:t>
                              </w:r>
                              <w:proofErr w:type="spellStart"/>
                              <w:r>
                                <w:rPr>
                                  <w:sz w:val="16"/>
                                  <w:szCs w:val="16"/>
                                </w:rPr>
                                <w:t>Whitehorn</w:t>
                              </w:r>
                              <w:proofErr w:type="spellEnd"/>
                              <w:r>
                                <w:rPr>
                                  <w:sz w:val="16"/>
                                  <w:szCs w:val="16"/>
                                </w:rP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6" o:spid="_x0000_s1160" style="position:absolute;left:0;text-align:left;margin-left:31.7pt;margin-top:5.6pt;width:425.75pt;height:81.8pt;z-index:251731456;mso-position-horizontal-relative:text;mso-position-vertical-relative:text" coordorigin="1521,1991" coordsize="8515,16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">
                <v:shape id="Picture 177" o:spid="_x0000_s1161" type="#_x0000_t75" alt="lucimag" style="position:absolute;left:1521;top:1991;width:5040;height: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Fl/zFAAAA2wAAAA8AAABkcnMvZG93bnJldi54bWxEj0FLw0AUhO8F/8PyBG/txkrVxm6ClQri&#10;qU2kvT6yzySYfRt2t+3WX+8KgsdhZr5hVmU0gziR871lBbezDARxY3XPrYKP+nX6CMIHZI2DZVJw&#10;IQ9lcTVZYa7tmXd0qkIrEoR9jgq6EMZcSt90ZNDP7EicvE/rDIYkXSu1w3OCm0HOs+xeGuw5LXQ4&#10;0ktHzVd1NAoOcbneyO1+sXu/q2O1PnwvLq5W6uY6Pj+BCBTDf/iv/aYVPMzh90v6AbL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hZf8xQAAANsAAAAPAAAAAAAAAAAAAAAA&#10;AJ8CAABkcnMvZG93bnJldi54bWxQSwUGAAAAAAQABAD3AAAAkQMAAAAA&#10;">
                  <v:imagedata r:id="rId126" o:title="lucimag"/>
                </v:shape>
                <v:shape id="Text Box 178" o:spid="_x0000_s1162" type="#_x0000_t202" style="position:absolute;left:6975;top:2089;width:3061;height:15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yAqsQA&#10;AADbAAAADwAAAGRycy9kb3ducmV2LnhtbESP3WrCQBSE74W+w3IKvZG6sbZGo2tohZbcxvoAx+wx&#10;CWbPhuyan7fvFgq9HGbmG2afjqYRPXWutqxguYhAEBdW11wqOH9/Pm9AOI+ssbFMCiZykB4eZntM&#10;tB04p/7kSxEg7BJUUHnfJlK6oiKDbmFb4uBdbWfQB9mVUnc4BLhp5EsUraXBmsNChS0dKypup7tR&#10;cM2G+dt2uHz5c5y/rj+wji92UurpcXzfgfA0+v/wXzvTCuIV/H4JP0Ae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sgKrEAAAA2wAAAA8AAAAAAAAAAAAAAAAAmAIAAGRycy9k&#10;b3ducmV2LnhtbFBLBQYAAAAABAAEAPUAAACJAwAAAAA=&#10;" stroked="f">
                  <v:textbox>
                    <w:txbxContent>
                      <w:p w:rsidR="00A00DD8" w:rsidRPr="00AC4927" w:rsidRDefault="00A00DD8" w:rsidP="0086132E">
                        <w:pPr>
                          <w:pStyle w:val="PHEbodytextTable"/>
                        </w:pPr>
                        <w:proofErr w:type="spellStart"/>
                        <w:proofErr w:type="gramStart"/>
                        <w:r w:rsidRPr="001C19A7">
                          <w:rPr>
                            <w:i/>
                          </w:rPr>
                          <w:t>Lucilia</w:t>
                        </w:r>
                        <w:proofErr w:type="spellEnd"/>
                        <w:r w:rsidRPr="00AC4927">
                          <w:t xml:space="preserve"> species.</w:t>
                        </w:r>
                        <w:proofErr w:type="gramEnd"/>
                      </w:p>
                      <w:p w:rsidR="00A00DD8" w:rsidRDefault="00A00DD8" w:rsidP="0086132E">
                        <w:pPr>
                          <w:pStyle w:val="PHEbodytextTable"/>
                        </w:pPr>
                        <w:r>
                          <w:t>Diagram of third instar larva.</w:t>
                        </w:r>
                      </w:p>
                      <w:p w:rsidR="00A00DD8" w:rsidRPr="00BF4099" w:rsidRDefault="00A00DD8" w:rsidP="0086132E">
                        <w:pPr>
                          <w:pStyle w:val="PHEbodytextTable"/>
                          <w:rPr>
                            <w:sz w:val="16"/>
                            <w:szCs w:val="16"/>
                          </w:rPr>
                        </w:pPr>
                        <w:r>
                          <w:rPr>
                            <w:sz w:val="16"/>
                            <w:szCs w:val="16"/>
                          </w:rPr>
                          <w:t xml:space="preserve">(Illustration by C. </w:t>
                        </w:r>
                        <w:proofErr w:type="spellStart"/>
                        <w:r>
                          <w:rPr>
                            <w:sz w:val="16"/>
                            <w:szCs w:val="16"/>
                          </w:rPr>
                          <w:t>Whitehorn</w:t>
                        </w:r>
                        <w:proofErr w:type="spellEnd"/>
                        <w:r>
                          <w:rPr>
                            <w:sz w:val="16"/>
                            <w:szCs w:val="16"/>
                          </w:rPr>
                          <w:t>)</w:t>
                        </w:r>
                      </w:p>
                    </w:txbxContent>
                  </v:textbox>
                </v:shape>
              </v:group>
            </w:pict>
          </mc:Fallback>
        </mc:AlternateContent>
      </w:r>
    </w:p>
    <w:p w:rsidR="0086132E" w:rsidRPr="009E105B" w:rsidRDefault="0086132E" w:rsidP="0086132E">
      <w:pPr>
        <w:rPr>
          <w:sz w:val="22"/>
          <w:szCs w:val="22"/>
        </w:rPr>
      </w:pPr>
      <w:r w:rsidRPr="009E105B">
        <w:rPr>
          <w:i/>
        </w:rPr>
        <w:t xml:space="preserve">    </w:t>
      </w:r>
      <w:r w:rsidRPr="009E105B">
        <w:t xml:space="preserve">    </w:t>
      </w:r>
      <w:r w:rsidRPr="009E105B">
        <w:rPr>
          <w:sz w:val="22"/>
          <w:szCs w:val="22"/>
        </w:rPr>
        <w:t xml:space="preserve">    </w:t>
      </w:r>
    </w:p>
    <w:p w:rsidR="0086132E" w:rsidRPr="009E105B" w:rsidRDefault="0086132E" w:rsidP="0086132E">
      <w:pPr>
        <w:rPr>
          <w:sz w:val="22"/>
          <w:szCs w:val="22"/>
        </w:rPr>
      </w:pPr>
    </w:p>
    <w:p w:rsidR="0086132E" w:rsidRPr="009E105B" w:rsidRDefault="0086132E" w:rsidP="0086132E">
      <w:pPr>
        <w:pStyle w:val="BodyText"/>
        <w:tabs>
          <w:tab w:val="clear" w:pos="-720"/>
        </w:tabs>
        <w:rPr>
          <w:szCs w:val="22"/>
        </w:rPr>
      </w:pPr>
    </w:p>
    <w:p w:rsidR="0086132E" w:rsidRPr="009E105B" w:rsidRDefault="0086132E" w:rsidP="0086132E">
      <w:pPr>
        <w:pStyle w:val="HPABodytext"/>
      </w:pPr>
    </w:p>
    <w:p w:rsidR="0086132E" w:rsidRPr="009E105B" w:rsidRDefault="0086132E" w:rsidP="0086132E">
      <w:pPr>
        <w:pStyle w:val="HPABodytext"/>
      </w:pPr>
    </w:p>
    <w:p w:rsidR="0086132E" w:rsidRPr="009E105B" w:rsidRDefault="0086132E" w:rsidP="0086132E">
      <w:pPr>
        <w:pStyle w:val="PHEBodytext"/>
      </w:pPr>
      <w:r w:rsidRPr="009E105B">
        <w:t xml:space="preserve">A mature larva is about 14mm long and white to cream in colouration. The posterior spiracles are located on the face of the terminal segment and each consists of three straight slits surrounded by a closed </w:t>
      </w:r>
      <w:proofErr w:type="spellStart"/>
      <w:r w:rsidRPr="009E105B">
        <w:t>peritremal</w:t>
      </w:r>
      <w:proofErr w:type="spellEnd"/>
      <w:r w:rsidRPr="009E105B">
        <w:t xml:space="preserve"> ring with a distinct button. </w:t>
      </w:r>
    </w:p>
    <w:p w:rsidR="0086132E" w:rsidRPr="009E105B" w:rsidRDefault="0086132E" w:rsidP="0086132E">
      <w:pPr>
        <w:pStyle w:val="HPABodytext"/>
      </w:pPr>
      <w:r w:rsidRPr="009E105B">
        <w:rPr>
          <w:noProof/>
        </w:rPr>
        <mc:AlternateContent>
          <mc:Choice Requires="wpg">
            <w:drawing>
              <wp:anchor distT="0" distB="0" distL="114300" distR="114300" simplePos="0" relativeHeight="251732480" behindDoc="0" locked="0" layoutInCell="1" allowOverlap="1" wp14:anchorId="40FEE788" wp14:editId="0E0520DB">
                <wp:simplePos x="0" y="0"/>
                <wp:positionH relativeFrom="column">
                  <wp:posOffset>381635</wp:posOffset>
                </wp:positionH>
                <wp:positionV relativeFrom="paragraph">
                  <wp:posOffset>69215</wp:posOffset>
                </wp:positionV>
                <wp:extent cx="5507355" cy="2044700"/>
                <wp:effectExtent l="0" t="19050" r="17145" b="0"/>
                <wp:wrapNone/>
                <wp:docPr id="65"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7355" cy="2044700"/>
                          <a:chOff x="1881" y="4238"/>
                          <a:chExt cx="8673" cy="3318"/>
                        </a:xfrm>
                      </wpg:grpSpPr>
                      <pic:pic xmlns:pic="http://schemas.openxmlformats.org/drawingml/2006/picture">
                        <pic:nvPicPr>
                          <pic:cNvPr id="66" name="Picture 180" descr="lucilliaspir"/>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8095" y="4238"/>
                            <a:ext cx="2459" cy="260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 name="Picture 181" descr="lucibum"/>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1881" y="4324"/>
                            <a:ext cx="2409" cy="2966"/>
                          </a:xfrm>
                          <a:prstGeom prst="rect">
                            <a:avLst/>
                          </a:prstGeom>
                          <a:noFill/>
                          <a:extLst>
                            <a:ext uri="{909E8E84-426E-40DD-AFC4-6F175D3DCCD1}">
                              <a14:hiddenFill xmlns:a14="http://schemas.microsoft.com/office/drawing/2010/main">
                                <a:solidFill>
                                  <a:srgbClr val="FFFFFF"/>
                                </a:solidFill>
                              </a14:hiddenFill>
                            </a:ext>
                          </a:extLst>
                        </pic:spPr>
                      </pic:pic>
                      <wps:wsp>
                        <wps:cNvPr id="68" name="Text Box 182"/>
                        <wps:cNvSpPr txBox="1">
                          <a:spLocks noChangeArrowheads="1"/>
                        </wps:cNvSpPr>
                        <wps:spPr bwMode="auto">
                          <a:xfrm>
                            <a:off x="4470" y="4353"/>
                            <a:ext cx="2880" cy="14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proofErr w:type="spellStart"/>
                              <w:proofErr w:type="gramStart"/>
                              <w:r>
                                <w:rPr>
                                  <w:i/>
                                </w:rPr>
                                <w:t>Lucilia</w:t>
                              </w:r>
                              <w:proofErr w:type="spellEnd"/>
                              <w:r>
                                <w:t xml:space="preserve"> species.</w:t>
                              </w:r>
                              <w:proofErr w:type="gramEnd"/>
                            </w:p>
                            <w:p w:rsidR="00A00DD8" w:rsidRDefault="00A00DD8" w:rsidP="0086132E">
                              <w:pPr>
                                <w:pStyle w:val="PHEbodytextTable"/>
                              </w:pPr>
                              <w:r>
                                <w:t>Posterior view of terminal segment of third instar larva.</w:t>
                              </w:r>
                            </w:p>
                            <w:p w:rsidR="00A00DD8" w:rsidRPr="00BF4099" w:rsidRDefault="00A00DD8" w:rsidP="0086132E">
                              <w:pPr>
                                <w:pStyle w:val="PHEbodytextTable"/>
                                <w:rPr>
                                  <w:sz w:val="16"/>
                                  <w:szCs w:val="16"/>
                                </w:rPr>
                              </w:pPr>
                              <w:r>
                                <w:rPr>
                                  <w:sz w:val="16"/>
                                  <w:szCs w:val="16"/>
                                </w:rPr>
                                <w:t xml:space="preserve">(Illustration by C. </w:t>
                              </w:r>
                              <w:proofErr w:type="spellStart"/>
                              <w:r>
                                <w:rPr>
                                  <w:sz w:val="16"/>
                                  <w:szCs w:val="16"/>
                                </w:rPr>
                                <w:t>Whitehorn</w:t>
                              </w:r>
                              <w:proofErr w:type="spellEnd"/>
                              <w:r>
                                <w:rPr>
                                  <w:sz w:val="16"/>
                                  <w:szCs w:val="16"/>
                                </w:rPr>
                                <w:t>)</w:t>
                              </w:r>
                            </w:p>
                          </w:txbxContent>
                        </wps:txbx>
                        <wps:bodyPr rot="0" vert="horz" wrap="square" lIns="91440" tIns="45720" rIns="91440" bIns="45720" anchor="t" anchorCtr="0" upright="1">
                          <a:spAutoFit/>
                        </wps:bodyPr>
                      </wps:wsp>
                      <wps:wsp>
                        <wps:cNvPr id="69" name="Text Box 183"/>
                        <wps:cNvSpPr txBox="1">
                          <a:spLocks noChangeArrowheads="1"/>
                        </wps:cNvSpPr>
                        <wps:spPr bwMode="auto">
                          <a:xfrm>
                            <a:off x="5595" y="6074"/>
                            <a:ext cx="2475" cy="14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proofErr w:type="spellStart"/>
                              <w:proofErr w:type="gramStart"/>
                              <w:r w:rsidRPr="001C19A7">
                                <w:rPr>
                                  <w:i/>
                                </w:rPr>
                                <w:t>Lucilia</w:t>
                              </w:r>
                              <w:proofErr w:type="spellEnd"/>
                              <w:r>
                                <w:t xml:space="preserve"> species.</w:t>
                              </w:r>
                              <w:proofErr w:type="gramEnd"/>
                            </w:p>
                            <w:p w:rsidR="00A00DD8" w:rsidRPr="00BF4099" w:rsidRDefault="00A00DD8" w:rsidP="0086132E">
                              <w:pPr>
                                <w:pStyle w:val="PHEbodytextTable"/>
                              </w:pPr>
                              <w:r>
                                <w:t>Photograph of posterior spiracles.</w:t>
                              </w:r>
                            </w:p>
                            <w:p w:rsidR="00A00DD8" w:rsidRPr="00AC4927" w:rsidRDefault="00A00DD8" w:rsidP="0086132E">
                              <w:pPr>
                                <w:pStyle w:val="PHEbodytextTable"/>
                                <w:rPr>
                                  <w:sz w:val="16"/>
                                  <w:szCs w:val="16"/>
                                </w:rPr>
                              </w:pPr>
                              <w:r w:rsidRPr="00AC4927">
                                <w:rPr>
                                  <w:rFonts w:cs="Arial"/>
                                  <w:sz w:val="16"/>
                                  <w:szCs w:val="16"/>
                                </w:rPr>
                                <w:t>©</w:t>
                              </w:r>
                              <w:r w:rsidRPr="00AC4927">
                                <w:rPr>
                                  <w:sz w:val="16"/>
                                  <w:szCs w:val="16"/>
                                </w:rPr>
                                <w:t xml:space="preserve"> LSHTM</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179" o:spid="_x0000_s1163" style="position:absolute;margin-left:30.05pt;margin-top:5.45pt;width:433.65pt;height:161pt;z-index:251732480;mso-position-horizontal-relative:text;mso-position-vertical-relative:text" coordorigin="1881,4238" coordsize="8673,33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">
                <v:shape id="Picture 180" o:spid="_x0000_s1164" type="#_x0000_t75" alt="lucilliaspir" style="position:absolute;left:8095;top:4238;width:2459;height:2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KAKzCAAAA2wAAAA8AAABkcnMvZG93bnJldi54bWxEj0GLwjAUhO/C/ofwFrxp6i7U0jWKCMqe&#10;BGtZ8PZonm2xeek2sdZ/bwTB4zAz3zCL1WAa0VPnassKZtMIBHFhdc2lgvy4nSQgnEfW2FgmBXdy&#10;sFp+jBaYanvjA/WZL0WAsEtRQeV9m0rpiooMuqltiYN3tp1BH2RXSt3hLcBNI7+iKJYGaw4LFba0&#10;qai4ZFejYLdJTnn/f/n7nlMm99uTOxMnSo0/h/UPCE+Df4df7V+tII7h+SX8ALl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9ygCswgAAANsAAAAPAAAAAAAAAAAAAAAAAJ8C&#10;AABkcnMvZG93bnJldi54bWxQSwUGAAAAAAQABAD3AAAAjgMAAAAA&#10;" stroked="t">
                  <v:imagedata r:id="rId129" o:title="lucilliaspir"/>
                </v:shape>
                <v:shape id="Picture 181" o:spid="_x0000_s1165" type="#_x0000_t75" alt="lucibum" style="position:absolute;left:1881;top:4324;width:2409;height:2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danHCAAAA2wAAAA8AAABkcnMvZG93bnJldi54bWxEj19rwjAUxd8HfodwBd/W1IGdVKPMoSJM&#10;EDvZ86W5tmXNTUmi1m9vBsIeD+fPjzNf9qYVV3K+saxgnKQgiEurG64UnL43r1MQPiBrbC2Tgjt5&#10;WC4GL3PMtb3xka5FqEQcYZ+jgjqELpfSlzUZ9IntiKN3ts5giNJVUju8xXHTyrc0zaTBhiOhxo4+&#10;ayp/i4uJ3PVl5/ar7Sl8bQ5UuAz95CdTajTsP2YgAvXhP/xs77SC7B3+vsQfIB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XWpxwgAAANsAAAAPAAAAAAAAAAAAAAAAAJ8C&#10;AABkcnMvZG93bnJldi54bWxQSwUGAAAAAAQABAD3AAAAjgMAAAAA&#10;">
                  <v:imagedata r:id="rId130" o:title="lucibum"/>
                </v:shape>
                <v:shape id="Text Box 182" o:spid="_x0000_s1166" type="#_x0000_t202" style="position:absolute;left:4470;top:4353;width:2880;height:1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iYrcAA&#10;AADbAAAADwAAAGRycy9kb3ducmV2LnhtbERPTWvCQBC9F/wPywje6saCoURXKQWhiAe1HjwO2Wk2&#10;TXY2ZleN/945FHp8vO/levCtulEf68AGZtMMFHEZbM2VgdP35vUdVEzIFtvAZOBBEdar0csSCxvu&#10;fKDbMVVKQjgWaMCl1BVax9KRxzgNHbFwP6H3mAT2lbY93iXct/oty3LtsWZpcNjRp6OyOV69lOxi&#10;eT2Ey+9s1+iza3Kc793WmMl4+FiASjSkf/Gf+8sayGWsfJEf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GiYrcAAAADbAAAADwAAAAAAAAAAAAAAAACYAgAAZHJzL2Rvd25y&#10;ZXYueG1sUEsFBgAAAAAEAAQA9QAAAIUDAAAAAA==&#10;" stroked="f">
                  <v:textbox style="mso-fit-shape-to-text:t">
                    <w:txbxContent>
                      <w:p w:rsidR="00A00DD8" w:rsidRDefault="00A00DD8" w:rsidP="0086132E">
                        <w:pPr>
                          <w:pStyle w:val="PHEbodytextTable"/>
                        </w:pPr>
                        <w:proofErr w:type="spellStart"/>
                        <w:proofErr w:type="gramStart"/>
                        <w:r>
                          <w:rPr>
                            <w:i/>
                          </w:rPr>
                          <w:t>Lucilia</w:t>
                        </w:r>
                        <w:proofErr w:type="spellEnd"/>
                        <w:r>
                          <w:t xml:space="preserve"> species.</w:t>
                        </w:r>
                        <w:proofErr w:type="gramEnd"/>
                      </w:p>
                      <w:p w:rsidR="00A00DD8" w:rsidRDefault="00A00DD8" w:rsidP="0086132E">
                        <w:pPr>
                          <w:pStyle w:val="PHEbodytextTable"/>
                        </w:pPr>
                        <w:r>
                          <w:t>Posterior view of terminal segment of third instar larva.</w:t>
                        </w:r>
                      </w:p>
                      <w:p w:rsidR="00A00DD8" w:rsidRPr="00BF4099" w:rsidRDefault="00A00DD8" w:rsidP="0086132E">
                        <w:pPr>
                          <w:pStyle w:val="PHEbodytextTable"/>
                          <w:rPr>
                            <w:sz w:val="16"/>
                            <w:szCs w:val="16"/>
                          </w:rPr>
                        </w:pPr>
                        <w:r>
                          <w:rPr>
                            <w:sz w:val="16"/>
                            <w:szCs w:val="16"/>
                          </w:rPr>
                          <w:t xml:space="preserve">(Illustration by C. </w:t>
                        </w:r>
                        <w:proofErr w:type="spellStart"/>
                        <w:r>
                          <w:rPr>
                            <w:sz w:val="16"/>
                            <w:szCs w:val="16"/>
                          </w:rPr>
                          <w:t>Whitehorn</w:t>
                        </w:r>
                        <w:proofErr w:type="spellEnd"/>
                        <w:r>
                          <w:rPr>
                            <w:sz w:val="16"/>
                            <w:szCs w:val="16"/>
                          </w:rPr>
                          <w:t>)</w:t>
                        </w:r>
                      </w:p>
                    </w:txbxContent>
                  </v:textbox>
                </v:shape>
                <v:shape id="Text Box 183" o:spid="_x0000_s1167" type="#_x0000_t202" style="position:absolute;left:5595;top:6074;width:2475;height:1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9NsMA&#10;AADbAAAADwAAAGRycy9kb3ducmV2LnhtbESPzWrCQBSF9wXfYbiCuzqx0NBGRxGhUEoWjXbh8pK5&#10;ZmIyd9LMmMS37xQKXR7Oz8fZ7CbbioF6XztWsFomIIhLp2uuFHyd3h5fQPiArLF1TAru5GG3nT1s&#10;MNNu5IKGY6hEHGGfoQITQpdJ6UtDFv3SdcTRu7jeYoiyr6TucYzjtpVPSZJKizVHgsGODobK5niz&#10;EZL78la47+sqb+TZNCk+f5oPpRbzab8GEWgK/+G/9rtWkL7C75f4A+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9NsMAAADbAAAADwAAAAAAAAAAAAAAAACYAgAAZHJzL2Rv&#10;d25yZXYueG1sUEsFBgAAAAAEAAQA9QAAAIgDAAAAAA==&#10;" stroked="f">
                  <v:textbox style="mso-fit-shape-to-text:t">
                    <w:txbxContent>
                      <w:p w:rsidR="00A00DD8" w:rsidRDefault="00A00DD8" w:rsidP="0086132E">
                        <w:pPr>
                          <w:pStyle w:val="PHEbodytextTable"/>
                        </w:pPr>
                        <w:proofErr w:type="spellStart"/>
                        <w:proofErr w:type="gramStart"/>
                        <w:r w:rsidRPr="001C19A7">
                          <w:rPr>
                            <w:i/>
                          </w:rPr>
                          <w:t>Lucilia</w:t>
                        </w:r>
                        <w:proofErr w:type="spellEnd"/>
                        <w:r>
                          <w:t xml:space="preserve"> species.</w:t>
                        </w:r>
                        <w:proofErr w:type="gramEnd"/>
                      </w:p>
                      <w:p w:rsidR="00A00DD8" w:rsidRPr="00BF4099" w:rsidRDefault="00A00DD8" w:rsidP="0086132E">
                        <w:pPr>
                          <w:pStyle w:val="PHEbodytextTable"/>
                        </w:pPr>
                        <w:r>
                          <w:t>Photograph of posterior spiracles.</w:t>
                        </w:r>
                      </w:p>
                      <w:p w:rsidR="00A00DD8" w:rsidRPr="00AC4927" w:rsidRDefault="00A00DD8" w:rsidP="0086132E">
                        <w:pPr>
                          <w:pStyle w:val="PHEbodytextTable"/>
                          <w:rPr>
                            <w:sz w:val="16"/>
                            <w:szCs w:val="16"/>
                          </w:rPr>
                        </w:pPr>
                        <w:r w:rsidRPr="00AC4927">
                          <w:rPr>
                            <w:rFonts w:cs="Arial"/>
                            <w:sz w:val="16"/>
                            <w:szCs w:val="16"/>
                          </w:rPr>
                          <w:t>©</w:t>
                        </w:r>
                        <w:r w:rsidRPr="00AC4927">
                          <w:rPr>
                            <w:sz w:val="16"/>
                            <w:szCs w:val="16"/>
                          </w:rPr>
                          <w:t xml:space="preserve"> LSHTM</w:t>
                        </w:r>
                      </w:p>
                    </w:txbxContent>
                  </v:textbox>
                </v:shape>
              </v:group>
            </w:pict>
          </mc:Fallback>
        </mc:AlternateContent>
      </w:r>
    </w:p>
    <w:p w:rsidR="0086132E" w:rsidRPr="009E105B" w:rsidRDefault="0086132E" w:rsidP="0086132E">
      <w:pPr>
        <w:pStyle w:val="HPABodytext"/>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ind w:left="6225"/>
        <w:rPr>
          <w:sz w:val="18"/>
          <w:szCs w:val="18"/>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pStyle w:val="BodyText3"/>
        <w:rPr>
          <w:sz w:val="20"/>
        </w:rPr>
      </w:pPr>
    </w:p>
    <w:p w:rsidR="001F66B6" w:rsidRDefault="001F66B6" w:rsidP="0086132E">
      <w:pPr>
        <w:pStyle w:val="PHEBodytext"/>
      </w:pPr>
    </w:p>
    <w:p w:rsidR="0086132E" w:rsidRPr="009E105B" w:rsidRDefault="0086132E" w:rsidP="0086132E">
      <w:pPr>
        <w:pStyle w:val="PHEBodytext"/>
      </w:pPr>
      <w:r w:rsidRPr="009E105B">
        <w:t xml:space="preserve">There is no accessory oral </w:t>
      </w:r>
      <w:proofErr w:type="spellStart"/>
      <w:r w:rsidRPr="009E105B">
        <w:t>sclerite</w:t>
      </w:r>
      <w:proofErr w:type="spellEnd"/>
      <w:r w:rsidRPr="009E105B">
        <w:t xml:space="preserve"> (a small additional </w:t>
      </w:r>
      <w:proofErr w:type="spellStart"/>
      <w:r w:rsidRPr="009E105B">
        <w:t>sclerite</w:t>
      </w:r>
      <w:proofErr w:type="spellEnd"/>
      <w:r w:rsidRPr="009E105B">
        <w:t>) present between the mouth-hooks.</w:t>
      </w:r>
    </w:p>
    <w:p w:rsidR="0086132E" w:rsidRPr="009E105B" w:rsidRDefault="0086132E" w:rsidP="0086132E">
      <w:pPr>
        <w:ind w:left="0" w:firstLine="0"/>
        <w:rPr>
          <w:sz w:val="22"/>
          <w:szCs w:val="22"/>
        </w:rPr>
      </w:pPr>
      <w:r w:rsidRPr="009E105B">
        <w:rPr>
          <w:noProof/>
          <w:sz w:val="22"/>
          <w:szCs w:val="22"/>
        </w:rPr>
        <w:lastRenderedPageBreak/>
        <mc:AlternateContent>
          <mc:Choice Requires="wpg">
            <w:drawing>
              <wp:inline distT="0" distB="0" distL="0" distR="0" wp14:anchorId="75CA19DE" wp14:editId="654F4F35">
                <wp:extent cx="5572760" cy="2973705"/>
                <wp:effectExtent l="0" t="19050" r="8890" b="0"/>
                <wp:docPr id="60"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760" cy="2973705"/>
                          <a:chOff x="2061" y="8104"/>
                          <a:chExt cx="8776" cy="4683"/>
                        </a:xfrm>
                      </wpg:grpSpPr>
                      <pic:pic xmlns:pic="http://schemas.openxmlformats.org/drawingml/2006/picture">
                        <pic:nvPicPr>
                          <pic:cNvPr id="61" name="Picture 233" descr="lucihook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6337" y="8293"/>
                            <a:ext cx="4500" cy="14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 name="Picture 234" descr="luciceph"/>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rot="-21600000">
                            <a:off x="2197" y="8104"/>
                            <a:ext cx="3317" cy="270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63" name="Text Box 235"/>
                        <wps:cNvSpPr txBox="1">
                          <a:spLocks noChangeArrowheads="1"/>
                        </wps:cNvSpPr>
                        <wps:spPr bwMode="auto">
                          <a:xfrm>
                            <a:off x="6561" y="10984"/>
                            <a:ext cx="3240" cy="18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proofErr w:type="spellStart"/>
                              <w:proofErr w:type="gramStart"/>
                              <w:r>
                                <w:rPr>
                                  <w:i/>
                                </w:rPr>
                                <w:t>Lucilia</w:t>
                              </w:r>
                              <w:proofErr w:type="spellEnd"/>
                              <w:r>
                                <w:rPr>
                                  <w:i/>
                                </w:rPr>
                                <w:t xml:space="preserve"> </w:t>
                              </w:r>
                              <w:r>
                                <w:t>species.</w:t>
                              </w:r>
                              <w:proofErr w:type="gramEnd"/>
                              <w:r w:rsidRPr="00EF3EFC">
                                <w:t xml:space="preserve"> </w:t>
                              </w:r>
                            </w:p>
                            <w:p w:rsidR="00A00DD8" w:rsidRDefault="00A00DD8" w:rsidP="0086132E">
                              <w:pPr>
                                <w:pStyle w:val="PHEbodytextTable"/>
                                <w:rPr>
                                  <w:sz w:val="16"/>
                                  <w:szCs w:val="16"/>
                                </w:rPr>
                              </w:pPr>
                              <w:proofErr w:type="gramStart"/>
                              <w:r>
                                <w:t xml:space="preserve">Diagram of </w:t>
                              </w:r>
                              <w:proofErr w:type="spellStart"/>
                              <w:r>
                                <w:t>cephalopharyngeal</w:t>
                              </w:r>
                              <w:proofErr w:type="spellEnd"/>
                              <w:r w:rsidRPr="00EF3EFC">
                                <w:t xml:space="preserve"> </w:t>
                              </w:r>
                              <w:r>
                                <w:t>skeleton.</w:t>
                              </w:r>
                              <w:proofErr w:type="gramEnd"/>
                              <w:r w:rsidRPr="00EF3EFC">
                                <w:t xml:space="preserve"> </w:t>
                              </w:r>
                              <w:r w:rsidRPr="00803242">
                                <w:rPr>
                                  <w:b/>
                                </w:rPr>
                                <w:t>Note:</w:t>
                              </w:r>
                              <w:r>
                                <w:t xml:space="preserve"> Lack of accessory oral </w:t>
                              </w:r>
                              <w:proofErr w:type="spellStart"/>
                              <w:r>
                                <w:t>sclerite</w:t>
                              </w:r>
                              <w:proofErr w:type="spellEnd"/>
                              <w:r>
                                <w:t xml:space="preserve"> between mouth-hooks.</w:t>
                              </w:r>
                              <w:r w:rsidRPr="00EF3EFC">
                                <w:rPr>
                                  <w:sz w:val="16"/>
                                  <w:szCs w:val="16"/>
                                </w:rPr>
                                <w:t xml:space="preserve"> </w:t>
                              </w:r>
                            </w:p>
                            <w:p w:rsidR="00A00DD8" w:rsidRDefault="00A00DD8" w:rsidP="0086132E">
                              <w:pPr>
                                <w:pStyle w:val="PHEbodytextTable"/>
                              </w:pPr>
                              <w:r>
                                <w:rPr>
                                  <w:sz w:val="16"/>
                                  <w:szCs w:val="16"/>
                                </w:rPr>
                                <w:t xml:space="preserve">(Illustration by C. </w:t>
                              </w:r>
                              <w:proofErr w:type="spellStart"/>
                              <w:r>
                                <w:rPr>
                                  <w:sz w:val="16"/>
                                  <w:szCs w:val="16"/>
                                </w:rPr>
                                <w:t>Whitehorn</w:t>
                              </w:r>
                              <w:proofErr w:type="spellEnd"/>
                              <w:r>
                                <w:rPr>
                                  <w:sz w:val="16"/>
                                  <w:szCs w:val="16"/>
                                </w:rPr>
                                <w:t>)</w:t>
                              </w:r>
                            </w:p>
                          </w:txbxContent>
                        </wps:txbx>
                        <wps:bodyPr rot="0" vert="horz" wrap="square" lIns="91440" tIns="45720" rIns="91440" bIns="45720" anchor="t" anchorCtr="0" upright="1">
                          <a:noAutofit/>
                        </wps:bodyPr>
                      </wps:wsp>
                      <wps:wsp>
                        <wps:cNvPr id="64" name="Text Box 236"/>
                        <wps:cNvSpPr txBox="1">
                          <a:spLocks noChangeArrowheads="1"/>
                        </wps:cNvSpPr>
                        <wps:spPr bwMode="auto">
                          <a:xfrm>
                            <a:off x="2061" y="10984"/>
                            <a:ext cx="3240" cy="18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proofErr w:type="spellStart"/>
                              <w:proofErr w:type="gramStart"/>
                              <w:r>
                                <w:rPr>
                                  <w:i/>
                                </w:rPr>
                                <w:t>Lucilia</w:t>
                              </w:r>
                              <w:proofErr w:type="spellEnd"/>
                              <w:r>
                                <w:rPr>
                                  <w:i/>
                                </w:rPr>
                                <w:t xml:space="preserve"> </w:t>
                              </w:r>
                              <w:r>
                                <w:t>species.</w:t>
                              </w:r>
                              <w:proofErr w:type="gramEnd"/>
                            </w:p>
                            <w:p w:rsidR="00A00DD8" w:rsidRDefault="00A00DD8" w:rsidP="0086132E">
                              <w:pPr>
                                <w:pStyle w:val="PHEbodytextTable"/>
                              </w:pPr>
                              <w:r>
                                <w:t xml:space="preserve">Photograph of anterior segments to show skeleton, </w:t>
                              </w:r>
                              <w:proofErr w:type="spellStart"/>
                              <w:r>
                                <w:t>cephalopharyngeal</w:t>
                              </w:r>
                              <w:proofErr w:type="spellEnd"/>
                              <w:r>
                                <w:t xml:space="preserve"> and anterior spiracles. </w:t>
                              </w:r>
                            </w:p>
                            <w:p w:rsidR="00A00DD8" w:rsidRPr="00EF3EFC" w:rsidRDefault="00A00DD8" w:rsidP="0086132E">
                              <w:pPr>
                                <w:pStyle w:val="PHEbodytextTable"/>
                              </w:pPr>
                              <w:r>
                                <w:rPr>
                                  <w:rFonts w:cs="Arial"/>
                                  <w:sz w:val="18"/>
                                  <w:szCs w:val="18"/>
                                </w:rPr>
                                <w:t>©</w:t>
                              </w:r>
                              <w:r>
                                <w:rPr>
                                  <w:sz w:val="18"/>
                                  <w:szCs w:val="18"/>
                                </w:rPr>
                                <w:t xml:space="preserve"> LSHTM</w:t>
                              </w:r>
                            </w:p>
                          </w:txbxContent>
                        </wps:txbx>
                        <wps:bodyPr rot="0" vert="horz" wrap="square" lIns="91440" tIns="45720" rIns="91440" bIns="45720" anchor="t" anchorCtr="0" upright="1">
                          <a:noAutofit/>
                        </wps:bodyPr>
                      </wps:wsp>
                    </wpg:wgp>
                  </a:graphicData>
                </a:graphic>
              </wp:inline>
            </w:drawing>
          </mc:Choice>
          <mc:Fallback>
            <w:pict>
              <v:group id="Group 232" o:spid="_x0000_s1168" style="width:438.8pt;height:234.15pt;mso-position-horizontal-relative:char;mso-position-vertical-relative:line" coordorigin="2061,8104" coordsize="8776,46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">
                <v:shape id="Picture 233" o:spid="_x0000_s1169" type="#_x0000_t75" alt="lucihooks" style="position:absolute;left:6337;top:8293;width:4500;height:14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fsYbDAAAA2wAAAA8AAABkcnMvZG93bnJldi54bWxEj0FrwkAUhO8F/8PyBG91o4LU6CoiChZB&#10;qHrx9sg+k2De25BdTeyv7xYKPQ4z8w2zWHVcqSc1vnRiYDRMQJFkzpaSG7icd+8foHxAsVg5IQMv&#10;8rBa9t4WmFrXyhc9TyFXESI+RQNFCHWqtc8KYvRDV5NE7+YaxhBlk2vbYBvhXOlxkkw1YylxocCa&#10;NgVl99ODDfCVD7z5vG6/2+OsPMgrOU6quzGDfreegwrUhf/wX3tvDUxH8Psl/gC9/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N+xhsMAAADbAAAADwAAAAAAAAAAAAAAAACf&#10;AgAAZHJzL2Rvd25yZXYueG1sUEsFBgAAAAAEAAQA9wAAAI8DAAAAAA==&#10;">
                  <v:imagedata r:id="rId133" o:title="lucihooks"/>
                </v:shape>
                <v:shape id="Picture 234" o:spid="_x0000_s1170" type="#_x0000_t75" alt="luciceph" style="position:absolute;left:2197;top:8104;width:3317;height:27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zkETDAAAA2wAAAA8AAABkcnMvZG93bnJldi54bWxEj0GLwjAUhO+C/yE8YS+yplaQpWsqsqDs&#10;SbEKXh/N27a0eek2sdZ/bwTB4zAz3zCr9WAa0VPnKssK5rMIBHFudcWFgvNp+/kFwnlkjY1lUnAn&#10;B+t0PFphou2Nj9RnvhABwi5BBaX3bSKly0sy6Ga2JQ7en+0M+iC7QuoObwFuGhlH0VIarDgslNjS&#10;T0l5nV2Ngkt+ni428+M2qv/3l0PvdxnJWKmPybD5BuFp8O/wq/2rFSxjeH4JP0Cm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fOQRMMAAADbAAAADwAAAAAAAAAAAAAAAACf&#10;AgAAZHJzL2Rvd25yZXYueG1sUEsFBgAAAAAEAAQA9wAAAI8DAAAAAA==&#10;" stroked="t">
                  <v:imagedata r:id="rId134" o:title="luciceph"/>
                </v:shape>
                <v:shape id="Text Box 235" o:spid="_x0000_s1171" type="#_x0000_t202" style="position:absolute;left:6561;top:10984;width:3240;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UWd8IA&#10;AADbAAAADwAAAGRycy9kb3ducmV2LnhtbESP3YrCMBSE7xd8h3AEbxZN/au7XaOooHjrzwMcm2Nb&#10;tjkpTbT17Y0geDnMzDfMfNmaUtypdoVlBcNBBII4tbrgTMH5tO3/gHAeWWNpmRQ8yMFy0fmaY6Jt&#10;wwe6H30mAoRdggpy76tESpfmZNANbEUcvKutDfog60zqGpsAN6UcRVEsDRYcFnKsaJNT+n+8GQXX&#10;ffM9/W0uO3+eHSbxGovZxT6U6nXb1R8IT63/hN/tvVYQj+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tRZ3wgAAANsAAAAPAAAAAAAAAAAAAAAAAJgCAABkcnMvZG93&#10;bnJldi54bWxQSwUGAAAAAAQABAD1AAAAhwMAAAAA&#10;" stroked="f">
                  <v:textbox>
                    <w:txbxContent>
                      <w:p w:rsidR="00A00DD8" w:rsidRDefault="00A00DD8" w:rsidP="0086132E">
                        <w:pPr>
                          <w:pStyle w:val="PHEbodytextTable"/>
                        </w:pPr>
                        <w:proofErr w:type="spellStart"/>
                        <w:proofErr w:type="gramStart"/>
                        <w:r>
                          <w:rPr>
                            <w:i/>
                          </w:rPr>
                          <w:t>Lucilia</w:t>
                        </w:r>
                        <w:proofErr w:type="spellEnd"/>
                        <w:r>
                          <w:rPr>
                            <w:i/>
                          </w:rPr>
                          <w:t xml:space="preserve"> </w:t>
                        </w:r>
                        <w:r>
                          <w:t>species.</w:t>
                        </w:r>
                        <w:proofErr w:type="gramEnd"/>
                        <w:r w:rsidRPr="00EF3EFC">
                          <w:t xml:space="preserve"> </w:t>
                        </w:r>
                      </w:p>
                      <w:p w:rsidR="00A00DD8" w:rsidRDefault="00A00DD8" w:rsidP="0086132E">
                        <w:pPr>
                          <w:pStyle w:val="PHEbodytextTable"/>
                          <w:rPr>
                            <w:sz w:val="16"/>
                            <w:szCs w:val="16"/>
                          </w:rPr>
                        </w:pPr>
                        <w:proofErr w:type="gramStart"/>
                        <w:r>
                          <w:t xml:space="preserve">Diagram of </w:t>
                        </w:r>
                        <w:proofErr w:type="spellStart"/>
                        <w:r>
                          <w:t>cephalopharyngeal</w:t>
                        </w:r>
                        <w:proofErr w:type="spellEnd"/>
                        <w:r w:rsidRPr="00EF3EFC">
                          <w:t xml:space="preserve"> </w:t>
                        </w:r>
                        <w:r>
                          <w:t>skeleton.</w:t>
                        </w:r>
                        <w:proofErr w:type="gramEnd"/>
                        <w:r w:rsidRPr="00EF3EFC">
                          <w:t xml:space="preserve"> </w:t>
                        </w:r>
                        <w:r w:rsidRPr="00803242">
                          <w:rPr>
                            <w:b/>
                          </w:rPr>
                          <w:t>Note:</w:t>
                        </w:r>
                        <w:r>
                          <w:t xml:space="preserve"> Lack of accessory oral </w:t>
                        </w:r>
                        <w:proofErr w:type="spellStart"/>
                        <w:r>
                          <w:t>sclerite</w:t>
                        </w:r>
                        <w:proofErr w:type="spellEnd"/>
                        <w:r>
                          <w:t xml:space="preserve"> between mouth-hooks.</w:t>
                        </w:r>
                        <w:r w:rsidRPr="00EF3EFC">
                          <w:rPr>
                            <w:sz w:val="16"/>
                            <w:szCs w:val="16"/>
                          </w:rPr>
                          <w:t xml:space="preserve"> </w:t>
                        </w:r>
                      </w:p>
                      <w:p w:rsidR="00A00DD8" w:rsidRDefault="00A00DD8" w:rsidP="0086132E">
                        <w:pPr>
                          <w:pStyle w:val="PHEbodytextTable"/>
                        </w:pPr>
                        <w:r>
                          <w:rPr>
                            <w:sz w:val="16"/>
                            <w:szCs w:val="16"/>
                          </w:rPr>
                          <w:t xml:space="preserve">(Illustration by C. </w:t>
                        </w:r>
                        <w:proofErr w:type="spellStart"/>
                        <w:r>
                          <w:rPr>
                            <w:sz w:val="16"/>
                            <w:szCs w:val="16"/>
                          </w:rPr>
                          <w:t>Whitehorn</w:t>
                        </w:r>
                        <w:proofErr w:type="spellEnd"/>
                        <w:r>
                          <w:rPr>
                            <w:sz w:val="16"/>
                            <w:szCs w:val="16"/>
                          </w:rPr>
                          <w:t>)</w:t>
                        </w:r>
                      </w:p>
                    </w:txbxContent>
                  </v:textbox>
                </v:shape>
                <v:shape id="Text Box 236" o:spid="_x0000_s1172" type="#_x0000_t202" style="position:absolute;left:2061;top:10984;width:3240;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yOA8MA&#10;AADbAAAADwAAAGRycy9kb3ducmV2LnhtbESP3WrCQBSE74W+w3IKvRHdWNKo0U2wQktu/XmAY/aY&#10;BLNnQ3Zr4tu7hUIvh5n5htnmo2nFnXrXWFawmEcgiEurG64UnE9fsxUI55E1tpZJwYMc5NnLZIup&#10;tgMf6H70lQgQdikqqL3vUildWZNBN7cdcfCutjfog+wrqXscAty08j2KEmmw4bBQY0f7msrb8cco&#10;uBbD9GM9XL79eXmIk09slhf7UOrtddxtQHga/X/4r11oBUkM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yOA8MAAADbAAAADwAAAAAAAAAAAAAAAACYAgAAZHJzL2Rv&#10;d25yZXYueG1sUEsFBgAAAAAEAAQA9QAAAIgDAAAAAA==&#10;" stroked="f">
                  <v:textbox>
                    <w:txbxContent>
                      <w:p w:rsidR="00A00DD8" w:rsidRDefault="00A00DD8" w:rsidP="0086132E">
                        <w:pPr>
                          <w:pStyle w:val="PHEbodytextTable"/>
                        </w:pPr>
                        <w:proofErr w:type="spellStart"/>
                        <w:proofErr w:type="gramStart"/>
                        <w:r>
                          <w:rPr>
                            <w:i/>
                          </w:rPr>
                          <w:t>Lucilia</w:t>
                        </w:r>
                        <w:proofErr w:type="spellEnd"/>
                        <w:r>
                          <w:rPr>
                            <w:i/>
                          </w:rPr>
                          <w:t xml:space="preserve"> </w:t>
                        </w:r>
                        <w:r>
                          <w:t>species.</w:t>
                        </w:r>
                        <w:proofErr w:type="gramEnd"/>
                      </w:p>
                      <w:p w:rsidR="00A00DD8" w:rsidRDefault="00A00DD8" w:rsidP="0086132E">
                        <w:pPr>
                          <w:pStyle w:val="PHEbodytextTable"/>
                        </w:pPr>
                        <w:r>
                          <w:t xml:space="preserve">Photograph of anterior segments to show skeleton, </w:t>
                        </w:r>
                        <w:proofErr w:type="spellStart"/>
                        <w:r>
                          <w:t>cephalopharyngeal</w:t>
                        </w:r>
                        <w:proofErr w:type="spellEnd"/>
                        <w:r>
                          <w:t xml:space="preserve"> and anterior spiracles. </w:t>
                        </w:r>
                      </w:p>
                      <w:p w:rsidR="00A00DD8" w:rsidRPr="00EF3EFC" w:rsidRDefault="00A00DD8" w:rsidP="0086132E">
                        <w:pPr>
                          <w:pStyle w:val="PHEbodytextTable"/>
                        </w:pPr>
                        <w:r>
                          <w:rPr>
                            <w:rFonts w:cs="Arial"/>
                            <w:sz w:val="18"/>
                            <w:szCs w:val="18"/>
                          </w:rPr>
                          <w:t>©</w:t>
                        </w:r>
                        <w:r>
                          <w:rPr>
                            <w:sz w:val="18"/>
                            <w:szCs w:val="18"/>
                          </w:rPr>
                          <w:t xml:space="preserve"> LSHTM</w:t>
                        </w:r>
                      </w:p>
                    </w:txbxContent>
                  </v:textbox>
                </v:shape>
                <w10:anchorlock/>
              </v:group>
            </w:pict>
          </mc:Fallback>
        </mc:AlternateContent>
      </w:r>
    </w:p>
    <w:p w:rsidR="0086132E" w:rsidRPr="009E105B" w:rsidRDefault="0086132E" w:rsidP="00036D28">
      <w:pPr>
        <w:pStyle w:val="PHEreportHeading2BlueHighlight"/>
      </w:pPr>
      <w:bookmarkStart w:id="46" w:name="_Toc278367473"/>
      <w:proofErr w:type="spellStart"/>
      <w:r w:rsidRPr="009E105B">
        <w:rPr>
          <w:i/>
        </w:rPr>
        <w:t>Calliphora</w:t>
      </w:r>
      <w:proofErr w:type="spellEnd"/>
      <w:r w:rsidRPr="009E105B">
        <w:t xml:space="preserve"> – </w:t>
      </w:r>
      <w:r w:rsidR="001F66B6">
        <w:t>b</w:t>
      </w:r>
      <w:r w:rsidRPr="009E105B">
        <w:t>luebottles</w:t>
      </w:r>
      <w:bookmarkEnd w:id="46"/>
    </w:p>
    <w:p w:rsidR="0086132E" w:rsidRPr="009E105B" w:rsidRDefault="0086132E" w:rsidP="0086132E">
      <w:pPr>
        <w:pStyle w:val="PHEBodytext"/>
      </w:pPr>
      <w:r w:rsidRPr="009E105B">
        <w:t xml:space="preserve">Bluebottles are cosmopolitan in distribution. Female flies typically lay their eggs on decaying organic matter and normally attack man only as secondary invaders. Females will also deposit eggs on fresh meat and if that is ingested an intestinal </w:t>
      </w:r>
      <w:proofErr w:type="spellStart"/>
      <w:r w:rsidRPr="009E105B">
        <w:t>myiasis</w:t>
      </w:r>
      <w:proofErr w:type="spellEnd"/>
      <w:r w:rsidRPr="009E105B">
        <w:t xml:space="preserve"> may occur.</w:t>
      </w:r>
    </w:p>
    <w:p w:rsidR="0086132E" w:rsidRPr="009E105B" w:rsidRDefault="0086132E" w:rsidP="0086132E">
      <w:pPr>
        <w:pStyle w:val="PHEreportsub"/>
        <w:rPr>
          <w:sz w:val="22"/>
        </w:rPr>
      </w:pPr>
      <w:r w:rsidRPr="009E105B">
        <w:t>Description</w:t>
      </w:r>
      <w:r w:rsidRPr="009E105B">
        <w:rPr>
          <w:sz w:val="22"/>
        </w:rPr>
        <w:t xml:space="preserve"> </w:t>
      </w:r>
    </w:p>
    <w:p w:rsidR="0086132E" w:rsidRPr="009E105B" w:rsidRDefault="0086132E" w:rsidP="0086132E">
      <w:pPr>
        <w:pStyle w:val="PHEBodytext"/>
      </w:pPr>
      <w:r w:rsidRPr="009E105B">
        <w:t xml:space="preserve">Maggots of the genus </w:t>
      </w:r>
      <w:proofErr w:type="spellStart"/>
      <w:r w:rsidRPr="009E105B">
        <w:rPr>
          <w:i/>
        </w:rPr>
        <w:t>Calliphora</w:t>
      </w:r>
      <w:proofErr w:type="spellEnd"/>
      <w:r w:rsidRPr="009E105B">
        <w:rPr>
          <w:i/>
        </w:rPr>
        <w:t xml:space="preserve"> </w:t>
      </w:r>
      <w:r w:rsidRPr="009E105B">
        <w:t xml:space="preserve">are slightly larger than those of </w:t>
      </w:r>
      <w:proofErr w:type="spellStart"/>
      <w:r w:rsidRPr="009E105B">
        <w:rPr>
          <w:i/>
        </w:rPr>
        <w:t>Lucilia</w:t>
      </w:r>
      <w:proofErr w:type="spellEnd"/>
      <w:r w:rsidRPr="009E105B">
        <w:rPr>
          <w:i/>
        </w:rPr>
        <w:t xml:space="preserve"> </w:t>
      </w:r>
      <w:r w:rsidRPr="009E105B">
        <w:t xml:space="preserve">but have an identical body shape and colour. A mature larva is about 17mm long. The posterior spiracles are located on the face of the terminal segment and each consists of three straight slits surrounded by a closed </w:t>
      </w:r>
      <w:proofErr w:type="spellStart"/>
      <w:r w:rsidRPr="009E105B">
        <w:t>peritremal</w:t>
      </w:r>
      <w:proofErr w:type="spellEnd"/>
      <w:r w:rsidRPr="009E105B">
        <w:t xml:space="preserve"> ring with a distinct button. </w:t>
      </w:r>
      <w:proofErr w:type="spellStart"/>
      <w:r w:rsidRPr="009E105B">
        <w:rPr>
          <w:i/>
        </w:rPr>
        <w:t>Calliphora</w:t>
      </w:r>
      <w:proofErr w:type="spellEnd"/>
      <w:r w:rsidRPr="009E105B">
        <w:rPr>
          <w:i/>
        </w:rPr>
        <w:t xml:space="preserve"> </w:t>
      </w:r>
      <w:r w:rsidRPr="009E105B">
        <w:t xml:space="preserve">species are distinguished from </w:t>
      </w:r>
      <w:proofErr w:type="spellStart"/>
      <w:r w:rsidRPr="009E105B">
        <w:rPr>
          <w:i/>
        </w:rPr>
        <w:t>Lucilia</w:t>
      </w:r>
      <w:proofErr w:type="spellEnd"/>
      <w:r w:rsidRPr="009E105B">
        <w:rPr>
          <w:i/>
        </w:rPr>
        <w:t xml:space="preserve"> </w:t>
      </w:r>
      <w:r w:rsidRPr="009E105B">
        <w:t xml:space="preserve">species by the presence of an accessory oral </w:t>
      </w:r>
      <w:proofErr w:type="spellStart"/>
      <w:r w:rsidRPr="009E105B">
        <w:t>sclerite</w:t>
      </w:r>
      <w:proofErr w:type="spellEnd"/>
      <w:r w:rsidRPr="009E105B">
        <w:t xml:space="preserve"> between the mouth hooks. </w:t>
      </w:r>
    </w:p>
    <w:p w:rsidR="0086132E" w:rsidRPr="009E105B" w:rsidRDefault="001F66B6" w:rsidP="0086132E">
      <w:pPr>
        <w:pStyle w:val="PHEBodytext"/>
      </w:pPr>
      <w:r w:rsidRPr="009E105B">
        <w:rPr>
          <w:noProof/>
        </w:rPr>
        <mc:AlternateContent>
          <mc:Choice Requires="wpg">
            <w:drawing>
              <wp:inline distT="0" distB="0" distL="0" distR="0" wp14:anchorId="2E9EA44F" wp14:editId="17122E70">
                <wp:extent cx="5547995" cy="3322955"/>
                <wp:effectExtent l="9525" t="635" r="0" b="635"/>
                <wp:docPr id="245"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7995" cy="3322955"/>
                          <a:chOff x="2263" y="10060"/>
                          <a:chExt cx="8737" cy="6012"/>
                        </a:xfrm>
                      </wpg:grpSpPr>
                      <wpg:grpSp>
                        <wpg:cNvPr id="246" name="Group 184"/>
                        <wpg:cNvGrpSpPr>
                          <a:grpSpLocks/>
                        </wpg:cNvGrpSpPr>
                        <wpg:grpSpPr bwMode="auto">
                          <a:xfrm>
                            <a:off x="6853" y="10060"/>
                            <a:ext cx="3058" cy="1965"/>
                            <a:chOff x="7283" y="1277"/>
                            <a:chExt cx="3212" cy="1817"/>
                          </a:xfrm>
                        </wpg:grpSpPr>
                        <pic:pic xmlns:pic="http://schemas.openxmlformats.org/drawingml/2006/picture">
                          <pic:nvPicPr>
                            <pic:cNvPr id="247" name="Picture 185" descr="calliposp"/>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7320" y="1277"/>
                              <a:ext cx="3128" cy="1279"/>
                            </a:xfrm>
                            <a:prstGeom prst="rect">
                              <a:avLst/>
                            </a:prstGeom>
                            <a:noFill/>
                            <a:extLst>
                              <a:ext uri="{909E8E84-426E-40DD-AFC4-6F175D3DCCD1}">
                                <a14:hiddenFill xmlns:a14="http://schemas.microsoft.com/office/drawing/2010/main">
                                  <a:solidFill>
                                    <a:srgbClr val="FFFFFF"/>
                                  </a:solidFill>
                                </a14:hiddenFill>
                              </a:ext>
                            </a:extLst>
                          </pic:spPr>
                        </pic:pic>
                        <wps:wsp>
                          <wps:cNvPr id="248" name="Text Box 186"/>
                          <wps:cNvSpPr txBox="1">
                            <a:spLocks noChangeArrowheads="1"/>
                          </wps:cNvSpPr>
                          <wps:spPr bwMode="auto">
                            <a:xfrm>
                              <a:off x="7283" y="2706"/>
                              <a:ext cx="3212" cy="3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0177FB" w:rsidRDefault="00A00DD8" w:rsidP="001F66B6"/>
                            </w:txbxContent>
                          </wps:txbx>
                          <wps:bodyPr rot="0" vert="horz" wrap="square" lIns="91440" tIns="45720" rIns="91440" bIns="45720" anchor="t" anchorCtr="0" upright="1">
                            <a:noAutofit/>
                          </wps:bodyPr>
                        </wps:wsp>
                      </wpg:grpSp>
                      <wpg:grpSp>
                        <wpg:cNvPr id="249" name="Group 227"/>
                        <wpg:cNvGrpSpPr>
                          <a:grpSpLocks/>
                        </wpg:cNvGrpSpPr>
                        <wpg:grpSpPr bwMode="auto">
                          <a:xfrm>
                            <a:off x="2263" y="11226"/>
                            <a:ext cx="8737" cy="4846"/>
                            <a:chOff x="2144" y="3700"/>
                            <a:chExt cx="8737" cy="4846"/>
                          </a:xfrm>
                        </wpg:grpSpPr>
                        <pic:pic xmlns:pic="http://schemas.openxmlformats.org/drawingml/2006/picture">
                          <pic:nvPicPr>
                            <pic:cNvPr id="250" name="Picture 228" descr="callihooks"/>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6561" y="4277"/>
                              <a:ext cx="4320" cy="14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1" name="Picture 229" descr="calliceph"/>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2144" y="3700"/>
                              <a:ext cx="3600" cy="260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252" name="Text Box 230"/>
                          <wps:cNvSpPr txBox="1">
                            <a:spLocks noChangeArrowheads="1"/>
                          </wps:cNvSpPr>
                          <wps:spPr bwMode="auto">
                            <a:xfrm>
                              <a:off x="2224" y="6448"/>
                              <a:ext cx="3458" cy="18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1F66B6" w:rsidRDefault="00A00DD8" w:rsidP="001F66B6">
                                <w:pPr>
                                  <w:pStyle w:val="PHEbodytextTable"/>
                                  <w:rPr>
                                    <w:rStyle w:val="HPABodytextChar"/>
                                    <w:rFonts w:ascii="Arial" w:hAnsi="Arial" w:cs="Arial"/>
                                    <w:sz w:val="20"/>
                                    <w:szCs w:val="20"/>
                                  </w:rPr>
                                </w:pPr>
                                <w:proofErr w:type="spellStart"/>
                                <w:proofErr w:type="gramStart"/>
                                <w:r w:rsidRPr="001F66B6">
                                  <w:rPr>
                                    <w:rStyle w:val="HPABodytextChar"/>
                                    <w:rFonts w:ascii="Arial" w:hAnsi="Arial" w:cs="Arial"/>
                                    <w:i/>
                                    <w:sz w:val="20"/>
                                    <w:szCs w:val="20"/>
                                  </w:rPr>
                                  <w:t>Calliphora</w:t>
                                </w:r>
                                <w:proofErr w:type="spellEnd"/>
                                <w:r w:rsidRPr="001F66B6">
                                  <w:rPr>
                                    <w:rStyle w:val="HPABodytextChar"/>
                                    <w:rFonts w:ascii="Arial" w:hAnsi="Arial" w:cs="Arial"/>
                                    <w:sz w:val="20"/>
                                    <w:szCs w:val="20"/>
                                  </w:rPr>
                                  <w:t xml:space="preserve"> species.</w:t>
                                </w:r>
                                <w:proofErr w:type="gramEnd"/>
                                <w:r w:rsidRPr="001F66B6">
                                  <w:rPr>
                                    <w:rStyle w:val="HPABodytextChar"/>
                                    <w:rFonts w:ascii="Arial" w:hAnsi="Arial" w:cs="Arial"/>
                                    <w:sz w:val="20"/>
                                    <w:szCs w:val="20"/>
                                  </w:rPr>
                                  <w:t xml:space="preserve"> Photograph of </w:t>
                                </w:r>
                                <w:proofErr w:type="spellStart"/>
                                <w:r w:rsidRPr="001F66B6">
                                  <w:rPr>
                                    <w:rStyle w:val="HPABodytextChar"/>
                                    <w:rFonts w:ascii="Arial" w:hAnsi="Arial" w:cs="Arial"/>
                                    <w:sz w:val="20"/>
                                    <w:szCs w:val="20"/>
                                  </w:rPr>
                                  <w:t>cephalopharyngeal</w:t>
                                </w:r>
                                <w:proofErr w:type="spellEnd"/>
                                <w:r w:rsidRPr="001F66B6">
                                  <w:rPr>
                                    <w:rStyle w:val="HPABodytextChar"/>
                                    <w:rFonts w:ascii="Arial" w:hAnsi="Arial" w:cs="Arial"/>
                                    <w:sz w:val="20"/>
                                    <w:szCs w:val="20"/>
                                  </w:rPr>
                                  <w:t xml:space="preserve"> skeleton. </w:t>
                                </w:r>
                              </w:p>
                              <w:p w:rsidR="00A00DD8" w:rsidRPr="001F66B6" w:rsidRDefault="00A00DD8" w:rsidP="001F66B6">
                                <w:pPr>
                                  <w:pStyle w:val="PHEbodytextTable"/>
                                  <w:rPr>
                                    <w:rFonts w:cs="Arial"/>
                                    <w:szCs w:val="20"/>
                                  </w:rPr>
                                </w:pPr>
                                <w:r w:rsidRPr="001F66B6">
                                  <w:rPr>
                                    <w:rStyle w:val="HPABodytextChar"/>
                                    <w:rFonts w:ascii="Arial" w:hAnsi="Arial" w:cs="Arial"/>
                                    <w:b/>
                                    <w:sz w:val="20"/>
                                    <w:szCs w:val="20"/>
                                  </w:rPr>
                                  <w:t>Note:</w:t>
                                </w:r>
                                <w:r w:rsidRPr="001F66B6">
                                  <w:rPr>
                                    <w:rStyle w:val="HPABodytextChar"/>
                                    <w:rFonts w:ascii="Arial" w:hAnsi="Arial" w:cs="Arial"/>
                                    <w:sz w:val="20"/>
                                    <w:szCs w:val="20"/>
                                  </w:rPr>
                                  <w:t xml:space="preserve"> presence of accessory</w:t>
                                </w:r>
                                <w:r w:rsidRPr="001F66B6">
                                  <w:rPr>
                                    <w:rFonts w:cs="Arial"/>
                                    <w:szCs w:val="20"/>
                                  </w:rPr>
                                  <w:t xml:space="preserve"> oral </w:t>
                                </w:r>
                                <w:proofErr w:type="spellStart"/>
                                <w:r w:rsidRPr="001F66B6">
                                  <w:rPr>
                                    <w:rFonts w:cs="Arial"/>
                                    <w:szCs w:val="20"/>
                                  </w:rPr>
                                  <w:t>sclerite</w:t>
                                </w:r>
                                <w:proofErr w:type="spellEnd"/>
                                <w:r w:rsidRPr="001F66B6">
                                  <w:rPr>
                                    <w:rFonts w:cs="Arial"/>
                                    <w:szCs w:val="20"/>
                                  </w:rPr>
                                  <w:t xml:space="preserve"> between mouth-hooks.</w:t>
                                </w:r>
                              </w:p>
                              <w:p w:rsidR="00A00DD8" w:rsidRPr="001F66B6" w:rsidRDefault="00A00DD8" w:rsidP="001F66B6">
                                <w:pPr>
                                  <w:pStyle w:val="PHEbodytextTable"/>
                                  <w:rPr>
                                    <w:rFonts w:cs="Arial"/>
                                    <w:sz w:val="16"/>
                                    <w:szCs w:val="16"/>
                                  </w:rPr>
                                </w:pPr>
                                <w:r w:rsidRPr="001F66B6">
                                  <w:rPr>
                                    <w:rFonts w:cs="Arial"/>
                                    <w:sz w:val="18"/>
                                    <w:szCs w:val="18"/>
                                  </w:rPr>
                                  <w:t>© LSHTM</w:t>
                                </w:r>
                              </w:p>
                            </w:txbxContent>
                          </wps:txbx>
                          <wps:bodyPr rot="0" vert="horz" wrap="square" lIns="91440" tIns="45720" rIns="91440" bIns="45720" anchor="t" anchorCtr="0" upright="1">
                            <a:noAutofit/>
                          </wps:bodyPr>
                        </wps:wsp>
                        <wps:wsp>
                          <wps:cNvPr id="253" name="Text Box 231"/>
                          <wps:cNvSpPr txBox="1">
                            <a:spLocks noChangeArrowheads="1"/>
                          </wps:cNvSpPr>
                          <wps:spPr bwMode="auto">
                            <a:xfrm>
                              <a:off x="6563" y="6448"/>
                              <a:ext cx="3402" cy="20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1F66B6">
                                <w:pPr>
                                  <w:pStyle w:val="PHEbodytextTable"/>
                                </w:pPr>
                                <w:proofErr w:type="spellStart"/>
                                <w:proofErr w:type="gramStart"/>
                                <w:r w:rsidRPr="00803242">
                                  <w:rPr>
                                    <w:i/>
                                  </w:rPr>
                                  <w:t>Calliphora</w:t>
                                </w:r>
                                <w:proofErr w:type="spellEnd"/>
                                <w:r>
                                  <w:t xml:space="preserve"> species.</w:t>
                                </w:r>
                                <w:proofErr w:type="gramEnd"/>
                                <w:r>
                                  <w:t xml:space="preserve"> </w:t>
                                </w:r>
                                <w:proofErr w:type="gramStart"/>
                                <w:r>
                                  <w:t xml:space="preserve">Diagram of </w:t>
                                </w:r>
                                <w:proofErr w:type="spellStart"/>
                                <w:r>
                                  <w:t>cephalopharyngeal</w:t>
                                </w:r>
                                <w:proofErr w:type="spellEnd"/>
                                <w:r>
                                  <w:t xml:space="preserve"> skeleton.</w:t>
                                </w:r>
                                <w:proofErr w:type="gramEnd"/>
                                <w:r>
                                  <w:t xml:space="preserve"> </w:t>
                                </w:r>
                              </w:p>
                              <w:p w:rsidR="00A00DD8" w:rsidRDefault="00A00DD8" w:rsidP="001F66B6">
                                <w:pPr>
                                  <w:pStyle w:val="PHEbodytextTable"/>
                                </w:pPr>
                                <w:r w:rsidRPr="00803242">
                                  <w:rPr>
                                    <w:b/>
                                  </w:rPr>
                                  <w:t>Note:</w:t>
                                </w:r>
                                <w:r>
                                  <w:t xml:space="preserve"> accessory oral </w:t>
                                </w:r>
                                <w:proofErr w:type="spellStart"/>
                                <w:r>
                                  <w:t>sclerite</w:t>
                                </w:r>
                                <w:proofErr w:type="spellEnd"/>
                                <w:r>
                                  <w:t xml:space="preserve"> between mouth-hooks.</w:t>
                                </w:r>
                              </w:p>
                              <w:p w:rsidR="00A00DD8" w:rsidRPr="00AE3B6B" w:rsidRDefault="00A00DD8" w:rsidP="001F66B6">
                                <w:pPr>
                                  <w:pStyle w:val="PHEbodytextTable"/>
                                  <w:rPr>
                                    <w:szCs w:val="16"/>
                                  </w:rPr>
                                </w:pPr>
                                <w:r>
                                  <w:rPr>
                                    <w:sz w:val="16"/>
                                    <w:szCs w:val="16"/>
                                  </w:rPr>
                                  <w:t xml:space="preserve">(Illustration by C. </w:t>
                                </w:r>
                                <w:proofErr w:type="spellStart"/>
                                <w:r>
                                  <w:rPr>
                                    <w:sz w:val="16"/>
                                    <w:szCs w:val="16"/>
                                  </w:rPr>
                                  <w:t>Whitehorn</w:t>
                                </w:r>
                                <w:proofErr w:type="spellEnd"/>
                                <w:r>
                                  <w:rPr>
                                    <w:sz w:val="16"/>
                                    <w:szCs w:val="16"/>
                                  </w:rPr>
                                  <w:t>)</w:t>
                                </w:r>
                              </w:p>
                            </w:txbxContent>
                          </wps:txbx>
                          <wps:bodyPr rot="0" vert="horz" wrap="square" lIns="91440" tIns="45720" rIns="91440" bIns="45720" anchor="t" anchorCtr="0" upright="1">
                            <a:noAutofit/>
                          </wps:bodyPr>
                        </wps:wsp>
                      </wpg:grpSp>
                      <wps:wsp>
                        <wps:cNvPr id="254" name="Text Box 247"/>
                        <wps:cNvSpPr txBox="1">
                          <a:spLocks noChangeArrowheads="1"/>
                        </wps:cNvSpPr>
                        <wps:spPr bwMode="auto">
                          <a:xfrm>
                            <a:off x="3435" y="10087"/>
                            <a:ext cx="3148" cy="1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0177FB" w:rsidRDefault="00A00DD8" w:rsidP="001F66B6">
                              <w:pPr>
                                <w:pStyle w:val="PHEbodytextTable"/>
                                <w:rPr>
                                  <w:sz w:val="16"/>
                                  <w:szCs w:val="16"/>
                                </w:rPr>
                              </w:pPr>
                              <w:proofErr w:type="gramStart"/>
                              <w:r>
                                <w:t xml:space="preserve">Posterior spiracles of </w:t>
                              </w:r>
                              <w:proofErr w:type="spellStart"/>
                              <w:r>
                                <w:rPr>
                                  <w:i/>
                                </w:rPr>
                                <w:t>Calliphora</w:t>
                              </w:r>
                              <w:proofErr w:type="spellEnd"/>
                              <w:r>
                                <w:t xml:space="preserve"> species.</w:t>
                              </w:r>
                              <w:proofErr w:type="gramEnd"/>
                              <w:r>
                                <w:t xml:space="preserve"> </w:t>
                              </w:r>
                              <w:r w:rsidRPr="000177FB">
                                <w:rPr>
                                  <w:sz w:val="16"/>
                                  <w:szCs w:val="16"/>
                                </w:rPr>
                                <w:t xml:space="preserve">(Illustration by C. </w:t>
                              </w:r>
                              <w:proofErr w:type="spellStart"/>
                              <w:r w:rsidRPr="000177FB">
                                <w:rPr>
                                  <w:sz w:val="16"/>
                                  <w:szCs w:val="16"/>
                                </w:rPr>
                                <w:t>Whitehorn</w:t>
                              </w:r>
                              <w:proofErr w:type="spellEnd"/>
                              <w:r w:rsidRPr="000177FB">
                                <w:rPr>
                                  <w:sz w:val="16"/>
                                  <w:szCs w:val="16"/>
                                </w:rPr>
                                <w:t xml:space="preserve">) </w:t>
                              </w:r>
                            </w:p>
                            <w:p w:rsidR="00A00DD8" w:rsidRPr="000177FB" w:rsidRDefault="00A00DD8" w:rsidP="001F66B6">
                              <w:pPr>
                                <w:ind w:left="0"/>
                              </w:pPr>
                              <w:r>
                                <w:t>(</w:t>
                              </w:r>
                            </w:p>
                          </w:txbxContent>
                        </wps:txbx>
                        <wps:bodyPr rot="0" vert="horz" wrap="square" lIns="91440" tIns="45720" rIns="91440" bIns="45720" anchor="t" anchorCtr="0" upright="1">
                          <a:noAutofit/>
                        </wps:bodyPr>
                      </wps:wsp>
                    </wpg:wgp>
                  </a:graphicData>
                </a:graphic>
              </wp:inline>
            </w:drawing>
          </mc:Choice>
          <mc:Fallback>
            <w:pict>
              <v:group id="Group 216" o:spid="_x0000_s1173" style="width:436.85pt;height:261.65pt;mso-position-horizontal-relative:char;mso-position-vertical-relative:line" coordorigin="2263,10060" coordsize="8737,6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">
                <v:group id="Group 184" o:spid="_x0000_s1174" style="position:absolute;left:6853;top:10060;width:3058;height:1965" coordorigin="7283,1277" coordsize="3212,18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shape id="Picture 185" o:spid="_x0000_s1175" type="#_x0000_t75" alt="calliposp" style="position:absolute;left:7320;top:1277;width:3128;height:12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rG7XCAAAA3AAAAA8AAABkcnMvZG93bnJldi54bWxEj91qAjEQhe8F3yGM0DvNNoiVrVFKodAL&#10;pVT7ANPNdLO4mYQkdde3bwqCl4fz83E2u9H14kIxdZ41PC4qEMSNNx23Gr5Ob/M1iJSRDfaeScOV&#10;Euy208kGa+MH/qTLMbeijHCqUYPNOdRSpsaSw7Twgbh4Pz46zEXGVpqIQxl3vVRVtZIOOy4Ei4Fe&#10;LTXn468rEBXDXh6C4o/vle0P1/VwVo3WD7Px5RlEpjHfw7f2u9Gglk/wf6YcAbn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6xu1wgAAANwAAAAPAAAAAAAAAAAAAAAAAJ8C&#10;AABkcnMvZG93bnJldi54bWxQSwUGAAAAAAQABAD3AAAAjgMAAAAA&#10;">
                    <v:imagedata r:id="rId138" o:title="calliposp"/>
                  </v:shape>
                  <v:shape id="Text Box 186" o:spid="_x0000_s1176" type="#_x0000_t202" style="position:absolute;left:7283;top:2706;width:3212;height: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q70A&#10;AADcAAAADwAAAGRycy9kb3ducmV2LnhtbERPSwrCMBDdC94hjOBGNFX8VqOooLj1c4CxGdtiMylN&#10;tPX2ZiG4fLz/atOYQrypcrllBcNBBII4sTrnVMHteujPQTiPrLGwTAo+5GCzbrdWGGtb85neF5+K&#10;EMIuRgWZ92UspUsyMugGtiQO3MNWBn2AVSp1hXUIN4UcRdFUGsw5NGRY0j6j5Hl5GQWPU92bLOr7&#10;0d9m5/F0h/nsbj9KdTvNdgnCU+P/4p/7pBWMxmFt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Wbq70AAADcAAAADwAAAAAAAAAAAAAAAACYAgAAZHJzL2Rvd25yZXYu&#10;eG1sUEsFBgAAAAAEAAQA9QAAAIIDAAAAAA==&#10;" stroked="f">
                    <v:textbox>
                      <w:txbxContent>
                        <w:p w:rsidR="00A00DD8" w:rsidRPr="000177FB" w:rsidRDefault="00A00DD8" w:rsidP="001F66B6"/>
                      </w:txbxContent>
                    </v:textbox>
                  </v:shape>
                </v:group>
                <v:group id="Group 227" o:spid="_x0000_s1177" style="position:absolute;left:2263;top:11226;width:8737;height:4846" coordorigin="2144,3700" coordsize="8737,48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Picture 228" o:spid="_x0000_s1178" type="#_x0000_t75" alt="callihooks" style="position:absolute;left:6561;top:4277;width:4320;height:14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31lvCAAAA3AAAAA8AAABkcnMvZG93bnJldi54bWxET01rwkAQvRf8D8sIvenGlJYSXUWE0lZo&#10;oSp4HbJjNpqdTbNbjf31nYPQ4+N9zxa9b9SZulgHNjAZZ6CIy2Brrgzsti+jZ1AxIVtsApOBK0VY&#10;zAd3MyxsuPAXnTepUhLCsUADLqW20DqWjjzGcWiJhTuEzmMS2FXadniRcN/oPMuetMeapcFhSytH&#10;5Wnz4w18uN/jg7+uvz8rKWjXOb/vy1dj7of9cgoqUZ/+xTf3mzWQP8p8OSNHQ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t9ZbwgAAANwAAAAPAAAAAAAAAAAAAAAAAJ8C&#10;AABkcnMvZG93bnJldi54bWxQSwUGAAAAAAQABAD3AAAAjgMAAAAA&#10;">
                    <v:imagedata r:id="rId139" o:title="callihooks"/>
                  </v:shape>
                  <v:shape id="Picture 229" o:spid="_x0000_s1179" type="#_x0000_t75" alt="calliceph" style="position:absolute;left:2144;top:3700;width:3600;height:2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W6BvGAAAA3AAAAA8AAABkcnMvZG93bnJldi54bWxEj09rwkAUxO+C32F5Qi9SN4pKSV2lVQoe&#10;/RPF3p7ZZxLMvg3ZVaOf3i0IPQ4z8xtmMmtMKa5Uu8Kygn4vAkGcWl1wpiDZ/rx/gHAeWWNpmRTc&#10;ycFs2m5NMNb2xmu6bnwmAoRdjApy76tYSpfmZND1bEUcvJOtDfog60zqGm8Bbko5iKKxNFhwWMix&#10;onlO6XlzMQoO+1U1TC67xTBZn7+72MXj43es1Fun+foE4anx/+FXe6kVDEZ9+DsTjoCcP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FboG8YAAADcAAAADwAAAAAAAAAAAAAA&#10;AACfAgAAZHJzL2Rvd25yZXYueG1sUEsFBgAAAAAEAAQA9wAAAJIDAAAAAA==&#10;" stroked="t">
                    <v:imagedata r:id="rId140" o:title="calliceph"/>
                  </v:shape>
                  <v:shape id="Text Box 230" o:spid="_x0000_s1180" type="#_x0000_t202" style="position:absolute;left:2224;top:6448;width:3458;height:1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Q6nMQA&#10;AADcAAAADwAAAGRycy9kb3ducmV2LnhtbESPzWrDMBCE74W+g9hCL6WWaxK7caKEtJDia34eYGOt&#10;f6i1MpYS229fFQo9DjPzDbPZTaYTdxpca1nBWxSDIC6tbrlWcDkfXt9BOI+ssbNMCmZysNs+Pmww&#10;13bkI91PvhYBwi5HBY33fS6lKxsy6CLbEwevsoNBH+RQSz3gGOCmk0kcp9Jgy2GhwZ4+Gyq/Tzej&#10;oCrGl+VqvH75S3ZcpB/YZlc7K/X8NO3XIDxN/j/81y60gmSZwO+Zc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UOpzEAAAA3AAAAA8AAAAAAAAAAAAAAAAAmAIAAGRycy9k&#10;b3ducmV2LnhtbFBLBQYAAAAABAAEAPUAAACJAwAAAAA=&#10;" stroked="f">
                    <v:textbox>
                      <w:txbxContent>
                        <w:p w:rsidR="00A00DD8" w:rsidRPr="001F66B6" w:rsidRDefault="00A00DD8" w:rsidP="001F66B6">
                          <w:pPr>
                            <w:pStyle w:val="PHEbodytextTable"/>
                            <w:rPr>
                              <w:rStyle w:val="HPABodytextChar"/>
                              <w:rFonts w:ascii="Arial" w:hAnsi="Arial" w:cs="Arial"/>
                              <w:sz w:val="20"/>
                              <w:szCs w:val="20"/>
                            </w:rPr>
                          </w:pPr>
                          <w:proofErr w:type="spellStart"/>
                          <w:proofErr w:type="gramStart"/>
                          <w:r w:rsidRPr="001F66B6">
                            <w:rPr>
                              <w:rStyle w:val="HPABodytextChar"/>
                              <w:rFonts w:ascii="Arial" w:hAnsi="Arial" w:cs="Arial"/>
                              <w:i/>
                              <w:sz w:val="20"/>
                              <w:szCs w:val="20"/>
                            </w:rPr>
                            <w:t>Calliphora</w:t>
                          </w:r>
                          <w:proofErr w:type="spellEnd"/>
                          <w:r w:rsidRPr="001F66B6">
                            <w:rPr>
                              <w:rStyle w:val="HPABodytextChar"/>
                              <w:rFonts w:ascii="Arial" w:hAnsi="Arial" w:cs="Arial"/>
                              <w:sz w:val="20"/>
                              <w:szCs w:val="20"/>
                            </w:rPr>
                            <w:t xml:space="preserve"> species.</w:t>
                          </w:r>
                          <w:proofErr w:type="gramEnd"/>
                          <w:r w:rsidRPr="001F66B6">
                            <w:rPr>
                              <w:rStyle w:val="HPABodytextChar"/>
                              <w:rFonts w:ascii="Arial" w:hAnsi="Arial" w:cs="Arial"/>
                              <w:sz w:val="20"/>
                              <w:szCs w:val="20"/>
                            </w:rPr>
                            <w:t xml:space="preserve"> Photograph of </w:t>
                          </w:r>
                          <w:proofErr w:type="spellStart"/>
                          <w:r w:rsidRPr="001F66B6">
                            <w:rPr>
                              <w:rStyle w:val="HPABodytextChar"/>
                              <w:rFonts w:ascii="Arial" w:hAnsi="Arial" w:cs="Arial"/>
                              <w:sz w:val="20"/>
                              <w:szCs w:val="20"/>
                            </w:rPr>
                            <w:t>cephalopharyngeal</w:t>
                          </w:r>
                          <w:proofErr w:type="spellEnd"/>
                          <w:r w:rsidRPr="001F66B6">
                            <w:rPr>
                              <w:rStyle w:val="HPABodytextChar"/>
                              <w:rFonts w:ascii="Arial" w:hAnsi="Arial" w:cs="Arial"/>
                              <w:sz w:val="20"/>
                              <w:szCs w:val="20"/>
                            </w:rPr>
                            <w:t xml:space="preserve"> skeleton. </w:t>
                          </w:r>
                        </w:p>
                        <w:p w:rsidR="00A00DD8" w:rsidRPr="001F66B6" w:rsidRDefault="00A00DD8" w:rsidP="001F66B6">
                          <w:pPr>
                            <w:pStyle w:val="PHEbodytextTable"/>
                            <w:rPr>
                              <w:rFonts w:cs="Arial"/>
                              <w:szCs w:val="20"/>
                            </w:rPr>
                          </w:pPr>
                          <w:r w:rsidRPr="001F66B6">
                            <w:rPr>
                              <w:rStyle w:val="HPABodytextChar"/>
                              <w:rFonts w:ascii="Arial" w:hAnsi="Arial" w:cs="Arial"/>
                              <w:b/>
                              <w:sz w:val="20"/>
                              <w:szCs w:val="20"/>
                            </w:rPr>
                            <w:t>Note:</w:t>
                          </w:r>
                          <w:r w:rsidRPr="001F66B6">
                            <w:rPr>
                              <w:rStyle w:val="HPABodytextChar"/>
                              <w:rFonts w:ascii="Arial" w:hAnsi="Arial" w:cs="Arial"/>
                              <w:sz w:val="20"/>
                              <w:szCs w:val="20"/>
                            </w:rPr>
                            <w:t xml:space="preserve"> presence of accessory</w:t>
                          </w:r>
                          <w:r w:rsidRPr="001F66B6">
                            <w:rPr>
                              <w:rFonts w:cs="Arial"/>
                              <w:szCs w:val="20"/>
                            </w:rPr>
                            <w:t xml:space="preserve"> oral </w:t>
                          </w:r>
                          <w:proofErr w:type="spellStart"/>
                          <w:r w:rsidRPr="001F66B6">
                            <w:rPr>
                              <w:rFonts w:cs="Arial"/>
                              <w:szCs w:val="20"/>
                            </w:rPr>
                            <w:t>sclerite</w:t>
                          </w:r>
                          <w:proofErr w:type="spellEnd"/>
                          <w:r w:rsidRPr="001F66B6">
                            <w:rPr>
                              <w:rFonts w:cs="Arial"/>
                              <w:szCs w:val="20"/>
                            </w:rPr>
                            <w:t xml:space="preserve"> between mouth-hooks.</w:t>
                          </w:r>
                        </w:p>
                        <w:p w:rsidR="00A00DD8" w:rsidRPr="001F66B6" w:rsidRDefault="00A00DD8" w:rsidP="001F66B6">
                          <w:pPr>
                            <w:pStyle w:val="PHEbodytextTable"/>
                            <w:rPr>
                              <w:rFonts w:cs="Arial"/>
                              <w:sz w:val="16"/>
                              <w:szCs w:val="16"/>
                            </w:rPr>
                          </w:pPr>
                          <w:r w:rsidRPr="001F66B6">
                            <w:rPr>
                              <w:rFonts w:cs="Arial"/>
                              <w:sz w:val="18"/>
                              <w:szCs w:val="18"/>
                            </w:rPr>
                            <w:t>© LSHTM</w:t>
                          </w:r>
                        </w:p>
                      </w:txbxContent>
                    </v:textbox>
                  </v:shape>
                  <v:shape id="Text Box 231" o:spid="_x0000_s1181" type="#_x0000_t202" style="position:absolute;left:6563;top:6448;width:3402;height:2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ifB8MA&#10;AADcAAAADwAAAGRycy9kb3ducmV2LnhtbESP0YrCMBRE3wX/IdyFfRFNddW6XaO4C4qvaj/g2lzb&#10;ss1NaaKtf28EwcdhZs4wy3VnKnGjxpWWFYxHEQjizOqScwXpaTtcgHAeWWNlmRTcycF61e8tMdG2&#10;5QPdjj4XAcIuQQWF93UipcsKMuhGtiYO3sU2Bn2QTS51g22Am0pOomguDZYcFgqs6a+g7P94NQou&#10;+3Yw+27PO5/Gh+n8F8v4bO9KfX50mx8Qnjr/Dr/ae61gMvuC55lw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9ifB8MAAADcAAAADwAAAAAAAAAAAAAAAACYAgAAZHJzL2Rv&#10;d25yZXYueG1sUEsFBgAAAAAEAAQA9QAAAIgDAAAAAA==&#10;" stroked="f">
                    <v:textbox>
                      <w:txbxContent>
                        <w:p w:rsidR="00A00DD8" w:rsidRDefault="00A00DD8" w:rsidP="001F66B6">
                          <w:pPr>
                            <w:pStyle w:val="PHEbodytextTable"/>
                          </w:pPr>
                          <w:proofErr w:type="spellStart"/>
                          <w:proofErr w:type="gramStart"/>
                          <w:r w:rsidRPr="00803242">
                            <w:rPr>
                              <w:i/>
                            </w:rPr>
                            <w:t>Calliphora</w:t>
                          </w:r>
                          <w:proofErr w:type="spellEnd"/>
                          <w:r>
                            <w:t xml:space="preserve"> species.</w:t>
                          </w:r>
                          <w:proofErr w:type="gramEnd"/>
                          <w:r>
                            <w:t xml:space="preserve"> </w:t>
                          </w:r>
                          <w:proofErr w:type="gramStart"/>
                          <w:r>
                            <w:t xml:space="preserve">Diagram of </w:t>
                          </w:r>
                          <w:proofErr w:type="spellStart"/>
                          <w:r>
                            <w:t>cephalopharyngeal</w:t>
                          </w:r>
                          <w:proofErr w:type="spellEnd"/>
                          <w:r>
                            <w:t xml:space="preserve"> skeleton.</w:t>
                          </w:r>
                          <w:proofErr w:type="gramEnd"/>
                          <w:r>
                            <w:t xml:space="preserve"> </w:t>
                          </w:r>
                        </w:p>
                        <w:p w:rsidR="00A00DD8" w:rsidRDefault="00A00DD8" w:rsidP="001F66B6">
                          <w:pPr>
                            <w:pStyle w:val="PHEbodytextTable"/>
                          </w:pPr>
                          <w:r w:rsidRPr="00803242">
                            <w:rPr>
                              <w:b/>
                            </w:rPr>
                            <w:t>Note:</w:t>
                          </w:r>
                          <w:r>
                            <w:t xml:space="preserve"> accessory oral </w:t>
                          </w:r>
                          <w:proofErr w:type="spellStart"/>
                          <w:r>
                            <w:t>sclerite</w:t>
                          </w:r>
                          <w:proofErr w:type="spellEnd"/>
                          <w:r>
                            <w:t xml:space="preserve"> between mouth-hooks.</w:t>
                          </w:r>
                        </w:p>
                        <w:p w:rsidR="00A00DD8" w:rsidRPr="00AE3B6B" w:rsidRDefault="00A00DD8" w:rsidP="001F66B6">
                          <w:pPr>
                            <w:pStyle w:val="PHEbodytextTable"/>
                            <w:rPr>
                              <w:szCs w:val="16"/>
                            </w:rPr>
                          </w:pPr>
                          <w:r>
                            <w:rPr>
                              <w:sz w:val="16"/>
                              <w:szCs w:val="16"/>
                            </w:rPr>
                            <w:t xml:space="preserve">(Illustration by C. </w:t>
                          </w:r>
                          <w:proofErr w:type="spellStart"/>
                          <w:r>
                            <w:rPr>
                              <w:sz w:val="16"/>
                              <w:szCs w:val="16"/>
                            </w:rPr>
                            <w:t>Whitehorn</w:t>
                          </w:r>
                          <w:proofErr w:type="spellEnd"/>
                          <w:r>
                            <w:rPr>
                              <w:sz w:val="16"/>
                              <w:szCs w:val="16"/>
                            </w:rPr>
                            <w:t>)</w:t>
                          </w:r>
                        </w:p>
                      </w:txbxContent>
                    </v:textbox>
                  </v:shape>
                </v:group>
                <v:shape id="Text Box 247" o:spid="_x0000_s1182" type="#_x0000_t202" style="position:absolute;left:3435;top:10087;width:3148;height:1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Hc8MA&#10;AADcAAAADwAAAGRycy9kb3ducmV2LnhtbESP3YrCMBSE7xd8h3CEvVlsqvjbNYouKN768wCnzbEt&#10;25yUJtr69kYQvBxm5htmue5MJe7UuNKygmEUgyDOrC45V3A57wZzEM4ja6wsk4IHOVivel9LTLRt&#10;+Uj3k89FgLBLUEHhfZ1I6bKCDLrI1sTBu9rGoA+yyaVusA1wU8lRHE+lwZLDQoE1/RWU/Z9uRsH1&#10;0P5MFm2695fZcTzdYjlL7UOp7363+QXhqfOf8Lt90ApGkzG8zoQj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Hc8MAAADcAAAADwAAAAAAAAAAAAAAAACYAgAAZHJzL2Rv&#10;d25yZXYueG1sUEsFBgAAAAAEAAQA9QAAAIgDAAAAAA==&#10;" stroked="f">
                  <v:textbox>
                    <w:txbxContent>
                      <w:p w:rsidR="00A00DD8" w:rsidRPr="000177FB" w:rsidRDefault="00A00DD8" w:rsidP="001F66B6">
                        <w:pPr>
                          <w:pStyle w:val="PHEbodytextTable"/>
                          <w:rPr>
                            <w:sz w:val="16"/>
                            <w:szCs w:val="16"/>
                          </w:rPr>
                        </w:pPr>
                        <w:proofErr w:type="gramStart"/>
                        <w:r>
                          <w:t xml:space="preserve">Posterior spiracles of </w:t>
                        </w:r>
                        <w:proofErr w:type="spellStart"/>
                        <w:r>
                          <w:rPr>
                            <w:i/>
                          </w:rPr>
                          <w:t>Calliphora</w:t>
                        </w:r>
                        <w:proofErr w:type="spellEnd"/>
                        <w:r>
                          <w:t xml:space="preserve"> species.</w:t>
                        </w:r>
                        <w:proofErr w:type="gramEnd"/>
                        <w:r>
                          <w:t xml:space="preserve"> </w:t>
                        </w:r>
                        <w:r w:rsidRPr="000177FB">
                          <w:rPr>
                            <w:sz w:val="16"/>
                            <w:szCs w:val="16"/>
                          </w:rPr>
                          <w:t xml:space="preserve">(Illustration by C. </w:t>
                        </w:r>
                        <w:proofErr w:type="spellStart"/>
                        <w:r w:rsidRPr="000177FB">
                          <w:rPr>
                            <w:sz w:val="16"/>
                            <w:szCs w:val="16"/>
                          </w:rPr>
                          <w:t>Whitehorn</w:t>
                        </w:r>
                        <w:proofErr w:type="spellEnd"/>
                        <w:r w:rsidRPr="000177FB">
                          <w:rPr>
                            <w:sz w:val="16"/>
                            <w:szCs w:val="16"/>
                          </w:rPr>
                          <w:t xml:space="preserve">) </w:t>
                        </w:r>
                      </w:p>
                      <w:p w:rsidR="00A00DD8" w:rsidRPr="000177FB" w:rsidRDefault="00A00DD8" w:rsidP="001F66B6">
                        <w:pPr>
                          <w:ind w:left="0"/>
                        </w:pPr>
                        <w:r>
                          <w:t>(</w:t>
                        </w:r>
                      </w:p>
                    </w:txbxContent>
                  </v:textbox>
                </v:shape>
                <w10:anchorlock/>
              </v:group>
            </w:pict>
          </mc:Fallback>
        </mc:AlternateContent>
      </w:r>
    </w:p>
    <w:p w:rsidR="0086132E" w:rsidRPr="009E105B" w:rsidRDefault="0086132E" w:rsidP="00036D28">
      <w:pPr>
        <w:pStyle w:val="PHEreportHeading2BlueHighlight"/>
      </w:pPr>
      <w:bookmarkStart w:id="47" w:name="_Toc278367474"/>
      <w:proofErr w:type="spellStart"/>
      <w:r w:rsidRPr="00BA5D57">
        <w:lastRenderedPageBreak/>
        <w:t>Cordylobia</w:t>
      </w:r>
      <w:proofErr w:type="spellEnd"/>
      <w:r w:rsidRPr="00BA5D57">
        <w:t xml:space="preserve"> </w:t>
      </w:r>
      <w:proofErr w:type="spellStart"/>
      <w:r w:rsidRPr="00BA5D57">
        <w:t>anthropophaga</w:t>
      </w:r>
      <w:proofErr w:type="spellEnd"/>
      <w:r w:rsidRPr="009E105B">
        <w:t xml:space="preserve"> – The </w:t>
      </w:r>
      <w:proofErr w:type="spellStart"/>
      <w:r w:rsidR="001F66B6">
        <w:t>T</w:t>
      </w:r>
      <w:r w:rsidRPr="009E105B">
        <w:t>umbu</w:t>
      </w:r>
      <w:proofErr w:type="spellEnd"/>
      <w:r w:rsidRPr="009E105B">
        <w:t xml:space="preserve"> fly</w:t>
      </w:r>
      <w:bookmarkEnd w:id="47"/>
    </w:p>
    <w:p w:rsidR="0086132E" w:rsidRPr="009E105B" w:rsidRDefault="0086132E" w:rsidP="0086132E">
      <w:pPr>
        <w:pStyle w:val="PHEBodytext"/>
      </w:pPr>
      <w:r w:rsidRPr="009E105B">
        <w:t xml:space="preserve">The </w:t>
      </w:r>
      <w:proofErr w:type="spellStart"/>
      <w:r w:rsidRPr="009E105B">
        <w:t>Tumbu</w:t>
      </w:r>
      <w:proofErr w:type="spellEnd"/>
      <w:r w:rsidRPr="009E105B">
        <w:t xml:space="preserve"> fly occurs throughout sub-Saharan Africa. Female flies lay their eggs on damp sandy soil or on clothing hanging in the shade to dry (sites soiled by sweat, faeces or urine are particularly favoured). The larvae emerge after 2 days and, when triggered by the presence of a host, burrow into the subcutaneous tissues. The larvae remain within the dermis and each forms a distinct boil-like swelling. There are 3 larval instars and these take 8 -12 days to complete. The mature larva emerges from the “boil” and falls to the ground to pupate</w:t>
      </w:r>
      <w:r w:rsidRPr="009E105B">
        <w:rPr>
          <w:sz w:val="22"/>
        </w:rPr>
        <w:t>.</w:t>
      </w:r>
    </w:p>
    <w:p w:rsidR="0086132E" w:rsidRPr="009E105B" w:rsidRDefault="0086132E" w:rsidP="0086132E">
      <w:pPr>
        <w:pStyle w:val="PHEreportsub"/>
      </w:pPr>
      <w:r w:rsidRPr="009E105B">
        <w:t>Description</w:t>
      </w:r>
    </w:p>
    <w:p w:rsidR="0086132E" w:rsidRDefault="0086132E" w:rsidP="0086132E">
      <w:pPr>
        <w:pStyle w:val="PHEBodytext"/>
      </w:pPr>
      <w:r w:rsidRPr="009E105B">
        <w:t xml:space="preserve">Maggots of the genus </w:t>
      </w:r>
      <w:proofErr w:type="spellStart"/>
      <w:r w:rsidRPr="009E105B">
        <w:rPr>
          <w:i/>
        </w:rPr>
        <w:t>Cordylobia</w:t>
      </w:r>
      <w:proofErr w:type="spellEnd"/>
      <w:r w:rsidRPr="009E105B">
        <w:t xml:space="preserve"> have a grub-like appearance being fleshy and rounded at both ends. A mature </w:t>
      </w:r>
      <w:r w:rsidRPr="009E105B">
        <w:rPr>
          <w:i/>
        </w:rPr>
        <w:t xml:space="preserve">C. </w:t>
      </w:r>
      <w:proofErr w:type="spellStart"/>
      <w:r w:rsidRPr="009E105B">
        <w:rPr>
          <w:i/>
        </w:rPr>
        <w:t>anthropophaga</w:t>
      </w:r>
      <w:proofErr w:type="spellEnd"/>
      <w:r w:rsidRPr="009E105B">
        <w:rPr>
          <w:i/>
        </w:rPr>
        <w:t xml:space="preserve"> </w:t>
      </w:r>
      <w:r w:rsidRPr="009E105B">
        <w:t xml:space="preserve">larva is approximately 12mm long and 5mm wide. The third to eleventh segments of the body are densely covered with small spines. The posterior spiracles are located on the face of the terminal segment. Each spiracle consists of three moderately sinuous slits that are not surrounded by a </w:t>
      </w:r>
      <w:proofErr w:type="spellStart"/>
      <w:r w:rsidRPr="009E105B">
        <w:t>peritremal</w:t>
      </w:r>
      <w:proofErr w:type="spellEnd"/>
      <w:r w:rsidRPr="009E105B">
        <w:t xml:space="preserve"> ring but do have a faint button.</w:t>
      </w:r>
    </w:p>
    <w:p w:rsidR="003E048B" w:rsidRDefault="00654EA1" w:rsidP="0086132E">
      <w:pPr>
        <w:pStyle w:val="PHEBodytext"/>
      </w:pPr>
      <w:r w:rsidRPr="009E105B">
        <w:rPr>
          <w:noProof/>
          <w:szCs w:val="24"/>
        </w:rPr>
        <mc:AlternateContent>
          <mc:Choice Requires="wps">
            <w:drawing>
              <wp:anchor distT="0" distB="0" distL="114300" distR="114300" simplePos="0" relativeHeight="251734528" behindDoc="0" locked="0" layoutInCell="1" allowOverlap="1" wp14:anchorId="2F8C39F5" wp14:editId="3198397B">
                <wp:simplePos x="0" y="0"/>
                <wp:positionH relativeFrom="column">
                  <wp:posOffset>2189480</wp:posOffset>
                </wp:positionH>
                <wp:positionV relativeFrom="paragraph">
                  <wp:posOffset>37465</wp:posOffset>
                </wp:positionV>
                <wp:extent cx="2044065" cy="868680"/>
                <wp:effectExtent l="0" t="0" r="0" b="7620"/>
                <wp:wrapNone/>
                <wp:docPr id="244"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065" cy="868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1C19A7" w:rsidRDefault="00A00DD8" w:rsidP="0086132E">
                            <w:pPr>
                              <w:pStyle w:val="PHEbodytextTable"/>
                              <w:rPr>
                                <w:i/>
                              </w:rPr>
                            </w:pPr>
                            <w:proofErr w:type="spellStart"/>
                            <w:r w:rsidRPr="001C19A7">
                              <w:rPr>
                                <w:i/>
                              </w:rPr>
                              <w:t>Cordylobia</w:t>
                            </w:r>
                            <w:proofErr w:type="spellEnd"/>
                            <w:r w:rsidRPr="001C19A7">
                              <w:rPr>
                                <w:i/>
                              </w:rPr>
                              <w:t xml:space="preserve"> </w:t>
                            </w:r>
                            <w:proofErr w:type="spellStart"/>
                            <w:r w:rsidRPr="001C19A7">
                              <w:rPr>
                                <w:i/>
                              </w:rPr>
                              <w:t>anthropophaga</w:t>
                            </w:r>
                            <w:proofErr w:type="spellEnd"/>
                          </w:p>
                          <w:p w:rsidR="00A00DD8" w:rsidRDefault="00A00DD8" w:rsidP="0086132E">
                            <w:pPr>
                              <w:pStyle w:val="PHEbodytextTable"/>
                            </w:pPr>
                            <w:r>
                              <w:t>Photograph of third instar larva with scale in millimetres.</w:t>
                            </w:r>
                          </w:p>
                          <w:p w:rsidR="00A00DD8" w:rsidRPr="0067171F" w:rsidRDefault="00A00DD8" w:rsidP="0086132E">
                            <w:pPr>
                              <w:pStyle w:val="PHEbodytextTable"/>
                              <w:rPr>
                                <w:sz w:val="16"/>
                                <w:szCs w:val="16"/>
                              </w:rPr>
                            </w:pPr>
                            <w:r w:rsidRPr="0067171F">
                              <w:rPr>
                                <w:rFonts w:cs="Arial"/>
                                <w:sz w:val="16"/>
                                <w:szCs w:val="16"/>
                              </w:rPr>
                              <w:t>©</w:t>
                            </w:r>
                            <w:r w:rsidRPr="0067171F">
                              <w:rPr>
                                <w:sz w:val="16"/>
                                <w:szCs w:val="16"/>
                              </w:rPr>
                              <w:t xml:space="preserve"> LSHTM.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18" o:spid="_x0000_s1183" type="#_x0000_t202" style="position:absolute;margin-left:172.4pt;margin-top:2.95pt;width:160.95pt;height:68.4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" stroked="f">
                <v:textbox>
                  <w:txbxContent>
                    <w:p w:rsidR="00A00DD8" w:rsidRPr="001C19A7" w:rsidRDefault="00A00DD8" w:rsidP="0086132E">
                      <w:pPr>
                        <w:pStyle w:val="PHEbodytextTable"/>
                        <w:rPr>
                          <w:i/>
                        </w:rPr>
                      </w:pPr>
                      <w:proofErr w:type="spellStart"/>
                      <w:r w:rsidRPr="001C19A7">
                        <w:rPr>
                          <w:i/>
                        </w:rPr>
                        <w:t>Cordylobia</w:t>
                      </w:r>
                      <w:proofErr w:type="spellEnd"/>
                      <w:r w:rsidRPr="001C19A7">
                        <w:rPr>
                          <w:i/>
                        </w:rPr>
                        <w:t xml:space="preserve"> </w:t>
                      </w:r>
                      <w:proofErr w:type="spellStart"/>
                      <w:r w:rsidRPr="001C19A7">
                        <w:rPr>
                          <w:i/>
                        </w:rPr>
                        <w:t>anthropophaga</w:t>
                      </w:r>
                      <w:proofErr w:type="spellEnd"/>
                    </w:p>
                    <w:p w:rsidR="00A00DD8" w:rsidRDefault="00A00DD8" w:rsidP="0086132E">
                      <w:pPr>
                        <w:pStyle w:val="PHEbodytextTable"/>
                      </w:pPr>
                      <w:r>
                        <w:t>Photograph of third instar larva with scale in millimetres.</w:t>
                      </w:r>
                    </w:p>
                    <w:p w:rsidR="00A00DD8" w:rsidRPr="0067171F" w:rsidRDefault="00A00DD8" w:rsidP="0086132E">
                      <w:pPr>
                        <w:pStyle w:val="PHEbodytextTable"/>
                        <w:rPr>
                          <w:sz w:val="16"/>
                          <w:szCs w:val="16"/>
                        </w:rPr>
                      </w:pPr>
                      <w:r w:rsidRPr="0067171F">
                        <w:rPr>
                          <w:rFonts w:cs="Arial"/>
                          <w:sz w:val="16"/>
                          <w:szCs w:val="16"/>
                        </w:rPr>
                        <w:t>©</w:t>
                      </w:r>
                      <w:r w:rsidRPr="0067171F">
                        <w:rPr>
                          <w:sz w:val="16"/>
                          <w:szCs w:val="16"/>
                        </w:rPr>
                        <w:t xml:space="preserve"> LSHTM.</w:t>
                      </w:r>
                    </w:p>
                  </w:txbxContent>
                </v:textbox>
              </v:shape>
            </w:pict>
          </mc:Fallback>
        </mc:AlternateContent>
      </w:r>
      <w:r w:rsidRPr="009E105B">
        <w:rPr>
          <w:noProof/>
        </w:rPr>
        <w:drawing>
          <wp:anchor distT="0" distB="0" distL="114300" distR="114300" simplePos="0" relativeHeight="251667968" behindDoc="0" locked="0" layoutInCell="1" allowOverlap="1" wp14:anchorId="37E1F67B" wp14:editId="72B99B81">
            <wp:simplePos x="0" y="0"/>
            <wp:positionH relativeFrom="column">
              <wp:posOffset>-91440</wp:posOffset>
            </wp:positionH>
            <wp:positionV relativeFrom="paragraph">
              <wp:posOffset>112395</wp:posOffset>
            </wp:positionV>
            <wp:extent cx="2279650" cy="1649730"/>
            <wp:effectExtent l="19050" t="19050" r="25400" b="26670"/>
            <wp:wrapNone/>
            <wp:docPr id="219" name="Picture 219" descr="P512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P512001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79650" cy="1649730"/>
                    </a:xfrm>
                    <a:prstGeom prst="rect">
                      <a:avLst/>
                    </a:prstGeom>
                    <a:noFill/>
                    <a:ln w="9525">
                      <a:solidFill>
                        <a:srgbClr val="000000"/>
                      </a:solidFill>
                      <a:miter lim="800000"/>
                      <a:headEnd/>
                      <a:tailEnd/>
                    </a:ln>
                  </pic:spPr>
                </pic:pic>
              </a:graphicData>
            </a:graphic>
          </wp:anchor>
        </w:drawing>
      </w:r>
    </w:p>
    <w:p w:rsidR="003E048B" w:rsidRDefault="003E048B" w:rsidP="0086132E">
      <w:pPr>
        <w:pStyle w:val="PHEBodytext"/>
      </w:pPr>
    </w:p>
    <w:p w:rsidR="0086132E" w:rsidRDefault="00654EA1" w:rsidP="0086132E">
      <w:pPr>
        <w:pStyle w:val="PHEBodytext"/>
      </w:pPr>
      <w:r w:rsidRPr="009E105B">
        <w:rPr>
          <w:noProof/>
          <w:szCs w:val="22"/>
        </w:rPr>
        <w:drawing>
          <wp:anchor distT="0" distB="0" distL="114300" distR="114300" simplePos="0" relativeHeight="251735552" behindDoc="0" locked="0" layoutInCell="1" allowOverlap="1" wp14:anchorId="558FA75D" wp14:editId="03146C3C">
            <wp:simplePos x="0" y="0"/>
            <wp:positionH relativeFrom="column">
              <wp:posOffset>4552950</wp:posOffset>
            </wp:positionH>
            <wp:positionV relativeFrom="paragraph">
              <wp:posOffset>184785</wp:posOffset>
            </wp:positionV>
            <wp:extent cx="1205230" cy="1071880"/>
            <wp:effectExtent l="19050" t="19050" r="13970" b="13970"/>
            <wp:wrapNone/>
            <wp:docPr id="220" name="Picture 220" descr="maggo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maggot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05230" cy="1071880"/>
                    </a:xfrm>
                    <a:prstGeom prst="rect">
                      <a:avLst/>
                    </a:prstGeom>
                    <a:noFill/>
                    <a:ln w="9525">
                      <a:solidFill>
                        <a:srgbClr val="000000"/>
                      </a:solidFill>
                      <a:miter lim="800000"/>
                      <a:headEnd/>
                      <a:tailEnd/>
                    </a:ln>
                  </pic:spPr>
                </pic:pic>
              </a:graphicData>
            </a:graphic>
          </wp:anchor>
        </w:drawing>
      </w:r>
    </w:p>
    <w:p w:rsidR="0086132E" w:rsidRPr="009E105B" w:rsidRDefault="0086132E" w:rsidP="0086132E">
      <w:pPr>
        <w:pStyle w:val="PHEBodytext"/>
      </w:pPr>
    </w:p>
    <w:p w:rsidR="0086132E" w:rsidRPr="009E105B" w:rsidRDefault="00654EA1" w:rsidP="0086132E">
      <w:pPr>
        <w:pStyle w:val="PHEBodytext"/>
      </w:pPr>
      <w:r w:rsidRPr="009E105B">
        <w:rPr>
          <w:noProof/>
          <w:szCs w:val="22"/>
        </w:rPr>
        <mc:AlternateContent>
          <mc:Choice Requires="wps">
            <w:drawing>
              <wp:anchor distT="0" distB="0" distL="114300" distR="114300" simplePos="0" relativeHeight="251736576" behindDoc="0" locked="0" layoutInCell="1" allowOverlap="1" wp14:anchorId="4188FE48" wp14:editId="3F8FEABF">
                <wp:simplePos x="0" y="0"/>
                <wp:positionH relativeFrom="column">
                  <wp:posOffset>3084195</wp:posOffset>
                </wp:positionH>
                <wp:positionV relativeFrom="paragraph">
                  <wp:posOffset>241935</wp:posOffset>
                </wp:positionV>
                <wp:extent cx="1422400" cy="688340"/>
                <wp:effectExtent l="0" t="0" r="6350" b="0"/>
                <wp:wrapNone/>
                <wp:docPr id="243"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688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9241A9" w:rsidRDefault="00A00DD8" w:rsidP="0086132E">
                            <w:pPr>
                              <w:pStyle w:val="PHEbodytextTable"/>
                              <w:rPr>
                                <w:i/>
                              </w:rPr>
                            </w:pPr>
                            <w:proofErr w:type="gramStart"/>
                            <w:r>
                              <w:t xml:space="preserve">Spines on the cuticle of </w:t>
                            </w:r>
                            <w:proofErr w:type="spellStart"/>
                            <w:r w:rsidRPr="009241A9">
                              <w:rPr>
                                <w:i/>
                              </w:rPr>
                              <w:t>Cordylobia</w:t>
                            </w:r>
                            <w:proofErr w:type="spellEnd"/>
                            <w:r w:rsidRPr="009241A9">
                              <w:rPr>
                                <w:i/>
                              </w:rPr>
                              <w:t>.</w:t>
                            </w:r>
                            <w:proofErr w:type="gramEnd"/>
                          </w:p>
                          <w:p w:rsidR="00A00DD8" w:rsidRPr="0067171F" w:rsidRDefault="00A00DD8" w:rsidP="0086132E">
                            <w:pPr>
                              <w:pStyle w:val="PHEbodytextTable"/>
                              <w:rPr>
                                <w:sz w:val="16"/>
                                <w:szCs w:val="16"/>
                              </w:rPr>
                            </w:pPr>
                            <w:r w:rsidRPr="0067171F">
                              <w:rPr>
                                <w:rFonts w:cs="Arial"/>
                                <w:sz w:val="16"/>
                                <w:szCs w:val="16"/>
                              </w:rPr>
                              <w:t>©</w:t>
                            </w:r>
                            <w:r w:rsidRPr="0067171F">
                              <w:rPr>
                                <w:sz w:val="16"/>
                                <w:szCs w:val="16"/>
                              </w:rPr>
                              <w:t xml:space="preserve"> LSHTM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1" o:spid="_x0000_s1184" type="#_x0000_t202" style="position:absolute;margin-left:242.85pt;margin-top:19.05pt;width:112pt;height:54.2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" stroked="f">
                <v:textbox>
                  <w:txbxContent>
                    <w:p w:rsidR="00A00DD8" w:rsidRPr="009241A9" w:rsidRDefault="00A00DD8" w:rsidP="0086132E">
                      <w:pPr>
                        <w:pStyle w:val="PHEbodytextTable"/>
                        <w:rPr>
                          <w:i/>
                        </w:rPr>
                      </w:pPr>
                      <w:proofErr w:type="gramStart"/>
                      <w:r>
                        <w:t xml:space="preserve">Spines on the cuticle of </w:t>
                      </w:r>
                      <w:proofErr w:type="spellStart"/>
                      <w:r w:rsidRPr="009241A9">
                        <w:rPr>
                          <w:i/>
                        </w:rPr>
                        <w:t>Cordylobia</w:t>
                      </w:r>
                      <w:proofErr w:type="spellEnd"/>
                      <w:r w:rsidRPr="009241A9">
                        <w:rPr>
                          <w:i/>
                        </w:rPr>
                        <w:t>.</w:t>
                      </w:r>
                      <w:proofErr w:type="gramEnd"/>
                    </w:p>
                    <w:p w:rsidR="00A00DD8" w:rsidRPr="0067171F" w:rsidRDefault="00A00DD8" w:rsidP="0086132E">
                      <w:pPr>
                        <w:pStyle w:val="PHEbodytextTable"/>
                        <w:rPr>
                          <w:sz w:val="16"/>
                          <w:szCs w:val="16"/>
                        </w:rPr>
                      </w:pPr>
                      <w:r w:rsidRPr="0067171F">
                        <w:rPr>
                          <w:rFonts w:cs="Arial"/>
                          <w:sz w:val="16"/>
                          <w:szCs w:val="16"/>
                        </w:rPr>
                        <w:t>©</w:t>
                      </w:r>
                      <w:r w:rsidRPr="0067171F">
                        <w:rPr>
                          <w:sz w:val="16"/>
                          <w:szCs w:val="16"/>
                        </w:rPr>
                        <w:t xml:space="preserve"> LSHTM</w:t>
                      </w:r>
                    </w:p>
                  </w:txbxContent>
                </v:textbox>
              </v:shape>
            </w:pict>
          </mc:Fallback>
        </mc:AlternateContent>
      </w:r>
    </w:p>
    <w:p w:rsidR="0086132E" w:rsidRPr="009E105B" w:rsidRDefault="0086132E" w:rsidP="0086132E">
      <w:pPr>
        <w:pStyle w:val="PHEBodytext"/>
      </w:pPr>
    </w:p>
    <w:p w:rsidR="0086132E" w:rsidRPr="009E105B" w:rsidRDefault="0086132E" w:rsidP="0086132E">
      <w:pPr>
        <w:pStyle w:val="PHEBodytext"/>
      </w:pPr>
    </w:p>
    <w:p w:rsidR="0086132E" w:rsidRPr="009E105B" w:rsidRDefault="0086132E" w:rsidP="0086132E">
      <w:pPr>
        <w:pStyle w:val="PHEBodytext"/>
      </w:pPr>
    </w:p>
    <w:p w:rsidR="0086132E" w:rsidRPr="009E105B" w:rsidRDefault="00DD1795" w:rsidP="0086132E">
      <w:pPr>
        <w:pStyle w:val="PHEBodytext"/>
      </w:pPr>
      <w:r w:rsidRPr="009E105B">
        <w:rPr>
          <w:noProof/>
        </w:rPr>
        <mc:AlternateContent>
          <mc:Choice Requires="wpg">
            <w:drawing>
              <wp:anchor distT="0" distB="0" distL="114300" distR="114300" simplePos="0" relativeHeight="251733504" behindDoc="0" locked="0" layoutInCell="1" allowOverlap="1" wp14:anchorId="0F2D8306" wp14:editId="6008244A">
                <wp:simplePos x="0" y="0"/>
                <wp:positionH relativeFrom="column">
                  <wp:posOffset>-62230</wp:posOffset>
                </wp:positionH>
                <wp:positionV relativeFrom="paragraph">
                  <wp:posOffset>225425</wp:posOffset>
                </wp:positionV>
                <wp:extent cx="5568950" cy="1638935"/>
                <wp:effectExtent l="0" t="19050" r="0" b="0"/>
                <wp:wrapNone/>
                <wp:docPr id="236"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0" cy="1638935"/>
                          <a:chOff x="1881" y="8043"/>
                          <a:chExt cx="8770" cy="2577"/>
                        </a:xfrm>
                      </wpg:grpSpPr>
                      <pic:pic xmlns:pic="http://schemas.openxmlformats.org/drawingml/2006/picture">
                        <pic:nvPicPr>
                          <pic:cNvPr id="237" name="Picture 188" descr="cordaspi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7268" y="8043"/>
                            <a:ext cx="2898" cy="135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0" name="Picture 189" descr="cordaposp"/>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1881" y="8043"/>
                            <a:ext cx="3855" cy="1195"/>
                          </a:xfrm>
                          <a:prstGeom prst="rect">
                            <a:avLst/>
                          </a:prstGeom>
                          <a:noFill/>
                          <a:extLst>
                            <a:ext uri="{909E8E84-426E-40DD-AFC4-6F175D3DCCD1}">
                              <a14:hiddenFill xmlns:a14="http://schemas.microsoft.com/office/drawing/2010/main">
                                <a:solidFill>
                                  <a:srgbClr val="FFFFFF"/>
                                </a:solidFill>
                              </a14:hiddenFill>
                            </a:ext>
                          </a:extLst>
                        </pic:spPr>
                      </pic:pic>
                      <wps:wsp>
                        <wps:cNvPr id="241" name="Text Box 190"/>
                        <wps:cNvSpPr txBox="1">
                          <a:spLocks noChangeArrowheads="1"/>
                        </wps:cNvSpPr>
                        <wps:spPr bwMode="auto">
                          <a:xfrm>
                            <a:off x="7101" y="9443"/>
                            <a:ext cx="3550" cy="11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proofErr w:type="spellStart"/>
                              <w:proofErr w:type="gramStart"/>
                              <w:r w:rsidRPr="00D244AD">
                                <w:rPr>
                                  <w:i/>
                                </w:rPr>
                                <w:t>Cordylobia</w:t>
                              </w:r>
                              <w:proofErr w:type="spellEnd"/>
                              <w:r w:rsidRPr="00D244AD">
                                <w:rPr>
                                  <w:i/>
                                </w:rPr>
                                <w:t xml:space="preserve"> </w:t>
                              </w:r>
                              <w:proofErr w:type="spellStart"/>
                              <w:r w:rsidRPr="00D244AD">
                                <w:rPr>
                                  <w:i/>
                                </w:rPr>
                                <w:t>anthropophaga</w:t>
                              </w:r>
                              <w:proofErr w:type="spellEnd"/>
                              <w:r>
                                <w:t xml:space="preserve"> Photograph of posterior spiracles.</w:t>
                              </w:r>
                              <w:proofErr w:type="gramEnd"/>
                            </w:p>
                            <w:p w:rsidR="00A00DD8" w:rsidRPr="00054F9B" w:rsidRDefault="00A00DD8" w:rsidP="0086132E">
                              <w:pPr>
                                <w:pStyle w:val="PHEbodytextTable"/>
                                <w:rPr>
                                  <w:sz w:val="18"/>
                                  <w:szCs w:val="18"/>
                                </w:rPr>
                              </w:pPr>
                              <w:r>
                                <w:rPr>
                                  <w:rFonts w:cs="Arial"/>
                                  <w:sz w:val="18"/>
                                  <w:szCs w:val="18"/>
                                </w:rPr>
                                <w:t>©</w:t>
                              </w:r>
                              <w:r>
                                <w:rPr>
                                  <w:sz w:val="18"/>
                                  <w:szCs w:val="18"/>
                                </w:rPr>
                                <w:t xml:space="preserve"> LSHTM</w:t>
                              </w:r>
                            </w:p>
                          </w:txbxContent>
                        </wps:txbx>
                        <wps:bodyPr rot="0" vert="horz" wrap="square" lIns="91440" tIns="45720" rIns="91440" bIns="45720" anchor="t" anchorCtr="0" upright="1">
                          <a:spAutoFit/>
                        </wps:bodyPr>
                      </wps:wsp>
                      <wps:wsp>
                        <wps:cNvPr id="242" name="Text Box 191"/>
                        <wps:cNvSpPr txBox="1">
                          <a:spLocks noChangeArrowheads="1"/>
                        </wps:cNvSpPr>
                        <wps:spPr bwMode="auto">
                          <a:xfrm>
                            <a:off x="2061" y="9184"/>
                            <a:ext cx="3805" cy="14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1C19A7" w:rsidRDefault="00A00DD8" w:rsidP="0086132E">
                              <w:pPr>
                                <w:pStyle w:val="PHEbodytextTable"/>
                                <w:rPr>
                                  <w:i/>
                                </w:rPr>
                              </w:pPr>
                              <w:proofErr w:type="spellStart"/>
                              <w:r w:rsidRPr="001C19A7">
                                <w:rPr>
                                  <w:i/>
                                </w:rPr>
                                <w:t>Cordylobia</w:t>
                              </w:r>
                              <w:proofErr w:type="spellEnd"/>
                              <w:r w:rsidRPr="001C19A7">
                                <w:rPr>
                                  <w:i/>
                                </w:rPr>
                                <w:t xml:space="preserve"> </w:t>
                              </w:r>
                              <w:proofErr w:type="spellStart"/>
                              <w:r w:rsidRPr="001C19A7">
                                <w:rPr>
                                  <w:i/>
                                </w:rPr>
                                <w:t>anthropophaga</w:t>
                              </w:r>
                              <w:proofErr w:type="spellEnd"/>
                              <w:r w:rsidRPr="001C19A7">
                                <w:rPr>
                                  <w:i/>
                                </w:rPr>
                                <w:t xml:space="preserve"> </w:t>
                              </w:r>
                            </w:p>
                            <w:p w:rsidR="00A00DD8" w:rsidRDefault="00A00DD8" w:rsidP="0086132E">
                              <w:pPr>
                                <w:pStyle w:val="PHEbodytextTable"/>
                              </w:pPr>
                              <w:proofErr w:type="gramStart"/>
                              <w:r>
                                <w:t>Diagram of posterior spiracles of third instar larva.</w:t>
                              </w:r>
                              <w:proofErr w:type="gramEnd"/>
                            </w:p>
                            <w:p w:rsidR="00A00DD8" w:rsidRDefault="00A00DD8" w:rsidP="0086132E">
                              <w:pPr>
                                <w:pStyle w:val="PHEbodytextTable"/>
                              </w:pPr>
                              <w:proofErr w:type="gramStart"/>
                              <w:r>
                                <w:rPr>
                                  <w:sz w:val="16"/>
                                  <w:szCs w:val="16"/>
                                </w:rPr>
                                <w:t xml:space="preserve">(Illustration by C. </w:t>
                              </w:r>
                              <w:proofErr w:type="spellStart"/>
                              <w:r>
                                <w:rPr>
                                  <w:sz w:val="16"/>
                                  <w:szCs w:val="16"/>
                                </w:rPr>
                                <w:t>Whitehorn</w:t>
                              </w:r>
                              <w:proofErr w:type="spellEnd"/>
                              <w:r>
                                <w:rPr>
                                  <w:sz w:val="16"/>
                                  <w:szCs w:val="16"/>
                                </w:rPr>
                                <w:t>).</w:t>
                              </w:r>
                              <w:proofErr w:type="gramEnd"/>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187" o:spid="_x0000_s1185" style="position:absolute;margin-left:-4.9pt;margin-top:17.75pt;width:438.5pt;height:129.05pt;z-index:251733504;mso-position-horizontal-relative:text;mso-position-vertical-relative:text" coordorigin="1881,8043" coordsize="8770,25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">
                <v:shape id="Picture 188" o:spid="_x0000_s1186" type="#_x0000_t75" alt="cordaspir" style="position:absolute;left:7268;top:8043;width:2898;height:13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Op73FAAAA3AAAAA8AAABkcnMvZG93bnJldi54bWxEj19rwjAUxd8Fv0O4wl6GpqubSjXKNhj4&#10;MAZz4vO1ubalzU2XZLb66ZfBwMfD+fPjrDa9acSZnK8sK3iYJCCIc6srLhTsv97GCxA+IGtsLJOC&#10;C3nYrIeDFWbadvxJ510oRBxhn6GCMoQ2k9LnJRn0E9sSR+9kncEQpSukdtjFcdPINElm0mDFkVBi&#10;S68l5fXux0Ru932f07F+6uvr44fDWXp4fzFK3Y365yWIQH24hf/bW60gnc7h70w8An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Tqe9xQAAANwAAAAPAAAAAAAAAAAAAAAA&#10;AJ8CAABkcnMvZG93bnJldi54bWxQSwUGAAAAAAQABAD3AAAAkQMAAAAA&#10;" stroked="t">
                  <v:imagedata r:id="rId145" o:title="cordaspir"/>
                </v:shape>
                <v:shape id="Picture 189" o:spid="_x0000_s1187" type="#_x0000_t75" alt="cordaposp" style="position:absolute;left:1881;top:8043;width:3855;height:1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9C9nDAAAA3AAAAA8AAABkcnMvZG93bnJldi54bWxET91qwjAUvh/sHcIZeDfTFdGtGssUhmXK&#10;YM4HODTHprQ5KU1mq09vLga7/Pj+V/loW3Gh3teOFbxMExDEpdM1VwpOPx/PryB8QNbYOiYFV/KQ&#10;rx8fVphpN/A3XY6hEjGEfYYKTAhdJqUvDVn0U9cRR+7seoshwr6SuschhttWpkkylxZrjg0GO9oa&#10;Kpvjr1Wwab7Oh2J3kPM3/bkvFtebK8xNqcnT+L4EEWgM/+I/d6EVpLM4P56JR0C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T0L2cMAAADcAAAADwAAAAAAAAAAAAAAAACf&#10;AgAAZHJzL2Rvd25yZXYueG1sUEsFBgAAAAAEAAQA9wAAAI8DAAAAAA==&#10;">
                  <v:imagedata r:id="rId146" o:title="cordaposp"/>
                </v:shape>
                <v:shape id="Text Box 190" o:spid="_x0000_s1188" type="#_x0000_t202" style="position:absolute;left:7101;top:9443;width:3550;height:1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kqasMA&#10;AADcAAAADwAAAGRycy9kb3ducmV2LnhtbESPS4vCMBSF98L8h3AH3GlaURmqUWRAEHExPhazvDTX&#10;pra56TRR67+fCILLw3l8nPmys7W4UetLxwrSYQKCOHe65ELB6bgefIHwAVlj7ZgUPMjDcvHRm2Om&#10;3Z33dDuEQsQR9hkqMCE0mZQ+N2TRD11DHL2zay2GKNtC6hbvcdzWcpQkU2mx5Egw2NC3obw6XG2E&#10;7Hx+3bu/S7qr5K+ppjj5MVul+p/dagYiUBfe4Vd7oxWMxik8z8Qj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kqasMAAADcAAAADwAAAAAAAAAAAAAAAACYAgAAZHJzL2Rv&#10;d25yZXYueG1sUEsFBgAAAAAEAAQA9QAAAIgDAAAAAA==&#10;" stroked="f">
                  <v:textbox style="mso-fit-shape-to-text:t">
                    <w:txbxContent>
                      <w:p w:rsidR="00A00DD8" w:rsidRDefault="00A00DD8" w:rsidP="0086132E">
                        <w:pPr>
                          <w:pStyle w:val="PHEbodytextTable"/>
                        </w:pPr>
                        <w:proofErr w:type="spellStart"/>
                        <w:proofErr w:type="gramStart"/>
                        <w:r w:rsidRPr="00D244AD">
                          <w:rPr>
                            <w:i/>
                          </w:rPr>
                          <w:t>Cordylobia</w:t>
                        </w:r>
                        <w:proofErr w:type="spellEnd"/>
                        <w:r w:rsidRPr="00D244AD">
                          <w:rPr>
                            <w:i/>
                          </w:rPr>
                          <w:t xml:space="preserve"> </w:t>
                        </w:r>
                        <w:proofErr w:type="spellStart"/>
                        <w:r w:rsidRPr="00D244AD">
                          <w:rPr>
                            <w:i/>
                          </w:rPr>
                          <w:t>anthropophaga</w:t>
                        </w:r>
                        <w:proofErr w:type="spellEnd"/>
                        <w:r>
                          <w:t xml:space="preserve"> Photograph of posterior spiracles.</w:t>
                        </w:r>
                        <w:proofErr w:type="gramEnd"/>
                      </w:p>
                      <w:p w:rsidR="00A00DD8" w:rsidRPr="00054F9B" w:rsidRDefault="00A00DD8" w:rsidP="0086132E">
                        <w:pPr>
                          <w:pStyle w:val="PHEbodytextTable"/>
                          <w:rPr>
                            <w:sz w:val="18"/>
                            <w:szCs w:val="18"/>
                          </w:rPr>
                        </w:pPr>
                        <w:r>
                          <w:rPr>
                            <w:rFonts w:cs="Arial"/>
                            <w:sz w:val="18"/>
                            <w:szCs w:val="18"/>
                          </w:rPr>
                          <w:t>©</w:t>
                        </w:r>
                        <w:r>
                          <w:rPr>
                            <w:sz w:val="18"/>
                            <w:szCs w:val="18"/>
                          </w:rPr>
                          <w:t xml:space="preserve"> LSHTM</w:t>
                        </w:r>
                      </w:p>
                    </w:txbxContent>
                  </v:textbox>
                </v:shape>
                <v:shape id="Text Box 191" o:spid="_x0000_s1189" type="#_x0000_t202" style="position:absolute;left:2061;top:9184;width:3805;height:1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u0HcQA&#10;AADcAAAADwAAAGRycy9kb3ducmV2LnhtbESPS2vCQBSF9wX/w3CF7uokoRVJHUWEQiku1Hbh8pK5&#10;zcRk7sTM5NF/7xQKXR7O4+Ost5NtxECdrxwrSBcJCOLC6YpLBV+fb08rED4ga2wck4If8rDdzB7W&#10;mGs38omGcyhFHGGfowITQptL6QtDFv3CtcTR+3adxRBlV0rd4RjHbSOzJFlKixVHgsGW9oaK+tzb&#10;CDn4oj+52zU91PJi6iW+HM2HUo/zafcKItAU/sN/7XetIHvO4PdMPA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7tB3EAAAA3AAAAA8AAAAAAAAAAAAAAAAAmAIAAGRycy9k&#10;b3ducmV2LnhtbFBLBQYAAAAABAAEAPUAAACJAwAAAAA=&#10;" stroked="f">
                  <v:textbox style="mso-fit-shape-to-text:t">
                    <w:txbxContent>
                      <w:p w:rsidR="00A00DD8" w:rsidRPr="001C19A7" w:rsidRDefault="00A00DD8" w:rsidP="0086132E">
                        <w:pPr>
                          <w:pStyle w:val="PHEbodytextTable"/>
                          <w:rPr>
                            <w:i/>
                          </w:rPr>
                        </w:pPr>
                        <w:proofErr w:type="spellStart"/>
                        <w:r w:rsidRPr="001C19A7">
                          <w:rPr>
                            <w:i/>
                          </w:rPr>
                          <w:t>Cordylobia</w:t>
                        </w:r>
                        <w:proofErr w:type="spellEnd"/>
                        <w:r w:rsidRPr="001C19A7">
                          <w:rPr>
                            <w:i/>
                          </w:rPr>
                          <w:t xml:space="preserve"> </w:t>
                        </w:r>
                        <w:proofErr w:type="spellStart"/>
                        <w:r w:rsidRPr="001C19A7">
                          <w:rPr>
                            <w:i/>
                          </w:rPr>
                          <w:t>anthropophaga</w:t>
                        </w:r>
                        <w:proofErr w:type="spellEnd"/>
                        <w:r w:rsidRPr="001C19A7">
                          <w:rPr>
                            <w:i/>
                          </w:rPr>
                          <w:t xml:space="preserve"> </w:t>
                        </w:r>
                      </w:p>
                      <w:p w:rsidR="00A00DD8" w:rsidRDefault="00A00DD8" w:rsidP="0086132E">
                        <w:pPr>
                          <w:pStyle w:val="PHEbodytextTable"/>
                        </w:pPr>
                        <w:proofErr w:type="gramStart"/>
                        <w:r>
                          <w:t>Diagram of posterior spiracles of third instar larva.</w:t>
                        </w:r>
                        <w:proofErr w:type="gramEnd"/>
                      </w:p>
                      <w:p w:rsidR="00A00DD8" w:rsidRDefault="00A00DD8" w:rsidP="0086132E">
                        <w:pPr>
                          <w:pStyle w:val="PHEbodytextTable"/>
                        </w:pPr>
                        <w:proofErr w:type="gramStart"/>
                        <w:r>
                          <w:rPr>
                            <w:sz w:val="16"/>
                            <w:szCs w:val="16"/>
                          </w:rPr>
                          <w:t xml:space="preserve">(Illustration by C. </w:t>
                        </w:r>
                        <w:proofErr w:type="spellStart"/>
                        <w:r>
                          <w:rPr>
                            <w:sz w:val="16"/>
                            <w:szCs w:val="16"/>
                          </w:rPr>
                          <w:t>Whitehorn</w:t>
                        </w:r>
                        <w:proofErr w:type="spellEnd"/>
                        <w:r>
                          <w:rPr>
                            <w:sz w:val="16"/>
                            <w:szCs w:val="16"/>
                          </w:rPr>
                          <w:t>).</w:t>
                        </w:r>
                        <w:proofErr w:type="gramEnd"/>
                      </w:p>
                    </w:txbxContent>
                  </v:textbox>
                </v:shape>
              </v:group>
            </w:pict>
          </mc:Fallback>
        </mc:AlternateContent>
      </w:r>
    </w:p>
    <w:p w:rsidR="0086132E" w:rsidRPr="009E105B" w:rsidRDefault="0086132E" w:rsidP="0086132E">
      <w:pPr>
        <w:pStyle w:val="HPABodytext"/>
        <w:rPr>
          <w:sz w:val="22"/>
        </w:rPr>
      </w:pPr>
      <w:r w:rsidRPr="009E105B">
        <w:tab/>
      </w:r>
      <w:r w:rsidRPr="009E105B">
        <w:tab/>
      </w:r>
    </w:p>
    <w:p w:rsidR="0086132E" w:rsidRPr="009E105B" w:rsidRDefault="0086132E" w:rsidP="0086132E">
      <w:pPr>
        <w:ind w:left="0" w:firstLine="0"/>
        <w:jc w:val="both"/>
        <w:rPr>
          <w:szCs w:val="16"/>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8"/>
          <w:szCs w:val="8"/>
        </w:rPr>
      </w:pPr>
    </w:p>
    <w:p w:rsidR="0086132E" w:rsidRPr="009E105B" w:rsidRDefault="0086132E" w:rsidP="0086132E">
      <w:pPr>
        <w:pStyle w:val="Subheading2"/>
        <w:rPr>
          <w:szCs w:val="22"/>
        </w:rPr>
      </w:pPr>
    </w:p>
    <w:p w:rsidR="0086132E" w:rsidRPr="009E105B" w:rsidRDefault="0086132E" w:rsidP="00036D28">
      <w:pPr>
        <w:pStyle w:val="PHEreportHeading2BlueHighlight"/>
      </w:pPr>
      <w:proofErr w:type="spellStart"/>
      <w:r w:rsidRPr="009E105B">
        <w:t>Cordylobia</w:t>
      </w:r>
      <w:proofErr w:type="spellEnd"/>
      <w:r w:rsidRPr="009E105B">
        <w:t xml:space="preserve"> </w:t>
      </w:r>
      <w:proofErr w:type="spellStart"/>
      <w:r w:rsidRPr="009E105B">
        <w:t>rodhaini</w:t>
      </w:r>
      <w:proofErr w:type="spellEnd"/>
      <w:r w:rsidRPr="009E105B">
        <w:t xml:space="preserve"> – Lund’s fly</w:t>
      </w:r>
    </w:p>
    <w:p w:rsidR="0086132E" w:rsidRPr="009E105B" w:rsidRDefault="0086132E" w:rsidP="0086132E">
      <w:pPr>
        <w:pStyle w:val="PHEBodytext"/>
        <w:rPr>
          <w:sz w:val="22"/>
        </w:rPr>
      </w:pPr>
      <w:r w:rsidRPr="009E105B">
        <w:t xml:space="preserve">Lund’s fly occurs in the rainforest areas of tropical Africa and is very similar in appearance and lifecycle to the </w:t>
      </w:r>
      <w:proofErr w:type="spellStart"/>
      <w:r w:rsidRPr="009E105B">
        <w:t>Tumbu</w:t>
      </w:r>
      <w:proofErr w:type="spellEnd"/>
      <w:r w:rsidRPr="009E105B">
        <w:t xml:space="preserve"> fly</w:t>
      </w:r>
      <w:r w:rsidRPr="009E105B">
        <w:rPr>
          <w:sz w:val="22"/>
        </w:rPr>
        <w:t>.</w:t>
      </w:r>
    </w:p>
    <w:p w:rsidR="0086132E" w:rsidRPr="009E105B" w:rsidRDefault="0086132E" w:rsidP="0086132E">
      <w:pPr>
        <w:pStyle w:val="PHEreportsub"/>
        <w:rPr>
          <w:sz w:val="22"/>
        </w:rPr>
      </w:pPr>
      <w:r w:rsidRPr="009E105B">
        <w:t>Description</w:t>
      </w:r>
      <w:r w:rsidRPr="009E105B">
        <w:rPr>
          <w:sz w:val="22"/>
        </w:rPr>
        <w:t xml:space="preserve">  </w:t>
      </w:r>
    </w:p>
    <w:p w:rsidR="0086132E" w:rsidRDefault="0086132E" w:rsidP="0086132E">
      <w:pPr>
        <w:pStyle w:val="PHEBodytext"/>
      </w:pPr>
      <w:r w:rsidRPr="009E105B">
        <w:t xml:space="preserve">The maggot has a grub-like appearance and a mature </w:t>
      </w:r>
      <w:r w:rsidRPr="009E105B">
        <w:rPr>
          <w:i/>
        </w:rPr>
        <w:t xml:space="preserve">C. </w:t>
      </w:r>
      <w:proofErr w:type="spellStart"/>
      <w:r w:rsidRPr="009E105B">
        <w:rPr>
          <w:i/>
        </w:rPr>
        <w:t>rodhaini</w:t>
      </w:r>
      <w:proofErr w:type="spellEnd"/>
      <w:r w:rsidRPr="009E105B">
        <w:rPr>
          <w:i/>
        </w:rPr>
        <w:t xml:space="preserve"> </w:t>
      </w:r>
      <w:r w:rsidRPr="009E105B">
        <w:t>larva is 17-33mm long and 8mm wide. The body is covered in numerous large spines. The posterior spiracles are located on the face of the terminal segment.</w:t>
      </w:r>
    </w:p>
    <w:p w:rsidR="001F66B6" w:rsidRDefault="001F66B6" w:rsidP="0086132E">
      <w:pPr>
        <w:pStyle w:val="PHEBodytext"/>
      </w:pPr>
    </w:p>
    <w:p w:rsidR="001F66B6" w:rsidRPr="009E105B" w:rsidRDefault="001F66B6" w:rsidP="0086132E">
      <w:pPr>
        <w:pStyle w:val="PHEBodytext"/>
      </w:pPr>
    </w:p>
    <w:p w:rsidR="0086132E" w:rsidRPr="009E105B" w:rsidRDefault="0086132E" w:rsidP="0086132E">
      <w:pPr>
        <w:rPr>
          <w:sz w:val="22"/>
          <w:szCs w:val="22"/>
        </w:rPr>
      </w:pPr>
      <w:r w:rsidRPr="009E105B">
        <w:rPr>
          <w:noProof/>
        </w:rPr>
        <w:lastRenderedPageBreak/>
        <w:drawing>
          <wp:anchor distT="0" distB="0" distL="114300" distR="114300" simplePos="0" relativeHeight="251738624" behindDoc="0" locked="0" layoutInCell="1" allowOverlap="1" wp14:anchorId="3365240B" wp14:editId="4A2488D2">
            <wp:simplePos x="0" y="0"/>
            <wp:positionH relativeFrom="column">
              <wp:posOffset>417830</wp:posOffset>
            </wp:positionH>
            <wp:positionV relativeFrom="paragraph">
              <wp:posOffset>123825</wp:posOffset>
            </wp:positionV>
            <wp:extent cx="2276475" cy="991235"/>
            <wp:effectExtent l="19050" t="0" r="9525" b="0"/>
            <wp:wrapNone/>
            <wp:docPr id="234" name="Picture 194" descr="cordrh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ordrhpos"/>
                    <pic:cNvPicPr>
                      <a:picLocks noChangeAspect="1" noChangeArrowheads="1"/>
                    </pic:cNvPicPr>
                  </pic:nvPicPr>
                  <pic:blipFill>
                    <a:blip r:embed="rId147" cstate="print"/>
                    <a:srcRect/>
                    <a:stretch>
                      <a:fillRect/>
                    </a:stretch>
                  </pic:blipFill>
                  <pic:spPr bwMode="auto">
                    <a:xfrm>
                      <a:off x="0" y="0"/>
                      <a:ext cx="2276475" cy="991235"/>
                    </a:xfrm>
                    <a:prstGeom prst="rect">
                      <a:avLst/>
                    </a:prstGeom>
                    <a:noFill/>
                  </pic:spPr>
                </pic:pic>
              </a:graphicData>
            </a:graphic>
          </wp:anchor>
        </w:drawing>
      </w:r>
      <w:r w:rsidRPr="009E105B">
        <w:rPr>
          <w:noProof/>
        </w:rPr>
        <w:drawing>
          <wp:anchor distT="0" distB="0" distL="114300" distR="114300" simplePos="0" relativeHeight="251737600" behindDoc="0" locked="0" layoutInCell="1" allowOverlap="1" wp14:anchorId="76A1BD6C" wp14:editId="35ECCFF9">
            <wp:simplePos x="0" y="0"/>
            <wp:positionH relativeFrom="column">
              <wp:posOffset>3837305</wp:posOffset>
            </wp:positionH>
            <wp:positionV relativeFrom="paragraph">
              <wp:posOffset>123825</wp:posOffset>
            </wp:positionV>
            <wp:extent cx="1828800" cy="1108075"/>
            <wp:effectExtent l="19050" t="19050" r="19050" b="15875"/>
            <wp:wrapNone/>
            <wp:docPr id="233" name="Picture 193" descr="cordrhosp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ordrhospir"/>
                    <pic:cNvPicPr>
                      <a:picLocks noChangeAspect="1" noChangeArrowheads="1"/>
                    </pic:cNvPicPr>
                  </pic:nvPicPr>
                  <pic:blipFill>
                    <a:blip r:embed="rId148" cstate="print"/>
                    <a:srcRect/>
                    <a:stretch>
                      <a:fillRect/>
                    </a:stretch>
                  </pic:blipFill>
                  <pic:spPr bwMode="auto">
                    <a:xfrm>
                      <a:off x="0" y="0"/>
                      <a:ext cx="1828800" cy="1108075"/>
                    </a:xfrm>
                    <a:prstGeom prst="rect">
                      <a:avLst/>
                    </a:prstGeom>
                    <a:noFill/>
                    <a:ln w="9525">
                      <a:solidFill>
                        <a:srgbClr val="000000"/>
                      </a:solidFill>
                      <a:miter lim="800000"/>
                      <a:headEnd/>
                      <a:tailEnd/>
                    </a:ln>
                  </pic:spPr>
                </pic:pic>
              </a:graphicData>
            </a:graphic>
          </wp:anchor>
        </w:drawing>
      </w:r>
      <w:r w:rsidRPr="009E105B">
        <w:rPr>
          <w:sz w:val="22"/>
          <w:szCs w:val="22"/>
        </w:rPr>
        <w:t xml:space="preserve">  </w:t>
      </w: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r w:rsidRPr="009E105B">
        <w:rPr>
          <w:noProof/>
        </w:rPr>
        <mc:AlternateContent>
          <mc:Choice Requires="wps">
            <w:drawing>
              <wp:anchor distT="0" distB="0" distL="114300" distR="114300" simplePos="0" relativeHeight="251740672" behindDoc="0" locked="0" layoutInCell="1" allowOverlap="1" wp14:anchorId="58F340F9" wp14:editId="07106F2C">
                <wp:simplePos x="0" y="0"/>
                <wp:positionH relativeFrom="column">
                  <wp:posOffset>469127</wp:posOffset>
                </wp:positionH>
                <wp:positionV relativeFrom="paragraph">
                  <wp:posOffset>150991</wp:posOffset>
                </wp:positionV>
                <wp:extent cx="2603500" cy="874643"/>
                <wp:effectExtent l="0" t="0" r="6350" b="1905"/>
                <wp:wrapNone/>
                <wp:docPr id="235"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3500" cy="8746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1C19A7" w:rsidRDefault="00A00DD8" w:rsidP="0086132E">
                            <w:pPr>
                              <w:pStyle w:val="PHEbodytextTable"/>
                              <w:rPr>
                                <w:i/>
                              </w:rPr>
                            </w:pPr>
                            <w:proofErr w:type="spellStart"/>
                            <w:r w:rsidRPr="001C19A7">
                              <w:rPr>
                                <w:i/>
                              </w:rPr>
                              <w:t>Cordylobia</w:t>
                            </w:r>
                            <w:proofErr w:type="spellEnd"/>
                            <w:r w:rsidRPr="001C19A7">
                              <w:rPr>
                                <w:i/>
                              </w:rPr>
                              <w:t xml:space="preserve"> </w:t>
                            </w:r>
                            <w:proofErr w:type="spellStart"/>
                            <w:r w:rsidRPr="001C19A7">
                              <w:rPr>
                                <w:i/>
                              </w:rPr>
                              <w:t>rodhaini</w:t>
                            </w:r>
                            <w:proofErr w:type="spellEnd"/>
                            <w:r w:rsidRPr="001C19A7">
                              <w:rPr>
                                <w:i/>
                              </w:rPr>
                              <w:t xml:space="preserve"> </w:t>
                            </w:r>
                          </w:p>
                          <w:p w:rsidR="00A00DD8" w:rsidRDefault="00A00DD8" w:rsidP="0086132E">
                            <w:pPr>
                              <w:pStyle w:val="PHEbodytextTable"/>
                            </w:pPr>
                            <w:proofErr w:type="gramStart"/>
                            <w:r>
                              <w:t>Diagram of posterior spiracles of third instar larva.</w:t>
                            </w:r>
                            <w:proofErr w:type="gramEnd"/>
                          </w:p>
                          <w:p w:rsidR="00A00DD8" w:rsidRDefault="00A00DD8" w:rsidP="0086132E">
                            <w:pPr>
                              <w:pStyle w:val="PHEbodytextTable"/>
                            </w:pPr>
                            <w:r>
                              <w:rPr>
                                <w:sz w:val="16"/>
                                <w:szCs w:val="16"/>
                              </w:rPr>
                              <w:t xml:space="preserve">(Illustration by C. </w:t>
                            </w:r>
                            <w:proofErr w:type="spellStart"/>
                            <w:r>
                              <w:rPr>
                                <w:sz w:val="16"/>
                                <w:szCs w:val="16"/>
                              </w:rPr>
                              <w:t>Whitehorn</w:t>
                            </w:r>
                            <w:proofErr w:type="spellEnd"/>
                            <w:r>
                              <w:rPr>
                                <w:sz w:val="16"/>
                                <w:szCs w:val="16"/>
                              </w:rPr>
                              <w:t>)</w:t>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190" type="#_x0000_t202" style="position:absolute;left:0;text-align:left;margin-left:36.95pt;margin-top:11.9pt;width:205pt;height:68.8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" stroked="f">
                <v:textbox>
                  <w:txbxContent>
                    <w:p w:rsidR="00A00DD8" w:rsidRPr="001C19A7" w:rsidRDefault="00A00DD8" w:rsidP="0086132E">
                      <w:pPr>
                        <w:pStyle w:val="PHEbodytextTable"/>
                        <w:rPr>
                          <w:i/>
                        </w:rPr>
                      </w:pPr>
                      <w:proofErr w:type="spellStart"/>
                      <w:r w:rsidRPr="001C19A7">
                        <w:rPr>
                          <w:i/>
                        </w:rPr>
                        <w:t>Cordylobia</w:t>
                      </w:r>
                      <w:proofErr w:type="spellEnd"/>
                      <w:r w:rsidRPr="001C19A7">
                        <w:rPr>
                          <w:i/>
                        </w:rPr>
                        <w:t xml:space="preserve"> </w:t>
                      </w:r>
                      <w:proofErr w:type="spellStart"/>
                      <w:r w:rsidRPr="001C19A7">
                        <w:rPr>
                          <w:i/>
                        </w:rPr>
                        <w:t>rodhaini</w:t>
                      </w:r>
                      <w:proofErr w:type="spellEnd"/>
                      <w:r w:rsidRPr="001C19A7">
                        <w:rPr>
                          <w:i/>
                        </w:rPr>
                        <w:t xml:space="preserve"> </w:t>
                      </w:r>
                    </w:p>
                    <w:p w:rsidR="00A00DD8" w:rsidRDefault="00A00DD8" w:rsidP="0086132E">
                      <w:pPr>
                        <w:pStyle w:val="PHEbodytextTable"/>
                      </w:pPr>
                      <w:proofErr w:type="gramStart"/>
                      <w:r>
                        <w:t>Diagram of posterior spiracles of third instar larva.</w:t>
                      </w:r>
                      <w:proofErr w:type="gramEnd"/>
                    </w:p>
                    <w:p w:rsidR="00A00DD8" w:rsidRDefault="00A00DD8" w:rsidP="0086132E">
                      <w:pPr>
                        <w:pStyle w:val="PHEbodytextTable"/>
                      </w:pPr>
                      <w:r>
                        <w:rPr>
                          <w:sz w:val="16"/>
                          <w:szCs w:val="16"/>
                        </w:rPr>
                        <w:t xml:space="preserve">(Illustration by C. </w:t>
                      </w:r>
                      <w:proofErr w:type="spellStart"/>
                      <w:r>
                        <w:rPr>
                          <w:sz w:val="16"/>
                          <w:szCs w:val="16"/>
                        </w:rPr>
                        <w:t>Whitehorn</w:t>
                      </w:r>
                      <w:proofErr w:type="spellEnd"/>
                      <w:r>
                        <w:rPr>
                          <w:sz w:val="16"/>
                          <w:szCs w:val="16"/>
                        </w:rPr>
                        <w:t>)</w:t>
                      </w:r>
                      <w:r>
                        <w:tab/>
                      </w:r>
                    </w:p>
                  </w:txbxContent>
                </v:textbox>
              </v:shape>
            </w:pict>
          </mc:Fallback>
        </mc:AlternateContent>
      </w:r>
    </w:p>
    <w:p w:rsidR="0086132E" w:rsidRPr="009E105B" w:rsidRDefault="0086132E" w:rsidP="0086132E">
      <w:pPr>
        <w:rPr>
          <w:sz w:val="22"/>
          <w:szCs w:val="22"/>
        </w:rPr>
      </w:pPr>
    </w:p>
    <w:p w:rsidR="0086132E" w:rsidRPr="009E105B" w:rsidRDefault="0086132E" w:rsidP="0086132E">
      <w:pPr>
        <w:ind w:firstLine="567"/>
        <w:rPr>
          <w:i/>
        </w:rPr>
      </w:pPr>
      <w:r w:rsidRPr="009E105B">
        <w:rPr>
          <w:noProof/>
        </w:rPr>
        <mc:AlternateContent>
          <mc:Choice Requires="wps">
            <w:drawing>
              <wp:anchor distT="0" distB="0" distL="114300" distR="114300" simplePos="0" relativeHeight="251739648" behindDoc="0" locked="0" layoutInCell="1" allowOverlap="1" wp14:anchorId="1C858EE1" wp14:editId="4AC70170">
                <wp:simplePos x="0" y="0"/>
                <wp:positionH relativeFrom="column">
                  <wp:posOffset>3713259</wp:posOffset>
                </wp:positionH>
                <wp:positionV relativeFrom="paragraph">
                  <wp:posOffset>4612</wp:posOffset>
                </wp:positionV>
                <wp:extent cx="2484120" cy="636104"/>
                <wp:effectExtent l="0" t="0" r="0" b="0"/>
                <wp:wrapNone/>
                <wp:docPr id="232"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6361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1C19A7" w:rsidRDefault="00A00DD8" w:rsidP="0086132E">
                            <w:pPr>
                              <w:pStyle w:val="PHEbodytextTable"/>
                              <w:rPr>
                                <w:i/>
                              </w:rPr>
                            </w:pPr>
                            <w:proofErr w:type="spellStart"/>
                            <w:r w:rsidRPr="001C19A7">
                              <w:rPr>
                                <w:i/>
                              </w:rPr>
                              <w:t>Cordylobia</w:t>
                            </w:r>
                            <w:proofErr w:type="spellEnd"/>
                            <w:r w:rsidRPr="001C19A7">
                              <w:rPr>
                                <w:i/>
                              </w:rPr>
                              <w:t xml:space="preserve"> </w:t>
                            </w:r>
                            <w:proofErr w:type="spellStart"/>
                            <w:r w:rsidRPr="001C19A7">
                              <w:rPr>
                                <w:i/>
                              </w:rPr>
                              <w:t>rodhaini</w:t>
                            </w:r>
                            <w:proofErr w:type="spellEnd"/>
                            <w:r w:rsidRPr="001C19A7">
                              <w:rPr>
                                <w:i/>
                              </w:rPr>
                              <w:t xml:space="preserve"> </w:t>
                            </w:r>
                          </w:p>
                          <w:p w:rsidR="00A00DD8" w:rsidRPr="00594C6C" w:rsidRDefault="00A00DD8" w:rsidP="0086132E">
                            <w:pPr>
                              <w:pStyle w:val="PHEbodytextTable"/>
                              <w:rPr>
                                <w:sz w:val="16"/>
                                <w:szCs w:val="16"/>
                              </w:rPr>
                            </w:pPr>
                            <w:r>
                              <w:t>Photograph of posterior spiracles of third instar larva</w:t>
                            </w:r>
                            <w:r w:rsidRPr="00594C6C">
                              <w:rPr>
                                <w:sz w:val="16"/>
                                <w:szCs w:val="16"/>
                              </w:rPr>
                              <w:t>.</w:t>
                            </w:r>
                            <w:r>
                              <w:rPr>
                                <w:sz w:val="16"/>
                                <w:szCs w:val="16"/>
                              </w:rPr>
                              <w:t xml:space="preserve"> </w:t>
                            </w:r>
                            <w:r w:rsidRPr="00594C6C">
                              <w:rPr>
                                <w:rFonts w:cs="Arial"/>
                                <w:sz w:val="16"/>
                                <w:szCs w:val="16"/>
                              </w:rPr>
                              <w:t>©</w:t>
                            </w:r>
                            <w:r w:rsidRPr="00594C6C">
                              <w:rPr>
                                <w:sz w:val="16"/>
                                <w:szCs w:val="16"/>
                              </w:rPr>
                              <w:t xml:space="preserve"> LSHTM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191" type="#_x0000_t202" style="position:absolute;left:0;text-align:left;margin-left:292.4pt;margin-top:.35pt;width:195.6pt;height:50.1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" stroked="f">
                <v:textbox>
                  <w:txbxContent>
                    <w:p w:rsidR="00A00DD8" w:rsidRPr="001C19A7" w:rsidRDefault="00A00DD8" w:rsidP="0086132E">
                      <w:pPr>
                        <w:pStyle w:val="PHEbodytextTable"/>
                        <w:rPr>
                          <w:i/>
                        </w:rPr>
                      </w:pPr>
                      <w:proofErr w:type="spellStart"/>
                      <w:r w:rsidRPr="001C19A7">
                        <w:rPr>
                          <w:i/>
                        </w:rPr>
                        <w:t>Cordylobia</w:t>
                      </w:r>
                      <w:proofErr w:type="spellEnd"/>
                      <w:r w:rsidRPr="001C19A7">
                        <w:rPr>
                          <w:i/>
                        </w:rPr>
                        <w:t xml:space="preserve"> </w:t>
                      </w:r>
                      <w:proofErr w:type="spellStart"/>
                      <w:r w:rsidRPr="001C19A7">
                        <w:rPr>
                          <w:i/>
                        </w:rPr>
                        <w:t>rodhaini</w:t>
                      </w:r>
                      <w:proofErr w:type="spellEnd"/>
                      <w:r w:rsidRPr="001C19A7">
                        <w:rPr>
                          <w:i/>
                        </w:rPr>
                        <w:t xml:space="preserve"> </w:t>
                      </w:r>
                    </w:p>
                    <w:p w:rsidR="00A00DD8" w:rsidRPr="00594C6C" w:rsidRDefault="00A00DD8" w:rsidP="0086132E">
                      <w:pPr>
                        <w:pStyle w:val="PHEbodytextTable"/>
                        <w:rPr>
                          <w:sz w:val="16"/>
                          <w:szCs w:val="16"/>
                        </w:rPr>
                      </w:pPr>
                      <w:r>
                        <w:t>Photograph of posterior spiracles of third instar larva</w:t>
                      </w:r>
                      <w:r w:rsidRPr="00594C6C">
                        <w:rPr>
                          <w:sz w:val="16"/>
                          <w:szCs w:val="16"/>
                        </w:rPr>
                        <w:t>.</w:t>
                      </w:r>
                      <w:r>
                        <w:rPr>
                          <w:sz w:val="16"/>
                          <w:szCs w:val="16"/>
                        </w:rPr>
                        <w:t xml:space="preserve"> </w:t>
                      </w:r>
                      <w:r w:rsidRPr="00594C6C">
                        <w:rPr>
                          <w:rFonts w:cs="Arial"/>
                          <w:sz w:val="16"/>
                          <w:szCs w:val="16"/>
                        </w:rPr>
                        <w:t>©</w:t>
                      </w:r>
                      <w:r w:rsidRPr="00594C6C">
                        <w:rPr>
                          <w:sz w:val="16"/>
                          <w:szCs w:val="16"/>
                        </w:rPr>
                        <w:t xml:space="preserve"> LSHTM</w:t>
                      </w:r>
                    </w:p>
                  </w:txbxContent>
                </v:textbox>
              </v:shape>
            </w:pict>
          </mc:Fallback>
        </mc:AlternateContent>
      </w:r>
      <w:r w:rsidRPr="009E105B">
        <w:tab/>
      </w:r>
      <w:r w:rsidRPr="009E105B">
        <w:rPr>
          <w:i/>
        </w:rPr>
        <w:t xml:space="preserve"> </w:t>
      </w:r>
    </w:p>
    <w:p w:rsidR="0086132E" w:rsidRPr="009E105B" w:rsidRDefault="0086132E" w:rsidP="0086132E">
      <w:pPr>
        <w:ind w:firstLine="567"/>
      </w:pPr>
      <w:r w:rsidRPr="009E105B">
        <w:rPr>
          <w:sz w:val="16"/>
          <w:szCs w:val="16"/>
        </w:rPr>
        <w:tab/>
      </w:r>
      <w:r w:rsidRPr="009E105B">
        <w:rPr>
          <w:sz w:val="16"/>
          <w:szCs w:val="16"/>
        </w:rPr>
        <w:tab/>
      </w:r>
      <w:r w:rsidRPr="009E105B">
        <w:rPr>
          <w:sz w:val="16"/>
          <w:szCs w:val="16"/>
        </w:rPr>
        <w:tab/>
      </w:r>
      <w:r w:rsidRPr="009E105B">
        <w:rPr>
          <w:sz w:val="16"/>
          <w:szCs w:val="16"/>
        </w:rPr>
        <w:tab/>
      </w:r>
    </w:p>
    <w:p w:rsidR="0086132E" w:rsidRPr="009E105B" w:rsidRDefault="0086132E" w:rsidP="0086132E">
      <w:pPr>
        <w:rPr>
          <w:sz w:val="22"/>
          <w:szCs w:val="22"/>
        </w:rPr>
      </w:pPr>
      <w:r w:rsidRPr="009E105B">
        <w:tab/>
      </w:r>
      <w:r w:rsidRPr="009E105B">
        <w:tab/>
      </w:r>
      <w:r w:rsidRPr="009E105B">
        <w:tab/>
      </w:r>
      <w:r w:rsidRPr="009E105B">
        <w:tab/>
      </w:r>
      <w:r w:rsidRPr="009E105B">
        <w:tab/>
      </w:r>
    </w:p>
    <w:p w:rsidR="0086132E" w:rsidRPr="009E105B" w:rsidRDefault="0086132E" w:rsidP="0086132E">
      <w:pPr>
        <w:pStyle w:val="HPABodytext"/>
      </w:pPr>
    </w:p>
    <w:p w:rsidR="0086132E" w:rsidRDefault="0086132E" w:rsidP="0086132E">
      <w:pPr>
        <w:pStyle w:val="PHEBodytext"/>
      </w:pPr>
      <w:r w:rsidRPr="009E105B">
        <w:t xml:space="preserve">Each spiracle consists of three long serpentine slits that are not surrounded by a </w:t>
      </w:r>
      <w:proofErr w:type="spellStart"/>
      <w:r w:rsidRPr="009E105B">
        <w:t>peritremal</w:t>
      </w:r>
      <w:proofErr w:type="spellEnd"/>
      <w:r w:rsidRPr="009E105B">
        <w:t xml:space="preserve"> ring but do have a faint button. </w:t>
      </w:r>
    </w:p>
    <w:p w:rsidR="0086132E" w:rsidRPr="009E105B" w:rsidRDefault="0086132E" w:rsidP="00036D28">
      <w:pPr>
        <w:pStyle w:val="PHEreportHeading2BlueHighlight"/>
      </w:pPr>
      <w:bookmarkStart w:id="48" w:name="_Toc278367476"/>
      <w:proofErr w:type="spellStart"/>
      <w:r w:rsidRPr="009E105B">
        <w:rPr>
          <w:i/>
        </w:rPr>
        <w:t>Dermatobia</w:t>
      </w:r>
      <w:proofErr w:type="spellEnd"/>
      <w:r w:rsidRPr="009E105B">
        <w:rPr>
          <w:i/>
        </w:rPr>
        <w:t xml:space="preserve"> </w:t>
      </w:r>
      <w:proofErr w:type="spellStart"/>
      <w:r w:rsidRPr="009E105B">
        <w:rPr>
          <w:i/>
        </w:rPr>
        <w:t>hominis</w:t>
      </w:r>
      <w:proofErr w:type="spellEnd"/>
      <w:r w:rsidRPr="009E105B">
        <w:t xml:space="preserve"> – the </w:t>
      </w:r>
      <w:r w:rsidR="001F66B6" w:rsidRPr="009E105B">
        <w:t>human bot-fly</w:t>
      </w:r>
      <w:bookmarkEnd w:id="48"/>
    </w:p>
    <w:p w:rsidR="0086132E" w:rsidRPr="009E105B" w:rsidRDefault="0086132E" w:rsidP="0086132E">
      <w:pPr>
        <w:pStyle w:val="PHEBodytext"/>
        <w:rPr>
          <w:szCs w:val="22"/>
        </w:rPr>
      </w:pPr>
      <w:r w:rsidRPr="009E105B">
        <w:t xml:space="preserve">The human bot-fly occurs throughout Central and South America. Female flies deposit batches of eggs on mosquitoes and other biting flies, or even ticks. These “couriers” then locate a host and as they feed, the bot-fly eggs (stimulated by the host’s temperature and odours) hatch. The larvae burrow into the skin of the host and each forms a distinct boil-like swelling. There are three larval instars and these take 6-12 weeks to complete. The mature larvae then emerge from the “boil” and fall to the ground to pupate. The “boils” are painful for short periods during larval feeding, and are less tender during developmental periods. The discharge of fluids (larval faeces and the host’s body fluids) from the wound may provide an attractive oviposition site for other </w:t>
      </w:r>
      <w:proofErr w:type="spellStart"/>
      <w:r w:rsidRPr="009E105B">
        <w:t>myiasis</w:t>
      </w:r>
      <w:proofErr w:type="spellEnd"/>
      <w:r w:rsidRPr="009E105B">
        <w:t xml:space="preserve"> flies.</w:t>
      </w:r>
    </w:p>
    <w:p w:rsidR="0086132E" w:rsidRPr="009E105B" w:rsidRDefault="0086132E" w:rsidP="0086132E">
      <w:pPr>
        <w:pStyle w:val="PHEreportsub"/>
      </w:pPr>
      <w:r w:rsidRPr="009E105B">
        <w:t>Description</w:t>
      </w:r>
    </w:p>
    <w:p w:rsidR="0086132E" w:rsidRPr="009E105B" w:rsidRDefault="0086132E" w:rsidP="0086132E">
      <w:pPr>
        <w:pStyle w:val="PHEBodytext"/>
      </w:pPr>
      <w:r w:rsidRPr="009E105B">
        <w:t xml:space="preserve">The maggot has a characteristic “pear-shaped” appearance with a swollen anterior end and a narrow posterior end. The body shape makes it particularly difficult to dislodge when embedded in the host. A mature larva is about 20mm long and 8mm at the widest part. The anterior and central segments bear numerous spines. The posterior segments have no spines but small </w:t>
      </w:r>
      <w:proofErr w:type="spellStart"/>
      <w:r w:rsidRPr="009E105B">
        <w:t>denticles</w:t>
      </w:r>
      <w:proofErr w:type="spellEnd"/>
      <w:r w:rsidRPr="009E105B">
        <w:t xml:space="preserve"> are present on the terminal segment. The posterior spiracles are recessed into a cavity on the terminal segment and consist of three straight slits with no </w:t>
      </w:r>
      <w:proofErr w:type="spellStart"/>
      <w:r w:rsidRPr="009E105B">
        <w:t>peritremal</w:t>
      </w:r>
      <w:proofErr w:type="spellEnd"/>
      <w:r w:rsidRPr="009E105B">
        <w:t xml:space="preserve"> ring and no button.</w:t>
      </w:r>
    </w:p>
    <w:p w:rsidR="0086132E" w:rsidRPr="009E105B" w:rsidRDefault="0086132E" w:rsidP="0086132E">
      <w:pPr>
        <w:rPr>
          <w:sz w:val="22"/>
          <w:szCs w:val="22"/>
        </w:rPr>
      </w:pPr>
      <w:r w:rsidRPr="009E105B">
        <w:rPr>
          <w:noProof/>
          <w:sz w:val="16"/>
          <w:szCs w:val="16"/>
        </w:rPr>
        <mc:AlternateContent>
          <mc:Choice Requires="wpg">
            <w:drawing>
              <wp:inline distT="0" distB="0" distL="0" distR="0" wp14:anchorId="4F8F0C44" wp14:editId="3DD659BB">
                <wp:extent cx="5340985" cy="2219325"/>
                <wp:effectExtent l="0" t="0" r="0" b="9525"/>
                <wp:docPr id="33"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0985" cy="2219325"/>
                          <a:chOff x="2110" y="5783"/>
                          <a:chExt cx="8411" cy="3729"/>
                        </a:xfrm>
                      </wpg:grpSpPr>
                      <pic:pic xmlns:pic="http://schemas.openxmlformats.org/drawingml/2006/picture">
                        <pic:nvPicPr>
                          <pic:cNvPr id="34" name="Picture 223" descr="derma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7207" y="5783"/>
                            <a:ext cx="3314" cy="1332"/>
                          </a:xfrm>
                          <a:prstGeom prst="rect">
                            <a:avLst/>
                          </a:prstGeom>
                          <a:noFill/>
                          <a:extLst>
                            <a:ext uri="{909E8E84-426E-40DD-AFC4-6F175D3DCCD1}">
                              <a14:hiddenFill xmlns:a14="http://schemas.microsoft.com/office/drawing/2010/main">
                                <a:solidFill>
                                  <a:srgbClr val="FFFFFF"/>
                                </a:solidFill>
                              </a14:hiddenFill>
                            </a:ext>
                          </a:extLst>
                        </pic:spPr>
                      </pic:pic>
                      <wps:wsp>
                        <wps:cNvPr id="35" name="Text Box 224"/>
                        <wps:cNvSpPr txBox="1">
                          <a:spLocks noChangeArrowheads="1"/>
                        </wps:cNvSpPr>
                        <wps:spPr bwMode="auto">
                          <a:xfrm>
                            <a:off x="6968" y="8001"/>
                            <a:ext cx="3330" cy="12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1C19A7" w:rsidRDefault="00A00DD8" w:rsidP="0086132E">
                              <w:pPr>
                                <w:pStyle w:val="PHEbodytextTable"/>
                                <w:rPr>
                                  <w:i/>
                                </w:rPr>
                              </w:pPr>
                              <w:proofErr w:type="spellStart"/>
                              <w:r w:rsidRPr="001C19A7">
                                <w:rPr>
                                  <w:i/>
                                </w:rPr>
                                <w:t>Dermatobia</w:t>
                              </w:r>
                              <w:proofErr w:type="spellEnd"/>
                              <w:r w:rsidRPr="001C19A7">
                                <w:rPr>
                                  <w:i/>
                                </w:rPr>
                                <w:t xml:space="preserve"> </w:t>
                              </w:r>
                              <w:proofErr w:type="spellStart"/>
                              <w:r w:rsidRPr="001C19A7">
                                <w:rPr>
                                  <w:i/>
                                </w:rPr>
                                <w:t>hominis</w:t>
                              </w:r>
                              <w:proofErr w:type="spellEnd"/>
                              <w:r w:rsidRPr="001C19A7">
                                <w:rPr>
                                  <w:i/>
                                </w:rPr>
                                <w:t xml:space="preserve"> </w:t>
                              </w:r>
                            </w:p>
                            <w:p w:rsidR="00A00DD8" w:rsidRDefault="00A00DD8" w:rsidP="0086132E">
                              <w:pPr>
                                <w:pStyle w:val="PHEbodytextTable"/>
                              </w:pPr>
                              <w:proofErr w:type="gramStart"/>
                              <w:r>
                                <w:t>Diagram of second instar larva.</w:t>
                              </w:r>
                              <w:proofErr w:type="gramEnd"/>
                            </w:p>
                            <w:p w:rsidR="00A00DD8" w:rsidRDefault="00A00DD8" w:rsidP="0086132E">
                              <w:pPr>
                                <w:pStyle w:val="PHEbodytextTable"/>
                              </w:pPr>
                              <w:r>
                                <w:rPr>
                                  <w:sz w:val="16"/>
                                  <w:szCs w:val="16"/>
                                </w:rPr>
                                <w:t xml:space="preserve">(Illustration by C. </w:t>
                              </w:r>
                              <w:proofErr w:type="spellStart"/>
                              <w:r>
                                <w:rPr>
                                  <w:sz w:val="16"/>
                                  <w:szCs w:val="16"/>
                                </w:rPr>
                                <w:t>Whitehorn</w:t>
                              </w:r>
                              <w:proofErr w:type="spellEnd"/>
                              <w:r>
                                <w:rPr>
                                  <w:sz w:val="16"/>
                                  <w:szCs w:val="16"/>
                                </w:rPr>
                                <w:t>)</w:t>
                              </w:r>
                            </w:p>
                          </w:txbxContent>
                        </wps:txbx>
                        <wps:bodyPr rot="0" vert="horz" wrap="square" lIns="91440" tIns="45720" rIns="91440" bIns="45720" anchor="t" anchorCtr="0" upright="1">
                          <a:spAutoFit/>
                        </wps:bodyPr>
                      </wps:wsp>
                      <pic:pic xmlns:pic="http://schemas.openxmlformats.org/drawingml/2006/picture">
                        <pic:nvPicPr>
                          <pic:cNvPr id="36" name="Picture 225" descr="Dermatobia"/>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2110" y="5855"/>
                            <a:ext cx="4035" cy="2025"/>
                          </a:xfrm>
                          <a:prstGeom prst="rect">
                            <a:avLst/>
                          </a:prstGeom>
                          <a:noFill/>
                          <a:extLst>
                            <a:ext uri="{909E8E84-426E-40DD-AFC4-6F175D3DCCD1}">
                              <a14:hiddenFill xmlns:a14="http://schemas.microsoft.com/office/drawing/2010/main">
                                <a:solidFill>
                                  <a:srgbClr val="FFFFFF"/>
                                </a:solidFill>
                              </a14:hiddenFill>
                            </a:ext>
                          </a:extLst>
                        </pic:spPr>
                      </pic:pic>
                      <wps:wsp>
                        <wps:cNvPr id="37" name="Text Box 226"/>
                        <wps:cNvSpPr txBox="1">
                          <a:spLocks noChangeArrowheads="1"/>
                        </wps:cNvSpPr>
                        <wps:spPr bwMode="auto">
                          <a:xfrm>
                            <a:off x="2288" y="8182"/>
                            <a:ext cx="3969" cy="1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1C19A7" w:rsidRDefault="00A00DD8" w:rsidP="0086132E">
                              <w:pPr>
                                <w:pStyle w:val="PHEbodytextTable"/>
                                <w:rPr>
                                  <w:i/>
                                </w:rPr>
                              </w:pPr>
                              <w:proofErr w:type="spellStart"/>
                              <w:r w:rsidRPr="001C19A7">
                                <w:rPr>
                                  <w:i/>
                                </w:rPr>
                                <w:t>Dermatobia</w:t>
                              </w:r>
                              <w:proofErr w:type="spellEnd"/>
                              <w:r w:rsidRPr="001C19A7">
                                <w:rPr>
                                  <w:i/>
                                </w:rPr>
                                <w:t xml:space="preserve"> </w:t>
                              </w:r>
                              <w:proofErr w:type="spellStart"/>
                              <w:r w:rsidRPr="001C19A7">
                                <w:rPr>
                                  <w:i/>
                                </w:rPr>
                                <w:t>hominis</w:t>
                              </w:r>
                              <w:proofErr w:type="spellEnd"/>
                            </w:p>
                            <w:p w:rsidR="00A00DD8" w:rsidRDefault="00A00DD8" w:rsidP="0086132E">
                              <w:pPr>
                                <w:pStyle w:val="PHEbodytextTable"/>
                              </w:pPr>
                              <w:r>
                                <w:t>Photograph of second instar larva.</w:t>
                              </w:r>
                            </w:p>
                            <w:p w:rsidR="00A00DD8" w:rsidRPr="0016073F" w:rsidRDefault="00A00DD8" w:rsidP="0086132E">
                              <w:pPr>
                                <w:pStyle w:val="PHEbodytextTable"/>
                                <w:rPr>
                                  <w:sz w:val="16"/>
                                  <w:szCs w:val="16"/>
                                </w:rPr>
                              </w:pPr>
                              <w:r w:rsidRPr="0016073F">
                                <w:rPr>
                                  <w:rFonts w:cs="Arial"/>
                                  <w:sz w:val="16"/>
                                  <w:szCs w:val="16"/>
                                </w:rPr>
                                <w:t>©</w:t>
                              </w:r>
                              <w:r w:rsidRPr="0016073F">
                                <w:rPr>
                                  <w:sz w:val="16"/>
                                  <w:szCs w:val="16"/>
                                </w:rPr>
                                <w:t xml:space="preserve"> LSHTM</w:t>
                              </w:r>
                            </w:p>
                          </w:txbxContent>
                        </wps:txbx>
                        <wps:bodyPr rot="0" vert="horz" wrap="square" lIns="91440" tIns="45720" rIns="91440" bIns="45720" anchor="t" anchorCtr="0" upright="1">
                          <a:noAutofit/>
                        </wps:bodyPr>
                      </wps:wsp>
                    </wpg:wgp>
                  </a:graphicData>
                </a:graphic>
              </wp:inline>
            </w:drawing>
          </mc:Choice>
          <mc:Fallback>
            <w:pict>
              <v:group id="Group 222" o:spid="_x0000_s1192" style="width:420.55pt;height:174.75pt;mso-position-horizontal-relative:char;mso-position-vertical-relative:line" coordorigin="2110,5783" coordsize="8411,37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">
                <v:shape id="Picture 223" o:spid="_x0000_s1193" type="#_x0000_t75" alt="derma2" style="position:absolute;left:7207;top:5783;width:3314;height:13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wAy3HAAAA2wAAAA8AAABkcnMvZG93bnJldi54bWxEj0FrwkAUhO+F/oflFbyIbmqtaOoqRWnx&#10;INKqB3N7ZF+TtNm3YXeN8d93hUKPw8x8w8yXnalFS85XlhU8DhMQxLnVFRcKjoe3wRSED8gaa8uk&#10;4Eoelov7uzmm2l74k9p9KESEsE9RQRlCk0rp85IM+qFtiKP3ZZ3BEKUrpHZ4iXBTy1GSTKTBiuNC&#10;iQ2tSsp/9mejoJhk2/7383v7cRzPdtlufVpn7qRU76F7fQERqAv/4b/2Rit4GsPtS/wBcvE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2wAy3HAAAA2wAAAA8AAAAAAAAAAAAA&#10;AAAAnwIAAGRycy9kb3ducmV2LnhtbFBLBQYAAAAABAAEAPcAAACTAwAAAAA=&#10;">
                  <v:imagedata r:id="rId151" o:title="derma2"/>
                </v:shape>
                <v:shape id="Text Box 224" o:spid="_x0000_s1194" type="#_x0000_t202" style="position:absolute;left:6968;top:8001;width:3330;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YLsMA&#10;AADbAAAADwAAAGRycy9kb3ducmV2LnhtbESPzWrCQBSF90LfYbgFdzqxEimpoxShIJJFjS66vGRu&#10;M2kyd2JmNOnbdwqCy8P5+Tjr7WhbcaPe144VLOYJCOLS6ZorBefTx+wVhA/IGlvHpOCXPGw3T5M1&#10;ZtoNfKRbESoRR9hnqMCE0GVS+tKQRT93HXH0vl1vMUTZV1L3OMRx28qXJFlJizVHgsGOdobKprja&#10;CMl9eT26y88ib+SXaVaYfpqDUtPn8f0NRKAxPML39l4rWKbw/yX+AL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oYLsMAAADbAAAADwAAAAAAAAAAAAAAAACYAgAAZHJzL2Rv&#10;d25yZXYueG1sUEsFBgAAAAAEAAQA9QAAAIgDAAAAAA==&#10;" stroked="f">
                  <v:textbox style="mso-fit-shape-to-text:t">
                    <w:txbxContent>
                      <w:p w:rsidR="00A00DD8" w:rsidRPr="001C19A7" w:rsidRDefault="00A00DD8" w:rsidP="0086132E">
                        <w:pPr>
                          <w:pStyle w:val="PHEbodytextTable"/>
                          <w:rPr>
                            <w:i/>
                          </w:rPr>
                        </w:pPr>
                        <w:proofErr w:type="spellStart"/>
                        <w:r w:rsidRPr="001C19A7">
                          <w:rPr>
                            <w:i/>
                          </w:rPr>
                          <w:t>Dermatobia</w:t>
                        </w:r>
                        <w:proofErr w:type="spellEnd"/>
                        <w:r w:rsidRPr="001C19A7">
                          <w:rPr>
                            <w:i/>
                          </w:rPr>
                          <w:t xml:space="preserve"> </w:t>
                        </w:r>
                        <w:proofErr w:type="spellStart"/>
                        <w:r w:rsidRPr="001C19A7">
                          <w:rPr>
                            <w:i/>
                          </w:rPr>
                          <w:t>hominis</w:t>
                        </w:r>
                        <w:proofErr w:type="spellEnd"/>
                        <w:r w:rsidRPr="001C19A7">
                          <w:rPr>
                            <w:i/>
                          </w:rPr>
                          <w:t xml:space="preserve"> </w:t>
                        </w:r>
                      </w:p>
                      <w:p w:rsidR="00A00DD8" w:rsidRDefault="00A00DD8" w:rsidP="0086132E">
                        <w:pPr>
                          <w:pStyle w:val="PHEbodytextTable"/>
                        </w:pPr>
                        <w:proofErr w:type="gramStart"/>
                        <w:r>
                          <w:t>Diagram of second instar larva.</w:t>
                        </w:r>
                        <w:proofErr w:type="gramEnd"/>
                      </w:p>
                      <w:p w:rsidR="00A00DD8" w:rsidRDefault="00A00DD8" w:rsidP="0086132E">
                        <w:pPr>
                          <w:pStyle w:val="PHEbodytextTable"/>
                        </w:pPr>
                        <w:r>
                          <w:rPr>
                            <w:sz w:val="16"/>
                            <w:szCs w:val="16"/>
                          </w:rPr>
                          <w:t xml:space="preserve">(Illustration by C. </w:t>
                        </w:r>
                        <w:proofErr w:type="spellStart"/>
                        <w:r>
                          <w:rPr>
                            <w:sz w:val="16"/>
                            <w:szCs w:val="16"/>
                          </w:rPr>
                          <w:t>Whitehorn</w:t>
                        </w:r>
                        <w:proofErr w:type="spellEnd"/>
                        <w:r>
                          <w:rPr>
                            <w:sz w:val="16"/>
                            <w:szCs w:val="16"/>
                          </w:rPr>
                          <w:t>)</w:t>
                        </w:r>
                      </w:p>
                    </w:txbxContent>
                  </v:textbox>
                </v:shape>
                <v:shape id="Picture 225" o:spid="_x0000_s1195" type="#_x0000_t75" alt="Dermatobia" style="position:absolute;left:2110;top:5855;width:4035;height:2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qBfrFAAAA2wAAAA8AAABkcnMvZG93bnJldi54bWxEj1FLwzAUhd8F/0O4wl7GljihSLdsiChT&#10;EYbbYK+X5rbpbG5KE9vu3xth4OPhnPMdzmozukb01IXas4b7uQJBXHhTc6XheHidPYIIEdlg45k0&#10;XCjAZn17s8Lc+IG/qN/HSiQIhxw12BjbXMpQWHIY5r4lTl7pO4cxya6SpsMhwV0jF0pl0mHNacFi&#10;S8+Wiu/9j9OwLS/lach25+L9ZerVZz9uP5TVenI3Pi1BRBrjf/jafjMaHjL4+5J+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KgX6xQAAANsAAAAPAAAAAAAAAAAAAAAA&#10;AJ8CAABkcnMvZG93bnJldi54bWxQSwUGAAAAAAQABAD3AAAAkQMAAAAA&#10;">
                  <v:imagedata r:id="rId152" o:title="Dermatobia"/>
                </v:shape>
                <v:shape id="Text Box 226" o:spid="_x0000_s1196" type="#_x0000_t202" style="position:absolute;left:2288;top:8182;width:3969;height:1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acQA&#10;AADbAAAADwAAAGRycy9kb3ducmV2LnhtbESP3WrCQBSE74W+w3IKvZG6sbZGo2tohZbcxvoAx+wx&#10;CWbPhuyan7fvFgq9HGbmG2afjqYRPXWutqxguYhAEBdW11wqOH9/Pm9AOI+ssbFMCiZykB4eZntM&#10;tB04p/7kSxEg7BJUUHnfJlK6oiKDbmFb4uBdbWfQB9mVUnc4BLhp5EsUraXBmsNChS0dKypup7tR&#10;cM2G+dt2uHz5c5y/rj+wji92UurpcXzfgfA0+v/wXzvTClYx/H4JP0Ae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9P2nEAAAA2wAAAA8AAAAAAAAAAAAAAAAAmAIAAGRycy9k&#10;b3ducmV2LnhtbFBLBQYAAAAABAAEAPUAAACJAwAAAAA=&#10;" stroked="f">
                  <v:textbox>
                    <w:txbxContent>
                      <w:p w:rsidR="00A00DD8" w:rsidRPr="001C19A7" w:rsidRDefault="00A00DD8" w:rsidP="0086132E">
                        <w:pPr>
                          <w:pStyle w:val="PHEbodytextTable"/>
                          <w:rPr>
                            <w:i/>
                          </w:rPr>
                        </w:pPr>
                        <w:proofErr w:type="spellStart"/>
                        <w:r w:rsidRPr="001C19A7">
                          <w:rPr>
                            <w:i/>
                          </w:rPr>
                          <w:t>Dermatobia</w:t>
                        </w:r>
                        <w:proofErr w:type="spellEnd"/>
                        <w:r w:rsidRPr="001C19A7">
                          <w:rPr>
                            <w:i/>
                          </w:rPr>
                          <w:t xml:space="preserve"> </w:t>
                        </w:r>
                        <w:proofErr w:type="spellStart"/>
                        <w:r w:rsidRPr="001C19A7">
                          <w:rPr>
                            <w:i/>
                          </w:rPr>
                          <w:t>hominis</w:t>
                        </w:r>
                        <w:proofErr w:type="spellEnd"/>
                      </w:p>
                      <w:p w:rsidR="00A00DD8" w:rsidRDefault="00A00DD8" w:rsidP="0086132E">
                        <w:pPr>
                          <w:pStyle w:val="PHEbodytextTable"/>
                        </w:pPr>
                        <w:r>
                          <w:t>Photograph of second instar larva.</w:t>
                        </w:r>
                      </w:p>
                      <w:p w:rsidR="00A00DD8" w:rsidRPr="0016073F" w:rsidRDefault="00A00DD8" w:rsidP="0086132E">
                        <w:pPr>
                          <w:pStyle w:val="PHEbodytextTable"/>
                          <w:rPr>
                            <w:sz w:val="16"/>
                            <w:szCs w:val="16"/>
                          </w:rPr>
                        </w:pPr>
                        <w:r w:rsidRPr="0016073F">
                          <w:rPr>
                            <w:rFonts w:cs="Arial"/>
                            <w:sz w:val="16"/>
                            <w:szCs w:val="16"/>
                          </w:rPr>
                          <w:t>©</w:t>
                        </w:r>
                        <w:r w:rsidRPr="0016073F">
                          <w:rPr>
                            <w:sz w:val="16"/>
                            <w:szCs w:val="16"/>
                          </w:rPr>
                          <w:t xml:space="preserve"> LSHTM</w:t>
                        </w:r>
                      </w:p>
                    </w:txbxContent>
                  </v:textbox>
                </v:shape>
                <w10:anchorlock/>
              </v:group>
            </w:pict>
          </mc:Fallback>
        </mc:AlternateContent>
      </w:r>
    </w:p>
    <w:p w:rsidR="0086132E" w:rsidRPr="009E105B" w:rsidRDefault="0086132E" w:rsidP="0086132E">
      <w:pPr>
        <w:rPr>
          <w:sz w:val="22"/>
          <w:szCs w:val="22"/>
        </w:rPr>
      </w:pPr>
      <w:r w:rsidRPr="009E105B">
        <w:rPr>
          <w:noProof/>
          <w:sz w:val="22"/>
          <w:szCs w:val="22"/>
        </w:rPr>
        <w:lastRenderedPageBreak/>
        <mc:AlternateContent>
          <mc:Choice Requires="wpg">
            <w:drawing>
              <wp:inline distT="0" distB="0" distL="0" distR="0" wp14:anchorId="633D2A48" wp14:editId="3C8BF3B5">
                <wp:extent cx="5623560" cy="2457020"/>
                <wp:effectExtent l="0" t="0" r="0" b="635"/>
                <wp:docPr id="228"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3560" cy="2457020"/>
                          <a:chOff x="1987" y="9081"/>
                          <a:chExt cx="8856" cy="3872"/>
                        </a:xfrm>
                      </wpg:grpSpPr>
                      <pic:pic xmlns:pic="http://schemas.openxmlformats.org/drawingml/2006/picture">
                        <pic:nvPicPr>
                          <pic:cNvPr id="229" name="Picture 198" descr="derma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1987" y="9953"/>
                            <a:ext cx="3134" cy="179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0" name="Picture 199" descr="spiracle_derm"/>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6516" y="9081"/>
                            <a:ext cx="2925" cy="2505"/>
                          </a:xfrm>
                          <a:prstGeom prst="rect">
                            <a:avLst/>
                          </a:prstGeom>
                          <a:noFill/>
                          <a:extLst>
                            <a:ext uri="{909E8E84-426E-40DD-AFC4-6F175D3DCCD1}">
                              <a14:hiddenFill xmlns:a14="http://schemas.microsoft.com/office/drawing/2010/main">
                                <a:solidFill>
                                  <a:srgbClr val="FFFFFF"/>
                                </a:solidFill>
                              </a14:hiddenFill>
                            </a:ext>
                          </a:extLst>
                        </pic:spPr>
                      </pic:pic>
                      <wps:wsp>
                        <wps:cNvPr id="231" name="Text Box 200"/>
                        <wps:cNvSpPr txBox="1">
                          <a:spLocks noChangeArrowheads="1"/>
                        </wps:cNvSpPr>
                        <wps:spPr bwMode="auto">
                          <a:xfrm>
                            <a:off x="7101" y="11601"/>
                            <a:ext cx="3742" cy="12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A5709E" w:rsidRDefault="00A00DD8" w:rsidP="0086132E">
                              <w:pPr>
                                <w:pStyle w:val="PHEbodytextTable"/>
                                <w:rPr>
                                  <w:i/>
                                </w:rPr>
                              </w:pPr>
                              <w:proofErr w:type="spellStart"/>
                              <w:r w:rsidRPr="00A5709E">
                                <w:rPr>
                                  <w:i/>
                                </w:rPr>
                                <w:t>Dermatobia</w:t>
                              </w:r>
                              <w:proofErr w:type="spellEnd"/>
                              <w:r w:rsidRPr="00A5709E">
                                <w:rPr>
                                  <w:i/>
                                </w:rPr>
                                <w:t xml:space="preserve"> </w:t>
                              </w:r>
                              <w:proofErr w:type="spellStart"/>
                              <w:r w:rsidRPr="00A5709E">
                                <w:rPr>
                                  <w:i/>
                                </w:rPr>
                                <w:t>hominis</w:t>
                              </w:r>
                              <w:proofErr w:type="spellEnd"/>
                            </w:p>
                            <w:p w:rsidR="00A00DD8" w:rsidRPr="00A154E3" w:rsidRDefault="00A00DD8" w:rsidP="0086132E">
                              <w:pPr>
                                <w:pStyle w:val="PHEbodytextTable"/>
                              </w:pPr>
                              <w:proofErr w:type="gramStart"/>
                              <w:r w:rsidRPr="00A154E3">
                                <w:t>Posterior view of terminal segment to show spiracles.</w:t>
                              </w:r>
                              <w:proofErr w:type="gramEnd"/>
                            </w:p>
                            <w:p w:rsidR="00A00DD8" w:rsidRPr="00A5709E" w:rsidRDefault="00A00DD8" w:rsidP="0086132E">
                              <w:pPr>
                                <w:pStyle w:val="PHEbodytextTable"/>
                                <w:rPr>
                                  <w:sz w:val="16"/>
                                  <w:szCs w:val="16"/>
                                </w:rPr>
                              </w:pPr>
                              <w:r w:rsidRPr="00A5709E">
                                <w:rPr>
                                  <w:sz w:val="16"/>
                                  <w:szCs w:val="16"/>
                                </w:rPr>
                                <w:t xml:space="preserve">(Illustration by C. </w:t>
                              </w:r>
                              <w:proofErr w:type="spellStart"/>
                              <w:r w:rsidRPr="00A5709E">
                                <w:rPr>
                                  <w:sz w:val="16"/>
                                  <w:szCs w:val="16"/>
                                </w:rPr>
                                <w:t>Whitehorn</w:t>
                              </w:r>
                              <w:proofErr w:type="spellEnd"/>
                              <w:r w:rsidRPr="00A5709E">
                                <w:rPr>
                                  <w:sz w:val="16"/>
                                  <w:szCs w:val="16"/>
                                </w:rPr>
                                <w:t>)</w:t>
                              </w:r>
                            </w:p>
                            <w:p w:rsidR="00A00DD8" w:rsidRDefault="00A00DD8" w:rsidP="0086132E">
                              <w:pPr>
                                <w:pStyle w:val="HPABodytext"/>
                              </w:pPr>
                            </w:p>
                          </w:txbxContent>
                        </wps:txbx>
                        <wps:bodyPr rot="0" vert="horz" wrap="square" lIns="91440" tIns="45720" rIns="91440" bIns="45720" anchor="t" anchorCtr="0" upright="1">
                          <a:noAutofit/>
                        </wps:bodyPr>
                      </wps:wsp>
                      <wps:wsp>
                        <wps:cNvPr id="32" name="Text Box 201"/>
                        <wps:cNvSpPr txBox="1">
                          <a:spLocks noChangeArrowheads="1"/>
                        </wps:cNvSpPr>
                        <wps:spPr bwMode="auto">
                          <a:xfrm>
                            <a:off x="2150" y="11881"/>
                            <a:ext cx="3061" cy="10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A5709E" w:rsidRDefault="00A00DD8" w:rsidP="0086132E">
                              <w:pPr>
                                <w:pStyle w:val="PHEbodytextTable"/>
                                <w:rPr>
                                  <w:i/>
                                </w:rPr>
                              </w:pPr>
                              <w:proofErr w:type="spellStart"/>
                              <w:r w:rsidRPr="00A5709E">
                                <w:rPr>
                                  <w:i/>
                                </w:rPr>
                                <w:t>Dermatobia</w:t>
                              </w:r>
                              <w:proofErr w:type="spellEnd"/>
                              <w:r w:rsidRPr="00A5709E">
                                <w:rPr>
                                  <w:i/>
                                </w:rPr>
                                <w:t xml:space="preserve"> </w:t>
                              </w:r>
                              <w:proofErr w:type="spellStart"/>
                              <w:r w:rsidRPr="00A5709E">
                                <w:rPr>
                                  <w:i/>
                                </w:rPr>
                                <w:t>hominis</w:t>
                              </w:r>
                              <w:proofErr w:type="spellEnd"/>
                            </w:p>
                            <w:p w:rsidR="00A00DD8" w:rsidRDefault="00A00DD8" w:rsidP="0086132E">
                              <w:pPr>
                                <w:pStyle w:val="PHEbodytextTable"/>
                              </w:pPr>
                              <w:r>
                                <w:t>Diagram of third instar larva.</w:t>
                              </w:r>
                            </w:p>
                            <w:p w:rsidR="00A00DD8" w:rsidRPr="00A5709E" w:rsidRDefault="00A00DD8" w:rsidP="0086132E">
                              <w:pPr>
                                <w:pStyle w:val="PHEbodytextTable"/>
                                <w:rPr>
                                  <w:sz w:val="16"/>
                                  <w:szCs w:val="16"/>
                                </w:rPr>
                              </w:pPr>
                              <w:r w:rsidRPr="00A5709E">
                                <w:rPr>
                                  <w:sz w:val="16"/>
                                  <w:szCs w:val="16"/>
                                </w:rPr>
                                <w:t xml:space="preserve">(Illustration by C. </w:t>
                              </w:r>
                              <w:proofErr w:type="spellStart"/>
                              <w:r w:rsidRPr="00A5709E">
                                <w:rPr>
                                  <w:sz w:val="16"/>
                                  <w:szCs w:val="16"/>
                                </w:rPr>
                                <w:t>Whitehorn</w:t>
                              </w:r>
                              <w:proofErr w:type="spellEnd"/>
                              <w:r w:rsidRPr="00A5709E">
                                <w:rPr>
                                  <w:sz w:val="16"/>
                                  <w:szCs w:val="16"/>
                                </w:rPr>
                                <w:t>)</w:t>
                              </w:r>
                            </w:p>
                          </w:txbxContent>
                        </wps:txbx>
                        <wps:bodyPr rot="0" vert="horz" wrap="square" lIns="91440" tIns="45720" rIns="91440" bIns="45720" anchor="t" anchorCtr="0" upright="1">
                          <a:noAutofit/>
                        </wps:bodyPr>
                      </wps:wsp>
                    </wpg:wgp>
                  </a:graphicData>
                </a:graphic>
              </wp:inline>
            </w:drawing>
          </mc:Choice>
          <mc:Fallback>
            <w:pict>
              <v:group id="Group 197" o:spid="_x0000_s1197" style="width:442.8pt;height:193.45pt;mso-position-horizontal-relative:char;mso-position-vertical-relative:line" coordorigin="1987,9081" coordsize="8856,38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CwAAAABS&#10;Z2h0bG9uZwAAAmA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">
                <v:shape id="Picture 198" o:spid="_x0000_s1198" type="#_x0000_t75" alt="derma3" style="position:absolute;left:1987;top:9953;width:3134;height:1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PhgvDAAAA3AAAAA8AAABkcnMvZG93bnJldi54bWxEj81qwzAQhO+BvIPYQG+JbB/S1I1iSksh&#10;xyTNIcfF2srG1sq15J++fRQo9DjMzDfMvphtK0bqfe1YQbpJQBCXTtdsFFy/Ptc7ED4ga2wdk4Jf&#10;8lAclos95tpNfKbxEoyIEPY5KqhC6HIpfVmRRb9xHXH0vl1vMUTZG6l7nCLctjJLkq20WHNcqLCj&#10;94rK5jJYBWE6Dc8/t9tg0sbsJH80tRuvSj2t5rdXEIHm8B/+ax+1gix7gceZeATk4Q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o+GC8MAAADcAAAADwAAAAAAAAAAAAAAAACf&#10;AgAAZHJzL2Rvd25yZXYueG1sUEsFBgAAAAAEAAQA9wAAAI8DAAAAAA==&#10;">
                  <v:imagedata r:id="rId155" o:title="derma3"/>
                </v:shape>
                <v:shape id="Picture 199" o:spid="_x0000_s1199" type="#_x0000_t75" alt="spiracle_derm" style="position:absolute;left:6516;top:9081;width:2925;height:2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Mm9e+AAAA3AAAAA8AAABkcnMvZG93bnJldi54bWxET8uqwjAQ3Qv+QxjBnaY+EKlG0YrgxoXa&#10;DxiasS1tJqWJbf17s7hwl4fz3h8HU4uOWldaVrCYRyCIM6tLzhWkr+tsC8J5ZI21ZVLwJQfHw3i0&#10;x1jbnh/UPX0uQgi7GBUU3jexlC4ryKCb24Y4cG/bGvQBtrnULfYh3NRyGUUbabDk0FBgQ0lBWfX8&#10;GAXdNylNZc5JWj3uaXTp79yttVLTyXDagfA0+H/xn/umFSxXYX44E46APPw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hMm9e+AAAA3AAAAA8AAAAAAAAAAAAAAAAAnwIAAGRy&#10;cy9kb3ducmV2LnhtbFBLBQYAAAAABAAEAPcAAACKAwAAAAA=&#10;">
                  <v:imagedata r:id="rId156" o:title="spiracle_derm"/>
                </v:shape>
                <v:shape id="Text Box 200" o:spid="_x0000_s1200" type="#_x0000_t202" style="position:absolute;left:7101;top:11601;width:3742;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lBS8IA&#10;AADcAAAADwAAAGRycy9kb3ducmV2LnhtbESP3YrCMBSE7xd8h3AEbxZN1fWvGkUFF2/9eYBjc2yL&#10;zUlpoq1vbwTBy2FmvmEWq8YU4kGVyy0r6PciEMSJ1TmnCs6nXXcKwnlkjYVlUvAkB6tl62eBsbY1&#10;H+hx9KkIEHYxKsi8L2MpXZKRQdezJXHwrrYy6IOsUqkrrAPcFHIQRWNpMOewkGFJ24yS2/FuFFz3&#10;9e9oVl/+/Xly+BtvMJ9c7FOpTrtZz0F4avw3/GnvtYLBsA/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mUFLwgAAANwAAAAPAAAAAAAAAAAAAAAAAJgCAABkcnMvZG93&#10;bnJldi54bWxQSwUGAAAAAAQABAD1AAAAhwMAAAAA&#10;" stroked="f">
                  <v:textbox>
                    <w:txbxContent>
                      <w:p w:rsidR="00A00DD8" w:rsidRPr="00A5709E" w:rsidRDefault="00A00DD8" w:rsidP="0086132E">
                        <w:pPr>
                          <w:pStyle w:val="PHEbodytextTable"/>
                          <w:rPr>
                            <w:i/>
                          </w:rPr>
                        </w:pPr>
                        <w:proofErr w:type="spellStart"/>
                        <w:r w:rsidRPr="00A5709E">
                          <w:rPr>
                            <w:i/>
                          </w:rPr>
                          <w:t>Dermatobia</w:t>
                        </w:r>
                        <w:proofErr w:type="spellEnd"/>
                        <w:r w:rsidRPr="00A5709E">
                          <w:rPr>
                            <w:i/>
                          </w:rPr>
                          <w:t xml:space="preserve"> </w:t>
                        </w:r>
                        <w:proofErr w:type="spellStart"/>
                        <w:r w:rsidRPr="00A5709E">
                          <w:rPr>
                            <w:i/>
                          </w:rPr>
                          <w:t>hominis</w:t>
                        </w:r>
                        <w:proofErr w:type="spellEnd"/>
                      </w:p>
                      <w:p w:rsidR="00A00DD8" w:rsidRPr="00A154E3" w:rsidRDefault="00A00DD8" w:rsidP="0086132E">
                        <w:pPr>
                          <w:pStyle w:val="PHEbodytextTable"/>
                        </w:pPr>
                        <w:proofErr w:type="gramStart"/>
                        <w:r w:rsidRPr="00A154E3">
                          <w:t>Posterior view of terminal segment to show spiracles.</w:t>
                        </w:r>
                        <w:proofErr w:type="gramEnd"/>
                      </w:p>
                      <w:p w:rsidR="00A00DD8" w:rsidRPr="00A5709E" w:rsidRDefault="00A00DD8" w:rsidP="0086132E">
                        <w:pPr>
                          <w:pStyle w:val="PHEbodytextTable"/>
                          <w:rPr>
                            <w:sz w:val="16"/>
                            <w:szCs w:val="16"/>
                          </w:rPr>
                        </w:pPr>
                        <w:r w:rsidRPr="00A5709E">
                          <w:rPr>
                            <w:sz w:val="16"/>
                            <w:szCs w:val="16"/>
                          </w:rPr>
                          <w:t xml:space="preserve">(Illustration by C. </w:t>
                        </w:r>
                        <w:proofErr w:type="spellStart"/>
                        <w:r w:rsidRPr="00A5709E">
                          <w:rPr>
                            <w:sz w:val="16"/>
                            <w:szCs w:val="16"/>
                          </w:rPr>
                          <w:t>Whitehorn</w:t>
                        </w:r>
                        <w:proofErr w:type="spellEnd"/>
                        <w:r w:rsidRPr="00A5709E">
                          <w:rPr>
                            <w:sz w:val="16"/>
                            <w:szCs w:val="16"/>
                          </w:rPr>
                          <w:t>)</w:t>
                        </w:r>
                      </w:p>
                      <w:p w:rsidR="00A00DD8" w:rsidRDefault="00A00DD8" w:rsidP="0086132E">
                        <w:pPr>
                          <w:pStyle w:val="HPABodytext"/>
                        </w:pPr>
                      </w:p>
                    </w:txbxContent>
                  </v:textbox>
                </v:shape>
                <v:shape id="Text Box 201" o:spid="_x0000_s1201" type="#_x0000_t202" style="position:absolute;left:2150;top:11881;width:3061;height:10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qc8cMA&#10;AADbAAAADwAAAGRycy9kb3ducmV2LnhtbESP3YrCMBSE74V9h3AWvJE1Xf+62zWKCoq3/jzAaXNs&#10;yzYnpYm2vr0RBC+HmfmGmS87U4kbNa60rOB7GIEgzqwuOVdwPm2/fkA4j6yxskwK7uRgufjozTHR&#10;tuUD3Y4+FwHCLkEFhfd1IqXLCjLohrYmDt7FNgZ9kE0udYNtgJtKjqJoJg2WHBYKrGlTUPZ/vBoF&#10;l307mP626c6f48NktsYyTu1dqf5nt/oD4anz7/CrvdcKxiN4fg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qc8cMAAADbAAAADwAAAAAAAAAAAAAAAACYAgAAZHJzL2Rv&#10;d25yZXYueG1sUEsFBgAAAAAEAAQA9QAAAIgDAAAAAA==&#10;" stroked="f">
                  <v:textbox>
                    <w:txbxContent>
                      <w:p w:rsidR="00A00DD8" w:rsidRPr="00A5709E" w:rsidRDefault="00A00DD8" w:rsidP="0086132E">
                        <w:pPr>
                          <w:pStyle w:val="PHEbodytextTable"/>
                          <w:rPr>
                            <w:i/>
                          </w:rPr>
                        </w:pPr>
                        <w:proofErr w:type="spellStart"/>
                        <w:r w:rsidRPr="00A5709E">
                          <w:rPr>
                            <w:i/>
                          </w:rPr>
                          <w:t>Dermatobia</w:t>
                        </w:r>
                        <w:proofErr w:type="spellEnd"/>
                        <w:r w:rsidRPr="00A5709E">
                          <w:rPr>
                            <w:i/>
                          </w:rPr>
                          <w:t xml:space="preserve"> </w:t>
                        </w:r>
                        <w:proofErr w:type="spellStart"/>
                        <w:r w:rsidRPr="00A5709E">
                          <w:rPr>
                            <w:i/>
                          </w:rPr>
                          <w:t>hominis</w:t>
                        </w:r>
                        <w:proofErr w:type="spellEnd"/>
                      </w:p>
                      <w:p w:rsidR="00A00DD8" w:rsidRDefault="00A00DD8" w:rsidP="0086132E">
                        <w:pPr>
                          <w:pStyle w:val="PHEbodytextTable"/>
                        </w:pPr>
                        <w:r>
                          <w:t>Diagram of third instar larva.</w:t>
                        </w:r>
                      </w:p>
                      <w:p w:rsidR="00A00DD8" w:rsidRPr="00A5709E" w:rsidRDefault="00A00DD8" w:rsidP="0086132E">
                        <w:pPr>
                          <w:pStyle w:val="PHEbodytextTable"/>
                          <w:rPr>
                            <w:sz w:val="16"/>
                            <w:szCs w:val="16"/>
                          </w:rPr>
                        </w:pPr>
                        <w:r w:rsidRPr="00A5709E">
                          <w:rPr>
                            <w:sz w:val="16"/>
                            <w:szCs w:val="16"/>
                          </w:rPr>
                          <w:t xml:space="preserve">(Illustration by C. </w:t>
                        </w:r>
                        <w:proofErr w:type="spellStart"/>
                        <w:r w:rsidRPr="00A5709E">
                          <w:rPr>
                            <w:sz w:val="16"/>
                            <w:szCs w:val="16"/>
                          </w:rPr>
                          <w:t>Whitehorn</w:t>
                        </w:r>
                        <w:proofErr w:type="spellEnd"/>
                        <w:r w:rsidRPr="00A5709E">
                          <w:rPr>
                            <w:sz w:val="16"/>
                            <w:szCs w:val="16"/>
                          </w:rPr>
                          <w:t>)</w:t>
                        </w:r>
                      </w:p>
                    </w:txbxContent>
                  </v:textbox>
                </v:shape>
                <w10:anchorlock/>
              </v:group>
            </w:pict>
          </mc:Fallback>
        </mc:AlternateContent>
      </w:r>
    </w:p>
    <w:p w:rsidR="0086132E" w:rsidRPr="009E105B" w:rsidRDefault="0086132E" w:rsidP="00036D28">
      <w:pPr>
        <w:pStyle w:val="PHEreportHeading2BlueHighlight"/>
      </w:pPr>
      <w:bookmarkStart w:id="49" w:name="_Toc278367477"/>
      <w:r w:rsidRPr="009E105B">
        <w:rPr>
          <w:i/>
        </w:rPr>
        <w:t xml:space="preserve">Oestrus </w:t>
      </w:r>
      <w:proofErr w:type="spellStart"/>
      <w:r w:rsidRPr="009E105B">
        <w:rPr>
          <w:i/>
        </w:rPr>
        <w:t>ovis</w:t>
      </w:r>
      <w:proofErr w:type="spellEnd"/>
      <w:r w:rsidRPr="009E105B">
        <w:t xml:space="preserve"> – the </w:t>
      </w:r>
      <w:r w:rsidR="001F66B6" w:rsidRPr="009E105B">
        <w:t>sheep nasal bot-fly</w:t>
      </w:r>
      <w:bookmarkEnd w:id="49"/>
    </w:p>
    <w:p w:rsidR="0086132E" w:rsidRPr="009E105B" w:rsidRDefault="0086132E" w:rsidP="0086132E">
      <w:pPr>
        <w:pStyle w:val="PHEBodytext"/>
        <w:rPr>
          <w:sz w:val="22"/>
        </w:rPr>
      </w:pPr>
      <w:r w:rsidRPr="009E105B">
        <w:t xml:space="preserve">The sheep nasal bot-fly is worldwide in distribution and particularly common where sheep and goats are reared. The female fly deposits live first instar larvae directly on the host with the nasal passages being the primary </w:t>
      </w:r>
      <w:proofErr w:type="spellStart"/>
      <w:r w:rsidRPr="009E105B">
        <w:t>larviposition</w:t>
      </w:r>
      <w:proofErr w:type="spellEnd"/>
      <w:r w:rsidRPr="009E105B">
        <w:t xml:space="preserve"> site followed by the eyes, mouth and ears. People, especially those working with livestock, may occasionally be attacked. The most common history is a patient who reports being struck in the eye by a small object and who goes on to develop a painful inflammation of the eye in the following few hours. An acute catarrhal conjunctivitis may be diagnosed. In man </w:t>
      </w:r>
      <w:r w:rsidRPr="009E105B">
        <w:rPr>
          <w:i/>
        </w:rPr>
        <w:t xml:space="preserve">Oestrus </w:t>
      </w:r>
      <w:r w:rsidRPr="009E105B">
        <w:t>is generally non-invasive and the first instar larva is unable to develop further, however it may remain viable for ten days causing discomfort to the patient throughout that period. Larvae need to be removed from the conjunctival sac by an ophthalmologist</w:t>
      </w:r>
      <w:r w:rsidRPr="009E105B">
        <w:rPr>
          <w:sz w:val="22"/>
        </w:rPr>
        <w:t>.</w:t>
      </w:r>
    </w:p>
    <w:p w:rsidR="0086132E" w:rsidRPr="009E105B" w:rsidRDefault="0086132E" w:rsidP="0086132E">
      <w:pPr>
        <w:pStyle w:val="PHEreportsub"/>
        <w:rPr>
          <w:rFonts w:ascii="Arial Bold" w:hAnsi="Arial Bold"/>
        </w:rPr>
      </w:pPr>
      <w:r w:rsidRPr="009E105B">
        <w:t>Description</w:t>
      </w:r>
    </w:p>
    <w:p w:rsidR="0086132E" w:rsidRPr="009E105B" w:rsidRDefault="0086132E" w:rsidP="0086132E">
      <w:pPr>
        <w:pStyle w:val="PHEBodytext"/>
        <w:rPr>
          <w:sz w:val="22"/>
        </w:rPr>
      </w:pPr>
      <w:r w:rsidRPr="009E105B">
        <w:t>The first instar larvae are very small (1.0mm long), elongate, oval and transparent but the large mouth hooks are particularly distinct and are the diagnostic feature</w:t>
      </w:r>
      <w:r w:rsidRPr="009E105B">
        <w:rPr>
          <w:sz w:val="22"/>
        </w:rPr>
        <w:t>.</w:t>
      </w:r>
    </w:p>
    <w:p w:rsidR="0086132E" w:rsidRPr="009E105B" w:rsidRDefault="0086132E" w:rsidP="0086132E">
      <w:pPr>
        <w:rPr>
          <w:sz w:val="22"/>
          <w:szCs w:val="22"/>
        </w:rPr>
      </w:pPr>
      <w:r w:rsidRPr="009E105B">
        <w:rPr>
          <w:noProof/>
        </w:rPr>
        <mc:AlternateContent>
          <mc:Choice Requires="wpg">
            <w:drawing>
              <wp:anchor distT="0" distB="0" distL="114300" distR="114300" simplePos="0" relativeHeight="251741696" behindDoc="0" locked="0" layoutInCell="1" allowOverlap="1" wp14:anchorId="601141A4" wp14:editId="11101715">
                <wp:simplePos x="0" y="0"/>
                <wp:positionH relativeFrom="column">
                  <wp:posOffset>523875</wp:posOffset>
                </wp:positionH>
                <wp:positionV relativeFrom="paragraph">
                  <wp:posOffset>151765</wp:posOffset>
                </wp:positionV>
                <wp:extent cx="5099050" cy="2731279"/>
                <wp:effectExtent l="19050" t="19050" r="6350" b="0"/>
                <wp:wrapNone/>
                <wp:docPr id="31"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9050" cy="2731279"/>
                          <a:chOff x="2241" y="2600"/>
                          <a:chExt cx="8030" cy="4395"/>
                        </a:xfrm>
                      </wpg:grpSpPr>
                      <pic:pic xmlns:pic="http://schemas.openxmlformats.org/drawingml/2006/picture">
                        <pic:nvPicPr>
                          <pic:cNvPr id="224" name="Picture 203" descr="oestrhea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7490" y="2787"/>
                            <a:ext cx="2331" cy="23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 name="Picture 204" descr="oestrubo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241" y="2600"/>
                            <a:ext cx="3600" cy="29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226" name="Text Box 205"/>
                        <wps:cNvSpPr txBox="1">
                          <a:spLocks noChangeArrowheads="1"/>
                        </wps:cNvSpPr>
                        <wps:spPr bwMode="auto">
                          <a:xfrm>
                            <a:off x="2524" y="5593"/>
                            <a:ext cx="3150" cy="12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DE13BC" w:rsidRDefault="00A00DD8" w:rsidP="0086132E">
                              <w:pPr>
                                <w:pStyle w:val="PHEbodytextTable"/>
                                <w:rPr>
                                  <w:i/>
                                </w:rPr>
                              </w:pPr>
                              <w:r w:rsidRPr="00DE13BC">
                                <w:rPr>
                                  <w:i/>
                                </w:rPr>
                                <w:t xml:space="preserve">Oestrus </w:t>
                              </w:r>
                              <w:proofErr w:type="spellStart"/>
                              <w:r w:rsidRPr="00DE13BC">
                                <w:rPr>
                                  <w:i/>
                                </w:rPr>
                                <w:t>ovis</w:t>
                              </w:r>
                              <w:proofErr w:type="spellEnd"/>
                            </w:p>
                            <w:p w:rsidR="00A00DD8" w:rsidRDefault="00A00DD8" w:rsidP="0086132E">
                              <w:pPr>
                                <w:pStyle w:val="PHEbodytextTable"/>
                              </w:pPr>
                              <w:r>
                                <w:t>Photograph of first instar larva.</w:t>
                              </w:r>
                            </w:p>
                            <w:p w:rsidR="00A00DD8" w:rsidRPr="0016073F" w:rsidRDefault="00A00DD8" w:rsidP="0086132E">
                              <w:pPr>
                                <w:pStyle w:val="PHEbodytextTable"/>
                                <w:rPr>
                                  <w:sz w:val="16"/>
                                  <w:szCs w:val="16"/>
                                </w:rPr>
                              </w:pPr>
                              <w:r w:rsidRPr="0016073F">
                                <w:rPr>
                                  <w:rFonts w:cs="Arial"/>
                                  <w:sz w:val="16"/>
                                  <w:szCs w:val="16"/>
                                </w:rPr>
                                <w:t>©</w:t>
                              </w:r>
                              <w:r w:rsidRPr="0016073F">
                                <w:rPr>
                                  <w:sz w:val="16"/>
                                  <w:szCs w:val="16"/>
                                </w:rPr>
                                <w:t xml:space="preserve"> LSHTM</w:t>
                              </w:r>
                            </w:p>
                          </w:txbxContent>
                        </wps:txbx>
                        <wps:bodyPr rot="0" vert="horz" wrap="square" lIns="91440" tIns="45720" rIns="91440" bIns="45720" anchor="t" anchorCtr="0" upright="1">
                          <a:noAutofit/>
                        </wps:bodyPr>
                      </wps:wsp>
                      <wps:wsp>
                        <wps:cNvPr id="227" name="Text Box 206"/>
                        <wps:cNvSpPr txBox="1">
                          <a:spLocks noChangeArrowheads="1"/>
                        </wps:cNvSpPr>
                        <wps:spPr bwMode="auto">
                          <a:xfrm>
                            <a:off x="7170" y="5526"/>
                            <a:ext cx="3101" cy="14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DE13BC" w:rsidRDefault="00A00DD8" w:rsidP="0086132E">
                              <w:pPr>
                                <w:pStyle w:val="PHEbodytextTable"/>
                                <w:rPr>
                                  <w:i/>
                                </w:rPr>
                              </w:pPr>
                              <w:r w:rsidRPr="00DE13BC">
                                <w:rPr>
                                  <w:i/>
                                </w:rPr>
                                <w:t xml:space="preserve">Oestrus </w:t>
                              </w:r>
                              <w:proofErr w:type="spellStart"/>
                              <w:r w:rsidRPr="00DE13BC">
                                <w:rPr>
                                  <w:i/>
                                </w:rPr>
                                <w:t>ovis</w:t>
                              </w:r>
                              <w:proofErr w:type="spellEnd"/>
                              <w:r w:rsidRPr="00DE13BC">
                                <w:rPr>
                                  <w:i/>
                                </w:rPr>
                                <w:t xml:space="preserve"> </w:t>
                              </w:r>
                            </w:p>
                            <w:p w:rsidR="00A00DD8" w:rsidRDefault="00A00DD8" w:rsidP="0086132E">
                              <w:pPr>
                                <w:pStyle w:val="PHEbodytextTable"/>
                              </w:pPr>
                              <w:proofErr w:type="gramStart"/>
                              <w:r>
                                <w:t xml:space="preserve">Diagram of </w:t>
                              </w:r>
                              <w:proofErr w:type="spellStart"/>
                              <w:r>
                                <w:t>cephalopharyngeal</w:t>
                              </w:r>
                              <w:proofErr w:type="spellEnd"/>
                              <w:r>
                                <w:t xml:space="preserve"> skeleton of first instar larva.</w:t>
                              </w:r>
                              <w:proofErr w:type="gramEnd"/>
                            </w:p>
                            <w:p w:rsidR="00A00DD8" w:rsidRPr="000E7C2E" w:rsidRDefault="00A00DD8" w:rsidP="0086132E">
                              <w:pPr>
                                <w:pStyle w:val="PHEbodytextTable"/>
                                <w:rPr>
                                  <w:sz w:val="16"/>
                                  <w:szCs w:val="16"/>
                                </w:rPr>
                              </w:pPr>
                              <w:r w:rsidRPr="00E94C3E">
                                <w:rPr>
                                  <w:sz w:val="16"/>
                                  <w:szCs w:val="16"/>
                                </w:rPr>
                                <w:t xml:space="preserve">(Illustration by C. </w:t>
                              </w:r>
                              <w:proofErr w:type="spellStart"/>
                              <w:r w:rsidRPr="00E94C3E">
                                <w:rPr>
                                  <w:sz w:val="16"/>
                                  <w:szCs w:val="16"/>
                                </w:rPr>
                                <w:t>Whitehorn</w:t>
                              </w:r>
                              <w:proofErr w:type="spellEnd"/>
                              <w:r w:rsidRPr="00E94C3E">
                                <w:rPr>
                                  <w:sz w:val="16"/>
                                  <w:szCs w:val="16"/>
                                </w:rPr>
                                <w: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202" o:spid="_x0000_s1202" style="position:absolute;left:0;text-align:left;margin-left:41.25pt;margin-top:11.95pt;width:401.5pt;height:215.05pt;z-index:251741696;mso-position-horizontal-relative:text;mso-position-vertical-relative:text" coordorigin="2241,2600" coordsize="8030,43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&#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">
                <v:shape id="Picture 203" o:spid="_x0000_s1203" type="#_x0000_t75" alt="oestrhead" style="position:absolute;left:7490;top:2787;width:2331;height:2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dEbbBAAAA3AAAAA8AAABkcnMvZG93bnJldi54bWxEj0GLwjAUhO+C/yE8YS9iU6uIVKOIsOC1&#10;Wnavj+bZFpuX0kSt/nojCB6HmfmGWW9704gbda62rGAaxSCIC6trLhXkp9/JEoTzyBoby6TgQQ62&#10;m+Fgjam2d87odvSlCBB2KSqovG9TKV1RkUEX2ZY4eGfbGfRBdqXUHd4D3DQyieOFNFhzWKiwpX1F&#10;xeV4NQqe++w/OzxO+Rhnf7Mr5jjtL6jUz6jfrUB46v03/GkftIIkmcP7TDgCcvM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QdEbbBAAAA3AAAAA8AAAAAAAAAAAAAAAAAnwIA&#10;AGRycy9kb3ducmV2LnhtbFBLBQYAAAAABAAEAPcAAACNAwAAAAA=&#10;">
                  <v:imagedata r:id="rId159" o:title="oestrhead"/>
                </v:shape>
                <v:shape id="Picture 204" o:spid="_x0000_s1204" type="#_x0000_t75" alt="oestrubod" style="position:absolute;left:2241;top:2600;width:3600;height:2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LPWjDAAAA3AAAAA8AAABkcnMvZG93bnJldi54bWxEj0+LwjAUxO/CfofwhL3ImlpQlq5RZHHF&#10;iwf/3R/NM63bvJQm1uqnN4LgcZiZ3zDTeWcr0VLjS8cKRsMEBHHudMlGwWH/9/UNwgdkjZVjUnAj&#10;D/PZR2+KmXZX3lK7C0ZECPsMFRQh1JmUPi/Ioh+6mjh6J9dYDFE2RuoGrxFuK5kmyURaLDkuFFjT&#10;b0H5/+5iFRz1/ezXvEqXm0G3Oo5MezbtSanPfrf4ARGoC+/wq73WCtJ0DM8z8Qj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s9aMMAAADcAAAADwAAAAAAAAAAAAAAAACf&#10;AgAAZHJzL2Rvd25yZXYueG1sUEsFBgAAAAAEAAQA9wAAAI8DAAAAAA==&#10;" stroked="t">
                  <v:imagedata r:id="rId160" o:title="oestrubod"/>
                </v:shape>
                <v:shape id="Text Box 205" o:spid="_x0000_s1205" type="#_x0000_t202" style="position:absolute;left:2524;top:5593;width:3150;height:1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lP4sQA&#10;AADcAAAADwAAAGRycy9kb3ducmV2LnhtbESP3WrCQBSE7wt9h+UUvCl109BGja6hFZTcan2AY/aY&#10;BLNnQ3abn7d3C0Ivh5n5htlko2lET52rLSt4n0cgiAuray4VnH/2b0sQziNrbCyTgokcZNvnpw2m&#10;2g58pP7kSxEg7FJUUHnfplK6oiKDbm5b4uBdbWfQB9mVUnc4BLhpZBxFiTRYc1iosKVdRcXt9GsU&#10;XPPh9XM1XA7+vDh+JN9YLy52Umr2Mn6tQXga/X/40c61gjhO4O9MO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T+LEAAAA3AAAAA8AAAAAAAAAAAAAAAAAmAIAAGRycy9k&#10;b3ducmV2LnhtbFBLBQYAAAAABAAEAPUAAACJAwAAAAA=&#10;" stroked="f">
                  <v:textbox>
                    <w:txbxContent>
                      <w:p w:rsidR="00A00DD8" w:rsidRPr="00DE13BC" w:rsidRDefault="00A00DD8" w:rsidP="0086132E">
                        <w:pPr>
                          <w:pStyle w:val="PHEbodytextTable"/>
                          <w:rPr>
                            <w:i/>
                          </w:rPr>
                        </w:pPr>
                        <w:r w:rsidRPr="00DE13BC">
                          <w:rPr>
                            <w:i/>
                          </w:rPr>
                          <w:t xml:space="preserve">Oestrus </w:t>
                        </w:r>
                        <w:proofErr w:type="spellStart"/>
                        <w:r w:rsidRPr="00DE13BC">
                          <w:rPr>
                            <w:i/>
                          </w:rPr>
                          <w:t>ovis</w:t>
                        </w:r>
                        <w:proofErr w:type="spellEnd"/>
                      </w:p>
                      <w:p w:rsidR="00A00DD8" w:rsidRDefault="00A00DD8" w:rsidP="0086132E">
                        <w:pPr>
                          <w:pStyle w:val="PHEbodytextTable"/>
                        </w:pPr>
                        <w:r>
                          <w:t>Photograph of first instar larva.</w:t>
                        </w:r>
                      </w:p>
                      <w:p w:rsidR="00A00DD8" w:rsidRPr="0016073F" w:rsidRDefault="00A00DD8" w:rsidP="0086132E">
                        <w:pPr>
                          <w:pStyle w:val="PHEbodytextTable"/>
                          <w:rPr>
                            <w:sz w:val="16"/>
                            <w:szCs w:val="16"/>
                          </w:rPr>
                        </w:pPr>
                        <w:r w:rsidRPr="0016073F">
                          <w:rPr>
                            <w:rFonts w:cs="Arial"/>
                            <w:sz w:val="16"/>
                            <w:szCs w:val="16"/>
                          </w:rPr>
                          <w:t>©</w:t>
                        </w:r>
                        <w:r w:rsidRPr="0016073F">
                          <w:rPr>
                            <w:sz w:val="16"/>
                            <w:szCs w:val="16"/>
                          </w:rPr>
                          <w:t xml:space="preserve"> LSHTM</w:t>
                        </w:r>
                      </w:p>
                    </w:txbxContent>
                  </v:textbox>
                </v:shape>
                <v:shape id="Text Box 206" o:spid="_x0000_s1206" type="#_x0000_t202" style="position:absolute;left:7170;top:5526;width:3101;height:1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PyJcQA&#10;AADcAAAADwAAAGRycy9kb3ducmV2LnhtbESPzWrCQBSF9wXfYbhCd83EQK2kGUWEQikuNO3C5SVz&#10;m4nJ3ImZ0aRv7xQKXR7Oz8cpNpPtxI0G3zhWsEhSEMSV0w3XCr4+355WIHxA1tg5JgU/5GGznj0U&#10;mGs38pFuZahFHGGfowITQp9L6StDFn3ieuLofbvBYohyqKUecIzjtpNZmi6lxYYjwWBPO0NVW15t&#10;hOx9dT26y3mxb+XJtEt8PpgPpR7n0/YVRKAp/If/2u9aQZa9wO+Ze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T8iXEAAAA3AAAAA8AAAAAAAAAAAAAAAAAmAIAAGRycy9k&#10;b3ducmV2LnhtbFBLBQYAAAAABAAEAPUAAACJAwAAAAA=&#10;" stroked="f">
                  <v:textbox style="mso-fit-shape-to-text:t">
                    <w:txbxContent>
                      <w:p w:rsidR="00A00DD8" w:rsidRPr="00DE13BC" w:rsidRDefault="00A00DD8" w:rsidP="0086132E">
                        <w:pPr>
                          <w:pStyle w:val="PHEbodytextTable"/>
                          <w:rPr>
                            <w:i/>
                          </w:rPr>
                        </w:pPr>
                        <w:r w:rsidRPr="00DE13BC">
                          <w:rPr>
                            <w:i/>
                          </w:rPr>
                          <w:t xml:space="preserve">Oestrus </w:t>
                        </w:r>
                        <w:proofErr w:type="spellStart"/>
                        <w:r w:rsidRPr="00DE13BC">
                          <w:rPr>
                            <w:i/>
                          </w:rPr>
                          <w:t>ovis</w:t>
                        </w:r>
                        <w:proofErr w:type="spellEnd"/>
                        <w:r w:rsidRPr="00DE13BC">
                          <w:rPr>
                            <w:i/>
                          </w:rPr>
                          <w:t xml:space="preserve"> </w:t>
                        </w:r>
                      </w:p>
                      <w:p w:rsidR="00A00DD8" w:rsidRDefault="00A00DD8" w:rsidP="0086132E">
                        <w:pPr>
                          <w:pStyle w:val="PHEbodytextTable"/>
                        </w:pPr>
                        <w:proofErr w:type="gramStart"/>
                        <w:r>
                          <w:t xml:space="preserve">Diagram of </w:t>
                        </w:r>
                        <w:proofErr w:type="spellStart"/>
                        <w:r>
                          <w:t>cephalopharyngeal</w:t>
                        </w:r>
                        <w:proofErr w:type="spellEnd"/>
                        <w:r>
                          <w:t xml:space="preserve"> skeleton of first instar larva.</w:t>
                        </w:r>
                        <w:proofErr w:type="gramEnd"/>
                      </w:p>
                      <w:p w:rsidR="00A00DD8" w:rsidRPr="000E7C2E" w:rsidRDefault="00A00DD8" w:rsidP="0086132E">
                        <w:pPr>
                          <w:pStyle w:val="PHEbodytextTable"/>
                          <w:rPr>
                            <w:sz w:val="16"/>
                            <w:szCs w:val="16"/>
                          </w:rPr>
                        </w:pPr>
                        <w:r w:rsidRPr="00E94C3E">
                          <w:rPr>
                            <w:sz w:val="16"/>
                            <w:szCs w:val="16"/>
                          </w:rPr>
                          <w:t xml:space="preserve">(Illustration by C. </w:t>
                        </w:r>
                        <w:proofErr w:type="spellStart"/>
                        <w:r w:rsidRPr="00E94C3E">
                          <w:rPr>
                            <w:sz w:val="16"/>
                            <w:szCs w:val="16"/>
                          </w:rPr>
                          <w:t>Whitehorn</w:t>
                        </w:r>
                        <w:proofErr w:type="spellEnd"/>
                        <w:r w:rsidRPr="00E94C3E">
                          <w:rPr>
                            <w:sz w:val="16"/>
                            <w:szCs w:val="16"/>
                          </w:rPr>
                          <w:t>)</w:t>
                        </w:r>
                      </w:p>
                    </w:txbxContent>
                  </v:textbox>
                </v:shape>
              </v:group>
            </w:pict>
          </mc:Fallback>
        </mc:AlternateContent>
      </w:r>
      <w:r w:rsidRPr="009E105B">
        <w:rPr>
          <w:sz w:val="22"/>
          <w:szCs w:val="22"/>
        </w:rPr>
        <w:t xml:space="preserve"> </w:t>
      </w: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rPr>
          <w:sz w:val="22"/>
          <w:szCs w:val="22"/>
        </w:rPr>
      </w:pPr>
    </w:p>
    <w:p w:rsidR="0086132E" w:rsidRPr="009E105B" w:rsidRDefault="0086132E" w:rsidP="0086132E">
      <w:pPr>
        <w:ind w:firstLine="567"/>
      </w:pPr>
      <w:r w:rsidRPr="009E105B">
        <w:rPr>
          <w:i/>
        </w:rPr>
        <w:tab/>
      </w:r>
      <w:r w:rsidRPr="009E105B">
        <w:rPr>
          <w:i/>
        </w:rPr>
        <w:tab/>
      </w:r>
      <w:r w:rsidRPr="009E105B">
        <w:rPr>
          <w:i/>
        </w:rPr>
        <w:tab/>
      </w:r>
      <w:r w:rsidRPr="009E105B">
        <w:rPr>
          <w:i/>
        </w:rPr>
        <w:tab/>
      </w:r>
      <w:r w:rsidRPr="009E105B">
        <w:rPr>
          <w:i/>
        </w:rPr>
        <w:tab/>
      </w:r>
      <w:r w:rsidRPr="009E105B">
        <w:rPr>
          <w:i/>
        </w:rPr>
        <w:tab/>
      </w:r>
      <w:r w:rsidRPr="009E105B">
        <w:tab/>
      </w:r>
      <w:r w:rsidRPr="009E105B">
        <w:tab/>
      </w:r>
      <w:r w:rsidRPr="009E105B">
        <w:tab/>
      </w:r>
    </w:p>
    <w:p w:rsidR="0086132E" w:rsidRPr="009E105B" w:rsidRDefault="0086132E" w:rsidP="0086132E">
      <w:pPr>
        <w:ind w:firstLine="567"/>
      </w:pPr>
      <w:r w:rsidRPr="009E105B">
        <w:rPr>
          <w:sz w:val="18"/>
          <w:szCs w:val="18"/>
        </w:rPr>
        <w:tab/>
      </w:r>
      <w:r w:rsidRPr="009E105B">
        <w:rPr>
          <w:sz w:val="18"/>
          <w:szCs w:val="18"/>
        </w:rPr>
        <w:tab/>
      </w:r>
      <w:r w:rsidRPr="009E105B">
        <w:rPr>
          <w:sz w:val="18"/>
          <w:szCs w:val="18"/>
        </w:rPr>
        <w:tab/>
      </w:r>
      <w:r w:rsidRPr="009E105B">
        <w:rPr>
          <w:sz w:val="18"/>
          <w:szCs w:val="18"/>
        </w:rPr>
        <w:tab/>
      </w:r>
      <w:r w:rsidRPr="009E105B">
        <w:rPr>
          <w:sz w:val="18"/>
          <w:szCs w:val="18"/>
        </w:rPr>
        <w:tab/>
      </w:r>
      <w:r w:rsidRPr="009E105B">
        <w:rPr>
          <w:sz w:val="18"/>
          <w:szCs w:val="18"/>
        </w:rPr>
        <w:tab/>
      </w:r>
      <w:r w:rsidRPr="009E105B">
        <w:rPr>
          <w:sz w:val="18"/>
          <w:szCs w:val="18"/>
        </w:rPr>
        <w:tab/>
      </w:r>
    </w:p>
    <w:p w:rsidR="0086132E" w:rsidRPr="009E105B" w:rsidRDefault="0086132E" w:rsidP="0086132E">
      <w:pPr>
        <w:pStyle w:val="BodyText"/>
        <w:spacing w:before="0"/>
      </w:pPr>
      <w:r w:rsidRPr="009E105B">
        <w:tab/>
      </w:r>
      <w:r w:rsidRPr="009E105B">
        <w:tab/>
      </w:r>
      <w:r w:rsidRPr="009E105B">
        <w:tab/>
      </w:r>
      <w:r w:rsidRPr="009E105B">
        <w:tab/>
      </w:r>
      <w:r w:rsidRPr="009E105B">
        <w:tab/>
      </w:r>
      <w:r w:rsidRPr="009E105B">
        <w:tab/>
      </w:r>
      <w:r w:rsidRPr="009E105B">
        <w:tab/>
      </w:r>
      <w:r w:rsidRPr="009E105B">
        <w:tab/>
      </w:r>
      <w:r w:rsidRPr="009E105B">
        <w:tab/>
      </w:r>
    </w:p>
    <w:p w:rsidR="0086132E" w:rsidRPr="009E105B" w:rsidRDefault="0086132E" w:rsidP="0086132E">
      <w:pPr>
        <w:pStyle w:val="HPABodytext"/>
      </w:pPr>
    </w:p>
    <w:p w:rsidR="0086132E" w:rsidRPr="009E105B" w:rsidRDefault="0086132E" w:rsidP="0086132E">
      <w:pPr>
        <w:pStyle w:val="PHEBodytext"/>
      </w:pPr>
      <w:r w:rsidRPr="009E105B">
        <w:lastRenderedPageBreak/>
        <w:t xml:space="preserve">The strong buccal hooks are recurved and horn-like and may be withdrawn into the body. Small spines are present on each body segment and the last segment bears two prominences each possessing a number of </w:t>
      </w:r>
      <w:proofErr w:type="spellStart"/>
      <w:r w:rsidRPr="009E105B">
        <w:t>hooklets</w:t>
      </w:r>
      <w:proofErr w:type="spellEnd"/>
      <w:r w:rsidRPr="009E105B">
        <w:t>.</w:t>
      </w:r>
    </w:p>
    <w:p w:rsidR="0086132E" w:rsidRPr="009E105B" w:rsidRDefault="0086132E" w:rsidP="00036D28">
      <w:pPr>
        <w:pStyle w:val="PHEreportHeading2BlueHighlight"/>
      </w:pPr>
      <w:bookmarkStart w:id="50" w:name="_Toc278367478"/>
      <w:proofErr w:type="spellStart"/>
      <w:r w:rsidRPr="00BA5D57">
        <w:rPr>
          <w:i/>
        </w:rPr>
        <w:t>Sarcophaga</w:t>
      </w:r>
      <w:proofErr w:type="spellEnd"/>
      <w:r w:rsidRPr="009E105B">
        <w:t xml:space="preserve"> – </w:t>
      </w:r>
      <w:r w:rsidR="005749BD">
        <w:t>f</w:t>
      </w:r>
      <w:r w:rsidR="005749BD" w:rsidRPr="009E105B">
        <w:t xml:space="preserve">lesh </w:t>
      </w:r>
      <w:r w:rsidR="005749BD">
        <w:t>f</w:t>
      </w:r>
      <w:r w:rsidR="005749BD" w:rsidRPr="009E105B">
        <w:t>lies</w:t>
      </w:r>
      <w:bookmarkEnd w:id="50"/>
    </w:p>
    <w:p w:rsidR="0086132E" w:rsidRPr="009E105B" w:rsidRDefault="0086132E" w:rsidP="0086132E">
      <w:pPr>
        <w:pStyle w:val="PHEBodytext"/>
        <w:rPr>
          <w:sz w:val="22"/>
        </w:rPr>
      </w:pPr>
      <w:r w:rsidRPr="009E105B">
        <w:t xml:space="preserve">The flesh flies are of cosmopolitan distribution. Female flies lay first instar larvae directly on decaying organic matter or faeces and normally attack man only as secondary invaders. The exception is </w:t>
      </w:r>
      <w:proofErr w:type="spellStart"/>
      <w:r w:rsidRPr="009E105B">
        <w:rPr>
          <w:i/>
          <w:iCs/>
        </w:rPr>
        <w:t>Wohlfahrtia</w:t>
      </w:r>
      <w:proofErr w:type="spellEnd"/>
      <w:r w:rsidRPr="009E105B">
        <w:rPr>
          <w:i/>
          <w:iCs/>
        </w:rPr>
        <w:t xml:space="preserve"> </w:t>
      </w:r>
      <w:proofErr w:type="spellStart"/>
      <w:r w:rsidRPr="009E105B">
        <w:rPr>
          <w:i/>
          <w:iCs/>
        </w:rPr>
        <w:t>magnifica</w:t>
      </w:r>
      <w:proofErr w:type="spellEnd"/>
      <w:r w:rsidRPr="009E105B">
        <w:rPr>
          <w:i/>
          <w:iCs/>
        </w:rPr>
        <w:t xml:space="preserve"> </w:t>
      </w:r>
      <w:r w:rsidRPr="009E105B">
        <w:t xml:space="preserve">which is an obligate, primary invader. </w:t>
      </w:r>
      <w:proofErr w:type="spellStart"/>
      <w:r w:rsidRPr="009E105B">
        <w:rPr>
          <w:i/>
        </w:rPr>
        <w:t>Sarcophaga</w:t>
      </w:r>
      <w:proofErr w:type="spellEnd"/>
      <w:r w:rsidRPr="009E105B">
        <w:rPr>
          <w:iCs/>
        </w:rPr>
        <w:t xml:space="preserve"> species</w:t>
      </w:r>
      <w:r w:rsidRPr="009E105B">
        <w:rPr>
          <w:i/>
        </w:rPr>
        <w:t xml:space="preserve"> </w:t>
      </w:r>
      <w:r w:rsidRPr="009E105B">
        <w:t xml:space="preserve">have been recorded infesting the bedsores of elderly patients. Female flies will also deposit larvae on foodstuffs, and if these are ingested an intestinal </w:t>
      </w:r>
      <w:proofErr w:type="spellStart"/>
      <w:r w:rsidRPr="009E105B">
        <w:t>myiasis</w:t>
      </w:r>
      <w:proofErr w:type="spellEnd"/>
      <w:r w:rsidRPr="009E105B">
        <w:t xml:space="preserve"> may occur</w:t>
      </w:r>
      <w:r w:rsidRPr="009E105B">
        <w:rPr>
          <w:sz w:val="22"/>
        </w:rPr>
        <w:t>.</w:t>
      </w:r>
    </w:p>
    <w:p w:rsidR="0086132E" w:rsidRPr="009E105B" w:rsidRDefault="0086132E" w:rsidP="0086132E">
      <w:pPr>
        <w:pStyle w:val="PHEreportsub"/>
        <w:rPr>
          <w:sz w:val="22"/>
        </w:rPr>
      </w:pPr>
      <w:r w:rsidRPr="009E105B">
        <w:t>Description</w:t>
      </w:r>
      <w:r w:rsidRPr="009E105B">
        <w:rPr>
          <w:sz w:val="22"/>
        </w:rPr>
        <w:t xml:space="preserve"> </w:t>
      </w:r>
    </w:p>
    <w:p w:rsidR="0086132E" w:rsidRDefault="00D3543D" w:rsidP="0086132E">
      <w:pPr>
        <w:pStyle w:val="PHEBodytext"/>
        <w:rPr>
          <w:sz w:val="22"/>
        </w:rPr>
      </w:pPr>
      <w:r w:rsidRPr="009E105B">
        <w:rPr>
          <w:noProof/>
        </w:rPr>
        <mc:AlternateContent>
          <mc:Choice Requires="wpg">
            <w:drawing>
              <wp:anchor distT="0" distB="0" distL="114300" distR="114300" simplePos="0" relativeHeight="251742720" behindDoc="0" locked="0" layoutInCell="1" allowOverlap="1" wp14:anchorId="315246B0" wp14:editId="3C6EA168">
                <wp:simplePos x="0" y="0"/>
                <wp:positionH relativeFrom="column">
                  <wp:posOffset>-183239</wp:posOffset>
                </wp:positionH>
                <wp:positionV relativeFrom="paragraph">
                  <wp:posOffset>364986</wp:posOffset>
                </wp:positionV>
                <wp:extent cx="5802630" cy="2011680"/>
                <wp:effectExtent l="0" t="0" r="7620" b="7620"/>
                <wp:wrapNone/>
                <wp:docPr id="26"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2630" cy="2011680"/>
                          <a:chOff x="1523" y="10674"/>
                          <a:chExt cx="9138" cy="3608"/>
                        </a:xfrm>
                      </wpg:grpSpPr>
                      <pic:pic xmlns:pic="http://schemas.openxmlformats.org/drawingml/2006/picture">
                        <pic:nvPicPr>
                          <pic:cNvPr id="27" name="Picture 208" descr="sarcobum"/>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7461" y="10674"/>
                            <a:ext cx="2340" cy="236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09" descr="sarcoma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1523" y="10990"/>
                            <a:ext cx="5220" cy="1127"/>
                          </a:xfrm>
                          <a:prstGeom prst="rect">
                            <a:avLst/>
                          </a:prstGeom>
                          <a:noFill/>
                          <a:extLst>
                            <a:ext uri="{909E8E84-426E-40DD-AFC4-6F175D3DCCD1}">
                              <a14:hiddenFill xmlns:a14="http://schemas.microsoft.com/office/drawing/2010/main">
                                <a:solidFill>
                                  <a:srgbClr val="FFFFFF"/>
                                </a:solidFill>
                              </a14:hiddenFill>
                            </a:ext>
                          </a:extLst>
                        </pic:spPr>
                      </pic:pic>
                      <wps:wsp>
                        <wps:cNvPr id="29" name="Text Box 210"/>
                        <wps:cNvSpPr txBox="1">
                          <a:spLocks noChangeArrowheads="1"/>
                        </wps:cNvSpPr>
                        <wps:spPr bwMode="auto">
                          <a:xfrm>
                            <a:off x="2715" y="12943"/>
                            <a:ext cx="2895" cy="12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proofErr w:type="spellStart"/>
                              <w:r w:rsidRPr="00DE13BC">
                                <w:rPr>
                                  <w:i/>
                                </w:rPr>
                                <w:t>Sarcophaga</w:t>
                              </w:r>
                              <w:proofErr w:type="spellEnd"/>
                              <w:r>
                                <w:t xml:space="preserve"> species</w:t>
                              </w:r>
                            </w:p>
                            <w:p w:rsidR="00A00DD8" w:rsidRDefault="00A00DD8" w:rsidP="0086132E">
                              <w:pPr>
                                <w:pStyle w:val="PHEbodytextTable"/>
                              </w:pPr>
                              <w:r>
                                <w:t>Diagram of third instar larva.</w:t>
                              </w:r>
                            </w:p>
                            <w:p w:rsidR="00A00DD8" w:rsidRDefault="00A00DD8" w:rsidP="0086132E">
                              <w:pPr>
                                <w:pStyle w:val="PHEbodytextTable"/>
                              </w:pPr>
                              <w:r>
                                <w:rPr>
                                  <w:sz w:val="16"/>
                                  <w:szCs w:val="16"/>
                                </w:rPr>
                                <w:t xml:space="preserve">(Illustration by C. </w:t>
                              </w:r>
                              <w:proofErr w:type="spellStart"/>
                              <w:r>
                                <w:rPr>
                                  <w:sz w:val="16"/>
                                  <w:szCs w:val="16"/>
                                </w:rPr>
                                <w:t>Whitehorn</w:t>
                              </w:r>
                              <w:proofErr w:type="spellEnd"/>
                              <w:r>
                                <w:rPr>
                                  <w:sz w:val="16"/>
                                  <w:szCs w:val="16"/>
                                </w:rPr>
                                <w:t>)</w:t>
                              </w:r>
                              <w:r>
                                <w:rPr>
                                  <w:sz w:val="22"/>
                                  <w:szCs w:val="22"/>
                                </w:rPr>
                                <w:tab/>
                              </w:r>
                            </w:p>
                          </w:txbxContent>
                        </wps:txbx>
                        <wps:bodyPr rot="0" vert="horz" wrap="square" lIns="91440" tIns="45720" rIns="91440" bIns="45720" anchor="t" anchorCtr="0" upright="1">
                          <a:noAutofit/>
                        </wps:bodyPr>
                      </wps:wsp>
                      <wps:wsp>
                        <wps:cNvPr id="30" name="Text Box 211"/>
                        <wps:cNvSpPr txBox="1">
                          <a:spLocks noChangeArrowheads="1"/>
                        </wps:cNvSpPr>
                        <wps:spPr bwMode="auto">
                          <a:xfrm>
                            <a:off x="7033" y="13000"/>
                            <a:ext cx="3628" cy="12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proofErr w:type="spellStart"/>
                              <w:r w:rsidRPr="00DE13BC">
                                <w:rPr>
                                  <w:i/>
                                </w:rPr>
                                <w:t>Sarcophaga</w:t>
                              </w:r>
                              <w:proofErr w:type="spellEnd"/>
                              <w:r>
                                <w:t xml:space="preserve"> species</w:t>
                              </w:r>
                            </w:p>
                            <w:p w:rsidR="00A00DD8" w:rsidRDefault="00A00DD8" w:rsidP="0086132E">
                              <w:pPr>
                                <w:pStyle w:val="PHEbodytextTable"/>
                              </w:pPr>
                              <w:proofErr w:type="gramStart"/>
                              <w:r>
                                <w:t>Posterior view of terminal segment.</w:t>
                              </w:r>
                              <w:proofErr w:type="gramEnd"/>
                            </w:p>
                            <w:p w:rsidR="00A00DD8" w:rsidRPr="00401970" w:rsidRDefault="00A00DD8" w:rsidP="0086132E">
                              <w:pPr>
                                <w:pStyle w:val="PHEbodytextTable"/>
                                <w:rPr>
                                  <w:sz w:val="16"/>
                                  <w:szCs w:val="16"/>
                                </w:rPr>
                              </w:pPr>
                              <w:r>
                                <w:rPr>
                                  <w:sz w:val="16"/>
                                  <w:szCs w:val="16"/>
                                </w:rPr>
                                <w:t xml:space="preserve">(Illustration by C. </w:t>
                              </w:r>
                              <w:proofErr w:type="spellStart"/>
                              <w:r>
                                <w:rPr>
                                  <w:sz w:val="16"/>
                                  <w:szCs w:val="16"/>
                                </w:rPr>
                                <w:t>Whitehorn</w:t>
                              </w:r>
                              <w:proofErr w:type="spellEnd"/>
                              <w:r>
                                <w:rPr>
                                  <w:sz w:val="16"/>
                                  <w:szCs w:val="16"/>
                                </w:rP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7" o:spid="_x0000_s1207" style="position:absolute;margin-left:-14.45pt;margin-top:28.75pt;width:456.9pt;height:158.4pt;z-index:251742720;mso-position-horizontal-relative:text;mso-position-vertical-relative:text" coordorigin="1523,10674" coordsize="9138,36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">
                <v:shape id="Picture 208" o:spid="_x0000_s1208" type="#_x0000_t75" alt="sarcobum" style="position:absolute;left:7461;top:10674;width:2340;height:2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EOujGAAAA2wAAAA8AAABkcnMvZG93bnJldi54bWxEj09rwkAUxO9Cv8PyCr0U3ShibeoqJf2D&#10;4qkqlN5es69JNPs27G5j9NN3hYLHYWZ+w8wWnalFS85XlhUMBwkI4tzqigsFu+1bfwrCB2SNtWVS&#10;cCIPi/lNb4aptkf+oHYTChEh7FNUUIbQpFL6vCSDfmAb4uj9WGcwROkKqR0eI9zUcpQkE2mw4rhQ&#10;YkNZSflh82sU3D9+Db17ebctnT/3/DrOVt/rTKm72+75CUSgLlzD/+2lVjB6gM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kQ66MYAAADbAAAADwAAAAAAAAAAAAAA&#10;AACfAgAAZHJzL2Rvd25yZXYueG1sUEsFBgAAAAAEAAQA9wAAAJIDAAAAAA==&#10;">
                  <v:imagedata r:id="rId163" o:title="sarcobum"/>
                </v:shape>
                <v:shape id="Picture 209" o:spid="_x0000_s1209" type="#_x0000_t75" alt="sarcomag" style="position:absolute;left:1523;top:10990;width:5220;height:11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TZynAAAAA2wAAAA8AAABkcnMvZG93bnJldi54bWxET8tqAjEU3Qv+Q7hCN1IznYWUqXEQoVDp&#10;qlbb7WVynYeTmzSJmv69WRS6PJz3qk5mFFfyobes4GlRgCBurO65VXD4fH18BhEissbRMin4pQD1&#10;ejpZYaXtjT/ouo+tyCEcKlTQxegqKUPTkcGwsI44cyfrDcYMfSu1x1sON6Msi2IpDfacGzp0tO2o&#10;Oe8vRsHXYS6HVDi9c8dAaTi+D98/XqmHWdq8gIiU4r/4z/2mFZR5bP6Sf4Bc3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1NnKcAAAADbAAAADwAAAAAAAAAAAAAAAACfAgAA&#10;ZHJzL2Rvd25yZXYueG1sUEsFBgAAAAAEAAQA9wAAAIwDAAAAAA==&#10;">
                  <v:imagedata r:id="rId164" o:title="sarcomag"/>
                </v:shape>
                <v:shape id="Text Box 210" o:spid="_x0000_s1210" type="#_x0000_t202" style="position:absolute;left:2715;top:12943;width:2895;height:1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YXcEA&#10;AADbAAAADwAAAGRycy9kb3ducmV2LnhtbESP3arCMBCE7wXfIazgjWiqePypRlFB8dafB1ibtS02&#10;m9JEW9/eCMK5HGbmG2a5bkwhXlS53LKC4SACQZxYnXOq4HrZ92cgnEfWWFgmBW9ysF61W0uMta35&#10;RK+zT0WAsItRQeZ9GUvpkowMuoEtiYN3t5VBH2SVSl1hHeCmkKMomkiDOYeFDEvaZZQ8zk+j4H6s&#10;e3/z+nbw1+lpPNliPr3Zt1LdTrNZgPDU+P/wr33UCkZz+H4JP0C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3mF3BAAAA2wAAAA8AAAAAAAAAAAAAAAAAmAIAAGRycy9kb3du&#10;cmV2LnhtbFBLBQYAAAAABAAEAPUAAACGAwAAAAA=&#10;" stroked="f">
                  <v:textbox>
                    <w:txbxContent>
                      <w:p w:rsidR="00A00DD8" w:rsidRDefault="00A00DD8" w:rsidP="0086132E">
                        <w:pPr>
                          <w:pStyle w:val="PHEbodytextTable"/>
                        </w:pPr>
                        <w:proofErr w:type="spellStart"/>
                        <w:r w:rsidRPr="00DE13BC">
                          <w:rPr>
                            <w:i/>
                          </w:rPr>
                          <w:t>Sarcophaga</w:t>
                        </w:r>
                        <w:proofErr w:type="spellEnd"/>
                        <w:r>
                          <w:t xml:space="preserve"> species</w:t>
                        </w:r>
                      </w:p>
                      <w:p w:rsidR="00A00DD8" w:rsidRDefault="00A00DD8" w:rsidP="0086132E">
                        <w:pPr>
                          <w:pStyle w:val="PHEbodytextTable"/>
                        </w:pPr>
                        <w:r>
                          <w:t>Diagram of third instar larva.</w:t>
                        </w:r>
                      </w:p>
                      <w:p w:rsidR="00A00DD8" w:rsidRDefault="00A00DD8" w:rsidP="0086132E">
                        <w:pPr>
                          <w:pStyle w:val="PHEbodytextTable"/>
                        </w:pPr>
                        <w:r>
                          <w:rPr>
                            <w:sz w:val="16"/>
                            <w:szCs w:val="16"/>
                          </w:rPr>
                          <w:t xml:space="preserve">(Illustration by C. </w:t>
                        </w:r>
                        <w:proofErr w:type="spellStart"/>
                        <w:r>
                          <w:rPr>
                            <w:sz w:val="16"/>
                            <w:szCs w:val="16"/>
                          </w:rPr>
                          <w:t>Whitehorn</w:t>
                        </w:r>
                        <w:proofErr w:type="spellEnd"/>
                        <w:r>
                          <w:rPr>
                            <w:sz w:val="16"/>
                            <w:szCs w:val="16"/>
                          </w:rPr>
                          <w:t>)</w:t>
                        </w:r>
                        <w:r>
                          <w:rPr>
                            <w:sz w:val="22"/>
                            <w:szCs w:val="22"/>
                          </w:rPr>
                          <w:tab/>
                        </w:r>
                      </w:p>
                    </w:txbxContent>
                  </v:textbox>
                </v:shape>
                <v:shape id="Text Box 211" o:spid="_x0000_s1211" type="#_x0000_t202" style="position:absolute;left:7033;top:13000;width:3628;height:1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nHb8A&#10;AADbAAAADwAAAGRycy9kb3ducmV2LnhtbERPy4rCMBTdD/gP4QpuBk0dH9VqlFFQ3Pr4gNvm2hab&#10;m9JEW//eLAZmeTjv9bYzlXhR40rLCsajCARxZnXJuYLb9TBcgHAeWWNlmRS8ycF20/taY6Jty2d6&#10;XXwuQgi7BBUU3teJlC4ryKAb2Zo4cHfbGPQBNrnUDbYh3FTyJ4rm0mDJoaHAmvYFZY/L0yi4n9rv&#10;2bJNj/4Wn6fzHZZxat9KDfrd7wqEp87/i//cJ61gEtaHL+EHyM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1KcdvwAAANsAAAAPAAAAAAAAAAAAAAAAAJgCAABkcnMvZG93bnJl&#10;di54bWxQSwUGAAAAAAQABAD1AAAAhAMAAAAA&#10;" stroked="f">
                  <v:textbox>
                    <w:txbxContent>
                      <w:p w:rsidR="00A00DD8" w:rsidRDefault="00A00DD8" w:rsidP="0086132E">
                        <w:pPr>
                          <w:pStyle w:val="PHEbodytextTable"/>
                        </w:pPr>
                        <w:proofErr w:type="spellStart"/>
                        <w:r w:rsidRPr="00DE13BC">
                          <w:rPr>
                            <w:i/>
                          </w:rPr>
                          <w:t>Sarcophaga</w:t>
                        </w:r>
                        <w:proofErr w:type="spellEnd"/>
                        <w:r>
                          <w:t xml:space="preserve"> species</w:t>
                        </w:r>
                      </w:p>
                      <w:p w:rsidR="00A00DD8" w:rsidRDefault="00A00DD8" w:rsidP="0086132E">
                        <w:pPr>
                          <w:pStyle w:val="PHEbodytextTable"/>
                        </w:pPr>
                        <w:proofErr w:type="gramStart"/>
                        <w:r>
                          <w:t>Posterior view of terminal segment.</w:t>
                        </w:r>
                        <w:proofErr w:type="gramEnd"/>
                      </w:p>
                      <w:p w:rsidR="00A00DD8" w:rsidRPr="00401970" w:rsidRDefault="00A00DD8" w:rsidP="0086132E">
                        <w:pPr>
                          <w:pStyle w:val="PHEbodytextTable"/>
                          <w:rPr>
                            <w:sz w:val="16"/>
                            <w:szCs w:val="16"/>
                          </w:rPr>
                        </w:pPr>
                        <w:r>
                          <w:rPr>
                            <w:sz w:val="16"/>
                            <w:szCs w:val="16"/>
                          </w:rPr>
                          <w:t xml:space="preserve">(Illustration by C. </w:t>
                        </w:r>
                        <w:proofErr w:type="spellStart"/>
                        <w:r>
                          <w:rPr>
                            <w:sz w:val="16"/>
                            <w:szCs w:val="16"/>
                          </w:rPr>
                          <w:t>Whitehorn</w:t>
                        </w:r>
                        <w:proofErr w:type="spellEnd"/>
                        <w:r>
                          <w:rPr>
                            <w:sz w:val="16"/>
                            <w:szCs w:val="16"/>
                          </w:rPr>
                          <w:t>)</w:t>
                        </w:r>
                      </w:p>
                    </w:txbxContent>
                  </v:textbox>
                </v:shape>
              </v:group>
            </w:pict>
          </mc:Fallback>
        </mc:AlternateContent>
      </w:r>
      <w:r w:rsidR="0086132E" w:rsidRPr="009E105B">
        <w:t xml:space="preserve">Maggots of the genus </w:t>
      </w:r>
      <w:proofErr w:type="spellStart"/>
      <w:r w:rsidR="0086132E" w:rsidRPr="009E105B">
        <w:rPr>
          <w:i/>
        </w:rPr>
        <w:t>Sarcophaga</w:t>
      </w:r>
      <w:proofErr w:type="spellEnd"/>
      <w:r w:rsidR="0086132E" w:rsidRPr="009E105B">
        <w:t xml:space="preserve"> have the classic “maggot” form with a narrow anterior segment bearing the mouth-hooks broadening out to a truncate posterior segment. A mature larva is about 16-22mm long</w:t>
      </w:r>
      <w:r w:rsidR="0086132E" w:rsidRPr="009E105B">
        <w:rPr>
          <w:sz w:val="22"/>
        </w:rPr>
        <w:t>.</w:t>
      </w:r>
    </w:p>
    <w:p w:rsidR="00DC03CF" w:rsidRPr="009E105B" w:rsidRDefault="00DC03CF" w:rsidP="0086132E">
      <w:pPr>
        <w:pStyle w:val="PHEBodytext"/>
        <w:rPr>
          <w:rFonts w:cs="PraxisEF-Light"/>
          <w:sz w:val="22"/>
        </w:rPr>
      </w:pPr>
    </w:p>
    <w:p w:rsidR="0086132E" w:rsidRPr="009E105B" w:rsidRDefault="0086132E" w:rsidP="0086132E">
      <w:pPr>
        <w:pStyle w:val="HPABodytext"/>
        <w:rPr>
          <w:sz w:val="22"/>
        </w:rPr>
      </w:pPr>
    </w:p>
    <w:p w:rsidR="0086132E" w:rsidRPr="009E105B" w:rsidRDefault="0086132E" w:rsidP="0086132E">
      <w:pPr>
        <w:jc w:val="both"/>
        <w:rPr>
          <w:sz w:val="22"/>
          <w:szCs w:val="22"/>
        </w:rPr>
      </w:pPr>
    </w:p>
    <w:p w:rsidR="0086132E" w:rsidRPr="009E105B" w:rsidRDefault="0086132E" w:rsidP="0086132E">
      <w:pPr>
        <w:rPr>
          <w:sz w:val="22"/>
          <w:szCs w:val="22"/>
        </w:rPr>
      </w:pPr>
    </w:p>
    <w:p w:rsidR="0086132E" w:rsidRPr="009E105B" w:rsidRDefault="0086132E" w:rsidP="0086132E">
      <w:pPr>
        <w:jc w:val="both"/>
        <w:rPr>
          <w:szCs w:val="22"/>
        </w:rPr>
      </w:pPr>
    </w:p>
    <w:p w:rsidR="0086132E" w:rsidRPr="009E105B" w:rsidRDefault="0086132E" w:rsidP="0086132E">
      <w:pPr>
        <w:jc w:val="both"/>
        <w:rPr>
          <w:szCs w:val="22"/>
        </w:rPr>
      </w:pPr>
    </w:p>
    <w:p w:rsidR="0086132E" w:rsidRPr="009E105B" w:rsidRDefault="0086132E" w:rsidP="0086132E">
      <w:pPr>
        <w:jc w:val="both"/>
        <w:rPr>
          <w:szCs w:val="22"/>
        </w:rPr>
      </w:pPr>
    </w:p>
    <w:p w:rsidR="0086132E" w:rsidRPr="009E105B" w:rsidRDefault="0086132E" w:rsidP="0086132E">
      <w:pPr>
        <w:jc w:val="both"/>
        <w:rPr>
          <w:szCs w:val="22"/>
        </w:rPr>
      </w:pPr>
    </w:p>
    <w:p w:rsidR="0086132E" w:rsidRPr="009E105B" w:rsidRDefault="0086132E" w:rsidP="0086132E">
      <w:pPr>
        <w:pStyle w:val="HPABodytext"/>
      </w:pPr>
    </w:p>
    <w:p w:rsidR="0086132E" w:rsidRPr="009E105B" w:rsidRDefault="0086132E" w:rsidP="0086132E">
      <w:pPr>
        <w:pStyle w:val="PHEBodytext"/>
        <w:rPr>
          <w:sz w:val="22"/>
        </w:rPr>
      </w:pPr>
      <w:r w:rsidRPr="009E105B">
        <w:t xml:space="preserve">The posterior spiracles are recessed into a deep cavity on the terminal segment and can be concealed when the cavity is closed. The spiracles themselves consist of three straight slits surrounded by an open </w:t>
      </w:r>
      <w:proofErr w:type="spellStart"/>
      <w:r w:rsidRPr="009E105B">
        <w:t>peritremal</w:t>
      </w:r>
      <w:proofErr w:type="spellEnd"/>
      <w:r w:rsidRPr="009E105B">
        <w:t xml:space="preserve"> ring with no button</w:t>
      </w:r>
      <w:r w:rsidRPr="009E105B">
        <w:rPr>
          <w:sz w:val="22"/>
        </w:rPr>
        <w:t>.</w:t>
      </w:r>
    </w:p>
    <w:p w:rsidR="0086132E" w:rsidRPr="009E105B" w:rsidRDefault="0086132E" w:rsidP="0086132E">
      <w:pPr>
        <w:ind w:left="0" w:firstLine="0"/>
        <w:rPr>
          <w:sz w:val="22"/>
          <w:szCs w:val="22"/>
        </w:rPr>
      </w:pPr>
    </w:p>
    <w:p w:rsidR="0086132E" w:rsidRPr="009E105B" w:rsidRDefault="00DD1795" w:rsidP="0086132E">
      <w:pPr>
        <w:rPr>
          <w:sz w:val="22"/>
          <w:szCs w:val="22"/>
        </w:rPr>
      </w:pPr>
      <w:r w:rsidRPr="009E105B">
        <w:rPr>
          <w:noProof/>
        </w:rPr>
        <mc:AlternateContent>
          <mc:Choice Requires="wpg">
            <w:drawing>
              <wp:anchor distT="0" distB="0" distL="114300" distR="114300" simplePos="0" relativeHeight="251743744" behindDoc="0" locked="0" layoutInCell="1" allowOverlap="1" wp14:anchorId="7B32F9F4" wp14:editId="6DAC0A69">
                <wp:simplePos x="0" y="0"/>
                <wp:positionH relativeFrom="column">
                  <wp:posOffset>269875</wp:posOffset>
                </wp:positionH>
                <wp:positionV relativeFrom="paragraph">
                  <wp:posOffset>7620</wp:posOffset>
                </wp:positionV>
                <wp:extent cx="5437505" cy="2075180"/>
                <wp:effectExtent l="0" t="19050" r="10795" b="1270"/>
                <wp:wrapNone/>
                <wp:docPr id="20"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7505" cy="2075180"/>
                          <a:chOff x="1958" y="2192"/>
                          <a:chExt cx="8563" cy="3466"/>
                        </a:xfrm>
                      </wpg:grpSpPr>
                      <pic:pic xmlns:pic="http://schemas.openxmlformats.org/drawingml/2006/picture">
                        <pic:nvPicPr>
                          <pic:cNvPr id="21" name="Picture 213" descr="spiracles - sarcophaga"/>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6921" y="2192"/>
                            <a:ext cx="3600" cy="18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214" descr="sarcopos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1958" y="2192"/>
                            <a:ext cx="3960" cy="1676"/>
                          </a:xfrm>
                          <a:prstGeom prst="rect">
                            <a:avLst/>
                          </a:prstGeom>
                          <a:noFill/>
                          <a:extLst>
                            <a:ext uri="{909E8E84-426E-40DD-AFC4-6F175D3DCCD1}">
                              <a14:hiddenFill xmlns:a14="http://schemas.microsoft.com/office/drawing/2010/main">
                                <a:solidFill>
                                  <a:srgbClr val="FFFFFF"/>
                                </a:solidFill>
                              </a14:hiddenFill>
                            </a:ext>
                          </a:extLst>
                        </pic:spPr>
                      </pic:pic>
                      <wps:wsp>
                        <wps:cNvPr id="24" name="Text Box 215"/>
                        <wps:cNvSpPr txBox="1">
                          <a:spLocks noChangeArrowheads="1"/>
                        </wps:cNvSpPr>
                        <wps:spPr bwMode="auto">
                          <a:xfrm>
                            <a:off x="6831" y="4103"/>
                            <a:ext cx="3572" cy="1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Default="00A00DD8" w:rsidP="0086132E">
                              <w:pPr>
                                <w:pStyle w:val="PHEbodytextTable"/>
                              </w:pPr>
                              <w:proofErr w:type="spellStart"/>
                              <w:proofErr w:type="gramStart"/>
                              <w:r w:rsidRPr="00DE13BC">
                                <w:rPr>
                                  <w:i/>
                                </w:rPr>
                                <w:t>Sarcophaga</w:t>
                              </w:r>
                              <w:proofErr w:type="spellEnd"/>
                              <w:r>
                                <w:t xml:space="preserve"> species.</w:t>
                              </w:r>
                              <w:proofErr w:type="gramEnd"/>
                            </w:p>
                            <w:p w:rsidR="00A00DD8" w:rsidRDefault="00A00DD8" w:rsidP="0086132E">
                              <w:pPr>
                                <w:pStyle w:val="PHEbodytextTable"/>
                              </w:pPr>
                              <w:r>
                                <w:t>Photograph of posterior spiracles.</w:t>
                              </w:r>
                            </w:p>
                            <w:p w:rsidR="00A00DD8" w:rsidRPr="00401970" w:rsidRDefault="00A00DD8" w:rsidP="0086132E">
                              <w:pPr>
                                <w:pStyle w:val="PHEbodytextTable"/>
                                <w:rPr>
                                  <w:sz w:val="18"/>
                                  <w:szCs w:val="18"/>
                                </w:rPr>
                              </w:pPr>
                              <w:r>
                                <w:rPr>
                                  <w:rFonts w:cs="Arial"/>
                                  <w:sz w:val="18"/>
                                  <w:szCs w:val="18"/>
                                </w:rPr>
                                <w:t>©</w:t>
                              </w:r>
                              <w:r>
                                <w:rPr>
                                  <w:sz w:val="18"/>
                                  <w:szCs w:val="18"/>
                                </w:rPr>
                                <w:t xml:space="preserve"> LSHTM</w:t>
                              </w:r>
                            </w:p>
                          </w:txbxContent>
                        </wps:txbx>
                        <wps:bodyPr rot="0" vert="horz" wrap="square" lIns="91440" tIns="45720" rIns="91440" bIns="45720" anchor="t" anchorCtr="0" upright="1">
                          <a:noAutofit/>
                        </wps:bodyPr>
                      </wps:wsp>
                      <wps:wsp>
                        <wps:cNvPr id="25" name="Text Box 216"/>
                        <wps:cNvSpPr txBox="1">
                          <a:spLocks noChangeArrowheads="1"/>
                        </wps:cNvSpPr>
                        <wps:spPr bwMode="auto">
                          <a:xfrm>
                            <a:off x="2360" y="4103"/>
                            <a:ext cx="3572" cy="15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00DD8" w:rsidRPr="00A154E3" w:rsidRDefault="00A00DD8" w:rsidP="0086132E">
                              <w:pPr>
                                <w:pStyle w:val="PHEbodytextTable"/>
                              </w:pPr>
                              <w:proofErr w:type="spellStart"/>
                              <w:proofErr w:type="gramStart"/>
                              <w:r w:rsidRPr="00DE13BC">
                                <w:rPr>
                                  <w:i/>
                                </w:rPr>
                                <w:t>Sarcophaga</w:t>
                              </w:r>
                              <w:proofErr w:type="spellEnd"/>
                              <w:r w:rsidRPr="00A154E3">
                                <w:t xml:space="preserve"> species.</w:t>
                              </w:r>
                              <w:proofErr w:type="gramEnd"/>
                            </w:p>
                            <w:p w:rsidR="00A00DD8" w:rsidRPr="00A154E3" w:rsidRDefault="00A00DD8" w:rsidP="0086132E">
                              <w:pPr>
                                <w:pStyle w:val="PHEbodytextTable"/>
                                <w:rPr>
                                  <w:szCs w:val="18"/>
                                </w:rPr>
                              </w:pPr>
                              <w:proofErr w:type="gramStart"/>
                              <w:r w:rsidRPr="00A154E3">
                                <w:t xml:space="preserve">Diagram of the posterior spiracles </w:t>
                              </w:r>
                              <w:r w:rsidRPr="00A154E3">
                                <w:rPr>
                                  <w:szCs w:val="18"/>
                                </w:rPr>
                                <w:t>of third instar larva.</w:t>
                              </w:r>
                              <w:proofErr w:type="gramEnd"/>
                              <w:r w:rsidRPr="00A154E3">
                                <w:rPr>
                                  <w:szCs w:val="18"/>
                                </w:rPr>
                                <w:tab/>
                              </w:r>
                            </w:p>
                            <w:p w:rsidR="00A00DD8" w:rsidRPr="00A154E3" w:rsidRDefault="00A00DD8" w:rsidP="0086132E">
                              <w:pPr>
                                <w:pStyle w:val="PHEbodytextTable"/>
                                <w:rPr>
                                  <w:sz w:val="16"/>
                                  <w:szCs w:val="16"/>
                                </w:rPr>
                              </w:pPr>
                              <w:r w:rsidRPr="00A154E3">
                                <w:rPr>
                                  <w:sz w:val="16"/>
                                  <w:szCs w:val="16"/>
                                </w:rPr>
                                <w:t xml:space="preserve">(Illustration by C. </w:t>
                              </w:r>
                              <w:proofErr w:type="spellStart"/>
                              <w:r w:rsidRPr="00A154E3">
                                <w:rPr>
                                  <w:sz w:val="16"/>
                                  <w:szCs w:val="16"/>
                                </w:rPr>
                                <w:t>Whitehorn</w:t>
                              </w:r>
                              <w:proofErr w:type="spellEnd"/>
                              <w:r w:rsidRPr="00A154E3">
                                <w:rPr>
                                  <w:sz w:val="16"/>
                                  <w:szCs w:val="16"/>
                                </w:rPr>
                                <w:t>)</w:t>
                              </w:r>
                              <w:r w:rsidRPr="00A154E3">
                                <w:rPr>
                                  <w:sz w:val="16"/>
                                  <w:szCs w:val="16"/>
                                </w:rPr>
                                <w:tab/>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2" o:spid="_x0000_s1212" style="position:absolute;left:0;text-align:left;margin-left:21.25pt;margin-top:.6pt;width:428.15pt;height:163.4pt;z-index:251743744;mso-position-horizontal-relative:text;mso-position-vertical-relative:text" coordorigin="1958,2192" coordsize="8563,34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">
                <v:shape id="Picture 213" o:spid="_x0000_s1213" type="#_x0000_t75" alt="spiracles - sarcophaga" style="position:absolute;left:6921;top:2192;width:3600;height:1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YzpnDAAAA2wAAAA8AAABkcnMvZG93bnJldi54bWxEj9GKwjAURN8F/yFcYV9EU30QqaYiuoKy&#10;sGj1Ay7NtS02N6VJtfr1G2HBx2FmzjDLVWcqcafGlZYVTMYRCOLM6pJzBZfzbjQH4TyyxsoyKXiS&#10;g1XS7y0x1vbBJ7qnPhcBwi5GBYX3dSylywoy6Ma2Jg7e1TYGfZBNLnWDjwA3lZxG0UwaLDksFFjT&#10;pqDslrZGwe9+12bD7vBzjl7Hbfo91LfDRSv1NejWCxCeOv8J/7f3WsF0Au8v4QfI5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ljOmcMAAADbAAAADwAAAAAAAAAAAAAAAACf&#10;AgAAZHJzL2Rvd25yZXYueG1sUEsFBgAAAAAEAAQA9wAAAI8DAAAAAA==&#10;" stroked="t">
                  <v:imagedata r:id="rId167" o:title="spiracles - sarcophaga"/>
                </v:shape>
                <v:shape id="Picture 214" o:spid="_x0000_s1214" type="#_x0000_t75" alt="sarcopost" style="position:absolute;left:1958;top:2192;width:3960;height:1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Q4fHFAAAA2wAAAA8AAABkcnMvZG93bnJldi54bWxEj09rAjEUxO8Fv0N4hd5qdhcqZTWKFPxz&#10;6MGqB4/PzXN3dfOyJqnGb98UCj0OM/MbZjKLphM3cr61rCAfZiCIK6tbrhXsd4vXdxA+IGvsLJOC&#10;B3mYTQdPEyy1vfMX3bahFgnCvkQFTQh9KaWvGjLoh7YnTt7JOoMhSVdL7fCe4KaTRZaNpMGW00KD&#10;PX00VF2230ZBfeiLY/6I5/h2XbvlJufPVbtS6uU5zscgAsXwH/5rr7WCooDfL+kHyO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EOHxxQAAANsAAAAPAAAAAAAAAAAAAAAA&#10;AJ8CAABkcnMvZG93bnJldi54bWxQSwUGAAAAAAQABAD3AAAAkQMAAAAA&#10;">
                  <v:imagedata r:id="rId168" o:title="sarcopost"/>
                </v:shape>
                <v:shape id="Text Box 215" o:spid="_x0000_s1215" type="#_x0000_t202" style="position:absolute;left:6831;top:4103;width:3572;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Y3w8QA&#10;AADbAAAADwAAAGRycy9kb3ducmV2LnhtbESP3WrCQBSE7wu+w3KE3hTdKKk/0U1oCxZvoz7AMXtM&#10;gtmzIbs1ydt3hUIvh5n5htlng2nEgzpXW1awmEcgiAuray4VXM6H2QaE88gaG8ukYCQHWTp52WOi&#10;bc85PU6+FAHCLkEFlfdtIqUrKjLo5rYlDt7NdgZ9kF0pdYd9gJtGLqNoJQ3WHBYqbOmrouJ++jEK&#10;bsf+7X3bX7/9ZZ3Hq0+s11c7KvU6HT52IDwN/j/81z5qBcsYnl/CD5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2N8PEAAAA2wAAAA8AAAAAAAAAAAAAAAAAmAIAAGRycy9k&#10;b3ducmV2LnhtbFBLBQYAAAAABAAEAPUAAACJAwAAAAA=&#10;" stroked="f">
                  <v:textbox>
                    <w:txbxContent>
                      <w:p w:rsidR="00A00DD8" w:rsidRDefault="00A00DD8" w:rsidP="0086132E">
                        <w:pPr>
                          <w:pStyle w:val="PHEbodytextTable"/>
                        </w:pPr>
                        <w:proofErr w:type="spellStart"/>
                        <w:proofErr w:type="gramStart"/>
                        <w:r w:rsidRPr="00DE13BC">
                          <w:rPr>
                            <w:i/>
                          </w:rPr>
                          <w:t>Sarcophaga</w:t>
                        </w:r>
                        <w:proofErr w:type="spellEnd"/>
                        <w:r>
                          <w:t xml:space="preserve"> species.</w:t>
                        </w:r>
                        <w:proofErr w:type="gramEnd"/>
                      </w:p>
                      <w:p w:rsidR="00A00DD8" w:rsidRDefault="00A00DD8" w:rsidP="0086132E">
                        <w:pPr>
                          <w:pStyle w:val="PHEbodytextTable"/>
                        </w:pPr>
                        <w:r>
                          <w:t>Photograph of posterior spiracles.</w:t>
                        </w:r>
                      </w:p>
                      <w:p w:rsidR="00A00DD8" w:rsidRPr="00401970" w:rsidRDefault="00A00DD8" w:rsidP="0086132E">
                        <w:pPr>
                          <w:pStyle w:val="PHEbodytextTable"/>
                          <w:rPr>
                            <w:sz w:val="18"/>
                            <w:szCs w:val="18"/>
                          </w:rPr>
                        </w:pPr>
                        <w:r>
                          <w:rPr>
                            <w:rFonts w:cs="Arial"/>
                            <w:sz w:val="18"/>
                            <w:szCs w:val="18"/>
                          </w:rPr>
                          <w:t>©</w:t>
                        </w:r>
                        <w:r>
                          <w:rPr>
                            <w:sz w:val="18"/>
                            <w:szCs w:val="18"/>
                          </w:rPr>
                          <w:t xml:space="preserve"> LSHTM</w:t>
                        </w:r>
                      </w:p>
                    </w:txbxContent>
                  </v:textbox>
                </v:shape>
                <v:shape id="Text Box 216" o:spid="_x0000_s1216" type="#_x0000_t202" style="position:absolute;left:2360;top:4103;width:3572;height:1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qSWMMA&#10;AADbAAAADwAAAGRycy9kb3ducmV2LnhtbESP3WrCQBSE7wu+w3KE3hTdKPUvugm20JLbqA9wzB6T&#10;YPZsyK4meftuodDLYWa+YQ7pYBrxpM7VlhUs5hEI4sLqmksFl/PXbAvCeWSNjWVSMJKDNJm8HDDW&#10;tuecnidfigBhF6OCyvs2ltIVFRl0c9sSB+9mO4M+yK6UusM+wE0jl1G0lgZrDgsVtvRZUXE/PYyC&#10;W9a/rXb99dtfNvn7+gPrzdWOSr1Oh+MehKfB/4f/2plWsFzB75fwA2T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3qSWMMAAADbAAAADwAAAAAAAAAAAAAAAACYAgAAZHJzL2Rv&#10;d25yZXYueG1sUEsFBgAAAAAEAAQA9QAAAIgDAAAAAA==&#10;" stroked="f">
                  <v:textbox>
                    <w:txbxContent>
                      <w:p w:rsidR="00A00DD8" w:rsidRPr="00A154E3" w:rsidRDefault="00A00DD8" w:rsidP="0086132E">
                        <w:pPr>
                          <w:pStyle w:val="PHEbodytextTable"/>
                        </w:pPr>
                        <w:proofErr w:type="spellStart"/>
                        <w:proofErr w:type="gramStart"/>
                        <w:r w:rsidRPr="00DE13BC">
                          <w:rPr>
                            <w:i/>
                          </w:rPr>
                          <w:t>Sarcophaga</w:t>
                        </w:r>
                        <w:proofErr w:type="spellEnd"/>
                        <w:r w:rsidRPr="00A154E3">
                          <w:t xml:space="preserve"> species.</w:t>
                        </w:r>
                        <w:proofErr w:type="gramEnd"/>
                      </w:p>
                      <w:p w:rsidR="00A00DD8" w:rsidRPr="00A154E3" w:rsidRDefault="00A00DD8" w:rsidP="0086132E">
                        <w:pPr>
                          <w:pStyle w:val="PHEbodytextTable"/>
                          <w:rPr>
                            <w:szCs w:val="18"/>
                          </w:rPr>
                        </w:pPr>
                        <w:proofErr w:type="gramStart"/>
                        <w:r w:rsidRPr="00A154E3">
                          <w:t xml:space="preserve">Diagram of the posterior spiracles </w:t>
                        </w:r>
                        <w:r w:rsidRPr="00A154E3">
                          <w:rPr>
                            <w:szCs w:val="18"/>
                          </w:rPr>
                          <w:t>of third instar larva.</w:t>
                        </w:r>
                        <w:proofErr w:type="gramEnd"/>
                        <w:r w:rsidRPr="00A154E3">
                          <w:rPr>
                            <w:szCs w:val="18"/>
                          </w:rPr>
                          <w:tab/>
                        </w:r>
                      </w:p>
                      <w:p w:rsidR="00A00DD8" w:rsidRPr="00A154E3" w:rsidRDefault="00A00DD8" w:rsidP="0086132E">
                        <w:pPr>
                          <w:pStyle w:val="PHEbodytextTable"/>
                          <w:rPr>
                            <w:sz w:val="16"/>
                            <w:szCs w:val="16"/>
                          </w:rPr>
                        </w:pPr>
                        <w:r w:rsidRPr="00A154E3">
                          <w:rPr>
                            <w:sz w:val="16"/>
                            <w:szCs w:val="16"/>
                          </w:rPr>
                          <w:t xml:space="preserve">(Illustration by C. </w:t>
                        </w:r>
                        <w:proofErr w:type="spellStart"/>
                        <w:r w:rsidRPr="00A154E3">
                          <w:rPr>
                            <w:sz w:val="16"/>
                            <w:szCs w:val="16"/>
                          </w:rPr>
                          <w:t>Whitehorn</w:t>
                        </w:r>
                        <w:proofErr w:type="spellEnd"/>
                        <w:r w:rsidRPr="00A154E3">
                          <w:rPr>
                            <w:sz w:val="16"/>
                            <w:szCs w:val="16"/>
                          </w:rPr>
                          <w:t>)</w:t>
                        </w:r>
                        <w:r w:rsidRPr="00A154E3">
                          <w:rPr>
                            <w:sz w:val="16"/>
                            <w:szCs w:val="16"/>
                          </w:rPr>
                          <w:tab/>
                        </w:r>
                      </w:p>
                    </w:txbxContent>
                  </v:textbox>
                </v:shape>
              </v:group>
            </w:pict>
          </mc:Fallback>
        </mc:AlternateContent>
      </w:r>
    </w:p>
    <w:p w:rsidR="0086132E" w:rsidRPr="009E105B" w:rsidRDefault="0086132E" w:rsidP="0086132E">
      <w:pPr>
        <w:rPr>
          <w:sz w:val="22"/>
          <w:szCs w:val="22"/>
        </w:rPr>
      </w:pPr>
    </w:p>
    <w:p w:rsidR="0086132E" w:rsidRPr="009E105B" w:rsidRDefault="0086132E" w:rsidP="0086132E">
      <w:pPr>
        <w:rPr>
          <w:i/>
        </w:rPr>
      </w:pPr>
    </w:p>
    <w:p w:rsidR="0086132E" w:rsidRPr="009E105B" w:rsidRDefault="0086132E" w:rsidP="0086132E">
      <w:pPr>
        <w:rPr>
          <w:i/>
        </w:rPr>
      </w:pPr>
    </w:p>
    <w:p w:rsidR="0086132E" w:rsidRPr="009E105B" w:rsidRDefault="0086132E" w:rsidP="0086132E">
      <w:pPr>
        <w:rPr>
          <w:i/>
        </w:rPr>
      </w:pPr>
    </w:p>
    <w:p w:rsidR="0086132E" w:rsidRPr="009E105B" w:rsidRDefault="0086132E" w:rsidP="0086132E">
      <w:pPr>
        <w:rPr>
          <w:i/>
        </w:rPr>
      </w:pPr>
    </w:p>
    <w:p w:rsidR="0086132E" w:rsidRPr="009E105B" w:rsidRDefault="0086132E" w:rsidP="0086132E">
      <w:pPr>
        <w:rPr>
          <w:i/>
        </w:rPr>
      </w:pPr>
    </w:p>
    <w:p w:rsidR="0086132E" w:rsidRPr="009E105B" w:rsidRDefault="0086132E" w:rsidP="0086132E">
      <w:pPr>
        <w:rPr>
          <w:i/>
        </w:rPr>
      </w:pPr>
    </w:p>
    <w:p w:rsidR="0086132E" w:rsidRPr="009E105B" w:rsidRDefault="0086132E" w:rsidP="0086132E">
      <w:r w:rsidRPr="009E105B">
        <w:tab/>
      </w:r>
      <w:r w:rsidRPr="009E105B">
        <w:tab/>
      </w:r>
      <w:r w:rsidRPr="009E105B">
        <w:tab/>
      </w:r>
      <w:r w:rsidRPr="009E105B">
        <w:tab/>
      </w:r>
      <w:r w:rsidRPr="009E105B">
        <w:tab/>
      </w:r>
      <w:r w:rsidRPr="009E105B">
        <w:tab/>
      </w:r>
    </w:p>
    <w:p w:rsidR="0086132E" w:rsidRPr="009E105B" w:rsidRDefault="0086132E" w:rsidP="0086132E">
      <w:r w:rsidRPr="009E105B">
        <w:tab/>
      </w:r>
      <w:r w:rsidRPr="009E105B">
        <w:tab/>
      </w:r>
      <w:r w:rsidRPr="009E105B">
        <w:tab/>
      </w:r>
      <w:r w:rsidRPr="009E105B">
        <w:tab/>
      </w:r>
    </w:p>
    <w:p w:rsidR="00D3543D" w:rsidRDefault="00D3543D" w:rsidP="00BA5D57">
      <w:pPr>
        <w:rPr>
          <w:sz w:val="18"/>
          <w:szCs w:val="18"/>
        </w:rPr>
      </w:pPr>
    </w:p>
    <w:p w:rsidR="00D3543D" w:rsidRDefault="00D3543D" w:rsidP="00BA5D57">
      <w:pPr>
        <w:rPr>
          <w:sz w:val="18"/>
          <w:szCs w:val="18"/>
        </w:rPr>
      </w:pPr>
    </w:p>
    <w:p w:rsidR="0086132E" w:rsidRPr="009E105B" w:rsidRDefault="0086132E" w:rsidP="00BA5D57">
      <w:pPr>
        <w:rPr>
          <w:rFonts w:ascii="Arial Bold" w:hAnsi="Arial Bold"/>
          <w:b/>
          <w:szCs w:val="20"/>
          <w:lang w:eastAsia="en-US"/>
        </w:rPr>
      </w:pPr>
      <w:r w:rsidRPr="009E105B">
        <w:rPr>
          <w:sz w:val="18"/>
          <w:szCs w:val="18"/>
        </w:rPr>
        <w:tab/>
      </w:r>
      <w:r w:rsidRPr="009E105B">
        <w:rPr>
          <w:sz w:val="18"/>
          <w:szCs w:val="18"/>
        </w:rPr>
        <w:tab/>
      </w:r>
      <w:r w:rsidRPr="009E105B">
        <w:rPr>
          <w:sz w:val="18"/>
          <w:szCs w:val="18"/>
        </w:rPr>
        <w:tab/>
      </w:r>
      <w:r w:rsidRPr="009E105B">
        <w:rPr>
          <w:sz w:val="18"/>
          <w:szCs w:val="18"/>
        </w:rPr>
        <w:tab/>
      </w:r>
      <w:r w:rsidRPr="009E105B">
        <w:rPr>
          <w:sz w:val="18"/>
          <w:szCs w:val="18"/>
        </w:rPr>
        <w:tab/>
      </w:r>
      <w:r w:rsidRPr="009E105B">
        <w:rPr>
          <w:sz w:val="18"/>
          <w:szCs w:val="18"/>
        </w:rPr>
        <w:tab/>
      </w:r>
      <w:r w:rsidRPr="009E105B">
        <w:rPr>
          <w:sz w:val="16"/>
          <w:szCs w:val="16"/>
        </w:rPr>
        <w:t xml:space="preserve"> </w:t>
      </w:r>
    </w:p>
    <w:p w:rsidR="0086132E" w:rsidRPr="009E105B" w:rsidRDefault="0086132E" w:rsidP="005772C3">
      <w:pPr>
        <w:pStyle w:val="PHEreportHeading2BlueHighlight"/>
        <w:rPr>
          <w:u w:val="single"/>
        </w:rPr>
      </w:pPr>
      <w:bookmarkStart w:id="51" w:name="_Toc367879016"/>
      <w:bookmarkStart w:id="52" w:name="_Toc418151324"/>
      <w:r w:rsidRPr="009E105B">
        <w:t>Leeches</w:t>
      </w:r>
      <w:bookmarkEnd w:id="51"/>
      <w:bookmarkEnd w:id="52"/>
    </w:p>
    <w:p w:rsidR="0086132E" w:rsidRPr="009E105B" w:rsidRDefault="0086132E" w:rsidP="0086132E">
      <w:pPr>
        <w:pStyle w:val="PHEreportsub"/>
      </w:pPr>
      <w:r w:rsidRPr="009E105B">
        <w:t>Description</w:t>
      </w:r>
    </w:p>
    <w:p w:rsidR="0086132E" w:rsidRPr="009E105B" w:rsidRDefault="0086132E" w:rsidP="0086132E">
      <w:pPr>
        <w:pStyle w:val="PHEBodytext"/>
      </w:pPr>
      <w:r w:rsidRPr="009E105B">
        <w:t>Leeches (</w:t>
      </w:r>
      <w:proofErr w:type="spellStart"/>
      <w:r w:rsidRPr="009E105B">
        <w:t>Euhirudinea</w:t>
      </w:r>
      <w:proofErr w:type="spellEnd"/>
      <w:r w:rsidRPr="009E105B">
        <w:t>) are hermaphroditic annelids, which feed by sucking blood and tissue fluids from their hosts</w:t>
      </w:r>
      <w:r w:rsidR="00A00DD8">
        <w:fldChar w:fldCharType="begin" w:fldLock="1">
          <w:fldData xml:space="preserve">PEVuZE5vdGU+PENpdGUgRXhjbHVkZUF1dGg9IjEiPjxZZWFyPjE5ODY8L1llYXI+PFJlY051bT4z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</w:fldData>
        </w:fldChar>
      </w:r>
      <w:r w:rsidR="00A00DD8">
        <w:instrText xml:space="preserve"> ADDIN EN.CITE </w:instrText>
      </w:r>
      <w:r w:rsidR="00A00DD8">
        <w:fldChar w:fldCharType="begin" w:fldLock="1">
          <w:fldData xml:space="preserve">PEVuZE5vdGU+PENpdGUgRXhjbHVkZUF1dGg9IjEiPjxZZWFyPjE5ODY8L1llYXI+PFJlY051bT4z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</w:fldData>
        </w:fldChar>
      </w:r>
      <w:r w:rsidR="00A00DD8">
        <w:instrText xml:space="preserve"> ADDIN EN.CITE.DATA </w:instrText>
      </w:r>
      <w:r w:rsidR="00A00DD8">
        <w:fldChar w:fldCharType="end"/>
      </w:r>
      <w:r w:rsidR="00A00DD8">
        <w:fldChar w:fldCharType="separate"/>
      </w:r>
      <w:r w:rsidR="00A00DD8" w:rsidRPr="00A00DD8">
        <w:rPr>
          <w:noProof/>
          <w:vertAlign w:val="superscript"/>
        </w:rPr>
        <w:t>15-17</w:t>
      </w:r>
      <w:r w:rsidR="00A00DD8">
        <w:fldChar w:fldCharType="end"/>
      </w:r>
      <w:r w:rsidRPr="009E105B">
        <w:t>. Aquatic and terrestrial forms exist.</w:t>
      </w:r>
    </w:p>
    <w:p w:rsidR="0086132E" w:rsidRPr="009E105B" w:rsidRDefault="0086132E" w:rsidP="0086132E">
      <w:pPr>
        <w:pStyle w:val="PHEBodytext"/>
      </w:pPr>
      <w:r w:rsidRPr="009E105B">
        <w:lastRenderedPageBreak/>
        <w:t>Aquatic leeches have a worldwide distribution. Terrestrial species</w:t>
      </w:r>
      <w:bookmarkStart w:id="53" w:name="_Ref66005704"/>
      <w:r w:rsidRPr="009E105B">
        <w:t xml:space="preserve"> </w:t>
      </w:r>
      <w:bookmarkEnd w:id="53"/>
      <w:r w:rsidRPr="009E105B">
        <w:t>are found in South-East Asia, the Pacific islands, the Indian subcontinent, and South America</w:t>
      </w:r>
      <w:r w:rsidR="00A00DD8">
        <w:fldChar w:fldCharType="begin" w:fldLock="1"/>
      </w:r>
      <w:r w:rsidR="00A00DD8">
        <w:instrText xml:space="preserve"> ADDIN EN.CITE &lt;EndNote&gt;&lt;Cite&gt;&lt;Author&gt;White&lt;/Author&gt;&lt;Year&gt;2003&lt;/Year&gt;&lt;RecNum&gt;25&lt;/RecNum&gt;&lt;DisplayText&gt;&lt;style face="superscript"&gt;18&lt;/style&gt;&lt;/DisplayText&gt;&lt;record&gt;&lt;rec-number&gt;25&lt;/rec-number&gt;&lt;foreign-keys&gt;&lt;key app="EN" db-id="ed0x2s95wv9perestasx5fxm0rpvzfsa2p2p" timestamp="1530096756"&gt;25&lt;/key&gt;&lt;/foreign-keys&gt;&lt;ref-type name="Book Section"&gt;5&lt;/ref-type&gt;&lt;contributors&gt;&lt;authors&gt;&lt;author&gt;White,G.B.,&lt;/author&gt;&lt;/authors&gt;&lt;secondary-authors&gt;&lt;author&gt;Cook,G.C.&lt;/author&gt;&lt;author&gt;Zumla,A.&lt;/author&gt;&lt;/secondary-authors&gt;&lt;/contributors&gt;&lt;titles&gt;&lt;title&gt;Ectoparasites: Leeches and leech infestation, myiasis, jigger fleas, scabies, louse infestation&lt;/title&gt;&lt;secondary-title&gt;Manson&amp;apos;s Tropical Diseases&lt;/secondary-title&gt;&lt;/titles&gt;&lt;pages&gt;1599-1600&lt;/pages&gt;&lt;edition&gt;21st&lt;/edition&gt;&lt;section&gt;86&lt;/section&gt;&lt;reprint-edition&gt;Not in File&lt;/reprint-edition&gt;&lt;keywords&gt;&lt;keyword&gt;disease&lt;/keyword&gt;&lt;keyword&gt;G 9&lt;/keyword&gt;&lt;keyword&gt;Leeches&lt;/keyword&gt;&lt;keyword&gt;surgery&lt;/keyword&gt;&lt;/keywords&gt;&lt;dates&gt;&lt;year&gt;2003&lt;/year&gt;&lt;pub-dates&gt;&lt;date&gt;2003&lt;/date&gt;&lt;/pub-dates&gt;&lt;/dates&gt;&lt;pub-location&gt;Edinburgh&lt;/pub-location&gt;&lt;publisher&gt;WB Saunders Company&lt;/publisher&gt;&lt;label&gt;2837&lt;/label&gt;&lt;urls&gt;&lt;/urls&gt;&lt;/record&gt;&lt;/Cite&gt;&lt;/EndNote&gt;</w:instrText>
      </w:r>
      <w:r w:rsidR="00A00DD8">
        <w:fldChar w:fldCharType="separate"/>
      </w:r>
      <w:r w:rsidR="00A00DD8" w:rsidRPr="00A00DD8">
        <w:rPr>
          <w:noProof/>
          <w:vertAlign w:val="superscript"/>
        </w:rPr>
        <w:t>18</w:t>
      </w:r>
      <w:r w:rsidR="00A00DD8">
        <w:fldChar w:fldCharType="end"/>
      </w:r>
      <w:r w:rsidRPr="009E105B">
        <w:t>. Terrestrial leeches inhabiting the tropical rain forests, and attaching to the skin of man and animals, are a great nuisance. However, individual bites of such leeches are generally medically trivial, and are not usually associated with infection, or with transmission of disease, but evidence for persistence of various pathogens within the bodies of leeches has been reported, including blood-borne</w:t>
      </w:r>
      <w:r w:rsidR="00A00DD8">
        <w:fldChar w:fldCharType="begin" w:fldLock="1">
          <w:fldData xml:space="preserve">PEVuZE5vdGU+PENpdGU+PEF1dGhvcj5OZWhpbGk8L0F1dGhvcj48WWVhcj4xOTk0PC9ZZWFyPjxS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</w:fldData>
        </w:fldChar>
      </w:r>
      <w:r w:rsidR="00A00DD8">
        <w:instrText xml:space="preserve"> ADDIN EN.CITE </w:instrText>
      </w:r>
      <w:r w:rsidR="00A00DD8">
        <w:fldChar w:fldCharType="begin" w:fldLock="1">
          <w:fldData xml:space="preserve">PEVuZE5vdGU+PENpdGU+PEF1dGhvcj5OZWhpbGk8L0F1dGhvcj48WWVhcj4xOTk0PC9ZZWFyPjxS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</w:fldData>
        </w:fldChar>
      </w:r>
      <w:r w:rsidR="00A00DD8">
        <w:instrText xml:space="preserve"> ADDIN EN.CITE.DATA </w:instrText>
      </w:r>
      <w:r w:rsidR="00A00DD8">
        <w:fldChar w:fldCharType="end"/>
      </w:r>
      <w:r w:rsidR="00A00DD8">
        <w:fldChar w:fldCharType="separate"/>
      </w:r>
      <w:r w:rsidR="00A00DD8" w:rsidRPr="00A00DD8">
        <w:rPr>
          <w:noProof/>
          <w:vertAlign w:val="superscript"/>
        </w:rPr>
        <w:t>19</w:t>
      </w:r>
      <w:r w:rsidR="00A00DD8">
        <w:fldChar w:fldCharType="end"/>
      </w:r>
      <w:r w:rsidRPr="009E105B">
        <w:t>.</w:t>
      </w:r>
    </w:p>
    <w:p w:rsidR="0086132E" w:rsidRPr="009E105B" w:rsidRDefault="0086132E" w:rsidP="0086132E">
      <w:pPr>
        <w:pStyle w:val="PHEBodytext"/>
      </w:pPr>
      <w:r w:rsidRPr="009E105B">
        <w:t xml:space="preserve">Iatrogenic wound infection with </w:t>
      </w:r>
      <w:proofErr w:type="spellStart"/>
      <w:r w:rsidRPr="009E105B">
        <w:rPr>
          <w:i/>
        </w:rPr>
        <w:t>Aeromonas</w:t>
      </w:r>
      <w:proofErr w:type="spellEnd"/>
      <w:r w:rsidRPr="009E105B">
        <w:t xml:space="preserve"> species is described, especially in the context of medicinal use of leeches (principally </w:t>
      </w:r>
      <w:proofErr w:type="spellStart"/>
      <w:r w:rsidRPr="009E105B">
        <w:rPr>
          <w:i/>
          <w:iCs/>
        </w:rPr>
        <w:t>Hirudo</w:t>
      </w:r>
      <w:proofErr w:type="spellEnd"/>
      <w:r w:rsidRPr="009E105B">
        <w:rPr>
          <w:i/>
          <w:iCs/>
        </w:rPr>
        <w:t xml:space="preserve"> </w:t>
      </w:r>
      <w:proofErr w:type="spellStart"/>
      <w:r w:rsidRPr="009E105B">
        <w:rPr>
          <w:i/>
          <w:iCs/>
        </w:rPr>
        <w:t>medicinalis</w:t>
      </w:r>
      <w:proofErr w:type="spellEnd"/>
      <w:r w:rsidRPr="009E105B">
        <w:t>, but other species have been used</w:t>
      </w:r>
      <w:r w:rsidR="00A00DD8">
        <w:fldChar w:fldCharType="begin" w:fldLock="1">
          <w:fldData xml:space="preserve">PEVuZE5vdGU+PENpdGU+PEF1dGhvcj5NYWNrYXk8L0F1dGhvcj48WWVhcj4xOTk5PC9ZZWFyPjxS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</w:fldData>
        </w:fldChar>
      </w:r>
      <w:r w:rsidR="00A00DD8">
        <w:instrText xml:space="preserve"> ADDIN EN.CITE </w:instrText>
      </w:r>
      <w:r w:rsidR="00A00DD8">
        <w:fldChar w:fldCharType="begin" w:fldLock="1">
          <w:fldData xml:space="preserve">PEVuZE5vdGU+PENpdGU+PEF1dGhvcj5NYWNrYXk8L0F1dGhvcj48WWVhcj4xOTk5PC9ZZWFyPjxS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</w:fldData>
        </w:fldChar>
      </w:r>
      <w:r w:rsidR="00A00DD8">
        <w:instrText xml:space="preserve"> ADDIN EN.CITE.DATA </w:instrText>
      </w:r>
      <w:r w:rsidR="00A00DD8">
        <w:fldChar w:fldCharType="end"/>
      </w:r>
      <w:r w:rsidR="00A00DD8">
        <w:fldChar w:fldCharType="separate"/>
      </w:r>
      <w:r w:rsidR="00A00DD8" w:rsidRPr="00A00DD8">
        <w:rPr>
          <w:noProof/>
          <w:vertAlign w:val="superscript"/>
        </w:rPr>
        <w:t>20</w:t>
      </w:r>
      <w:r w:rsidR="00A00DD8">
        <w:fldChar w:fldCharType="end"/>
      </w:r>
      <w:r w:rsidRPr="009E105B">
        <w:t xml:space="preserve">). These leeches have a symbiotic relationship with bacteria of the genus </w:t>
      </w:r>
      <w:proofErr w:type="spellStart"/>
      <w:r w:rsidRPr="009E105B">
        <w:rPr>
          <w:i/>
          <w:iCs/>
        </w:rPr>
        <w:t>Aeromonas</w:t>
      </w:r>
      <w:proofErr w:type="spellEnd"/>
      <w:r w:rsidRPr="009E105B">
        <w:t>, which inhabit their intestine often in pure culture, but other potentially pathogenic bacteria may also be present</w:t>
      </w:r>
      <w:r w:rsidR="00A00DD8">
        <w:fldChar w:fldCharType="begin" w:fldLock="1">
          <w:fldData xml:space="preserve">PEVuZE5vdGU+PENpdGU+PEF1dGhvcj5JbmRlcmdhbmQ8L0F1dGhvcj48WWVhcj4yMDAwPC9ZZWFy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</w:fldData>
        </w:fldChar>
      </w:r>
      <w:r w:rsidR="00A00DD8">
        <w:instrText xml:space="preserve"> ADDIN EN.CITE </w:instrText>
      </w:r>
      <w:r w:rsidR="00A00DD8">
        <w:fldChar w:fldCharType="begin" w:fldLock="1">
          <w:fldData xml:space="preserve">PEVuZE5vdGU+PENpdGU+PEF1dGhvcj5JbmRlcmdhbmQ8L0F1dGhvcj48WWVhcj4yMDAwPC9ZZWFy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</w:fldData>
        </w:fldChar>
      </w:r>
      <w:r w:rsidR="00A00DD8">
        <w:instrText xml:space="preserve"> ADDIN EN.CITE.DATA </w:instrText>
      </w:r>
      <w:r w:rsidR="00A00DD8">
        <w:fldChar w:fldCharType="end"/>
      </w:r>
      <w:r w:rsidR="00A00DD8">
        <w:fldChar w:fldCharType="separate"/>
      </w:r>
      <w:r w:rsidR="00A00DD8" w:rsidRPr="00A00DD8">
        <w:rPr>
          <w:noProof/>
          <w:vertAlign w:val="superscript"/>
        </w:rPr>
        <w:t>20-23</w:t>
      </w:r>
      <w:r w:rsidR="00A00DD8">
        <w:fldChar w:fldCharType="end"/>
      </w:r>
      <w:r w:rsidRPr="009E105B">
        <w:t>.</w:t>
      </w:r>
    </w:p>
    <w:p w:rsidR="0086132E" w:rsidRPr="009E105B" w:rsidRDefault="0086132E" w:rsidP="0086132E">
      <w:pPr>
        <w:pStyle w:val="PHEBodytext"/>
      </w:pPr>
      <w:r w:rsidRPr="009E105B">
        <w:rPr>
          <w:i/>
          <w:iCs/>
        </w:rPr>
        <w:t xml:space="preserve">H. </w:t>
      </w:r>
      <w:proofErr w:type="spellStart"/>
      <w:r w:rsidRPr="009E105B">
        <w:rPr>
          <w:i/>
          <w:iCs/>
        </w:rPr>
        <w:t>medicinalis</w:t>
      </w:r>
      <w:proofErr w:type="spellEnd"/>
      <w:r w:rsidRPr="009E105B">
        <w:t xml:space="preserve"> may be applied to reduce tissue engorgement consequent upon plastic surgical or vascular reconstructive manoeuvres. The engorged tissue may be particularly susceptible to infection by </w:t>
      </w:r>
      <w:proofErr w:type="spellStart"/>
      <w:r w:rsidRPr="009E105B">
        <w:rPr>
          <w:i/>
          <w:iCs/>
        </w:rPr>
        <w:t>Aeromonas</w:t>
      </w:r>
      <w:proofErr w:type="spellEnd"/>
      <w:r w:rsidRPr="009E105B">
        <w:rPr>
          <w:i/>
          <w:iCs/>
        </w:rPr>
        <w:t xml:space="preserve"> </w:t>
      </w:r>
      <w:r w:rsidRPr="009E105B">
        <w:t>species.</w:t>
      </w:r>
    </w:p>
    <w:p w:rsidR="0086132E" w:rsidRPr="009E105B" w:rsidRDefault="0086132E" w:rsidP="0086132E">
      <w:pPr>
        <w:pStyle w:val="PHEBodytext"/>
      </w:pPr>
      <w:r w:rsidRPr="009E105B">
        <w:t xml:space="preserve">Once a leech attached to the skin has finished its meal, it will generally detach spontaneously. Bleeding may continue for many minutes or hours, unless staunched by an appropriate dressing (during feeding, an anticoagulant – </w:t>
      </w:r>
      <w:proofErr w:type="spellStart"/>
      <w:r w:rsidRPr="009E105B">
        <w:t>hirudin</w:t>
      </w:r>
      <w:proofErr w:type="spellEnd"/>
      <w:r w:rsidRPr="009E105B">
        <w:t xml:space="preserve"> - is injected by the leech).</w:t>
      </w:r>
    </w:p>
    <w:p w:rsidR="0086132E" w:rsidRPr="009E105B" w:rsidRDefault="0086132E" w:rsidP="0086132E">
      <w:pPr>
        <w:pStyle w:val="PHEBodytext"/>
      </w:pPr>
      <w:r w:rsidRPr="009E105B">
        <w:t>An attached leech should be allowed to feed for a period so that there is a flow of blood out of the wound. This may help to carry away any microbes that may have been introduced to the lesion.</w:t>
      </w:r>
    </w:p>
    <w:p w:rsidR="0086132E" w:rsidRPr="009E105B" w:rsidRDefault="0086132E" w:rsidP="0086132E">
      <w:pPr>
        <w:pStyle w:val="PHEBodytext"/>
      </w:pPr>
      <w:r w:rsidRPr="009E105B">
        <w:t>Medicinal leeches must only be subject to single-patient use.</w:t>
      </w:r>
    </w:p>
    <w:p w:rsidR="0086132E" w:rsidRPr="009E105B" w:rsidRDefault="0086132E" w:rsidP="0086132E">
      <w:pPr>
        <w:pStyle w:val="PHEBodytext"/>
      </w:pPr>
      <w:r w:rsidRPr="009E105B">
        <w:t>The first indication of a wild leech bite is often the discovery of blood in clothing, the leeches having already fed, engorged and detached. There is controversy on this point, but it is thought desirable by some to cause an attached terrestrial leech to detach, by application to the organism of heat from a burning cigarette or match, or application of a strong solution of salt, or alcohol, rather than simply pulling it off directly, which may leave mouthparts still embedded in the wound</w:t>
      </w:r>
      <w:r w:rsidR="00A00DD8">
        <w:fldChar w:fldCharType="begin" w:fldLock="1"/>
      </w:r>
      <w:r w:rsidR="00A00DD8">
        <w:instrText xml:space="preserve"> ADDIN EN.CITE &lt;EndNote&gt;&lt;Cite&gt;&lt;Author&gt;White&lt;/Author&gt;&lt;Year&gt;2003&lt;/Year&gt;&lt;RecNum&gt;25&lt;/RecNum&gt;&lt;DisplayText&gt;&lt;style face="superscript"&gt;18&lt;/style&gt;&lt;/DisplayText&gt;&lt;record&gt;&lt;rec-number&gt;25&lt;/rec-number&gt;&lt;foreign-keys&gt;&lt;key app="EN" db-id="ed0x2s95wv9perestasx5fxm0rpvzfsa2p2p" timestamp="1530096756"&gt;25&lt;/key&gt;&lt;/foreign-keys&gt;&lt;ref-type name="Book Section"&gt;5&lt;/ref-type&gt;&lt;contributors&gt;&lt;authors&gt;&lt;author&gt;White,G.B.,&lt;/author&gt;&lt;/authors&gt;&lt;secondary-authors&gt;&lt;author&gt;Cook,G.C.&lt;/author&gt;&lt;author&gt;Zumla,A.&lt;/author&gt;&lt;/secondary-authors&gt;&lt;/contributors&gt;&lt;titles&gt;&lt;title&gt;Ectoparasites: Leeches and leech infestation, myiasis, jigger fleas, scabies, louse infestation&lt;/title&gt;&lt;secondary-title&gt;Manson&amp;apos;s Tropical Diseases&lt;/secondary-title&gt;&lt;/titles&gt;&lt;pages&gt;1599-1600&lt;/pages&gt;&lt;edition&gt;21st&lt;/edition&gt;&lt;section&gt;86&lt;/section&gt;&lt;reprint-edition&gt;Not in File&lt;/reprint-edition&gt;&lt;keywords&gt;&lt;keyword&gt;disease&lt;/keyword&gt;&lt;keyword&gt;G 9&lt;/keyword&gt;&lt;keyword&gt;Leeches&lt;/keyword&gt;&lt;keyword&gt;surgery&lt;/keyword&gt;&lt;/keywords&gt;&lt;dates&gt;&lt;year&gt;2003&lt;/year&gt;&lt;pub-dates&gt;&lt;date&gt;2003&lt;/date&gt;&lt;/pub-dates&gt;&lt;/dates&gt;&lt;pub-location&gt;Edinburgh&lt;/pub-location&gt;&lt;publisher&gt;WB Saunders Company&lt;/publisher&gt;&lt;label&gt;2837&lt;/label&gt;&lt;urls&gt;&lt;/urls&gt;&lt;/record&gt;&lt;/Cite&gt;&lt;/EndNote&gt;</w:instrText>
      </w:r>
      <w:r w:rsidR="00A00DD8">
        <w:fldChar w:fldCharType="separate"/>
      </w:r>
      <w:r w:rsidR="00A00DD8" w:rsidRPr="00A00DD8">
        <w:rPr>
          <w:noProof/>
          <w:vertAlign w:val="superscript"/>
        </w:rPr>
        <w:t>18</w:t>
      </w:r>
      <w:r w:rsidR="00A00DD8">
        <w:fldChar w:fldCharType="end"/>
      </w:r>
      <w:r w:rsidRPr="009E105B">
        <w:t>.</w:t>
      </w:r>
    </w:p>
    <w:p w:rsidR="0086132E" w:rsidRPr="009E105B" w:rsidRDefault="0086132E" w:rsidP="0086132E">
      <w:pPr>
        <w:pStyle w:val="PHEBodytext"/>
      </w:pPr>
      <w:r w:rsidRPr="009E105B">
        <w:t>Certain South American leeches do not possess jaws, and feed by insertion of a proboscis deep beneath a host’s tissue. Violent removal of these leeches could leave a long tube of leech tissue in the host.</w:t>
      </w:r>
    </w:p>
    <w:p w:rsidR="0086132E" w:rsidRPr="009E105B" w:rsidRDefault="0086132E" w:rsidP="0086132E">
      <w:pPr>
        <w:pStyle w:val="PHEBodytext"/>
      </w:pPr>
      <w:r w:rsidRPr="009E105B">
        <w:t>Some of the aquatic (nasopharyngeal) species are capable of causing very serious disease in humans and animals, and sometimes prove fatal. Such leeches are to be found in fresh waters in parts of the Middle East and Africa, the Indian sub-continent, and China.</w:t>
      </w:r>
    </w:p>
    <w:p w:rsidR="0086132E" w:rsidRPr="009E105B" w:rsidRDefault="0086132E" w:rsidP="0086132E">
      <w:pPr>
        <w:pStyle w:val="PHEBodytext"/>
      </w:pPr>
      <w:r w:rsidRPr="009E105B">
        <w:t xml:space="preserve">These leeches are small and thread-like when first hatched, and enter the bodies of drinking animals or humans, or bathers in surface waters, attaching to the mucous tissue in the nasopharyngeal and buccal cavities, occasionally the oesophagus, or the tracheobronchial tree. Leeches may remain attached for several weeks, before emerging fully grown. Growth within the host is dramatic, and one species, </w:t>
      </w:r>
      <w:proofErr w:type="spellStart"/>
      <w:r w:rsidRPr="009E105B">
        <w:rPr>
          <w:i/>
        </w:rPr>
        <w:t>Dinobdella</w:t>
      </w:r>
      <w:proofErr w:type="spellEnd"/>
      <w:r w:rsidRPr="009E105B">
        <w:rPr>
          <w:i/>
        </w:rPr>
        <w:t xml:space="preserve"> </w:t>
      </w:r>
      <w:proofErr w:type="spellStart"/>
      <w:r w:rsidRPr="009E105B">
        <w:rPr>
          <w:i/>
        </w:rPr>
        <w:t>ferox</w:t>
      </w:r>
      <w:proofErr w:type="spellEnd"/>
      <w:r w:rsidRPr="009E105B">
        <w:rPr>
          <w:i/>
        </w:rPr>
        <w:t xml:space="preserve">, </w:t>
      </w:r>
      <w:r w:rsidRPr="009E105B">
        <w:t>may attain a length of 250mm.</w:t>
      </w:r>
    </w:p>
    <w:p w:rsidR="0086132E" w:rsidRPr="009E105B" w:rsidRDefault="0086132E" w:rsidP="0086132E">
      <w:pPr>
        <w:pStyle w:val="PHEBodytext"/>
      </w:pPr>
      <w:r w:rsidRPr="009E105B">
        <w:t>Aquatic (nasopharyngeal) leeches may also enter the urethra or vagina in swimmers and bathers, or attach to the conjunctiva.</w:t>
      </w:r>
    </w:p>
    <w:p w:rsidR="0086132E" w:rsidRPr="009E105B" w:rsidRDefault="0086132E" w:rsidP="0086132E">
      <w:pPr>
        <w:pStyle w:val="PHEBodytext"/>
      </w:pPr>
      <w:r w:rsidRPr="009E105B">
        <w:t xml:space="preserve">Obstruction, epistaxis, haemoptysis, </w:t>
      </w:r>
      <w:proofErr w:type="spellStart"/>
      <w:r w:rsidRPr="009E105B">
        <w:t>haematemesis</w:t>
      </w:r>
      <w:proofErr w:type="spellEnd"/>
      <w:r w:rsidRPr="009E105B">
        <w:t xml:space="preserve"> and severe anaemia may result from attachment of aquatic (nasopharyngeal) leeches. Leeches may be surgically </w:t>
      </w:r>
      <w:r w:rsidRPr="009E105B">
        <w:lastRenderedPageBreak/>
        <w:t>removed</w:t>
      </w:r>
      <w:r>
        <w:t xml:space="preserve"> </w:t>
      </w:r>
      <w:r w:rsidRPr="009E105B">
        <w:t>– application of cocaine or hypertonic saline to the leech may facilitate detachment of the organism</w:t>
      </w:r>
      <w:r w:rsidR="00A00DD8">
        <w:fldChar w:fldCharType="begin" w:fldLock="1">
          <w:fldData xml:space="preserve">PEVuZE5vdGU+PENpdGU+PEF1dGhvcj5XaGl0ZTwvQXV0aG9yPjxZZWFyPjIwMDM8L1llYXI+PFJl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</w:fldData>
        </w:fldChar>
      </w:r>
      <w:r w:rsidR="00A00DD8">
        <w:instrText xml:space="preserve"> ADDIN EN.CITE </w:instrText>
      </w:r>
      <w:r w:rsidR="00A00DD8">
        <w:fldChar w:fldCharType="begin" w:fldLock="1">
          <w:fldData xml:space="preserve">PEVuZE5vdGU+PENpdGU+PEF1dGhvcj5XaGl0ZTwvQXV0aG9yPjxZZWFyPjIwMDM8L1llYXI+PFJl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</w:fldData>
        </w:fldChar>
      </w:r>
      <w:r w:rsidR="00A00DD8">
        <w:instrText xml:space="preserve"> ADDIN EN.CITE.DATA </w:instrText>
      </w:r>
      <w:r w:rsidR="00A00DD8">
        <w:fldChar w:fldCharType="end"/>
      </w:r>
      <w:r w:rsidR="00A00DD8">
        <w:fldChar w:fldCharType="separate"/>
      </w:r>
      <w:r w:rsidR="00A00DD8" w:rsidRPr="00A00DD8">
        <w:rPr>
          <w:noProof/>
          <w:vertAlign w:val="superscript"/>
        </w:rPr>
        <w:t>18,24</w:t>
      </w:r>
      <w:r w:rsidR="00A00DD8">
        <w:fldChar w:fldCharType="end"/>
      </w:r>
      <w:r w:rsidRPr="009E105B">
        <w:t>. Tracheostomy may be necessary to gain access, or to relieve life-threatening respiratory obstruction.</w:t>
      </w:r>
    </w:p>
    <w:p w:rsidR="0086132E" w:rsidRPr="009E105B" w:rsidRDefault="0086132E" w:rsidP="0086132E">
      <w:pPr>
        <w:pStyle w:val="PHEreportsub"/>
      </w:pPr>
      <w:r w:rsidRPr="009E105B">
        <w:t xml:space="preserve">Protection </w:t>
      </w:r>
    </w:p>
    <w:p w:rsidR="0086132E" w:rsidRPr="009E105B" w:rsidRDefault="0086132E" w:rsidP="0086132E">
      <w:pPr>
        <w:pStyle w:val="PHEBodytext"/>
      </w:pPr>
      <w:r w:rsidRPr="009E105B">
        <w:t xml:space="preserve">Complete protection against leeches is almost impossible. In tropical climates chemical repellents only work for a limited period due to sweating. Terrestrial leeches are extremely slender, very agile, and are capable of squeezing through boot eyelets, and all but the most tightly woven cloth. However, travellers should ideally wear thick trousers treated with a repellent such as diethyl </w:t>
      </w:r>
      <w:proofErr w:type="spellStart"/>
      <w:r w:rsidRPr="009E105B">
        <w:t>toluamide</w:t>
      </w:r>
      <w:proofErr w:type="spellEnd"/>
      <w:r w:rsidRPr="009E105B">
        <w:t>, tucked into the tops of stout boots.</w:t>
      </w:r>
    </w:p>
    <w:p w:rsidR="0086132E" w:rsidRPr="009E105B" w:rsidRDefault="0086132E" w:rsidP="0086132E">
      <w:pPr>
        <w:pStyle w:val="PHEBodytext"/>
      </w:pPr>
      <w:r w:rsidRPr="009E105B">
        <w:t>Where nasopharyngeal leeches occur, drinking water should be strained through a tight mesh, or preferably boiled.</w:t>
      </w:r>
    </w:p>
    <w:p w:rsidR="0086132E" w:rsidRPr="009E105B" w:rsidRDefault="0086132E" w:rsidP="0086132E">
      <w:pPr>
        <w:pStyle w:val="PHEBodytext"/>
      </w:pPr>
      <w:r w:rsidRPr="009E105B">
        <w:t>Swimming or bathing in untreated surface waters overseas is always most unwise, for a variety of reasons.</w:t>
      </w:r>
    </w:p>
    <w:p w:rsidR="0086132E" w:rsidRPr="009E105B" w:rsidRDefault="0086132E" w:rsidP="0086132E">
      <w:pPr>
        <w:pStyle w:val="PHEBodytext"/>
      </w:pPr>
      <w:r w:rsidRPr="009E105B">
        <w:t>Use of antibiotic prophylaxis may be indicated if medicinal leeches are to be applied to engorged tissues as a part of post-operative surgical care</w:t>
      </w:r>
      <w:r w:rsidR="00A00DD8">
        <w:fldChar w:fldCharType="begin" w:fldLock="1">
          <w:fldData xml:space="preserve">PEVuZE5vdGU+PENpdGU+PEF1dGhvcj5NYWNrYXk8L0F1dGhvcj48WWVhcj4xOTk5PC9ZZWFyPjxS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</w:fldData>
        </w:fldChar>
      </w:r>
      <w:r w:rsidR="00A00DD8">
        <w:instrText xml:space="preserve"> ADDIN EN.CITE </w:instrText>
      </w:r>
      <w:r w:rsidR="00A00DD8">
        <w:fldChar w:fldCharType="begin" w:fldLock="1">
          <w:fldData xml:space="preserve">PEVuZE5vdGU+PENpdGU+PEF1dGhvcj5NYWNrYXk8L0F1dGhvcj48WWVhcj4xOTk5PC9ZZWFyPjxS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</w:fldData>
        </w:fldChar>
      </w:r>
      <w:r w:rsidR="00A00DD8">
        <w:instrText xml:space="preserve"> ADDIN EN.CITE.DATA </w:instrText>
      </w:r>
      <w:r w:rsidR="00A00DD8">
        <w:fldChar w:fldCharType="end"/>
      </w:r>
      <w:r w:rsidR="00A00DD8">
        <w:fldChar w:fldCharType="separate"/>
      </w:r>
      <w:r w:rsidR="00A00DD8" w:rsidRPr="00A00DD8">
        <w:rPr>
          <w:noProof/>
          <w:vertAlign w:val="superscript"/>
        </w:rPr>
        <w:t>20</w:t>
      </w:r>
      <w:r w:rsidR="00A00DD8">
        <w:fldChar w:fldCharType="end"/>
      </w:r>
      <w:r w:rsidRPr="009E105B">
        <w:t xml:space="preserve">. Ciprofloxacin and extended-spectrum beta-lactam agents may be considered for this indication, depending on the antibiotic sensitivity of the </w:t>
      </w:r>
      <w:proofErr w:type="spellStart"/>
      <w:r w:rsidRPr="009E105B">
        <w:rPr>
          <w:i/>
          <w:iCs/>
        </w:rPr>
        <w:t>Aeromonas</w:t>
      </w:r>
      <w:proofErr w:type="spellEnd"/>
      <w:r w:rsidRPr="009E105B">
        <w:t xml:space="preserve"> species that the leech is carrying</w:t>
      </w:r>
      <w:r w:rsidR="00A00DD8">
        <w:fldChar w:fldCharType="begin" w:fldLock="1">
          <w:fldData xml:space="preserve">PEVuZE5vdGU+PENpdGU+PEF1dGhvcj5GZW5vbGxhcjwvQXV0aG9yPjxZZWFyPjE5OTk8L1llYXI+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</w:fldData>
        </w:fldChar>
      </w:r>
      <w:r w:rsidR="00A00DD8">
        <w:instrText xml:space="preserve"> ADDIN EN.CITE </w:instrText>
      </w:r>
      <w:r w:rsidR="00A00DD8">
        <w:fldChar w:fldCharType="begin" w:fldLock="1">
          <w:fldData xml:space="preserve">PEVuZE5vdGU+PENpdGU+PEF1dGhvcj5GZW5vbGxhcjwvQXV0aG9yPjxZZWFyPjE5OTk8L1llYXI+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</w:fldData>
        </w:fldChar>
      </w:r>
      <w:r w:rsidR="00A00DD8">
        <w:instrText xml:space="preserve"> ADDIN EN.CITE.DATA </w:instrText>
      </w:r>
      <w:r w:rsidR="00A00DD8">
        <w:fldChar w:fldCharType="end"/>
      </w:r>
      <w:r w:rsidR="00A00DD8">
        <w:fldChar w:fldCharType="separate"/>
      </w:r>
      <w:r w:rsidR="00A00DD8" w:rsidRPr="00A00DD8">
        <w:rPr>
          <w:noProof/>
          <w:vertAlign w:val="superscript"/>
        </w:rPr>
        <w:t>23,25</w:t>
      </w:r>
      <w:r w:rsidR="00A00DD8">
        <w:fldChar w:fldCharType="end"/>
      </w:r>
      <w:r w:rsidRPr="009E105B">
        <w:t>.</w:t>
      </w:r>
    </w:p>
    <w:p w:rsidR="0086132E" w:rsidRPr="009E105B" w:rsidRDefault="0086132E" w:rsidP="0086132E">
      <w:pPr>
        <w:pStyle w:val="PHEreportsub"/>
      </w:pPr>
      <w:r w:rsidRPr="009E105B">
        <w:t xml:space="preserve">Preservation of specimens  </w:t>
      </w:r>
    </w:p>
    <w:p w:rsidR="0086132E" w:rsidRPr="009E105B" w:rsidRDefault="0086132E" w:rsidP="0086132E">
      <w:pPr>
        <w:pStyle w:val="PHEBodytext"/>
      </w:pPr>
      <w:r w:rsidRPr="009E105B">
        <w:t>To ensure specimens are suitable for taxonomic anatomy, live leeches should be narcotised in 15% alcohol. When fully narcotised the leeches should be extended flat for fixing in 70% alcohol or 5% formalin. Specimens dropped live to formalin or concentrated alcohol contract violently, harden and are useless for identification.</w:t>
      </w:r>
    </w:p>
    <w:p w:rsidR="0090734C" w:rsidRPr="00FF0EC0" w:rsidRDefault="0094564F" w:rsidP="00FF0EC0">
      <w:pPr>
        <w:pStyle w:val="PHEreportHeading1"/>
      </w:pPr>
      <w:bookmarkStart w:id="54" w:name="_Toc465328162"/>
      <w:r>
        <w:t>Technical i</w:t>
      </w:r>
      <w:r w:rsidR="001D4C88" w:rsidRPr="00FF0EC0">
        <w:t>nformation/</w:t>
      </w:r>
      <w:r>
        <w:t>l</w:t>
      </w:r>
      <w:r w:rsidR="001D4C88" w:rsidRPr="00FF0EC0">
        <w:t>imitations</w:t>
      </w:r>
      <w:bookmarkEnd w:id="54"/>
    </w:p>
    <w:p w:rsidR="00341A6E" w:rsidRPr="00AB3D2E" w:rsidRDefault="00341A6E" w:rsidP="00036D28">
      <w:pPr>
        <w:pStyle w:val="PHEreportHeading2BlueHighlight"/>
      </w:pPr>
      <w:bookmarkStart w:id="55" w:name="_Toc210040703"/>
      <w:r w:rsidRPr="00AB3D2E">
        <w:t>Limitations of UK SMIs</w:t>
      </w:r>
    </w:p>
    <w:p w:rsidR="00A9535B" w:rsidRDefault="004545B0" w:rsidP="00A9535B">
      <w:pPr>
        <w:pStyle w:val="PHEBodytext"/>
      </w:pPr>
      <w:r w:rsidRPr="00AB3D2E">
        <w:t xml:space="preserve">The recommendations made in UK SMIs </w:t>
      </w:r>
      <w:r w:rsidR="004955CA" w:rsidRPr="00AB3D2E">
        <w:t>are based on evidence (</w:t>
      </w:r>
      <w:r w:rsidR="00596759">
        <w:t>for example,</w:t>
      </w:r>
      <w:r w:rsidRPr="00AB3D2E">
        <w:t xml:space="preserve"> sensitivity and specificity) where available, expert opinion and pragmatism</w:t>
      </w:r>
      <w:r w:rsidR="004955CA" w:rsidRPr="00AB3D2E">
        <w:t>, with c</w:t>
      </w:r>
      <w:r w:rsidRPr="00AB3D2E">
        <w:t>onsideration also</w:t>
      </w:r>
      <w:r w:rsidR="004955CA" w:rsidRPr="00AB3D2E">
        <w:t xml:space="preserve"> being</w:t>
      </w:r>
      <w:r w:rsidRPr="00AB3D2E">
        <w:t xml:space="preserve"> given to available resources.</w:t>
      </w:r>
      <w:r w:rsidRPr="00AB3D2E">
        <w:rPr>
          <w:rFonts w:ascii="Helvetica" w:hAnsi="Helvetica" w:cs="Helvetica"/>
          <w:color w:val="000000"/>
        </w:rPr>
        <w:t xml:space="preserve"> </w:t>
      </w:r>
      <w:r w:rsidR="00C05480" w:rsidRPr="00AB3D2E">
        <w:rPr>
          <w:rFonts w:ascii="Helvetica" w:hAnsi="Helvetica" w:cs="Helvetica"/>
          <w:color w:val="000000"/>
        </w:rPr>
        <w:t>L</w:t>
      </w:r>
      <w:r w:rsidRPr="00AB3D2E">
        <w:t>aboratories should take account of local requirements and undertake additional investigations where appropriate</w:t>
      </w:r>
      <w:r w:rsidR="004955CA" w:rsidRPr="00AB3D2E">
        <w:t xml:space="preserve">. </w:t>
      </w:r>
      <w:r w:rsidR="00A9535B" w:rsidRPr="00AB3D2E">
        <w:t>Prior to use, laboratories should ensure that all commercial and in-house tests have been validated and are fit for purpose.</w:t>
      </w:r>
    </w:p>
    <w:p w:rsidR="00DC2D92" w:rsidRPr="00BA5D57" w:rsidRDefault="00DC2D92" w:rsidP="00036D28">
      <w:pPr>
        <w:pStyle w:val="PHEreportHeading2BlueHighlight"/>
      </w:pPr>
      <w:r w:rsidRPr="00BA5D57">
        <w:t xml:space="preserve">Selective </w:t>
      </w:r>
      <w:r w:rsidR="0094564F" w:rsidRPr="00BA5D57">
        <w:t>m</w:t>
      </w:r>
      <w:r w:rsidRPr="00BA5D57">
        <w:t>edia</w:t>
      </w:r>
      <w:r w:rsidR="00B03725" w:rsidRPr="00BA5D57">
        <w:t xml:space="preserve"> in </w:t>
      </w:r>
      <w:r w:rsidR="0094564F" w:rsidRPr="00BA5D57">
        <w:t>s</w:t>
      </w:r>
      <w:r w:rsidR="00B03725" w:rsidRPr="00BA5D57">
        <w:t xml:space="preserve">creening </w:t>
      </w:r>
      <w:r w:rsidR="0094564F" w:rsidRPr="00BA5D57">
        <w:t>p</w:t>
      </w:r>
      <w:r w:rsidR="00B03725" w:rsidRPr="00BA5D57">
        <w:t>rocedures</w:t>
      </w:r>
    </w:p>
    <w:p w:rsidR="00DC2D92" w:rsidRPr="006B29FF" w:rsidRDefault="00DC2D92" w:rsidP="00C05480">
      <w:pPr>
        <w:pStyle w:val="PHEBodytext"/>
      </w:pPr>
      <w:r w:rsidRPr="00BA5D57">
        <w:t>Selective media which does not support the growth of all circulating strains of organisms may be recommended based on the evidence available. A balance therefore must be sought between available evidence, and available resources required if more</w:t>
      </w:r>
      <w:r w:rsidR="00C05480" w:rsidRPr="00BA5D57">
        <w:t xml:space="preserve"> than one media plate is used.</w:t>
      </w:r>
      <w:r w:rsidR="00C05480">
        <w:t xml:space="preserve"> </w:t>
      </w:r>
    </w:p>
    <w:p w:rsidR="000A433D" w:rsidRPr="00B03725" w:rsidRDefault="000A433D" w:rsidP="00036D28">
      <w:pPr>
        <w:pStyle w:val="PHEreportHeading2BlueHighlight"/>
      </w:pPr>
      <w:r w:rsidRPr="00B03725">
        <w:t xml:space="preserve">Specimen </w:t>
      </w:r>
      <w:r w:rsidR="0094564F" w:rsidRPr="002A3933">
        <w:t>c</w:t>
      </w:r>
      <w:r w:rsidRPr="002A3933">
        <w:t>ontainers</w:t>
      </w:r>
      <w:r w:rsidR="00A00DD8">
        <w:fldChar w:fldCharType="begin" w:fldLock="1">
          <w:fldData xml:space="preserve">PEVuZE5vdGU+PENpdGU+PEF1dGhvcj5FdXJvcGVhbiBQYXJsaWFtZW50PC9BdXRob3I+PFllYXI+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</w:fldData>
        </w:fldChar>
      </w:r>
      <w:r w:rsidR="00A00DD8">
        <w:instrText xml:space="preserve"> ADDIN EN.CITE </w:instrText>
      </w:r>
      <w:r w:rsidR="00A00DD8">
        <w:fldChar w:fldCharType="begin" w:fldLock="1">
          <w:fldData xml:space="preserve">PEVuZE5vdGU+PENpdGU+PEF1dGhvcj5FdXJvcGVhbiBQYXJsaWFtZW50PC9BdXRob3I+PFllYXI+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</w:fldData>
        </w:fldChar>
      </w:r>
      <w:r w:rsidR="00A00DD8">
        <w:instrText xml:space="preserve"> ADDIN EN.CITE.DATA </w:instrText>
      </w:r>
      <w:r w:rsidR="00A00DD8">
        <w:fldChar w:fldCharType="end"/>
      </w:r>
      <w:r w:rsidR="00A00DD8">
        <w:fldChar w:fldCharType="separate"/>
      </w:r>
      <w:r w:rsidR="00A00DD8" w:rsidRPr="00A00DD8">
        <w:rPr>
          <w:noProof/>
          <w:vertAlign w:val="superscript"/>
        </w:rPr>
        <w:t>26,27</w:t>
      </w:r>
      <w:r w:rsidR="00A00DD8">
        <w:fldChar w:fldCharType="end"/>
      </w:r>
    </w:p>
    <w:p w:rsidR="00250F3E" w:rsidRPr="00F35E6B" w:rsidRDefault="001C721C" w:rsidP="00F35E6B">
      <w:pPr>
        <w:pStyle w:val="PHEBodytext"/>
        <w:rPr>
          <w:rFonts w:cs="Arial"/>
          <w:iCs/>
          <w:szCs w:val="24"/>
        </w:rPr>
      </w:pPr>
      <w:r>
        <w:rPr>
          <w:rFonts w:cs="Arial"/>
          <w:szCs w:val="24"/>
        </w:rPr>
        <w:t>UK SMI</w:t>
      </w:r>
      <w:r w:rsidR="00C37669" w:rsidRPr="006B29FF">
        <w:rPr>
          <w:rFonts w:cs="Arial"/>
          <w:szCs w:val="24"/>
        </w:rPr>
        <w:t>s use the term “CE marked leak proof container” to describe containers bearing the CE marking used for the collection and transport of clinical specimens. The</w:t>
      </w:r>
      <w:r w:rsidR="00C37669" w:rsidRPr="006B29FF">
        <w:rPr>
          <w:rFonts w:cs="Arial"/>
          <w:iCs/>
          <w:szCs w:val="24"/>
        </w:rPr>
        <w:t xml:space="preserve"> requirements for specimen containers are given in the EU in vitro Diagnostic Medical Devices Directive (98/79/EC Annex 1 B 2.1) which states: “The design must </w:t>
      </w:r>
      <w:r w:rsidR="00C37669" w:rsidRPr="006B29FF">
        <w:rPr>
          <w:rFonts w:cs="Arial"/>
          <w:iCs/>
          <w:szCs w:val="24"/>
        </w:rPr>
        <w:lastRenderedPageBreak/>
        <w:t>allow easy handling and, where necessary, reduce as far as possible contamination of and leakage from, the device during use and, in the case of specimen receptacles, the risk of contamination of the specimen. The manufacturing processes must be a</w:t>
      </w:r>
      <w:r w:rsidR="00CE7CC6" w:rsidRPr="006B29FF">
        <w:rPr>
          <w:rFonts w:cs="Arial"/>
          <w:iCs/>
          <w:szCs w:val="24"/>
        </w:rPr>
        <w:t>ppropriate for these purposes”.</w:t>
      </w:r>
      <w:bookmarkStart w:id="56" w:name="_Toc119225993"/>
      <w:bookmarkStart w:id="57" w:name="_Toc210040707"/>
      <w:bookmarkEnd w:id="55"/>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3F63EE" w:rsidRDefault="003F63EE" w:rsidP="003F63EE">
      <w:pPr>
        <w:pStyle w:val="PHEBodytext"/>
      </w:pPr>
    </w:p>
    <w:p w:rsidR="00D3543D" w:rsidRDefault="005749BD" w:rsidP="00F35E6B">
      <w:pPr>
        <w:pStyle w:val="PHEreportHeading1"/>
      </w:pPr>
      <w:bookmarkStart w:id="58" w:name="_Toc465328163"/>
      <w:r>
        <w:lastRenderedPageBreak/>
        <w:t>1</w:t>
      </w:r>
      <w:r>
        <w:tab/>
      </w:r>
      <w:r w:rsidR="00B96940" w:rsidRPr="00CB3B85">
        <w:t xml:space="preserve">Safety </w:t>
      </w:r>
      <w:r w:rsidR="0094564F">
        <w:t>c</w:t>
      </w:r>
      <w:r w:rsidR="00B96940" w:rsidRPr="00CB3B85">
        <w:t>onsiderations</w:t>
      </w:r>
      <w:bookmarkEnd w:id="58"/>
      <w:r w:rsidR="00A00DD8">
        <w:fldChar w:fldCharType="begin" w:fldLock="1">
          <w:fldData xml:space="preserve">PEVuZE5vdGU+PENpdGU+PEF1dGhvcj5FdXJvcGVhbiBQYXJsaWFtZW50PC9BdXRob3I+PFllYXI+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</w:fldData>
        </w:fldChar>
      </w:r>
      <w:r w:rsidR="00A00DD8">
        <w:instrText xml:space="preserve"> ADDIN EN.CITE </w:instrText>
      </w:r>
      <w:r w:rsidR="00A00DD8">
        <w:fldChar w:fldCharType="begin" w:fldLock="1">
          <w:fldData xml:space="preserve">PEVuZE5vdGU+PENpdGU+PEF1dGhvcj5FdXJvcGVhbiBQYXJsaWFtZW50PC9BdXRob3I+PFllYXI+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</w:fldData>
        </w:fldChar>
      </w:r>
      <w:r w:rsidR="00A00DD8">
        <w:instrText xml:space="preserve"> ADDIN EN.CITE.DATA </w:instrText>
      </w:r>
      <w:r w:rsidR="00A00DD8">
        <w:fldChar w:fldCharType="end"/>
      </w:r>
      <w:r w:rsidR="00A00DD8">
        <w:fldChar w:fldCharType="separate"/>
      </w:r>
      <w:r w:rsidR="00A00DD8" w:rsidRPr="00A00DD8">
        <w:rPr>
          <w:noProof/>
          <w:vertAlign w:val="superscript"/>
        </w:rPr>
        <w:t>26-41</w:t>
      </w:r>
      <w:r w:rsidR="00A00DD8">
        <w:fldChar w:fldCharType="end"/>
      </w:r>
    </w:p>
    <w:p w:rsidR="00B96940" w:rsidRPr="00D3543D" w:rsidRDefault="00B96940" w:rsidP="00681397">
      <w:pPr>
        <w:pStyle w:val="PHEreportHeading2BlueHighlight"/>
      </w:pPr>
      <w:r w:rsidRPr="00D3543D">
        <w:t>1.1</w:t>
      </w:r>
      <w:r w:rsidRPr="00D3543D">
        <w:tab/>
        <w:t xml:space="preserve">Specimen </w:t>
      </w:r>
      <w:r w:rsidR="0094564F" w:rsidRPr="00D3543D">
        <w:t>c</w:t>
      </w:r>
      <w:r w:rsidRPr="00D3543D">
        <w:t>ollection</w:t>
      </w:r>
      <w:r w:rsidR="00921D3C" w:rsidRPr="00D3543D">
        <w:t xml:space="preserve">, </w:t>
      </w:r>
      <w:r w:rsidR="0094564F" w:rsidRPr="00D3543D">
        <w:t>t</w:t>
      </w:r>
      <w:r w:rsidR="00921D3C" w:rsidRPr="00D3543D">
        <w:t xml:space="preserve">ransport and </w:t>
      </w:r>
      <w:r w:rsidR="0094564F" w:rsidRPr="00D3543D">
        <w:t>s</w:t>
      </w:r>
      <w:r w:rsidR="00921D3C" w:rsidRPr="00D3543D">
        <w:t>torage</w:t>
      </w:r>
      <w:r w:rsidR="00A00DD8">
        <w:rPr>
          <w:vertAlign w:val="superscript"/>
        </w:rPr>
        <w:fldChar w:fldCharType="begin" w:fldLock="1">
          <w:fldData xml:space="preserve">PEVuZE5vdGU+PENpdGU+PEF1dGhvcj5FdXJvcGVhbiBQYXJsaWFtZW50PC9BdXRob3I+PFllYXI+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</w:fldData>
        </w:fldChar>
      </w:r>
      <w:r w:rsidR="00A00DD8">
        <w:rPr>
          <w:vertAlign w:val="superscript"/>
        </w:rPr>
        <w:instrText xml:space="preserve"> ADDIN EN.CITE </w:instrText>
      </w:r>
      <w:r w:rsidR="00A00DD8">
        <w:rPr>
          <w:vertAlign w:val="superscript"/>
        </w:rPr>
        <w:fldChar w:fldCharType="begin" w:fldLock="1">
          <w:fldData xml:space="preserve">PEVuZE5vdGU+PENpdGU+PEF1dGhvcj5FdXJvcGVhbiBQYXJsaWFtZW50PC9BdXRob3I+PFllYXI+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</w:fldData>
        </w:fldChar>
      </w:r>
      <w:r w:rsidR="00A00DD8">
        <w:rPr>
          <w:vertAlign w:val="superscript"/>
        </w:rPr>
        <w:instrText xml:space="preserve"> ADDIN EN.CITE.DATA </w:instrText>
      </w:r>
      <w:r w:rsidR="00A00DD8">
        <w:rPr>
          <w:vertAlign w:val="superscript"/>
        </w:rPr>
      </w:r>
      <w:r w:rsidR="00A00DD8">
        <w:rPr>
          <w:vertAlign w:val="superscript"/>
        </w:rPr>
        <w:fldChar w:fldCharType="end"/>
      </w:r>
      <w:r w:rsidR="00A00DD8">
        <w:rPr>
          <w:vertAlign w:val="superscript"/>
        </w:rPr>
      </w:r>
      <w:r w:rsidR="00A00DD8">
        <w:rPr>
          <w:vertAlign w:val="superscript"/>
        </w:rPr>
        <w:fldChar w:fldCharType="separate"/>
      </w:r>
      <w:r w:rsidR="00A00DD8">
        <w:rPr>
          <w:noProof/>
          <w:vertAlign w:val="superscript"/>
        </w:rPr>
        <w:t>26-31</w:t>
      </w:r>
      <w:r w:rsidR="00A00DD8">
        <w:rPr>
          <w:vertAlign w:val="superscript"/>
        </w:rPr>
        <w:fldChar w:fldCharType="end"/>
      </w:r>
    </w:p>
    <w:p w:rsidR="0086132E" w:rsidRPr="009E105B" w:rsidRDefault="0086132E" w:rsidP="0086132E">
      <w:pPr>
        <w:pStyle w:val="PHEBodytext"/>
      </w:pPr>
      <w:bookmarkStart w:id="59" w:name="_Toc156896233"/>
      <w:bookmarkStart w:id="60" w:name="_Toc157500768"/>
      <w:r w:rsidRPr="009E105B">
        <w:t>Personnel should wear gloves, a laboratory coat and work in a well-lit, clear laboratory space.</w:t>
      </w:r>
    </w:p>
    <w:p w:rsidR="0086132E" w:rsidRPr="009E105B" w:rsidRDefault="0086132E" w:rsidP="0086132E">
      <w:pPr>
        <w:pStyle w:val="PHEBodytext"/>
      </w:pPr>
      <w:r w:rsidRPr="009E105B">
        <w:t xml:space="preserve">Containment Level 2 is required for routine work. </w:t>
      </w:r>
    </w:p>
    <w:p w:rsidR="0086132E" w:rsidRPr="009E105B" w:rsidRDefault="0086132E" w:rsidP="0086132E">
      <w:pPr>
        <w:pStyle w:val="PHEBodytext"/>
      </w:pPr>
      <w:r w:rsidRPr="009E105B">
        <w:t xml:space="preserve">In some cases </w:t>
      </w:r>
      <w:proofErr w:type="spellStart"/>
      <w:r w:rsidRPr="009E105B">
        <w:t>ectoparasites</w:t>
      </w:r>
      <w:proofErr w:type="spellEnd"/>
      <w:r w:rsidRPr="009E105B">
        <w:t xml:space="preserve"> may be engorged with human blood or body tissue, this may pose a risk to the person handling them if infected with a Hazard Group 3 organism. If a Hazard Group 3 organism is suspected, a microbiological safety cabinet at Containment Level 3 is required.</w:t>
      </w:r>
    </w:p>
    <w:p w:rsidR="0086132E" w:rsidRPr="009E105B" w:rsidRDefault="0086132E" w:rsidP="0086132E">
      <w:pPr>
        <w:pStyle w:val="PHEBodytext"/>
      </w:pPr>
      <w:r w:rsidRPr="009E105B">
        <w:t xml:space="preserve">Any specimen contaminated by the body fluids or blood of the patient should be immersed in 10% </w:t>
      </w:r>
      <w:proofErr w:type="spellStart"/>
      <w:r w:rsidRPr="009E105B">
        <w:t>formol</w:t>
      </w:r>
      <w:proofErr w:type="spellEnd"/>
      <w:r w:rsidRPr="009E105B">
        <w:t xml:space="preserve"> water at a ratio of 1:3 (specimen: </w:t>
      </w:r>
      <w:proofErr w:type="spellStart"/>
      <w:r w:rsidRPr="009E105B">
        <w:t>formol</w:t>
      </w:r>
      <w:proofErr w:type="spellEnd"/>
      <w:r w:rsidRPr="009E105B">
        <w:t xml:space="preserve"> water) for a minimum of 30 minutes prior to being processed.</w:t>
      </w:r>
    </w:p>
    <w:p w:rsidR="0086132E" w:rsidRPr="009E105B" w:rsidRDefault="0086132E" w:rsidP="0086132E">
      <w:pPr>
        <w:pStyle w:val="PHEBodytext"/>
      </w:pPr>
      <w:r w:rsidRPr="009E105B">
        <w:t>Specimens should be handled with forceps or a fine brush. When processing material the use of sterile scissors is recommended in preference to a scalpel blade.</w:t>
      </w:r>
    </w:p>
    <w:p w:rsidR="0086132E" w:rsidRPr="009E105B" w:rsidRDefault="0086132E" w:rsidP="0086132E">
      <w:pPr>
        <w:pStyle w:val="PHEBodytext"/>
      </w:pPr>
      <w:r w:rsidRPr="009E105B">
        <w:t xml:space="preserve">Live specimens should be killed prior to identification unless required live for the isolation of pathogens. Live specimens should be handled with extreme care and chilled in a refrigerator if there is any risk of escape during processing. Live specimens are killed with hot </w:t>
      </w:r>
      <w:r w:rsidRPr="009E105B">
        <w:rPr>
          <w:rFonts w:cs="Arial"/>
        </w:rPr>
        <w:t xml:space="preserve">water </w:t>
      </w:r>
      <w:r w:rsidRPr="009E105B">
        <w:t>(85</w:t>
      </w:r>
      <w:r w:rsidRPr="009E105B">
        <w:rPr>
          <w:rFonts w:cs="Arial"/>
        </w:rPr>
        <w:t xml:space="preserve">°C) (ticks, lice, fleas, bedbugs, </w:t>
      </w:r>
      <w:proofErr w:type="spellStart"/>
      <w:r w:rsidRPr="009E105B">
        <w:rPr>
          <w:rFonts w:cs="Arial"/>
        </w:rPr>
        <w:t>myiasis</w:t>
      </w:r>
      <w:proofErr w:type="spellEnd"/>
      <w:r w:rsidRPr="009E105B">
        <w:rPr>
          <w:rFonts w:cs="Arial"/>
        </w:rPr>
        <w:t xml:space="preserve"> maggots), or with ethyl acetate (beetles and adult flies) or</w:t>
      </w:r>
      <w:r w:rsidRPr="009E105B">
        <w:t xml:space="preserve"> killed by ethyl acetate vapour. Please refer to the appropriate section for further details.</w:t>
      </w:r>
    </w:p>
    <w:p w:rsidR="0086132E" w:rsidRPr="009E105B" w:rsidRDefault="0086132E" w:rsidP="0086132E">
      <w:pPr>
        <w:pStyle w:val="PHEBodytext"/>
      </w:pPr>
      <w:r w:rsidRPr="009E105B">
        <w:t>Some specimens may require a period of clearing in hot 5% potassium hydroxide solution prior to identification, in which case appropriate protective equipment must be worn.</w:t>
      </w:r>
    </w:p>
    <w:p w:rsidR="0086132E" w:rsidRPr="009E105B" w:rsidRDefault="0086132E" w:rsidP="0086132E">
      <w:pPr>
        <w:pStyle w:val="PHEBodytext"/>
      </w:pPr>
      <w:r w:rsidRPr="009E105B">
        <w:t>Alcohol and organic solvents such as Euparal should not be used near naked flames and should be used in an area with good ventilation. Solvents should not be used in microbiological safety cabinets as they present an ignition risk and may promote damage to the HEPA filters.</w:t>
      </w:r>
    </w:p>
    <w:p w:rsidR="0086132E" w:rsidRPr="009E105B" w:rsidRDefault="0086132E" w:rsidP="0086132E">
      <w:pPr>
        <w:pStyle w:val="PHEBodytext"/>
      </w:pPr>
      <w:r w:rsidRPr="009E105B">
        <w:t>The containers of specimens preserved in alcohol should be tightly sealed and stored in lockable metal cabinets.</w:t>
      </w:r>
    </w:p>
    <w:p w:rsidR="005337F8" w:rsidRPr="00CB3B85" w:rsidRDefault="00B96940" w:rsidP="00B96940">
      <w:pPr>
        <w:pStyle w:val="PHEBodytext"/>
        <w:rPr>
          <w:rFonts w:cs="Arial"/>
        </w:rPr>
      </w:pPr>
      <w:r w:rsidRPr="00CB3B85">
        <w:rPr>
          <w:rFonts w:cs="Arial"/>
        </w:rPr>
        <w:t>Use aseptic technique.</w:t>
      </w:r>
    </w:p>
    <w:p w:rsidR="00B96940" w:rsidRPr="005C1A6F" w:rsidRDefault="00B96940" w:rsidP="00B96940">
      <w:pPr>
        <w:pStyle w:val="PHEBodytext"/>
        <w:rPr>
          <w:rFonts w:cs="Arial"/>
        </w:rPr>
      </w:pPr>
      <w:r w:rsidRPr="005C1A6F">
        <w:rPr>
          <w:rFonts w:cs="Arial"/>
        </w:rPr>
        <w:t>Collect specimens in appropriate CE marked leak proof containers</w:t>
      </w:r>
      <w:r w:rsidR="00921D3C" w:rsidRPr="005C1A6F">
        <w:rPr>
          <w:rFonts w:cs="Arial"/>
        </w:rPr>
        <w:t xml:space="preserve"> and transport in sealed plastic bags.</w:t>
      </w:r>
    </w:p>
    <w:bookmarkEnd w:id="59"/>
    <w:bookmarkEnd w:id="60"/>
    <w:p w:rsidR="00B96940" w:rsidRDefault="007519B3" w:rsidP="00B96940">
      <w:pPr>
        <w:pStyle w:val="PHEBodytext"/>
        <w:rPr>
          <w:rFonts w:cs="Arial"/>
        </w:rPr>
      </w:pPr>
      <w:r w:rsidRPr="005C1A6F">
        <w:rPr>
          <w:rFonts w:cs="Arial"/>
        </w:rPr>
        <w:t>Compliance with postal</w:t>
      </w:r>
      <w:r w:rsidR="001A28D1" w:rsidRPr="005C1A6F">
        <w:rPr>
          <w:rFonts w:cs="Arial"/>
        </w:rPr>
        <w:t>,</w:t>
      </w:r>
      <w:r w:rsidRPr="005C1A6F">
        <w:rPr>
          <w:rFonts w:cs="Arial"/>
        </w:rPr>
        <w:t xml:space="preserve"> transport</w:t>
      </w:r>
      <w:r w:rsidR="001A28D1" w:rsidRPr="005C1A6F">
        <w:rPr>
          <w:rFonts w:cs="Arial"/>
        </w:rPr>
        <w:t xml:space="preserve"> and storage</w:t>
      </w:r>
      <w:r w:rsidRPr="005C1A6F">
        <w:rPr>
          <w:rFonts w:cs="Arial"/>
        </w:rPr>
        <w:t xml:space="preserve"> regulations is essential.</w:t>
      </w:r>
    </w:p>
    <w:p w:rsidR="00B96940" w:rsidRPr="00CB3B85" w:rsidRDefault="005749BD" w:rsidP="00036D28">
      <w:pPr>
        <w:pStyle w:val="PHEreportHeading2BlueHighlight"/>
      </w:pPr>
      <w:r>
        <w:t>1.2</w:t>
      </w:r>
      <w:r>
        <w:tab/>
      </w:r>
      <w:r w:rsidR="00B96940" w:rsidRPr="00CB3B85">
        <w:t xml:space="preserve">Specimen </w:t>
      </w:r>
      <w:r w:rsidR="0094564F">
        <w:t>p</w:t>
      </w:r>
      <w:r w:rsidR="00B96940" w:rsidRPr="00CB3B85">
        <w:t>rocessing</w:t>
      </w:r>
      <w:r w:rsidR="00A00DD8">
        <w:fldChar w:fldCharType="begin" w:fldLock="1">
          <w:fldData xml:space="preserve">PEVuZE5vdGU+PENpdGU+PEF1dGhvcj5FdXJvcGVhbiBQYXJsaWFtZW50PC9BdXRob3I+PFllYXI+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</w:fldData>
        </w:fldChar>
      </w:r>
      <w:r w:rsidR="00A00DD8">
        <w:instrText xml:space="preserve"> ADDIN EN.CITE </w:instrText>
      </w:r>
      <w:r w:rsidR="00A00DD8">
        <w:fldChar w:fldCharType="begin" w:fldLock="1">
          <w:fldData xml:space="preserve">PEVuZE5vdGU+PENpdGU+PEF1dGhvcj5FdXJvcGVhbiBQYXJsaWFtZW50PC9BdXRob3I+PFllYXI+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</w:fldData>
        </w:fldChar>
      </w:r>
      <w:r w:rsidR="00A00DD8">
        <w:instrText xml:space="preserve"> ADDIN EN.CITE.DATA </w:instrText>
      </w:r>
      <w:r w:rsidR="00A00DD8">
        <w:fldChar w:fldCharType="end"/>
      </w:r>
      <w:r w:rsidR="00A00DD8">
        <w:fldChar w:fldCharType="separate"/>
      </w:r>
      <w:r w:rsidR="00A00DD8" w:rsidRPr="00A00DD8">
        <w:rPr>
          <w:noProof/>
          <w:vertAlign w:val="superscript"/>
        </w:rPr>
        <w:t>26-41</w:t>
      </w:r>
      <w:r w:rsidR="00A00DD8">
        <w:fldChar w:fldCharType="end"/>
      </w:r>
    </w:p>
    <w:p w:rsidR="0086132E" w:rsidRPr="009E105B" w:rsidRDefault="0086132E" w:rsidP="0086132E">
      <w:pPr>
        <w:pStyle w:val="PHEBodytext"/>
      </w:pPr>
      <w:r w:rsidRPr="009E105B">
        <w:t>Specimens should be handled with care using forceps or a fine brush to avoid damage to taxonomic features required for identification.</w:t>
      </w:r>
    </w:p>
    <w:p w:rsidR="0086132E" w:rsidRPr="009E105B" w:rsidRDefault="0086132E" w:rsidP="0086132E">
      <w:pPr>
        <w:pStyle w:val="PHEBodytext"/>
      </w:pPr>
      <w:r w:rsidRPr="009E105B">
        <w:t xml:space="preserve">Specimens that have been stored in formalin or washed in </w:t>
      </w:r>
      <w:proofErr w:type="spellStart"/>
      <w:r w:rsidRPr="009E105B">
        <w:t>formol</w:t>
      </w:r>
      <w:proofErr w:type="spellEnd"/>
      <w:r w:rsidRPr="009E105B">
        <w:t xml:space="preserve"> water may toughen and be more difficult to process. It is recommended that they are transferred in to 70% ethanol as soon as possible. </w:t>
      </w:r>
    </w:p>
    <w:p w:rsidR="0086132E" w:rsidRDefault="0086132E" w:rsidP="0086132E">
      <w:pPr>
        <w:pStyle w:val="PHEBodytext"/>
      </w:pPr>
      <w:r w:rsidRPr="009E105B">
        <w:t xml:space="preserve">Some flea specimens may require a period of clearing prior to examination. The immersion of specimens in 5% KOH for several days is normally adequate. </w:t>
      </w:r>
    </w:p>
    <w:p w:rsidR="0099793C" w:rsidRPr="009E105B" w:rsidRDefault="0099793C" w:rsidP="0086132E">
      <w:pPr>
        <w:pStyle w:val="PHEBodytext"/>
      </w:pPr>
      <w:proofErr w:type="gramStart"/>
      <w:r>
        <w:lastRenderedPageBreak/>
        <w:t>Containment Level 2.</w:t>
      </w:r>
      <w:proofErr w:type="gramEnd"/>
    </w:p>
    <w:p w:rsidR="007519B3" w:rsidRPr="00A16669" w:rsidRDefault="007519B3" w:rsidP="007519B3">
      <w:pPr>
        <w:pStyle w:val="PHEBodytext"/>
        <w:rPr>
          <w:rFonts w:cs="Arial"/>
        </w:rPr>
      </w:pPr>
      <w:r w:rsidRPr="00A16669">
        <w:rPr>
          <w:rFonts w:cs="Arial"/>
        </w:rPr>
        <w:t>Laboratory procedures that give rise to infectious aerosols must be conducted in a microbiological safety cabinet</w:t>
      </w:r>
      <w:r w:rsidR="00A00DD8">
        <w:rPr>
          <w:rFonts w:cs="Arial"/>
        </w:rPr>
        <w:fldChar w:fldCharType="begin" w:fldLock="1"/>
      </w:r>
      <w:r w:rsidR="00A00DD8">
        <w:rPr>
          <w:rFonts w:cs="Arial"/>
        </w:rPr>
        <w:instrText xml:space="preserve"> ADDIN EN.CITE &lt;EndNote&gt;&lt;Cite&gt;&lt;Author&gt;Advisory Committee on Dangerous Pathogens&lt;/Author&gt;&lt;Year&gt;2005&lt;/Year&gt;&lt;RecNum&gt;27&lt;/RecNum&gt;&lt;DisplayText&gt;&lt;style face="superscript"&gt;34&lt;/style&gt;&lt;/DisplayText&gt;&lt;record&gt;&lt;rec-number&gt;27&lt;/rec-number&gt;&lt;foreign-keys&gt;&lt;key app="EN" db-id="ed0x2s95wv9perestasx5fxm0rpvzfsa2p2p" timestamp="1530096837"&gt;27&lt;/key&gt;&lt;/foreign-keys&gt;&lt;ref-type name="Report"&gt;27&lt;/ref-type&gt;&lt;contributors&gt;&lt;authors&gt;&lt;author&gt;Advisory Committee on Dangerous Pathogens,&lt;/author&gt;&lt;/authors&gt;&lt;tertiary-authors&gt;&lt;author&gt;Health and Safety Executive,&lt;/author&gt;&lt;/tertiary-authors&gt;&lt;/contributors&gt;&lt;titles&gt;&lt;title&gt;Biological agents: Managing the risks in laboratories and healthcare premises&lt;/title&gt;&lt;/titles&gt;&lt;keywords&gt;&lt;keyword&gt;Laboratories&lt;/keyword&gt;&lt;keyword&gt;Risk&lt;/keyword&gt;&lt;keyword&gt;Safety&lt;/keyword&gt;&lt;/keywords&gt;&lt;dates&gt;&lt;year&gt;2005&lt;/year&gt;&lt;pub-dates&gt;&lt;date&gt;2005&lt;/date&gt;&lt;/pub-dates&gt;&lt;/dates&gt;&lt;label&gt;4247&lt;/label&gt;&lt;urls&gt;&lt;related-urls&gt;&lt;url&gt;&lt;style face="underline" font="default" size="100%"&gt;http://www.hse.gov.uk/biosafety/biologagents.pdf&lt;/style&gt;&lt;/url&gt;&lt;/related-urls&gt;&lt;/urls&gt;&lt;research-notes&gt;&lt;style face="bold" font="default" size="100%"&gt;A, V&lt;/style&gt;&lt;/research-notes&gt;&lt;/record&gt;&lt;/Cite&gt;&lt;/EndNote&gt;</w:instrText>
      </w:r>
      <w:r w:rsidR="00A00DD8">
        <w:rPr>
          <w:rFonts w:cs="Arial"/>
        </w:rPr>
        <w:fldChar w:fldCharType="separate"/>
      </w:r>
      <w:r w:rsidR="00A00DD8" w:rsidRPr="00A00DD8">
        <w:rPr>
          <w:rFonts w:cs="Arial"/>
          <w:noProof/>
          <w:vertAlign w:val="superscript"/>
        </w:rPr>
        <w:t>34</w:t>
      </w:r>
      <w:r w:rsidR="00A00DD8">
        <w:rPr>
          <w:rFonts w:cs="Arial"/>
        </w:rPr>
        <w:fldChar w:fldCharType="end"/>
      </w:r>
      <w:r w:rsidRPr="00A16669">
        <w:rPr>
          <w:rFonts w:cs="Arial"/>
        </w:rPr>
        <w:t>.</w:t>
      </w:r>
    </w:p>
    <w:p w:rsidR="007519B3" w:rsidRPr="00A16669" w:rsidRDefault="007519B3" w:rsidP="007519B3">
      <w:pPr>
        <w:pStyle w:val="PHEBodytext"/>
      </w:pPr>
      <w:r w:rsidRPr="00A16669">
        <w:rPr>
          <w:rFonts w:cs="Arial"/>
        </w:rPr>
        <w:t xml:space="preserve">Refer to current guidance on the safe handling of all organisms documented in this </w:t>
      </w:r>
      <w:r w:rsidR="001C721C" w:rsidRPr="00A16669">
        <w:rPr>
          <w:rFonts w:cs="Arial"/>
        </w:rPr>
        <w:t>UK SMI</w:t>
      </w:r>
      <w:r w:rsidRPr="00A16669">
        <w:rPr>
          <w:rFonts w:cs="Arial"/>
        </w:rPr>
        <w:t>.</w:t>
      </w:r>
    </w:p>
    <w:p w:rsidR="00B96940" w:rsidRPr="00387492" w:rsidRDefault="007519B3" w:rsidP="007519B3">
      <w:pPr>
        <w:pStyle w:val="PHEBodytext"/>
        <w:rPr>
          <w:rFonts w:cs="Arial"/>
        </w:rPr>
      </w:pPr>
      <w:r w:rsidRPr="00A16669">
        <w:rPr>
          <w:rFonts w:cs="Arial"/>
        </w:rPr>
        <w:t>The above guidance should be supplemented with local COSHH and risk assessments.</w:t>
      </w:r>
    </w:p>
    <w:p w:rsidR="00DE346F" w:rsidRDefault="005749BD" w:rsidP="00681397">
      <w:pPr>
        <w:pStyle w:val="PHEreportHeading1"/>
      </w:pPr>
      <w:bookmarkStart w:id="61" w:name="_Toc298404290"/>
      <w:bookmarkStart w:id="62" w:name="_Toc303777547"/>
      <w:bookmarkStart w:id="63" w:name="_Toc367787584"/>
      <w:bookmarkStart w:id="64" w:name="_Toc465328164"/>
      <w:bookmarkStart w:id="65" w:name="_Toc243888796"/>
      <w:r>
        <w:t>2</w:t>
      </w:r>
      <w:r w:rsidR="000C7930">
        <w:tab/>
      </w:r>
      <w:r w:rsidR="00B96940" w:rsidRPr="00CB3B85">
        <w:t xml:space="preserve">Specimen </w:t>
      </w:r>
      <w:r w:rsidR="0094564F">
        <w:t>c</w:t>
      </w:r>
      <w:r w:rsidR="00B96940" w:rsidRPr="00CB3B85">
        <w:t>ollection</w:t>
      </w:r>
      <w:bookmarkEnd w:id="61"/>
      <w:bookmarkEnd w:id="62"/>
      <w:bookmarkEnd w:id="63"/>
      <w:bookmarkEnd w:id="64"/>
    </w:p>
    <w:p w:rsidR="00B96940" w:rsidRPr="00DE346F" w:rsidRDefault="005749BD" w:rsidP="00DE346F">
      <w:pPr>
        <w:pStyle w:val="PHEreportHeading2BlueHighlight"/>
      </w:pPr>
      <w:r>
        <w:t>2</w:t>
      </w:r>
      <w:r w:rsidR="00B96940" w:rsidRPr="00DE346F">
        <w:t>.1</w:t>
      </w:r>
      <w:r w:rsidR="00B96940" w:rsidRPr="00DE346F">
        <w:tab/>
        <w:t xml:space="preserve">Type of </w:t>
      </w:r>
      <w:r w:rsidR="0094564F" w:rsidRPr="00DE346F">
        <w:t>s</w:t>
      </w:r>
      <w:r w:rsidR="00B96940" w:rsidRPr="00DE346F">
        <w:t>pecimen</w:t>
      </w:r>
      <w:bookmarkEnd w:id="65"/>
      <w:r w:rsidR="00B96940" w:rsidRPr="00DE346F">
        <w:t>s</w:t>
      </w:r>
    </w:p>
    <w:p w:rsidR="00256FE6" w:rsidRDefault="00256FE6" w:rsidP="00256FE6">
      <w:pPr>
        <w:pStyle w:val="PHEBodytext"/>
      </w:pPr>
      <w:proofErr w:type="spellStart"/>
      <w:r>
        <w:t>Ectoparasitic</w:t>
      </w:r>
      <w:proofErr w:type="spellEnd"/>
      <w:r>
        <w:t xml:space="preserve"> arthropods, leeches</w:t>
      </w:r>
    </w:p>
    <w:p w:rsidR="00B96940" w:rsidRPr="00CB3B85" w:rsidRDefault="005749BD" w:rsidP="00036D28">
      <w:pPr>
        <w:pStyle w:val="PHEreportHeading2BlueHighlight"/>
      </w:pPr>
      <w:r>
        <w:t>2</w:t>
      </w:r>
      <w:r w:rsidR="00921D3C" w:rsidRPr="00CB3B85">
        <w:t>.2</w:t>
      </w:r>
      <w:r w:rsidR="00B96940" w:rsidRPr="00CB3B85">
        <w:tab/>
      </w:r>
      <w:r w:rsidR="00921D3C" w:rsidRPr="00CB3B85">
        <w:t xml:space="preserve">Optimal </w:t>
      </w:r>
      <w:r w:rsidR="0094564F">
        <w:t>t</w:t>
      </w:r>
      <w:r w:rsidR="00D0654A" w:rsidRPr="00CB3B85">
        <w:t xml:space="preserve">ime and </w:t>
      </w:r>
      <w:r w:rsidR="0094564F">
        <w:t>m</w:t>
      </w:r>
      <w:r w:rsidR="00B96940" w:rsidRPr="00CB3B85">
        <w:t xml:space="preserve">ethod of </w:t>
      </w:r>
      <w:r w:rsidR="0094564F">
        <w:t>c</w:t>
      </w:r>
      <w:r w:rsidR="00921D3C" w:rsidRPr="00CB3B85">
        <w:t>ollection</w:t>
      </w:r>
      <w:r w:rsidR="00A00DD8">
        <w:fldChar w:fldCharType="begin" w:fldLock="1">
          <w:fldData xml:space="preserve">PEVuZE5vdGU+PENpdGU+PEF1dGhvcj5CYXJvbjwvQXV0aG9yPjxZZWFyPjIwMTM8L1llYXI+PFJl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</w:fldData>
        </w:fldChar>
      </w:r>
      <w:r w:rsidR="00A00DD8">
        <w:instrText xml:space="preserve"> ADDIN EN.CITE </w:instrText>
      </w:r>
      <w:r w:rsidR="00A00DD8">
        <w:fldChar w:fldCharType="begin" w:fldLock="1">
          <w:fldData xml:space="preserve">PEVuZE5vdGU+PENpdGU+PEF1dGhvcj5CYXJvbjwvQXV0aG9yPjxZZWFyPjIwMTM8L1llYXI+PFJl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</w:fldData>
        </w:fldChar>
      </w:r>
      <w:r w:rsidR="00A00DD8">
        <w:instrText xml:space="preserve"> ADDIN EN.CITE.DATA </w:instrText>
      </w:r>
      <w:r w:rsidR="00A00DD8">
        <w:fldChar w:fldCharType="end"/>
      </w:r>
      <w:r w:rsidR="00A00DD8">
        <w:fldChar w:fldCharType="separate"/>
      </w:r>
      <w:r w:rsidR="00A00DD8" w:rsidRPr="00A00DD8">
        <w:rPr>
          <w:noProof/>
          <w:vertAlign w:val="superscript"/>
        </w:rPr>
        <w:t>42</w:t>
      </w:r>
      <w:r w:rsidR="00A00DD8">
        <w:fldChar w:fldCharType="end"/>
      </w:r>
    </w:p>
    <w:p w:rsidR="0086132E" w:rsidRPr="0086132E" w:rsidRDefault="0086132E" w:rsidP="0086132E">
      <w:pPr>
        <w:autoSpaceDE w:val="0"/>
        <w:autoSpaceDN w:val="0"/>
        <w:adjustRightInd w:val="0"/>
        <w:spacing w:before="60" w:after="120"/>
        <w:ind w:left="0" w:firstLine="0"/>
        <w:rPr>
          <w:szCs w:val="28"/>
        </w:rPr>
      </w:pPr>
      <w:r w:rsidRPr="0086132E">
        <w:rPr>
          <w:szCs w:val="28"/>
        </w:rPr>
        <w:t xml:space="preserve">Specimens should be handled with care to avoid damage to taxonomic features required for identification. Specimens should be collected directly from the patient whenever possible or from the environment in which the patient lives. Specimens should be collected into a </w:t>
      </w:r>
      <w:r w:rsidRPr="0086132E">
        <w:rPr>
          <w:rFonts w:cs="Arial"/>
          <w:szCs w:val="28"/>
        </w:rPr>
        <w:t>CE marked</w:t>
      </w:r>
      <w:r w:rsidRPr="0086132E">
        <w:rPr>
          <w:szCs w:val="28"/>
        </w:rPr>
        <w:t xml:space="preserve"> leak proof container</w:t>
      </w:r>
      <w:r w:rsidRPr="0086132E">
        <w:rPr>
          <w:szCs w:val="28"/>
          <w:vertAlign w:val="superscript"/>
        </w:rPr>
        <w:t xml:space="preserve"> </w:t>
      </w:r>
      <w:r w:rsidRPr="0086132E">
        <w:rPr>
          <w:szCs w:val="28"/>
        </w:rPr>
        <w:t>in a sealed plastic bag</w:t>
      </w:r>
      <w:r w:rsidR="00A00DD8">
        <w:rPr>
          <w:szCs w:val="28"/>
        </w:rPr>
        <w:fldChar w:fldCharType="begin" w:fldLock="1"/>
      </w:r>
      <w:r w:rsidR="00A00DD8">
        <w:rPr>
          <w:szCs w:val="28"/>
        </w:rPr>
        <w:instrText xml:space="preserve"> ADDIN EN.CITE &lt;EndNote&gt;&lt;Cite&gt;&lt;Author&gt;European Parliament&lt;/Author&gt;&lt;Year&gt;1998&lt;/Year&gt;&lt;RecNum&gt;38&lt;/RecNum&gt;&lt;DisplayText&gt;&lt;style face="superscript"&gt;26&lt;/style&gt;&lt;/DisplayText&gt;&lt;record&gt;&lt;rec-number&gt;38&lt;/rec-number&gt;&lt;foreign-keys&gt;&lt;key app="EN" db-id="ed0x2s95wv9perestasx5fxm0rpvzfsa2p2p" timestamp="1530096838"&gt;38&lt;/key&gt;&lt;/foreign-keys&gt;&lt;ref-type name="Electronic Article"&gt;43&lt;/ref-type&gt;&lt;contributors&gt;&lt;authors&gt;&lt;author&gt;European Parliament,&lt;/author&gt;&lt;/authors&gt;&lt;/contributors&gt;&lt;titles&gt;&lt;title&gt;UK Standards for Microbiology Investigations (UK SMIs) use the term &amp;quot;CE marked leak proof container&amp;quot; to describe containers bearing the CE marking used for the collection and transport of clinical specimens. The requirements for specimen containers are given in the EU in vitro Diagnostic Medical Devices Directive (98/79/EC Annex 1 B 2.1) which states: &amp;quot;The design must allow easy handling and, where necessary, reduce as far as possible contamination of, and leakage from, the device during use and, in the case of specimen receptacles, the risk of contamination of the specimen. The manufacturing processes must be appropriate for these purposes&amp;quot;.&lt;/title&gt;&lt;secondary-title&gt;Official Journal of the European Communities 1998;1-37.0&lt;/secondary-title&gt;&lt;/titles&gt;&lt;periodical&gt;&lt;full-title&gt;Official Journal of the European Communities 1998;1-37.0&lt;/full-title&gt;&lt;/periodical&gt;&lt;section&gt;1998&lt;/section&gt;&lt;reprint-edition&gt;Not in File&lt;/reprint-edition&gt;&lt;keywords&gt;&lt;keyword&gt;diagnostic medical devices&lt;/keyword&gt;&lt;keyword&gt;In Vitro&lt;/keyword&gt;&lt;keyword&gt;Infection&lt;/keyword&gt;&lt;keyword&gt;microbiology&lt;/keyword&gt;&lt;keyword&gt;Risk&lt;/keyword&gt;&lt;keyword&gt;standards&lt;/keyword&gt;&lt;keyword&gt;transport&lt;/keyword&gt;&lt;/keywords&gt;&lt;dates&gt;&lt;year&gt;1998&lt;/year&gt;&lt;/dates&gt;&lt;label&gt;35344&lt;/label&gt;&lt;urls&gt;&lt;/urls&gt;&lt;research-notes&gt;&lt;style face="bold" font="default" size="100%"&gt;A, V&lt;/style&gt;&lt;/research-notes&gt;&lt;/record&gt;&lt;/Cite&gt;&lt;/EndNote&gt;</w:instrText>
      </w:r>
      <w:r w:rsidR="00A00DD8">
        <w:rPr>
          <w:szCs w:val="28"/>
        </w:rPr>
        <w:fldChar w:fldCharType="separate"/>
      </w:r>
      <w:r w:rsidR="00A00DD8" w:rsidRPr="00A00DD8">
        <w:rPr>
          <w:noProof/>
          <w:szCs w:val="28"/>
          <w:vertAlign w:val="superscript"/>
        </w:rPr>
        <w:t>26</w:t>
      </w:r>
      <w:r w:rsidR="00A00DD8">
        <w:rPr>
          <w:szCs w:val="28"/>
        </w:rPr>
        <w:fldChar w:fldCharType="end"/>
      </w:r>
      <w:r w:rsidRPr="0086132E">
        <w:rPr>
          <w:szCs w:val="28"/>
        </w:rPr>
        <w:t>.</w:t>
      </w:r>
    </w:p>
    <w:p w:rsidR="0086132E" w:rsidRPr="0086132E" w:rsidRDefault="0086132E" w:rsidP="0086132E">
      <w:pPr>
        <w:autoSpaceDE w:val="0"/>
        <w:autoSpaceDN w:val="0"/>
        <w:adjustRightInd w:val="0"/>
        <w:spacing w:before="60" w:after="120"/>
        <w:ind w:left="0" w:firstLine="0"/>
        <w:rPr>
          <w:szCs w:val="28"/>
        </w:rPr>
      </w:pPr>
      <w:r w:rsidRPr="0086132E">
        <w:rPr>
          <w:szCs w:val="28"/>
        </w:rPr>
        <w:t xml:space="preserve">Ideally specimens should be killed before postage. All soft-bodied specimens (lice, fleas, bedbugs, ticks and fly larvae) should be killed by immersion in hot water, transferred to and transported in 70% ethanol. All hard bodied specimens (including beetles and adult flies) should be killed by exposure to ethyl acetate vapour and transported dry. Mites may be killed and transported in 70% ethanol. Refer to the appropriate section for further details. A short patient history and details of any foreign travel should be included. </w:t>
      </w:r>
    </w:p>
    <w:p w:rsidR="0086132E" w:rsidRPr="0086132E" w:rsidRDefault="0086132E" w:rsidP="0086132E">
      <w:pPr>
        <w:autoSpaceDE w:val="0"/>
        <w:autoSpaceDN w:val="0"/>
        <w:adjustRightInd w:val="0"/>
        <w:spacing w:before="60" w:after="120"/>
        <w:ind w:left="0" w:firstLine="0"/>
      </w:pPr>
      <w:r w:rsidRPr="0086132E">
        <w:rPr>
          <w:szCs w:val="28"/>
        </w:rPr>
        <w:t xml:space="preserve">Inner packaging containing the specimen should be examined prior to opening to ascertain if the insect/arachnid is still living. Living specimens should be killed with hot water or ethyl acetate vapour prior to examination. Where there is a risk that live specimens may escape when the container is opened, they should be chilled in a refrigerator before processing. </w:t>
      </w:r>
    </w:p>
    <w:p w:rsidR="0086132E" w:rsidRPr="0086132E" w:rsidRDefault="0086132E" w:rsidP="0086132E">
      <w:pPr>
        <w:autoSpaceDE w:val="0"/>
        <w:autoSpaceDN w:val="0"/>
        <w:adjustRightInd w:val="0"/>
        <w:spacing w:before="60" w:after="120"/>
        <w:ind w:left="0" w:firstLine="0"/>
        <w:rPr>
          <w:szCs w:val="28"/>
        </w:rPr>
      </w:pPr>
      <w:r w:rsidRPr="0086132E">
        <w:rPr>
          <w:szCs w:val="28"/>
        </w:rPr>
        <w:t>To ensure specimens are suitable for taxonomic anatomy live leeches should be narcotised in 15% ethanol. When fully narcotised the leeches should be extended flat for fixing in 70% ethanol or 5% formalin. Specimens dropped live to formalin or concentrated ethanol contract violently, harden and are useless for identification.</w:t>
      </w:r>
    </w:p>
    <w:p w:rsidR="00795229" w:rsidRPr="00CB3B85" w:rsidRDefault="00795229" w:rsidP="007519B3">
      <w:pPr>
        <w:pStyle w:val="PHEBodytext"/>
        <w:rPr>
          <w:rFonts w:cs="Arial"/>
        </w:rPr>
      </w:pPr>
      <w:r w:rsidRPr="00CB3B85">
        <w:rPr>
          <w:rFonts w:cs="Arial"/>
        </w:rPr>
        <w:t>For safety considerations refer to Section 1.1.</w:t>
      </w:r>
    </w:p>
    <w:p w:rsidR="001A28D1" w:rsidRPr="00100FA5" w:rsidRDefault="00921D3C" w:rsidP="007519B3">
      <w:pPr>
        <w:pStyle w:val="PHEBodytext"/>
        <w:rPr>
          <w:rFonts w:cs="Arial"/>
        </w:rPr>
      </w:pPr>
      <w:proofErr w:type="gramStart"/>
      <w:r w:rsidRPr="00A16669">
        <w:rPr>
          <w:rFonts w:cs="Arial"/>
        </w:rPr>
        <w:t xml:space="preserve">Collect specimens before </w:t>
      </w:r>
      <w:r w:rsidR="009A7AD7" w:rsidRPr="00A16669">
        <w:rPr>
          <w:rFonts w:cs="Arial"/>
        </w:rPr>
        <w:t xml:space="preserve">starting </w:t>
      </w:r>
      <w:r w:rsidR="00A16669" w:rsidRPr="00A16669">
        <w:rPr>
          <w:rFonts w:cs="Arial"/>
        </w:rPr>
        <w:t>treatment</w:t>
      </w:r>
      <w:r w:rsidRPr="00A16669">
        <w:rPr>
          <w:rFonts w:cs="Arial"/>
        </w:rPr>
        <w:t xml:space="preserve"> where possible</w:t>
      </w:r>
      <w:proofErr w:type="gramEnd"/>
      <w:r w:rsidR="00A00DD8">
        <w:rPr>
          <w:rFonts w:cs="Arial"/>
        </w:rPr>
        <w:fldChar w:fldCharType="begin" w:fldLock="1">
          <w:fldData xml:space="preserve">PEVuZE5vdGU+PENpdGU+PEF1dGhvcj5CYXJvbjwvQXV0aG9yPjxZZWFyPjIwMTM8L1llYXI+PFJl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</w:fldData>
        </w:fldChar>
      </w:r>
      <w:r w:rsidR="00A00DD8">
        <w:rPr>
          <w:rFonts w:cs="Arial"/>
        </w:rPr>
        <w:instrText xml:space="preserve"> ADDIN EN.CITE </w:instrText>
      </w:r>
      <w:r w:rsidR="00A00DD8">
        <w:rPr>
          <w:rFonts w:cs="Arial"/>
        </w:rPr>
        <w:fldChar w:fldCharType="begin" w:fldLock="1">
          <w:fldData xml:space="preserve">PEVuZE5vdGU+PENpdGU+PEF1dGhvcj5CYXJvbjwvQXV0aG9yPjxZZWFyPjIwMTM8L1llYXI+PFJl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</w:fldData>
        </w:fldChar>
      </w:r>
      <w:r w:rsidR="00A00DD8">
        <w:rPr>
          <w:rFonts w:cs="Arial"/>
        </w:rPr>
        <w:instrText xml:space="preserve"> ADDIN EN.CITE.DATA </w:instrText>
      </w:r>
      <w:r w:rsidR="00A00DD8">
        <w:rPr>
          <w:rFonts w:cs="Arial"/>
        </w:rPr>
      </w:r>
      <w:r w:rsidR="00A00DD8">
        <w:rPr>
          <w:rFonts w:cs="Arial"/>
        </w:rPr>
        <w:fldChar w:fldCharType="end"/>
      </w:r>
      <w:r w:rsidR="00A00DD8">
        <w:rPr>
          <w:rFonts w:cs="Arial"/>
        </w:rPr>
      </w:r>
      <w:r w:rsidR="00A00DD8">
        <w:rPr>
          <w:rFonts w:cs="Arial"/>
        </w:rPr>
        <w:fldChar w:fldCharType="separate"/>
      </w:r>
      <w:r w:rsidR="00A00DD8" w:rsidRPr="00A00DD8">
        <w:rPr>
          <w:rFonts w:cs="Arial"/>
          <w:noProof/>
          <w:vertAlign w:val="superscript"/>
        </w:rPr>
        <w:t>42</w:t>
      </w:r>
      <w:r w:rsidR="00A00DD8">
        <w:rPr>
          <w:rFonts w:cs="Arial"/>
        </w:rPr>
        <w:fldChar w:fldCharType="end"/>
      </w:r>
      <w:proofErr w:type="gramStart"/>
      <w:r w:rsidRPr="00A16669">
        <w:rPr>
          <w:rFonts w:cs="Arial"/>
        </w:rPr>
        <w:t>.</w:t>
      </w:r>
      <w:proofErr w:type="gramEnd"/>
    </w:p>
    <w:p w:rsidR="00100FA5" w:rsidRPr="00100FA5" w:rsidRDefault="007519B3" w:rsidP="007519B3">
      <w:pPr>
        <w:pStyle w:val="PHEBodytext"/>
        <w:rPr>
          <w:rFonts w:cs="Arial"/>
        </w:rPr>
      </w:pPr>
      <w:r w:rsidRPr="00100FA5">
        <w:rPr>
          <w:rFonts w:cs="Arial"/>
        </w:rPr>
        <w:t>Collect specimens into appropriate CE marked leak proof containers and place in sealed plastic bags.</w:t>
      </w:r>
    </w:p>
    <w:p w:rsidR="00B96940" w:rsidRPr="00CB3B85" w:rsidRDefault="005749BD" w:rsidP="00036D28">
      <w:pPr>
        <w:pStyle w:val="PHEreportHeading2BlueHighlight"/>
      </w:pPr>
      <w:r>
        <w:t>2.3</w:t>
      </w:r>
      <w:r>
        <w:tab/>
      </w:r>
      <w:r w:rsidR="00B96940" w:rsidRPr="00CB3B85">
        <w:t xml:space="preserve">Adequate </w:t>
      </w:r>
      <w:r w:rsidR="0094564F">
        <w:t>q</w:t>
      </w:r>
      <w:r w:rsidR="00B96940" w:rsidRPr="00CB3B85">
        <w:t xml:space="preserve">uantity and </w:t>
      </w:r>
      <w:r w:rsidR="0094564F">
        <w:t>a</w:t>
      </w:r>
      <w:r w:rsidR="00B96940" w:rsidRPr="00CB3B85">
        <w:t xml:space="preserve">ppropriate </w:t>
      </w:r>
      <w:r w:rsidR="0094564F">
        <w:t>n</w:t>
      </w:r>
      <w:r w:rsidR="00B96940" w:rsidRPr="00CB3B85">
        <w:t xml:space="preserve">umber of </w:t>
      </w:r>
      <w:r w:rsidR="0094564F">
        <w:t>s</w:t>
      </w:r>
      <w:r w:rsidR="00B96940" w:rsidRPr="00CB3B85">
        <w:t>pecimens</w:t>
      </w:r>
      <w:r w:rsidR="00A00DD8">
        <w:fldChar w:fldCharType="begin" w:fldLock="1">
          <w:fldData xml:space="preserve">PEVuZE5vdGU+PENpdGU+PEF1dGhvcj5CYXJvbjwvQXV0aG9yPjxZZWFyPjIwMTM8L1llYXI+PFJl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</w:fldData>
        </w:fldChar>
      </w:r>
      <w:r w:rsidR="00A00DD8">
        <w:instrText xml:space="preserve"> ADDIN EN.CITE </w:instrText>
      </w:r>
      <w:r w:rsidR="00A00DD8">
        <w:fldChar w:fldCharType="begin" w:fldLock="1">
          <w:fldData xml:space="preserve">PEVuZE5vdGU+PENpdGU+PEF1dGhvcj5CYXJvbjwvQXV0aG9yPjxZZWFyPjIwMTM8L1llYXI+PFJl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</w:fldData>
        </w:fldChar>
      </w:r>
      <w:r w:rsidR="00A00DD8">
        <w:instrText xml:space="preserve"> ADDIN EN.CITE.DATA </w:instrText>
      </w:r>
      <w:r w:rsidR="00A00DD8">
        <w:fldChar w:fldCharType="end"/>
      </w:r>
      <w:r w:rsidR="00A00DD8">
        <w:fldChar w:fldCharType="separate"/>
      </w:r>
      <w:r w:rsidR="00A00DD8" w:rsidRPr="00A00DD8">
        <w:rPr>
          <w:noProof/>
          <w:vertAlign w:val="superscript"/>
        </w:rPr>
        <w:t>42</w:t>
      </w:r>
      <w:r w:rsidR="00A00DD8">
        <w:fldChar w:fldCharType="end"/>
      </w:r>
    </w:p>
    <w:p w:rsidR="00674F59" w:rsidRDefault="007519B3" w:rsidP="007519B3">
      <w:pPr>
        <w:pStyle w:val="PHEBodytext"/>
        <w:rPr>
          <w:rFonts w:cs="Arial"/>
        </w:rPr>
      </w:pPr>
      <w:r w:rsidRPr="00A16669">
        <w:rPr>
          <w:rFonts w:cs="Arial"/>
        </w:rPr>
        <w:t>Numbers and frequency of specimen</w:t>
      </w:r>
      <w:r w:rsidR="009A7AD7" w:rsidRPr="00A16669">
        <w:rPr>
          <w:rFonts w:cs="Arial"/>
        </w:rPr>
        <w:t>s</w:t>
      </w:r>
      <w:r w:rsidRPr="00A16669">
        <w:rPr>
          <w:rFonts w:cs="Arial"/>
        </w:rPr>
        <w:t xml:space="preserve"> collect</w:t>
      </w:r>
      <w:r w:rsidR="009A7AD7" w:rsidRPr="00A16669">
        <w:rPr>
          <w:rFonts w:cs="Arial"/>
        </w:rPr>
        <w:t>ed</w:t>
      </w:r>
      <w:r w:rsidRPr="00A16669">
        <w:rPr>
          <w:rFonts w:cs="Arial"/>
        </w:rPr>
        <w:t xml:space="preserve"> are dependent on clinical condition of patient.</w:t>
      </w:r>
    </w:p>
    <w:p w:rsidR="003F63EE" w:rsidRDefault="003F63EE" w:rsidP="007519B3">
      <w:pPr>
        <w:pStyle w:val="PHEBodytext"/>
        <w:rPr>
          <w:rFonts w:cs="Arial"/>
        </w:rPr>
      </w:pPr>
    </w:p>
    <w:p w:rsidR="003F63EE" w:rsidRPr="00A16669" w:rsidRDefault="003F63EE" w:rsidP="007519B3">
      <w:pPr>
        <w:pStyle w:val="PHEBodytext"/>
        <w:rPr>
          <w:rFonts w:cs="Arial"/>
        </w:rPr>
      </w:pPr>
    </w:p>
    <w:p w:rsidR="00B96940" w:rsidRPr="00CB3B85" w:rsidRDefault="005749BD" w:rsidP="000C7930">
      <w:pPr>
        <w:pStyle w:val="PHEreportHeading1"/>
        <w:tabs>
          <w:tab w:val="left" w:pos="567"/>
        </w:tabs>
      </w:pPr>
      <w:bookmarkStart w:id="66" w:name="_Toc367787585"/>
      <w:bookmarkStart w:id="67" w:name="_Toc465328165"/>
      <w:r>
        <w:lastRenderedPageBreak/>
        <w:t>3</w:t>
      </w:r>
      <w:r w:rsidR="000C7930">
        <w:tab/>
      </w:r>
      <w:r w:rsidR="00B96940" w:rsidRPr="00CB3B85">
        <w:t xml:space="preserve">Specimen </w:t>
      </w:r>
      <w:r w:rsidR="0094564F">
        <w:t>t</w:t>
      </w:r>
      <w:r w:rsidR="00B96940" w:rsidRPr="00CB3B85">
        <w:t>ransport</w:t>
      </w:r>
      <w:r w:rsidR="0093206D">
        <w:t>,</w:t>
      </w:r>
      <w:r w:rsidR="00B96940" w:rsidRPr="00CB3B85">
        <w:t xml:space="preserve"> </w:t>
      </w:r>
      <w:r w:rsidR="0094564F">
        <w:t>s</w:t>
      </w:r>
      <w:r w:rsidR="00B96940" w:rsidRPr="00CB3B85">
        <w:t>torage</w:t>
      </w:r>
      <w:bookmarkEnd w:id="66"/>
      <w:r w:rsidR="0093206D">
        <w:t xml:space="preserve"> </w:t>
      </w:r>
      <w:r w:rsidR="009D41E2">
        <w:t>and retention</w:t>
      </w:r>
      <w:bookmarkEnd w:id="67"/>
      <w:r w:rsidR="00A00DD8">
        <w:fldChar w:fldCharType="begin" w:fldLock="1">
          <w:fldData xml:space="preserve">PEVuZE5vdGU+PENpdGU+PEF1dGhvcj5FdXJvcGVhbiBQYXJsaWFtZW50PC9BdXRob3I+PFllYXI+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</w:fldData>
        </w:fldChar>
      </w:r>
      <w:r w:rsidR="00A00DD8">
        <w:instrText xml:space="preserve"> ADDIN EN.CITE </w:instrText>
      </w:r>
      <w:r w:rsidR="00A00DD8">
        <w:fldChar w:fldCharType="begin" w:fldLock="1">
          <w:fldData xml:space="preserve">PEVuZE5vdGU+PENpdGU+PEF1dGhvcj5FdXJvcGVhbiBQYXJsaWFtZW50PC9BdXRob3I+PFllYXI+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</w:fldData>
        </w:fldChar>
      </w:r>
      <w:r w:rsidR="00A00DD8">
        <w:instrText xml:space="preserve"> ADDIN EN.CITE.DATA </w:instrText>
      </w:r>
      <w:r w:rsidR="00A00DD8">
        <w:fldChar w:fldCharType="end"/>
      </w:r>
      <w:r w:rsidR="00A00DD8">
        <w:fldChar w:fldCharType="separate"/>
      </w:r>
      <w:r w:rsidR="00A00DD8" w:rsidRPr="00A00DD8">
        <w:rPr>
          <w:noProof/>
          <w:vertAlign w:val="superscript"/>
        </w:rPr>
        <w:t>26,27</w:t>
      </w:r>
      <w:r w:rsidR="00A00DD8">
        <w:fldChar w:fldCharType="end"/>
      </w:r>
    </w:p>
    <w:p w:rsidR="00D0654A" w:rsidRPr="00387492" w:rsidRDefault="005749BD" w:rsidP="00036D28">
      <w:pPr>
        <w:pStyle w:val="PHEreportHeading2BlueHighlight"/>
      </w:pPr>
      <w:r>
        <w:t>3</w:t>
      </w:r>
      <w:r w:rsidR="00681397">
        <w:t>.1</w:t>
      </w:r>
      <w:r w:rsidR="000C7930">
        <w:tab/>
      </w:r>
      <w:r w:rsidR="00D0654A" w:rsidRPr="00387492">
        <w:t xml:space="preserve">Optimal </w:t>
      </w:r>
      <w:r w:rsidR="0094564F">
        <w:t>t</w:t>
      </w:r>
      <w:r w:rsidR="00D0654A" w:rsidRPr="00387492">
        <w:t xml:space="preserve">ransport and </w:t>
      </w:r>
      <w:r w:rsidR="0094564F">
        <w:t>s</w:t>
      </w:r>
      <w:r w:rsidR="00D0654A" w:rsidRPr="00387492">
        <w:t xml:space="preserve">torage </w:t>
      </w:r>
      <w:r w:rsidR="0094564F">
        <w:t>c</w:t>
      </w:r>
      <w:r w:rsidR="00D0654A" w:rsidRPr="00387492">
        <w:t>onditions</w:t>
      </w:r>
    </w:p>
    <w:p w:rsidR="00795229" w:rsidRPr="00133E00" w:rsidRDefault="00795229" w:rsidP="007519B3">
      <w:pPr>
        <w:pStyle w:val="PHEBodytext"/>
        <w:rPr>
          <w:rFonts w:cs="Arial"/>
        </w:rPr>
      </w:pPr>
      <w:r w:rsidRPr="00133E00">
        <w:rPr>
          <w:rFonts w:cs="Arial"/>
        </w:rPr>
        <w:t>For safety considerations refer to Section 1.1.</w:t>
      </w:r>
    </w:p>
    <w:p w:rsidR="00B96940" w:rsidRPr="00133E00" w:rsidRDefault="007519B3" w:rsidP="007519B3">
      <w:pPr>
        <w:pStyle w:val="PHEBodytext"/>
        <w:rPr>
          <w:rFonts w:cs="Arial"/>
        </w:rPr>
      </w:pPr>
      <w:r w:rsidRPr="00133E00">
        <w:rPr>
          <w:rFonts w:cs="Arial"/>
        </w:rPr>
        <w:t>Specimens should be transported and processed as soon as possible</w:t>
      </w:r>
      <w:r w:rsidR="00A00DD8">
        <w:rPr>
          <w:rFonts w:cs="Arial"/>
        </w:rPr>
        <w:fldChar w:fldCharType="begin" w:fldLock="1">
          <w:fldData xml:space="preserve">PEVuZE5vdGU+PENpdGU+PEF1dGhvcj5CYXJvbjwvQXV0aG9yPjxZZWFyPjIwMTM8L1llYXI+PFJl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</w:fldData>
        </w:fldChar>
      </w:r>
      <w:r w:rsidR="00A00DD8">
        <w:rPr>
          <w:rFonts w:cs="Arial"/>
        </w:rPr>
        <w:instrText xml:space="preserve"> ADDIN EN.CITE </w:instrText>
      </w:r>
      <w:r w:rsidR="00A00DD8">
        <w:rPr>
          <w:rFonts w:cs="Arial"/>
        </w:rPr>
        <w:fldChar w:fldCharType="begin" w:fldLock="1">
          <w:fldData xml:space="preserve">PEVuZE5vdGU+PENpdGU+PEF1dGhvcj5CYXJvbjwvQXV0aG9yPjxZZWFyPjIwMTM8L1llYXI+PFJl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</w:fldData>
        </w:fldChar>
      </w:r>
      <w:r w:rsidR="00A00DD8">
        <w:rPr>
          <w:rFonts w:cs="Arial"/>
        </w:rPr>
        <w:instrText xml:space="preserve"> ADDIN EN.CITE.DATA </w:instrText>
      </w:r>
      <w:r w:rsidR="00A00DD8">
        <w:rPr>
          <w:rFonts w:cs="Arial"/>
        </w:rPr>
      </w:r>
      <w:r w:rsidR="00A00DD8">
        <w:rPr>
          <w:rFonts w:cs="Arial"/>
        </w:rPr>
        <w:fldChar w:fldCharType="end"/>
      </w:r>
      <w:r w:rsidR="00A00DD8">
        <w:rPr>
          <w:rFonts w:cs="Arial"/>
        </w:rPr>
      </w:r>
      <w:r w:rsidR="00A00DD8">
        <w:rPr>
          <w:rFonts w:cs="Arial"/>
        </w:rPr>
        <w:fldChar w:fldCharType="separate"/>
      </w:r>
      <w:r w:rsidR="00A00DD8" w:rsidRPr="00A00DD8">
        <w:rPr>
          <w:rFonts w:cs="Arial"/>
          <w:noProof/>
          <w:vertAlign w:val="superscript"/>
        </w:rPr>
        <w:t>42</w:t>
      </w:r>
      <w:r w:rsidR="00A00DD8">
        <w:rPr>
          <w:rFonts w:cs="Arial"/>
        </w:rPr>
        <w:fldChar w:fldCharType="end"/>
      </w:r>
      <w:r w:rsidR="008E1A77" w:rsidRPr="00133E00">
        <w:rPr>
          <w:rFonts w:cs="Arial"/>
        </w:rPr>
        <w:t>.</w:t>
      </w:r>
    </w:p>
    <w:p w:rsidR="001A28D1" w:rsidRPr="00133E00" w:rsidRDefault="007519B3" w:rsidP="000C7930">
      <w:pPr>
        <w:pStyle w:val="PHEBodytext"/>
        <w:tabs>
          <w:tab w:val="left" w:pos="567"/>
        </w:tabs>
        <w:rPr>
          <w:rFonts w:cs="Arial"/>
        </w:rPr>
      </w:pPr>
      <w:r w:rsidRPr="00133E00">
        <w:rPr>
          <w:rFonts w:cs="Arial"/>
        </w:rPr>
        <w:t>If processing is delayed, refrigeration is preferable to storage at ambient temperature</w:t>
      </w:r>
      <w:r w:rsidR="00A00DD8">
        <w:rPr>
          <w:rFonts w:cs="Arial"/>
        </w:rPr>
        <w:fldChar w:fldCharType="begin" w:fldLock="1">
          <w:fldData xml:space="preserve">PEVuZE5vdGU+PENpdGU+PEF1dGhvcj5CYXJvbjwvQXV0aG9yPjxZZWFyPjIwMTM8L1llYXI+PFJl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</w:fldData>
        </w:fldChar>
      </w:r>
      <w:r w:rsidR="00A00DD8">
        <w:rPr>
          <w:rFonts w:cs="Arial"/>
        </w:rPr>
        <w:instrText xml:space="preserve"> ADDIN EN.CITE </w:instrText>
      </w:r>
      <w:r w:rsidR="00A00DD8">
        <w:rPr>
          <w:rFonts w:cs="Arial"/>
        </w:rPr>
        <w:fldChar w:fldCharType="begin" w:fldLock="1">
          <w:fldData xml:space="preserve">PEVuZE5vdGU+PENpdGU+PEF1dGhvcj5CYXJvbjwvQXV0aG9yPjxZZWFyPjIwMTM8L1llYXI+PFJl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</w:fldData>
        </w:fldChar>
      </w:r>
      <w:r w:rsidR="00A00DD8">
        <w:rPr>
          <w:rFonts w:cs="Arial"/>
        </w:rPr>
        <w:instrText xml:space="preserve"> ADDIN EN.CITE.DATA </w:instrText>
      </w:r>
      <w:r w:rsidR="00A00DD8">
        <w:rPr>
          <w:rFonts w:cs="Arial"/>
        </w:rPr>
      </w:r>
      <w:r w:rsidR="00A00DD8">
        <w:rPr>
          <w:rFonts w:cs="Arial"/>
        </w:rPr>
        <w:fldChar w:fldCharType="end"/>
      </w:r>
      <w:r w:rsidR="00A00DD8">
        <w:rPr>
          <w:rFonts w:cs="Arial"/>
        </w:rPr>
      </w:r>
      <w:r w:rsidR="00A00DD8">
        <w:rPr>
          <w:rFonts w:cs="Arial"/>
        </w:rPr>
        <w:fldChar w:fldCharType="separate"/>
      </w:r>
      <w:r w:rsidR="00A00DD8" w:rsidRPr="00A00DD8">
        <w:rPr>
          <w:rFonts w:cs="Arial"/>
          <w:noProof/>
          <w:vertAlign w:val="superscript"/>
        </w:rPr>
        <w:t>42</w:t>
      </w:r>
      <w:r w:rsidR="00A00DD8">
        <w:rPr>
          <w:rFonts w:cs="Arial"/>
        </w:rPr>
        <w:fldChar w:fldCharType="end"/>
      </w:r>
      <w:r w:rsidRPr="00133E00">
        <w:rPr>
          <w:rFonts w:cs="Arial"/>
        </w:rPr>
        <w:t xml:space="preserve">. </w:t>
      </w:r>
    </w:p>
    <w:p w:rsidR="009D41E2" w:rsidRPr="00133E00" w:rsidRDefault="009D41E2" w:rsidP="000C7930">
      <w:pPr>
        <w:pStyle w:val="PHEBodytext"/>
        <w:tabs>
          <w:tab w:val="left" w:pos="567"/>
        </w:tabs>
        <w:rPr>
          <w:rFonts w:cs="Arial"/>
        </w:rPr>
      </w:pPr>
      <w:r w:rsidRPr="00133E00">
        <w:rPr>
          <w:rFonts w:cs="Arial"/>
        </w:rPr>
        <w:t xml:space="preserve">Samples should be retained in accordance with </w:t>
      </w:r>
      <w:r w:rsidR="00AE4F7F" w:rsidRPr="00133E00">
        <w:rPr>
          <w:rFonts w:cs="Arial"/>
        </w:rPr>
        <w:t>The Royal College of Pathologists guidelines ‘</w:t>
      </w:r>
      <w:r w:rsidRPr="00133E00">
        <w:rPr>
          <w:rFonts w:cs="Arial"/>
        </w:rPr>
        <w:t>The retention and storage of pathological records and specimens</w:t>
      </w:r>
      <w:r w:rsidR="00AE4F7F" w:rsidRPr="00133E00">
        <w:rPr>
          <w:rFonts w:cs="Arial"/>
        </w:rPr>
        <w:t>’</w:t>
      </w:r>
      <w:r w:rsidR="00A00DD8">
        <w:rPr>
          <w:rFonts w:cs="Arial"/>
        </w:rPr>
        <w:fldChar w:fldCharType="begin" w:fldLock="1"/>
      </w:r>
      <w:r w:rsidR="00A00DD8">
        <w:rPr>
          <w:rFonts w:cs="Arial"/>
        </w:rPr>
        <w:instrText xml:space="preserve"> ADDIN EN.CITE &lt;EndNote&gt;&lt;Cite&gt;&lt;Author&gt;The Royal College of Pathologists&lt;/Author&gt;&lt;Year&gt;2015&lt;/Year&gt;&lt;RecNum&gt;53&lt;/RecNum&gt;&lt;DisplayText&gt;&lt;style face="superscript"&gt;43&lt;/style&gt;&lt;/DisplayText&gt;&lt;record&gt;&lt;rec-number&gt;53&lt;/rec-number&gt;&lt;foreign-keys&gt;&lt;key app="EN" db-id="ed0x2s95wv9perestasx5fxm0rpvzfsa2p2p" timestamp="1530096838"&gt;53&lt;/key&gt;&lt;/foreign-keys&gt;&lt;ref-type name="Electronic Article"&gt;43&lt;/ref-type&gt;&lt;contributors&gt;&lt;authors&gt;&lt;author&gt;The Royal College of Pathologists,&lt;/author&gt;&lt;/authors&gt;&lt;/contributors&gt;&lt;titles&gt;&lt;title&gt;The retention and storage of pathological records and specimens (5th edition)&lt;/title&gt;&lt;/titles&gt;&lt;pages&gt;1-59&lt;/pages&gt;&lt;dates&gt;&lt;year&gt;2015&lt;/year&gt;&lt;/dates&gt;&lt;urls&gt;&lt;related-urls&gt;&lt;url&gt;&lt;style face="underline" font="default" size="100%"&gt;https://www.rcpath.org/resourceLibrary/the-retention-and-storage-of-pathological-records-and-specimens--5th-edition-.html&lt;/style&gt;&lt;/url&gt;&lt;/related-urls&gt;&lt;/urls&gt;&lt;research-notes&gt;&lt;style face="bold" font="default" size="100%"&gt;A, V&lt;/style&gt;&lt;/research-notes&gt;&lt;/record&gt;&lt;/Cite&gt;&lt;/EndNote&gt;</w:instrText>
      </w:r>
      <w:r w:rsidR="00A00DD8">
        <w:rPr>
          <w:rFonts w:cs="Arial"/>
        </w:rPr>
        <w:fldChar w:fldCharType="separate"/>
      </w:r>
      <w:r w:rsidR="00A00DD8" w:rsidRPr="00A00DD8">
        <w:rPr>
          <w:rFonts w:cs="Arial"/>
          <w:noProof/>
          <w:vertAlign w:val="superscript"/>
        </w:rPr>
        <w:t>43</w:t>
      </w:r>
      <w:r w:rsidR="00A00DD8">
        <w:rPr>
          <w:rFonts w:cs="Arial"/>
        </w:rPr>
        <w:fldChar w:fldCharType="end"/>
      </w:r>
      <w:r w:rsidR="00AE4F7F" w:rsidRPr="00133E00">
        <w:rPr>
          <w:rFonts w:cs="Arial"/>
        </w:rPr>
        <w:t>.</w:t>
      </w:r>
    </w:p>
    <w:p w:rsidR="007519B3" w:rsidRPr="00CB3B85" w:rsidRDefault="005749BD" w:rsidP="000C7930">
      <w:pPr>
        <w:pStyle w:val="PHEreportHeading1"/>
        <w:tabs>
          <w:tab w:val="left" w:pos="567"/>
        </w:tabs>
      </w:pPr>
      <w:bookmarkStart w:id="68" w:name="_Toc367787588"/>
      <w:bookmarkStart w:id="69" w:name="_Toc465328166"/>
      <w:r>
        <w:t>4</w:t>
      </w:r>
      <w:r w:rsidR="000C7930">
        <w:tab/>
      </w:r>
      <w:r w:rsidR="007519B3" w:rsidRPr="00CB3B85">
        <w:t xml:space="preserve">Specimen </w:t>
      </w:r>
      <w:r w:rsidR="0094564F">
        <w:t>p</w:t>
      </w:r>
      <w:r w:rsidR="007519B3" w:rsidRPr="00CB3B85">
        <w:t>rocessing/</w:t>
      </w:r>
      <w:r w:rsidR="0094564F">
        <w:t>p</w:t>
      </w:r>
      <w:r w:rsidR="007519B3" w:rsidRPr="00CB3B85">
        <w:t>rocedure</w:t>
      </w:r>
      <w:bookmarkEnd w:id="68"/>
      <w:bookmarkEnd w:id="69"/>
      <w:r w:rsidR="00A00DD8">
        <w:fldChar w:fldCharType="begin" w:fldLock="1">
          <w:fldData xml:space="preserve">PEVuZE5vdGU+PENpdGU+PEF1dGhvcj5FdXJvcGVhbiBQYXJsaWFtZW50PC9BdXRob3I+PFllYXI+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</w:fldData>
        </w:fldChar>
      </w:r>
      <w:r w:rsidR="00A00DD8">
        <w:instrText xml:space="preserve"> ADDIN EN.CITE </w:instrText>
      </w:r>
      <w:r w:rsidR="00A00DD8">
        <w:fldChar w:fldCharType="begin" w:fldLock="1">
          <w:fldData xml:space="preserve">PEVuZE5vdGU+PENpdGU+PEF1dGhvcj5FdXJvcGVhbiBQYXJsaWFtZW50PC9BdXRob3I+PFllYXI+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</w:fldData>
        </w:fldChar>
      </w:r>
      <w:r w:rsidR="00A00DD8">
        <w:instrText xml:space="preserve"> ADDIN EN.CITE.DATA </w:instrText>
      </w:r>
      <w:r w:rsidR="00A00DD8">
        <w:fldChar w:fldCharType="end"/>
      </w:r>
      <w:r w:rsidR="00A00DD8">
        <w:fldChar w:fldCharType="separate"/>
      </w:r>
      <w:r w:rsidR="00A00DD8" w:rsidRPr="00A00DD8">
        <w:rPr>
          <w:noProof/>
          <w:vertAlign w:val="superscript"/>
        </w:rPr>
        <w:t>26,27</w:t>
      </w:r>
      <w:r w:rsidR="00A00DD8">
        <w:fldChar w:fldCharType="end"/>
      </w:r>
    </w:p>
    <w:p w:rsidR="007519B3" w:rsidRPr="00CB3B85" w:rsidRDefault="005749BD" w:rsidP="00036D28">
      <w:pPr>
        <w:pStyle w:val="PHEreportHeading2BlueHighlight"/>
      </w:pPr>
      <w:bookmarkStart w:id="70" w:name="_Toc156896243"/>
      <w:bookmarkStart w:id="71" w:name="_Toc157500778"/>
      <w:r>
        <w:t>4</w:t>
      </w:r>
      <w:r w:rsidR="000C7930">
        <w:t>.1</w:t>
      </w:r>
      <w:r w:rsidR="000C7930">
        <w:tab/>
      </w:r>
      <w:r w:rsidR="007519B3" w:rsidRPr="00CB3B85">
        <w:t xml:space="preserve">Test </w:t>
      </w:r>
      <w:r w:rsidR="0094564F">
        <w:t>s</w:t>
      </w:r>
      <w:r w:rsidR="007519B3" w:rsidRPr="00CB3B85">
        <w:t>election</w:t>
      </w:r>
      <w:bookmarkEnd w:id="70"/>
      <w:bookmarkEnd w:id="71"/>
    </w:p>
    <w:p w:rsidR="007519B3" w:rsidRPr="00CB3B85" w:rsidRDefault="00100FA5" w:rsidP="007519B3">
      <w:pPr>
        <w:pStyle w:val="PHEBodytext"/>
        <w:rPr>
          <w:rFonts w:cs="Arial"/>
        </w:rPr>
      </w:pPr>
      <w:r>
        <w:rPr>
          <w:rFonts w:cs="Arial"/>
        </w:rPr>
        <w:t>N/A</w:t>
      </w:r>
    </w:p>
    <w:p w:rsidR="0027434C" w:rsidRPr="00CB3B85" w:rsidRDefault="005749BD" w:rsidP="00036D28">
      <w:pPr>
        <w:pStyle w:val="PHEreportHeading2BlueHighlight"/>
      </w:pPr>
      <w:r>
        <w:t>4</w:t>
      </w:r>
      <w:r w:rsidR="0027434C" w:rsidRPr="00CB3B85">
        <w:t>.</w:t>
      </w:r>
      <w:r w:rsidR="00674F59" w:rsidRPr="00CB3B85">
        <w:t>2</w:t>
      </w:r>
      <w:r w:rsidR="0027434C" w:rsidRPr="00CB3B85">
        <w:tab/>
        <w:t>Appearance</w:t>
      </w:r>
    </w:p>
    <w:p w:rsidR="0027434C" w:rsidRPr="00CB3B85" w:rsidRDefault="00100FA5" w:rsidP="0027434C">
      <w:pPr>
        <w:pStyle w:val="PHEBodytext"/>
        <w:rPr>
          <w:rFonts w:cs="Arial"/>
        </w:rPr>
      </w:pPr>
      <w:bookmarkStart w:id="72" w:name="_Toc210040717"/>
      <w:r>
        <w:rPr>
          <w:rFonts w:cs="Arial"/>
        </w:rPr>
        <w:t>N/A</w:t>
      </w:r>
    </w:p>
    <w:p w:rsidR="0027434C" w:rsidRPr="00CB3B85" w:rsidRDefault="005749BD" w:rsidP="00036D28">
      <w:pPr>
        <w:pStyle w:val="PHEreportHeading2BlueHighlight"/>
      </w:pPr>
      <w:r>
        <w:t>4</w:t>
      </w:r>
      <w:r w:rsidR="00674F59" w:rsidRPr="00CB3B85">
        <w:t>.3</w:t>
      </w:r>
      <w:r w:rsidR="0027434C" w:rsidRPr="00CB3B85">
        <w:t xml:space="preserve"> </w:t>
      </w:r>
      <w:r w:rsidR="0027434C" w:rsidRPr="00CB3B85">
        <w:tab/>
        <w:t xml:space="preserve">Sample </w:t>
      </w:r>
      <w:r w:rsidR="0094564F">
        <w:t>p</w:t>
      </w:r>
      <w:r w:rsidR="0027434C" w:rsidRPr="00CB3B85">
        <w:t>reparation</w:t>
      </w:r>
    </w:p>
    <w:p w:rsidR="0027434C" w:rsidRPr="00CB3B85" w:rsidRDefault="00795229" w:rsidP="0027434C">
      <w:pPr>
        <w:pStyle w:val="PHEBodytext"/>
        <w:rPr>
          <w:rFonts w:cs="Arial"/>
        </w:rPr>
      </w:pPr>
      <w:r w:rsidRPr="00CB3B85">
        <w:rPr>
          <w:rFonts w:cs="Arial"/>
        </w:rPr>
        <w:t>For safety consi</w:t>
      </w:r>
      <w:r w:rsidR="00256FE6">
        <w:rPr>
          <w:rFonts w:cs="Arial"/>
        </w:rPr>
        <w:t>derations refer to Section 1.2.</w:t>
      </w:r>
    </w:p>
    <w:p w:rsidR="0027434C" w:rsidRPr="00CB3B85" w:rsidRDefault="005749BD" w:rsidP="00036D28">
      <w:pPr>
        <w:pStyle w:val="PHEreportHeading2BlueHighlight"/>
      </w:pPr>
      <w:r>
        <w:t>4</w:t>
      </w:r>
      <w:r w:rsidR="00674F59" w:rsidRPr="00CB3B85">
        <w:t>.4</w:t>
      </w:r>
      <w:r w:rsidR="0027434C" w:rsidRPr="00CB3B85">
        <w:tab/>
        <w:t>Microscopy</w:t>
      </w:r>
      <w:bookmarkEnd w:id="72"/>
    </w:p>
    <w:p w:rsidR="0027434C" w:rsidRPr="00CB3B85" w:rsidRDefault="005749BD" w:rsidP="0027434C">
      <w:pPr>
        <w:pStyle w:val="PHEreportHeading3"/>
      </w:pPr>
      <w:r>
        <w:t>4</w:t>
      </w:r>
      <w:r w:rsidR="00674F59" w:rsidRPr="00CB3B85">
        <w:t>.4</w:t>
      </w:r>
      <w:r w:rsidR="0027434C" w:rsidRPr="00CB3B85">
        <w:t>.1</w:t>
      </w:r>
      <w:r w:rsidR="0027434C" w:rsidRPr="00CB3B85">
        <w:tab/>
        <w:t>Standard</w:t>
      </w:r>
    </w:p>
    <w:p w:rsidR="00341A6E" w:rsidRPr="00CB3B85" w:rsidRDefault="00133E00" w:rsidP="00341A6E">
      <w:pPr>
        <w:pStyle w:val="PHEBodytext"/>
        <w:rPr>
          <w:rFonts w:cs="Arial"/>
        </w:rPr>
      </w:pPr>
      <w:r>
        <w:rPr>
          <w:rFonts w:cs="Arial"/>
        </w:rPr>
        <w:t>N/A</w:t>
      </w:r>
    </w:p>
    <w:p w:rsidR="0027434C" w:rsidRPr="00CB3B85" w:rsidRDefault="005749BD" w:rsidP="0027434C">
      <w:pPr>
        <w:pStyle w:val="PHEreportHeading3"/>
      </w:pPr>
      <w:r>
        <w:t>4</w:t>
      </w:r>
      <w:r w:rsidR="00674F59" w:rsidRPr="00CB3B85">
        <w:t>.4</w:t>
      </w:r>
      <w:r w:rsidR="0027434C" w:rsidRPr="00CB3B85">
        <w:t>.2</w:t>
      </w:r>
      <w:r w:rsidR="0027434C" w:rsidRPr="00CB3B85">
        <w:tab/>
      </w:r>
      <w:r w:rsidR="0027434C" w:rsidRPr="00256FE6">
        <w:t>Supplementary / Preparation of smears</w:t>
      </w:r>
    </w:p>
    <w:p w:rsidR="00341A6E" w:rsidRPr="00CB3B85" w:rsidRDefault="00256FE6" w:rsidP="00341A6E">
      <w:pPr>
        <w:pStyle w:val="PHEBodytext"/>
        <w:rPr>
          <w:rFonts w:cs="Arial"/>
        </w:rPr>
      </w:pPr>
      <w:bookmarkStart w:id="73" w:name="_Toc156896244"/>
      <w:bookmarkStart w:id="74" w:name="_Toc157500779"/>
      <w:r>
        <w:rPr>
          <w:rFonts w:cs="Arial"/>
        </w:rPr>
        <w:t>N</w:t>
      </w:r>
      <w:r w:rsidR="00100FA5">
        <w:rPr>
          <w:rFonts w:cs="Arial"/>
        </w:rPr>
        <w:t>/A</w:t>
      </w:r>
    </w:p>
    <w:p w:rsidR="007519B3" w:rsidRPr="00CB3B85" w:rsidRDefault="005749BD" w:rsidP="00036D28">
      <w:pPr>
        <w:pStyle w:val="PHEreportHeading2BlueHighlight"/>
      </w:pPr>
      <w:r>
        <w:t>4</w:t>
      </w:r>
      <w:r w:rsidR="00674F59" w:rsidRPr="00CB3B85">
        <w:t>.5</w:t>
      </w:r>
      <w:r w:rsidR="007519B3" w:rsidRPr="00CB3B85">
        <w:tab/>
      </w:r>
      <w:bookmarkEnd w:id="73"/>
      <w:bookmarkEnd w:id="74"/>
      <w:r w:rsidR="00100FA5" w:rsidRPr="00133E00">
        <w:t xml:space="preserve">Culture and </w:t>
      </w:r>
      <w:r w:rsidR="000C7930">
        <w:t>i</w:t>
      </w:r>
      <w:r w:rsidR="007519B3" w:rsidRPr="00133E00">
        <w:t>nvestigation</w:t>
      </w:r>
      <w:r w:rsidR="007519B3" w:rsidRPr="00CB3B85">
        <w:t xml:space="preserve"> </w:t>
      </w:r>
    </w:p>
    <w:p w:rsidR="008A2BCD" w:rsidRPr="00CB3B85" w:rsidRDefault="00256FE6" w:rsidP="00341A6E">
      <w:pPr>
        <w:pStyle w:val="PHEBodytext"/>
        <w:rPr>
          <w:rFonts w:cs="Arial"/>
        </w:rPr>
      </w:pPr>
      <w:r>
        <w:rPr>
          <w:rFonts w:cs="Arial"/>
        </w:rPr>
        <w:t>N</w:t>
      </w:r>
      <w:r w:rsidR="00100FA5">
        <w:rPr>
          <w:rFonts w:cs="Arial"/>
        </w:rPr>
        <w:t>/A</w:t>
      </w:r>
    </w:p>
    <w:p w:rsidR="007519B3" w:rsidRPr="00CB3B85" w:rsidRDefault="005749BD" w:rsidP="00036D28">
      <w:pPr>
        <w:pStyle w:val="PHEreportHeading2BlueHighlight"/>
      </w:pPr>
      <w:bookmarkStart w:id="75" w:name="_Toc156896245"/>
      <w:bookmarkStart w:id="76" w:name="_Toc157500780"/>
      <w:r>
        <w:t>4</w:t>
      </w:r>
      <w:r w:rsidR="007519B3" w:rsidRPr="00CB3B85">
        <w:t>.</w:t>
      </w:r>
      <w:r w:rsidR="00674F59" w:rsidRPr="00CB3B85">
        <w:t>6</w:t>
      </w:r>
      <w:r w:rsidR="007519B3" w:rsidRPr="00CB3B85">
        <w:tab/>
        <w:t>Identification</w:t>
      </w:r>
      <w:bookmarkEnd w:id="75"/>
      <w:bookmarkEnd w:id="76"/>
    </w:p>
    <w:p w:rsidR="003C5E07" w:rsidRPr="00CB3B85" w:rsidRDefault="00133E00" w:rsidP="003C5E07">
      <w:pPr>
        <w:pStyle w:val="PHEBodytext"/>
        <w:rPr>
          <w:rFonts w:cs="Arial"/>
        </w:rPr>
      </w:pPr>
      <w:r>
        <w:rPr>
          <w:rFonts w:cs="Arial"/>
        </w:rPr>
        <w:t>N/A</w:t>
      </w:r>
    </w:p>
    <w:p w:rsidR="003C5E07" w:rsidRPr="00CB3B85" w:rsidRDefault="005749BD" w:rsidP="00036D28">
      <w:pPr>
        <w:pStyle w:val="PHEreportHeading2BlueHighlight"/>
      </w:pPr>
      <w:r>
        <w:t>4</w:t>
      </w:r>
      <w:r w:rsidR="003C5E07" w:rsidRPr="00CB3B85">
        <w:t>.</w:t>
      </w:r>
      <w:r w:rsidR="001C3362" w:rsidRPr="00CB3B85">
        <w:t>7</w:t>
      </w:r>
      <w:r w:rsidR="003C5E07" w:rsidRPr="00CB3B85">
        <w:tab/>
        <w:t xml:space="preserve">Antimicrobial </w:t>
      </w:r>
      <w:r w:rsidR="0094564F">
        <w:t>s</w:t>
      </w:r>
      <w:r w:rsidR="003C5E07" w:rsidRPr="00CB3B85">
        <w:t xml:space="preserve">usceptibility </w:t>
      </w:r>
      <w:r w:rsidR="0094564F">
        <w:t>t</w:t>
      </w:r>
      <w:r w:rsidR="003C5E07" w:rsidRPr="00CB3B85">
        <w:t>esting</w:t>
      </w:r>
    </w:p>
    <w:p w:rsidR="003C5E07" w:rsidRPr="00CB3B85" w:rsidRDefault="00100FA5" w:rsidP="003C5E07">
      <w:pPr>
        <w:pStyle w:val="PHEBodytext"/>
        <w:rPr>
          <w:rFonts w:cs="Arial"/>
        </w:rPr>
      </w:pPr>
      <w:r>
        <w:rPr>
          <w:rFonts w:cs="Arial"/>
        </w:rPr>
        <w:t>N/A</w:t>
      </w:r>
      <w:r w:rsidR="003C5E07" w:rsidRPr="00CB3B85">
        <w:rPr>
          <w:rFonts w:cs="Arial"/>
        </w:rPr>
        <w:t xml:space="preserve"> </w:t>
      </w:r>
    </w:p>
    <w:p w:rsidR="0027434C" w:rsidRPr="00CB3B85" w:rsidRDefault="005749BD" w:rsidP="00036D28">
      <w:pPr>
        <w:pStyle w:val="PHEreportHeading2BlueHighlight"/>
      </w:pPr>
      <w:r>
        <w:t>4</w:t>
      </w:r>
      <w:r w:rsidR="00674F59" w:rsidRPr="00CB3B85">
        <w:t>.</w:t>
      </w:r>
      <w:r w:rsidR="001C3362" w:rsidRPr="00CB3B85">
        <w:t>8</w:t>
      </w:r>
      <w:r w:rsidR="0027434C" w:rsidRPr="00CB3B85">
        <w:tab/>
        <w:t xml:space="preserve">Referral for </w:t>
      </w:r>
      <w:r w:rsidR="0094564F">
        <w:t>o</w:t>
      </w:r>
      <w:r w:rsidR="0027434C" w:rsidRPr="00CB3B85">
        <w:t xml:space="preserve">utbreak </w:t>
      </w:r>
      <w:r w:rsidR="0094564F">
        <w:t>i</w:t>
      </w:r>
      <w:r w:rsidR="0027434C" w:rsidRPr="00CB3B85">
        <w:t>nvestigations</w:t>
      </w:r>
    </w:p>
    <w:p w:rsidR="0027434C" w:rsidRPr="00CB3B85" w:rsidRDefault="0027434C" w:rsidP="0027434C">
      <w:pPr>
        <w:pStyle w:val="PHEBodytext"/>
      </w:pPr>
      <w:bookmarkStart w:id="77" w:name="_Toc210040721"/>
      <w:r w:rsidRPr="00133E00">
        <w:rPr>
          <w:rFonts w:cs="Arial"/>
        </w:rPr>
        <w:t>N/A</w:t>
      </w:r>
    </w:p>
    <w:bookmarkEnd w:id="77"/>
    <w:p w:rsidR="003C5E07" w:rsidRPr="00CB3B85" w:rsidRDefault="005749BD" w:rsidP="00036D28">
      <w:pPr>
        <w:pStyle w:val="PHEreportHeading2BlueHighlight"/>
      </w:pPr>
      <w:r>
        <w:t>4</w:t>
      </w:r>
      <w:r w:rsidR="003C5E07" w:rsidRPr="00CB3B85">
        <w:t>.</w:t>
      </w:r>
      <w:r w:rsidR="001C3362" w:rsidRPr="00CB3B85">
        <w:t>9</w:t>
      </w:r>
      <w:r w:rsidR="003C5E07" w:rsidRPr="00CB3B85">
        <w:tab/>
        <w:t xml:space="preserve">Referral to </w:t>
      </w:r>
      <w:r w:rsidR="0094564F">
        <w:t>r</w:t>
      </w:r>
      <w:r w:rsidR="003C5E07" w:rsidRPr="00CB3B85">
        <w:t xml:space="preserve">eference </w:t>
      </w:r>
      <w:r w:rsidR="0094564F">
        <w:t>l</w:t>
      </w:r>
      <w:r w:rsidR="003C5E07" w:rsidRPr="00CB3B85">
        <w:t xml:space="preserve">aboratories </w:t>
      </w:r>
    </w:p>
    <w:p w:rsidR="000D23E8" w:rsidRPr="009E105B" w:rsidRDefault="000D23E8" w:rsidP="000D23E8">
      <w:pPr>
        <w:pStyle w:val="PHEBodytext"/>
      </w:pPr>
      <w:r w:rsidRPr="009E105B">
        <w:t xml:space="preserve">The </w:t>
      </w:r>
      <w:proofErr w:type="spellStart"/>
      <w:r w:rsidRPr="009E105B">
        <w:t>ectoparasites</w:t>
      </w:r>
      <w:proofErr w:type="spellEnd"/>
      <w:r w:rsidRPr="009E105B">
        <w:t xml:space="preserve"> covered by this </w:t>
      </w:r>
      <w:r w:rsidR="001C721C">
        <w:t>UK SMI</w:t>
      </w:r>
      <w:r w:rsidR="00681397">
        <w:t xml:space="preserve"> </w:t>
      </w:r>
      <w:r w:rsidRPr="009E105B">
        <w:t>are rare laboratory specimens in the UK and where appropriate should be forwarded to a reference laboratory for confirmation.</w:t>
      </w:r>
    </w:p>
    <w:p w:rsidR="000D23E8" w:rsidRPr="009E105B" w:rsidRDefault="000D23E8" w:rsidP="000D23E8">
      <w:pPr>
        <w:pStyle w:val="PHEBodytext"/>
        <w:rPr>
          <w:rFonts w:cs="Arial"/>
        </w:rPr>
      </w:pPr>
      <w:r w:rsidRPr="009E105B">
        <w:rPr>
          <w:rFonts w:cs="Arial"/>
        </w:rPr>
        <w:lastRenderedPageBreak/>
        <w:t>Contact appropriate devolved nation</w:t>
      </w:r>
      <w:r>
        <w:rPr>
          <w:rFonts w:cs="Arial"/>
        </w:rPr>
        <w:t>al</w:t>
      </w:r>
      <w:r w:rsidRPr="009E105B">
        <w:rPr>
          <w:rFonts w:cs="Arial"/>
        </w:rPr>
        <w:t xml:space="preserve"> reference laboratory for information on the tests available, turnaround times, transport procedure and any other requirements for sample submission:</w:t>
      </w:r>
    </w:p>
    <w:p w:rsidR="000D23E8" w:rsidRDefault="000D23E8" w:rsidP="000D23E8">
      <w:pPr>
        <w:pStyle w:val="PHEBodytext"/>
        <w:rPr>
          <w:rFonts w:cs="Arial"/>
          <w:b/>
        </w:rPr>
      </w:pPr>
      <w:r w:rsidRPr="009E105B">
        <w:rPr>
          <w:rFonts w:cs="Arial"/>
          <w:b/>
        </w:rPr>
        <w:t xml:space="preserve">England and Wales </w:t>
      </w:r>
    </w:p>
    <w:p w:rsidR="000D23E8" w:rsidRPr="009E105B" w:rsidRDefault="001D1489" w:rsidP="000D23E8">
      <w:pPr>
        <w:pStyle w:val="PHEBodytext"/>
        <w:rPr>
          <w:rFonts w:cs="Arial"/>
        </w:rPr>
      </w:pPr>
      <w:hyperlink r:id="rId169" w:history="1">
        <w:r w:rsidR="000D23E8" w:rsidRPr="00A3470F">
          <w:rPr>
            <w:rStyle w:val="Hyperlink"/>
            <w:sz w:val="24"/>
          </w:rPr>
          <w:t>https://www.gov.uk/specialist-and-reference-microbiology-laboratory-tests-and-services</w:t>
        </w:r>
      </w:hyperlink>
      <w:r w:rsidR="000D23E8">
        <w:t xml:space="preserve"> </w:t>
      </w:r>
      <w:r w:rsidR="000D23E8" w:rsidRPr="009E105B">
        <w:rPr>
          <w:rFonts w:cs="Arial"/>
        </w:rPr>
        <w:t xml:space="preserve"> </w:t>
      </w:r>
      <w:r w:rsidR="000D23E8">
        <w:rPr>
          <w:rFonts w:cs="Arial"/>
        </w:rPr>
        <w:t xml:space="preserve"> </w:t>
      </w:r>
    </w:p>
    <w:p w:rsidR="000D23E8" w:rsidRPr="009E105B" w:rsidRDefault="000D23E8" w:rsidP="000D23E8">
      <w:pPr>
        <w:keepNext/>
        <w:spacing w:before="120" w:after="120"/>
        <w:ind w:left="0" w:firstLine="0"/>
        <w:outlineLvl w:val="1"/>
        <w:rPr>
          <w:b/>
          <w:bCs/>
          <w:szCs w:val="20"/>
          <w:lang w:eastAsia="en-US"/>
        </w:rPr>
      </w:pPr>
      <w:r w:rsidRPr="009E105B">
        <w:rPr>
          <w:b/>
          <w:bCs/>
          <w:szCs w:val="20"/>
          <w:lang w:eastAsia="en-US"/>
        </w:rPr>
        <w:t>London</w:t>
      </w:r>
    </w:p>
    <w:p w:rsidR="000D23E8" w:rsidRPr="009E105B" w:rsidRDefault="000D23E8" w:rsidP="000D23E8">
      <w:pPr>
        <w:autoSpaceDE w:val="0"/>
        <w:autoSpaceDN w:val="0"/>
        <w:adjustRightInd w:val="0"/>
        <w:ind w:left="0" w:firstLine="0"/>
        <w:rPr>
          <w:szCs w:val="28"/>
        </w:rPr>
      </w:pPr>
      <w:r w:rsidRPr="009E105B">
        <w:rPr>
          <w:szCs w:val="28"/>
        </w:rPr>
        <w:t>The Diagnostic Parasitology Laboratory</w:t>
      </w:r>
    </w:p>
    <w:p w:rsidR="000D23E8" w:rsidRPr="009E105B" w:rsidRDefault="000D23E8" w:rsidP="000D23E8">
      <w:pPr>
        <w:autoSpaceDE w:val="0"/>
        <w:autoSpaceDN w:val="0"/>
        <w:adjustRightInd w:val="0"/>
        <w:ind w:left="0" w:firstLine="0"/>
        <w:rPr>
          <w:szCs w:val="28"/>
        </w:rPr>
      </w:pPr>
      <w:r w:rsidRPr="009E105B">
        <w:rPr>
          <w:szCs w:val="28"/>
        </w:rPr>
        <w:t>London School of Hygiene and Tropical Medicine</w:t>
      </w:r>
    </w:p>
    <w:p w:rsidR="000D23E8" w:rsidRPr="009E105B" w:rsidRDefault="000D23E8" w:rsidP="000D23E8">
      <w:pPr>
        <w:autoSpaceDE w:val="0"/>
        <w:autoSpaceDN w:val="0"/>
        <w:adjustRightInd w:val="0"/>
        <w:ind w:left="0" w:firstLine="0"/>
        <w:rPr>
          <w:szCs w:val="28"/>
        </w:rPr>
      </w:pPr>
      <w:r w:rsidRPr="009E105B">
        <w:rPr>
          <w:szCs w:val="28"/>
        </w:rPr>
        <w:t>Keppel Street</w:t>
      </w:r>
    </w:p>
    <w:p w:rsidR="000D23E8" w:rsidRPr="009E105B" w:rsidRDefault="000D23E8" w:rsidP="000D23E8">
      <w:pPr>
        <w:autoSpaceDE w:val="0"/>
        <w:autoSpaceDN w:val="0"/>
        <w:adjustRightInd w:val="0"/>
        <w:ind w:left="0" w:firstLine="0"/>
        <w:rPr>
          <w:szCs w:val="28"/>
        </w:rPr>
      </w:pPr>
      <w:r w:rsidRPr="009E105B">
        <w:rPr>
          <w:szCs w:val="28"/>
        </w:rPr>
        <w:t>London, WC1E 7HT</w:t>
      </w:r>
    </w:p>
    <w:p w:rsidR="000D23E8" w:rsidRPr="009E105B" w:rsidRDefault="000D23E8" w:rsidP="000D23E8">
      <w:pPr>
        <w:keepNext/>
        <w:spacing w:before="120" w:after="120"/>
        <w:ind w:left="0" w:firstLine="0"/>
        <w:outlineLvl w:val="1"/>
        <w:rPr>
          <w:b/>
          <w:bCs/>
          <w:szCs w:val="20"/>
          <w:lang w:eastAsia="en-US"/>
        </w:rPr>
      </w:pPr>
      <w:r w:rsidRPr="009E105B">
        <w:rPr>
          <w:b/>
          <w:bCs/>
          <w:szCs w:val="20"/>
          <w:lang w:eastAsia="en-US"/>
        </w:rPr>
        <w:t>OR</w:t>
      </w:r>
    </w:p>
    <w:p w:rsidR="000D23E8" w:rsidRPr="009E105B" w:rsidRDefault="000D23E8" w:rsidP="000D23E8">
      <w:pPr>
        <w:autoSpaceDE w:val="0"/>
        <w:autoSpaceDN w:val="0"/>
        <w:adjustRightInd w:val="0"/>
        <w:ind w:left="0" w:firstLine="0"/>
        <w:rPr>
          <w:szCs w:val="28"/>
        </w:rPr>
      </w:pPr>
      <w:r w:rsidRPr="009E105B">
        <w:rPr>
          <w:szCs w:val="28"/>
        </w:rPr>
        <w:t>If in the Hays DX scheme:</w:t>
      </w:r>
    </w:p>
    <w:p w:rsidR="000D23E8" w:rsidRPr="009E105B" w:rsidRDefault="000D23E8" w:rsidP="000D23E8">
      <w:pPr>
        <w:autoSpaceDE w:val="0"/>
        <w:autoSpaceDN w:val="0"/>
        <w:adjustRightInd w:val="0"/>
        <w:ind w:left="0" w:firstLine="0"/>
        <w:rPr>
          <w:szCs w:val="28"/>
          <w:lang w:val="it-IT"/>
        </w:rPr>
      </w:pPr>
      <w:r w:rsidRPr="009E105B">
        <w:rPr>
          <w:szCs w:val="28"/>
          <w:lang w:val="it-IT"/>
        </w:rPr>
        <w:t>PHE Malaria Reference Laboratory</w:t>
      </w:r>
    </w:p>
    <w:p w:rsidR="000D23E8" w:rsidRPr="009E105B" w:rsidRDefault="000D23E8" w:rsidP="000D23E8">
      <w:pPr>
        <w:autoSpaceDE w:val="0"/>
        <w:autoSpaceDN w:val="0"/>
        <w:adjustRightInd w:val="0"/>
        <w:ind w:left="0" w:firstLine="0"/>
        <w:rPr>
          <w:szCs w:val="28"/>
          <w:lang w:val="it-IT"/>
        </w:rPr>
      </w:pPr>
      <w:r w:rsidRPr="009E105B">
        <w:rPr>
          <w:szCs w:val="28"/>
          <w:lang w:val="it-IT"/>
        </w:rPr>
        <w:t>DX 6641200</w:t>
      </w:r>
    </w:p>
    <w:p w:rsidR="000D23E8" w:rsidRPr="009E105B" w:rsidRDefault="000D23E8" w:rsidP="000D23E8">
      <w:pPr>
        <w:autoSpaceDE w:val="0"/>
        <w:autoSpaceDN w:val="0"/>
        <w:adjustRightInd w:val="0"/>
        <w:ind w:left="0" w:firstLine="0"/>
        <w:rPr>
          <w:szCs w:val="28"/>
        </w:rPr>
      </w:pPr>
      <w:r w:rsidRPr="009E105B">
        <w:rPr>
          <w:szCs w:val="28"/>
        </w:rPr>
        <w:t>Tottenham Court Rd 92WC</w:t>
      </w:r>
    </w:p>
    <w:p w:rsidR="000D23E8" w:rsidRPr="009E105B" w:rsidRDefault="000D23E8" w:rsidP="000D23E8">
      <w:pPr>
        <w:keepNext/>
        <w:spacing w:before="120" w:after="120"/>
        <w:ind w:left="0" w:firstLine="0"/>
        <w:outlineLvl w:val="1"/>
        <w:rPr>
          <w:b/>
          <w:bCs/>
          <w:szCs w:val="20"/>
          <w:lang w:eastAsia="en-US"/>
        </w:rPr>
      </w:pPr>
      <w:r w:rsidRPr="009E105B">
        <w:rPr>
          <w:b/>
          <w:bCs/>
          <w:szCs w:val="20"/>
          <w:lang w:eastAsia="en-US"/>
        </w:rPr>
        <w:t>Liverpool</w:t>
      </w:r>
    </w:p>
    <w:p w:rsidR="000D23E8" w:rsidRPr="009E105B" w:rsidRDefault="000D23E8" w:rsidP="000D23E8">
      <w:pPr>
        <w:autoSpaceDE w:val="0"/>
        <w:autoSpaceDN w:val="0"/>
        <w:adjustRightInd w:val="0"/>
        <w:spacing w:before="60" w:after="120"/>
        <w:ind w:left="0" w:firstLine="0"/>
        <w:rPr>
          <w:szCs w:val="28"/>
        </w:rPr>
      </w:pPr>
      <w:r w:rsidRPr="009E105B">
        <w:rPr>
          <w:szCs w:val="28"/>
        </w:rPr>
        <w:t xml:space="preserve">The Clinical Diagnostic Parasitology Laboratory </w:t>
      </w:r>
      <w:r w:rsidRPr="009E105B">
        <w:rPr>
          <w:szCs w:val="28"/>
        </w:rPr>
        <w:br/>
        <w:t xml:space="preserve">Liverpool School of Tropical Medicine </w:t>
      </w:r>
      <w:r w:rsidRPr="009E105B">
        <w:rPr>
          <w:szCs w:val="28"/>
        </w:rPr>
        <w:br/>
        <w:t xml:space="preserve">Pembroke Place </w:t>
      </w:r>
      <w:r w:rsidRPr="009E105B">
        <w:rPr>
          <w:szCs w:val="28"/>
        </w:rPr>
        <w:br/>
        <w:t>Liverpool</w:t>
      </w:r>
      <w:r w:rsidRPr="009E105B">
        <w:rPr>
          <w:szCs w:val="28"/>
        </w:rPr>
        <w:br/>
        <w:t xml:space="preserve">L3 5QA </w:t>
      </w:r>
    </w:p>
    <w:p w:rsidR="000D23E8" w:rsidRPr="009E105B" w:rsidRDefault="000D23E8" w:rsidP="000D23E8">
      <w:pPr>
        <w:keepNext/>
        <w:spacing w:before="120" w:after="120"/>
        <w:ind w:left="0" w:firstLine="0"/>
        <w:outlineLvl w:val="1"/>
        <w:rPr>
          <w:b/>
          <w:bCs/>
          <w:szCs w:val="20"/>
          <w:lang w:eastAsia="en-US"/>
        </w:rPr>
      </w:pPr>
      <w:r w:rsidRPr="009E105B">
        <w:rPr>
          <w:b/>
          <w:bCs/>
          <w:szCs w:val="20"/>
          <w:lang w:eastAsia="en-US"/>
        </w:rPr>
        <w:t>OR</w:t>
      </w:r>
    </w:p>
    <w:p w:rsidR="000D23E8" w:rsidRPr="009E105B" w:rsidRDefault="000D23E8" w:rsidP="000D23E8">
      <w:pPr>
        <w:autoSpaceDE w:val="0"/>
        <w:autoSpaceDN w:val="0"/>
        <w:adjustRightInd w:val="0"/>
        <w:spacing w:before="60" w:after="120"/>
        <w:ind w:left="0" w:firstLine="0"/>
        <w:rPr>
          <w:szCs w:val="28"/>
        </w:rPr>
      </w:pPr>
      <w:r w:rsidRPr="009E105B">
        <w:rPr>
          <w:szCs w:val="28"/>
        </w:rPr>
        <w:t>If in the Hays DX scheme:</w:t>
      </w:r>
    </w:p>
    <w:p w:rsidR="000D23E8" w:rsidRPr="009E105B" w:rsidRDefault="000D23E8" w:rsidP="000D23E8">
      <w:pPr>
        <w:autoSpaceDE w:val="0"/>
        <w:autoSpaceDN w:val="0"/>
        <w:adjustRightInd w:val="0"/>
        <w:ind w:left="0" w:firstLine="0"/>
        <w:rPr>
          <w:szCs w:val="28"/>
        </w:rPr>
      </w:pPr>
      <w:r w:rsidRPr="009E105B">
        <w:rPr>
          <w:szCs w:val="28"/>
        </w:rPr>
        <w:t>Liverpool School of Tropical Medicine</w:t>
      </w:r>
      <w:r w:rsidRPr="009E105B">
        <w:rPr>
          <w:szCs w:val="28"/>
        </w:rPr>
        <w:br/>
        <w:t>Diagnostic Laboratory</w:t>
      </w:r>
      <w:r w:rsidRPr="009E105B">
        <w:rPr>
          <w:szCs w:val="28"/>
        </w:rPr>
        <w:br/>
        <w:t>DX 6966301</w:t>
      </w:r>
      <w:r w:rsidRPr="009E105B">
        <w:rPr>
          <w:szCs w:val="28"/>
        </w:rPr>
        <w:br/>
        <w:t>Liverpool 92L</w:t>
      </w:r>
    </w:p>
    <w:p w:rsidR="000D23E8" w:rsidRPr="009E105B" w:rsidRDefault="000D23E8" w:rsidP="000D23E8">
      <w:pPr>
        <w:pStyle w:val="PHEBodytext"/>
        <w:rPr>
          <w:rFonts w:cs="Arial"/>
          <w:b/>
        </w:rPr>
      </w:pPr>
      <w:r w:rsidRPr="009E105B">
        <w:rPr>
          <w:rFonts w:cs="Arial"/>
          <w:b/>
        </w:rPr>
        <w:t xml:space="preserve">Scotland </w:t>
      </w:r>
    </w:p>
    <w:p w:rsidR="000D23E8" w:rsidRPr="009E105B" w:rsidRDefault="001D1489" w:rsidP="000D23E8">
      <w:pPr>
        <w:pStyle w:val="PHEBodytext"/>
        <w:rPr>
          <w:rFonts w:cs="Arial"/>
        </w:rPr>
      </w:pPr>
      <w:hyperlink r:id="rId170" w:history="1">
        <w:r w:rsidR="000D23E8" w:rsidRPr="009E105B">
          <w:rPr>
            <w:rStyle w:val="Hyperlink"/>
            <w:rFonts w:cs="Arial"/>
            <w:sz w:val="24"/>
          </w:rPr>
          <w:t>http://www.hps.scot.nhs.uk/reflab/index.aspx</w:t>
        </w:r>
      </w:hyperlink>
      <w:r w:rsidR="000D23E8" w:rsidRPr="009E105B">
        <w:rPr>
          <w:rFonts w:cs="Arial"/>
        </w:rPr>
        <w:t xml:space="preserve"> </w:t>
      </w:r>
    </w:p>
    <w:p w:rsidR="000D23E8" w:rsidRPr="009E105B" w:rsidRDefault="000D23E8" w:rsidP="000D23E8">
      <w:pPr>
        <w:pStyle w:val="PHEreportsub"/>
      </w:pPr>
      <w:r w:rsidRPr="009E105B">
        <w:t>Glasgow</w:t>
      </w:r>
    </w:p>
    <w:p w:rsidR="000D23E8" w:rsidRPr="009E105B" w:rsidRDefault="000D23E8" w:rsidP="000D23E8">
      <w:pPr>
        <w:pStyle w:val="PHEBodytext"/>
        <w:spacing w:before="0" w:after="0"/>
        <w:rPr>
          <w:rFonts w:cs="Arial"/>
        </w:rPr>
      </w:pPr>
      <w:r w:rsidRPr="009E105B">
        <w:rPr>
          <w:rFonts w:cs="Arial"/>
        </w:rPr>
        <w:t>Scottish Microbiology Reference Laboratories</w:t>
      </w:r>
    </w:p>
    <w:p w:rsidR="000D23E8" w:rsidRPr="009E105B" w:rsidRDefault="000D23E8" w:rsidP="000D23E8">
      <w:pPr>
        <w:pStyle w:val="PHEBodytext"/>
        <w:spacing w:before="0" w:after="0"/>
        <w:rPr>
          <w:rFonts w:cs="Arial"/>
        </w:rPr>
      </w:pPr>
      <w:r w:rsidRPr="009E105B">
        <w:rPr>
          <w:rFonts w:cs="Arial"/>
        </w:rPr>
        <w:t xml:space="preserve">Glasgow Scottish Parasite Diagnostic and Reference Section </w:t>
      </w:r>
    </w:p>
    <w:p w:rsidR="00F35E6B" w:rsidRDefault="000D23E8" w:rsidP="000D23E8">
      <w:pPr>
        <w:pStyle w:val="PHEBodytext"/>
        <w:spacing w:before="0" w:after="0"/>
        <w:rPr>
          <w:rFonts w:cs="Arial"/>
        </w:rPr>
      </w:pPr>
      <w:r w:rsidRPr="009E105B">
        <w:rPr>
          <w:rFonts w:cs="Arial"/>
        </w:rPr>
        <w:t>Level 5</w:t>
      </w:r>
    </w:p>
    <w:p w:rsidR="000D23E8" w:rsidRPr="009E105B" w:rsidRDefault="000D23E8" w:rsidP="000D23E8">
      <w:pPr>
        <w:pStyle w:val="PHEBodytext"/>
        <w:spacing w:before="0" w:after="0"/>
        <w:rPr>
          <w:rFonts w:cs="Arial"/>
        </w:rPr>
      </w:pPr>
      <w:r w:rsidRPr="009E105B">
        <w:rPr>
          <w:rFonts w:cs="Arial"/>
        </w:rPr>
        <w:t xml:space="preserve">New Lister Building </w:t>
      </w:r>
    </w:p>
    <w:p w:rsidR="000D23E8" w:rsidRPr="009E105B" w:rsidRDefault="000D23E8" w:rsidP="000D23E8">
      <w:pPr>
        <w:pStyle w:val="PHEBodytext"/>
        <w:spacing w:before="0" w:after="0"/>
        <w:rPr>
          <w:rFonts w:cs="Arial"/>
        </w:rPr>
      </w:pPr>
      <w:r w:rsidRPr="009E105B">
        <w:rPr>
          <w:rFonts w:cs="Arial"/>
        </w:rPr>
        <w:t xml:space="preserve">Glasgow Royal Infirmary </w:t>
      </w:r>
    </w:p>
    <w:p w:rsidR="000D23E8" w:rsidRPr="009E105B" w:rsidRDefault="000D23E8" w:rsidP="000D23E8">
      <w:pPr>
        <w:pStyle w:val="PHEBodytext"/>
        <w:spacing w:before="0" w:after="0"/>
        <w:rPr>
          <w:rFonts w:cs="Arial"/>
        </w:rPr>
      </w:pPr>
      <w:r w:rsidRPr="009E105B">
        <w:rPr>
          <w:rFonts w:cs="Arial"/>
        </w:rPr>
        <w:t xml:space="preserve">Alexandra Parade </w:t>
      </w:r>
    </w:p>
    <w:p w:rsidR="000D23E8" w:rsidRPr="009E105B" w:rsidRDefault="000D23E8" w:rsidP="000D23E8">
      <w:pPr>
        <w:pStyle w:val="PHEBodytext"/>
        <w:spacing w:before="0" w:after="0"/>
        <w:rPr>
          <w:rFonts w:cs="Arial"/>
        </w:rPr>
      </w:pPr>
      <w:r w:rsidRPr="009E105B">
        <w:rPr>
          <w:rFonts w:cs="Arial"/>
        </w:rPr>
        <w:t xml:space="preserve">Glasgow </w:t>
      </w:r>
    </w:p>
    <w:p w:rsidR="000D23E8" w:rsidRPr="009E105B" w:rsidRDefault="000D23E8" w:rsidP="000D23E8">
      <w:pPr>
        <w:pStyle w:val="PHEBodytext"/>
        <w:spacing w:before="0" w:after="0"/>
        <w:rPr>
          <w:lang w:eastAsia="en-US"/>
        </w:rPr>
      </w:pPr>
      <w:r w:rsidRPr="009E105B">
        <w:rPr>
          <w:rFonts w:cs="Arial"/>
        </w:rPr>
        <w:t>G31 2ER</w:t>
      </w:r>
    </w:p>
    <w:p w:rsidR="000D23E8" w:rsidRPr="009E105B" w:rsidRDefault="000D23E8" w:rsidP="000D23E8">
      <w:pPr>
        <w:pStyle w:val="PHEBodytext"/>
        <w:rPr>
          <w:rFonts w:cs="Arial"/>
          <w:b/>
        </w:rPr>
      </w:pPr>
      <w:r w:rsidRPr="009E105B">
        <w:rPr>
          <w:rFonts w:cs="Arial"/>
          <w:b/>
        </w:rPr>
        <w:t>Northern Ireland</w:t>
      </w:r>
    </w:p>
    <w:p w:rsidR="000D23E8" w:rsidRDefault="001D1489" w:rsidP="000D23E8">
      <w:pPr>
        <w:pStyle w:val="PHEBodytext"/>
        <w:rPr>
          <w:rFonts w:cs="Arial"/>
        </w:rPr>
      </w:pPr>
      <w:hyperlink r:id="rId171" w:history="1">
        <w:r w:rsidR="000D23E8" w:rsidRPr="009E105B">
          <w:rPr>
            <w:rStyle w:val="Hyperlink"/>
            <w:rFonts w:cs="Arial"/>
            <w:sz w:val="24"/>
          </w:rPr>
          <w:t>http://www.belfasttrust.hscni.net/Laboratory-MortuaryServices.htm</w:t>
        </w:r>
      </w:hyperlink>
      <w:r w:rsidR="000D23E8" w:rsidRPr="009E105B">
        <w:rPr>
          <w:rFonts w:cs="Arial"/>
        </w:rPr>
        <w:t xml:space="preserve"> </w:t>
      </w:r>
    </w:p>
    <w:p w:rsidR="000D23E8" w:rsidRDefault="000D23E8" w:rsidP="003C5E07">
      <w:pPr>
        <w:pStyle w:val="PHEBodytext"/>
        <w:rPr>
          <w:rFonts w:cs="Arial"/>
        </w:rPr>
      </w:pPr>
    </w:p>
    <w:p w:rsidR="003C5E07" w:rsidRPr="00CB3B85" w:rsidRDefault="003C5E07" w:rsidP="003C5E07">
      <w:pPr>
        <w:pStyle w:val="PHEBodytext"/>
        <w:rPr>
          <w:rFonts w:cs="Arial"/>
        </w:rPr>
      </w:pPr>
      <w:r w:rsidRPr="00CB3B85">
        <w:rPr>
          <w:rFonts w:cs="Arial"/>
        </w:rPr>
        <w:lastRenderedPageBreak/>
        <w:t xml:space="preserve">For information on the tests offered, </w:t>
      </w:r>
      <w:r w:rsidR="00B26590" w:rsidRPr="00CB3B85">
        <w:rPr>
          <w:rFonts w:cs="Arial"/>
        </w:rPr>
        <w:t>turnaround</w:t>
      </w:r>
      <w:r w:rsidRPr="00CB3B85">
        <w:rPr>
          <w:rFonts w:cs="Arial"/>
        </w:rPr>
        <w:t xml:space="preserve"> times, transport procedure and the other requirements of the reference laboratory </w:t>
      </w:r>
      <w:hyperlink r:id="rId172" w:history="1">
        <w:r w:rsidRPr="00CB3B85">
          <w:rPr>
            <w:rStyle w:val="Hyperlink"/>
            <w:rFonts w:cs="Arial"/>
            <w:sz w:val="24"/>
          </w:rPr>
          <w:t>click here for user manuals and request forms</w:t>
        </w:r>
      </w:hyperlink>
      <w:r w:rsidRPr="00CB3B85">
        <w:rPr>
          <w:rFonts w:cs="Arial"/>
        </w:rPr>
        <w:t>.</w:t>
      </w:r>
    </w:p>
    <w:p w:rsidR="003C5E07" w:rsidRPr="00CB3B85" w:rsidRDefault="003C5E07" w:rsidP="003C5E07">
      <w:pPr>
        <w:pStyle w:val="PHEBodytext"/>
        <w:rPr>
          <w:rFonts w:cs="Arial"/>
        </w:rPr>
      </w:pPr>
      <w:r w:rsidRPr="00CB3B85">
        <w:rPr>
          <w:rFonts w:cs="Arial"/>
        </w:rPr>
        <w:t>Organisms with unusua</w:t>
      </w:r>
      <w:r w:rsidR="008E1A77" w:rsidRPr="00CB3B85">
        <w:rPr>
          <w:rFonts w:cs="Arial"/>
        </w:rPr>
        <w:t>l or unexpected resistance,</w:t>
      </w:r>
      <w:r w:rsidRPr="00CB3B85">
        <w:rPr>
          <w:rFonts w:cs="Arial"/>
        </w:rPr>
        <w:t xml:space="preserve"> </w:t>
      </w:r>
      <w:r w:rsidR="0034059D">
        <w:rPr>
          <w:rFonts w:cs="Arial"/>
        </w:rPr>
        <w:t>or associated with</w:t>
      </w:r>
      <w:r w:rsidRPr="00CB3B85">
        <w:rPr>
          <w:rFonts w:cs="Arial"/>
        </w:rPr>
        <w:t xml:space="preserve"> a laboratory or clinical problem, or anomaly that requires elucidation should be sent to the appropriate reference laboratory.</w:t>
      </w:r>
    </w:p>
    <w:p w:rsidR="003C5E07" w:rsidRPr="00CB3B85" w:rsidRDefault="003C5E07" w:rsidP="003C5E07">
      <w:pPr>
        <w:pStyle w:val="PHEBodytext"/>
        <w:rPr>
          <w:rFonts w:cs="Arial"/>
        </w:rPr>
      </w:pPr>
      <w:r w:rsidRPr="00CB3B85">
        <w:rPr>
          <w:rFonts w:cs="Arial"/>
        </w:rPr>
        <w:t>Contact appropriate devolved nation</w:t>
      </w:r>
      <w:r w:rsidR="00F15050">
        <w:rPr>
          <w:rFonts w:cs="Arial"/>
        </w:rPr>
        <w:t>al</w:t>
      </w:r>
      <w:r w:rsidRPr="00CB3B85">
        <w:rPr>
          <w:rFonts w:cs="Arial"/>
        </w:rPr>
        <w:t xml:space="preserve"> reference laboratory for information on the tests available, </w:t>
      </w:r>
      <w:r w:rsidR="00B26590" w:rsidRPr="00CB3B85">
        <w:rPr>
          <w:rFonts w:cs="Arial"/>
        </w:rPr>
        <w:t>turnaround</w:t>
      </w:r>
      <w:r w:rsidRPr="00CB3B85">
        <w:rPr>
          <w:rFonts w:cs="Arial"/>
        </w:rPr>
        <w:t xml:space="preserve"> times, transport procedure and any other requirements for sample submission:</w:t>
      </w:r>
    </w:p>
    <w:p w:rsidR="00F538D4" w:rsidRDefault="003C5E07" w:rsidP="003C5E07">
      <w:pPr>
        <w:pStyle w:val="PHEBodytext"/>
        <w:rPr>
          <w:rFonts w:cs="Arial"/>
        </w:rPr>
      </w:pPr>
      <w:r w:rsidRPr="00CB3B85">
        <w:rPr>
          <w:rFonts w:cs="Arial"/>
        </w:rPr>
        <w:t xml:space="preserve">England and Wales </w:t>
      </w:r>
    </w:p>
    <w:p w:rsidR="003C5E07" w:rsidRPr="00CB3B85" w:rsidRDefault="001D1489" w:rsidP="003C5E07">
      <w:pPr>
        <w:pStyle w:val="PHEBodytext"/>
        <w:rPr>
          <w:rFonts w:cs="Arial"/>
        </w:rPr>
      </w:pPr>
      <w:hyperlink r:id="rId173" w:history="1">
        <w:r w:rsidR="00F538D4" w:rsidRPr="005944E3">
          <w:rPr>
            <w:rStyle w:val="Hyperlink"/>
            <w:sz w:val="24"/>
          </w:rPr>
          <w:t>https://www.gov.uk/specialist-and-reference-microbiology-laboratory-tests-and-services</w:t>
        </w:r>
      </w:hyperlink>
      <w:r w:rsidR="00F538D4">
        <w:t xml:space="preserve"> </w:t>
      </w:r>
      <w:r w:rsidR="003C5E07" w:rsidRPr="00CB3B85">
        <w:rPr>
          <w:rFonts w:cs="Arial"/>
        </w:rPr>
        <w:t xml:space="preserve"> </w:t>
      </w:r>
    </w:p>
    <w:p w:rsidR="003C5E07" w:rsidRPr="00CB3B85" w:rsidRDefault="003C5E07" w:rsidP="003C5E07">
      <w:pPr>
        <w:pStyle w:val="PHEBodytext"/>
        <w:rPr>
          <w:rFonts w:cs="Arial"/>
        </w:rPr>
      </w:pPr>
      <w:r w:rsidRPr="00CB3B85">
        <w:rPr>
          <w:rFonts w:cs="Arial"/>
        </w:rPr>
        <w:t xml:space="preserve">Scotland </w:t>
      </w:r>
    </w:p>
    <w:p w:rsidR="003C5E07" w:rsidRPr="00CB3B85" w:rsidRDefault="001D1489" w:rsidP="003C5E07">
      <w:pPr>
        <w:pStyle w:val="PHEBodytext"/>
        <w:rPr>
          <w:rFonts w:cs="Arial"/>
        </w:rPr>
      </w:pPr>
      <w:hyperlink r:id="rId174" w:history="1">
        <w:r w:rsidR="003C5E07" w:rsidRPr="00CB3B85">
          <w:rPr>
            <w:rStyle w:val="Hyperlink"/>
            <w:rFonts w:cs="Arial"/>
            <w:sz w:val="24"/>
          </w:rPr>
          <w:t>http://www.hps.scot.nhs.uk/reflab/index.aspx</w:t>
        </w:r>
      </w:hyperlink>
      <w:r w:rsidR="003C5E07" w:rsidRPr="00CB3B85">
        <w:rPr>
          <w:rFonts w:cs="Arial"/>
        </w:rPr>
        <w:t xml:space="preserve"> </w:t>
      </w:r>
    </w:p>
    <w:p w:rsidR="003C5E07" w:rsidRPr="00AB3D2E" w:rsidRDefault="003C5E07" w:rsidP="003C5E07">
      <w:pPr>
        <w:pStyle w:val="PHEBodytext"/>
        <w:rPr>
          <w:rFonts w:cs="Arial"/>
        </w:rPr>
      </w:pPr>
      <w:r w:rsidRPr="00AB3D2E">
        <w:rPr>
          <w:rFonts w:cs="Arial"/>
        </w:rPr>
        <w:t>Northern Ireland</w:t>
      </w:r>
    </w:p>
    <w:p w:rsidR="00FD051F" w:rsidRPr="00CB3B85" w:rsidRDefault="001D1489" w:rsidP="00FD051F">
      <w:pPr>
        <w:pStyle w:val="PHEBodytext"/>
        <w:rPr>
          <w:rFonts w:cs="Arial"/>
        </w:rPr>
      </w:pPr>
      <w:hyperlink r:id="rId175" w:history="1">
        <w:r w:rsidR="001769F7" w:rsidRPr="00591FD2">
          <w:rPr>
            <w:rStyle w:val="Hyperlink"/>
            <w:rFonts w:cs="Arial"/>
            <w:sz w:val="24"/>
          </w:rPr>
          <w:t>http://www.publichealth.hscni.net/directorate-public-health/health-protection</w:t>
        </w:r>
      </w:hyperlink>
      <w:r w:rsidR="001769F7">
        <w:rPr>
          <w:rFonts w:cs="Arial"/>
        </w:rPr>
        <w:t xml:space="preserve"> </w:t>
      </w:r>
    </w:p>
    <w:p w:rsidR="00CD03D9" w:rsidRPr="005324DA" w:rsidRDefault="00CD03D9" w:rsidP="00CD03D9">
      <w:pPr>
        <w:pStyle w:val="PHEreportHeading1"/>
      </w:pPr>
      <w:bookmarkStart w:id="78" w:name="_Toc119225996"/>
      <w:bookmarkStart w:id="79" w:name="_Toc210040722"/>
      <w:bookmarkStart w:id="80" w:name="_Toc367968769"/>
      <w:bookmarkStart w:id="81" w:name="_Toc465328167"/>
      <w:r w:rsidRPr="005324DA">
        <w:t>5</w:t>
      </w:r>
      <w:r w:rsidRPr="005324DA">
        <w:tab/>
      </w:r>
      <w:bookmarkEnd w:id="78"/>
      <w:bookmarkEnd w:id="79"/>
      <w:r w:rsidRPr="005324DA">
        <w:t xml:space="preserve">Reporting </w:t>
      </w:r>
      <w:r w:rsidR="0094564F">
        <w:t>p</w:t>
      </w:r>
      <w:r w:rsidRPr="005324DA">
        <w:t>rocedure</w:t>
      </w:r>
      <w:bookmarkEnd w:id="80"/>
      <w:bookmarkEnd w:id="81"/>
    </w:p>
    <w:p w:rsidR="00CD03D9" w:rsidRPr="00CB3B85" w:rsidRDefault="00CD03D9" w:rsidP="00036D28">
      <w:pPr>
        <w:pStyle w:val="PHEreportHeading2BlueHighlight"/>
      </w:pPr>
      <w:bookmarkStart w:id="82" w:name="_Toc210040723"/>
      <w:r w:rsidRPr="00CB3B85">
        <w:t>5.1</w:t>
      </w:r>
      <w:r w:rsidRPr="00CB3B85">
        <w:tab/>
        <w:t>Microscopy</w:t>
      </w:r>
      <w:bookmarkEnd w:id="82"/>
    </w:p>
    <w:p w:rsidR="006D38B8" w:rsidRDefault="006D38B8" w:rsidP="006D38B8">
      <w:pPr>
        <w:pStyle w:val="PHEreportHeading3"/>
      </w:pPr>
      <w:bookmarkStart w:id="83" w:name="_Toc210040724"/>
      <w:r>
        <w:t>5.1.1 Microscopy reporting time</w:t>
      </w:r>
    </w:p>
    <w:p w:rsidR="00C650DF" w:rsidRDefault="00C650DF" w:rsidP="00C650DF">
      <w:pPr>
        <w:pStyle w:val="PHEBodytext"/>
      </w:pPr>
      <w:r>
        <w:t>All results should be issued to the requesting clinician as soon as they become available, unless specific alternative arrangements have been made with the requestors.</w:t>
      </w:r>
    </w:p>
    <w:p w:rsidR="002722AF" w:rsidRPr="00CB3B85" w:rsidRDefault="00C650DF" w:rsidP="00CD03D9">
      <w:pPr>
        <w:pStyle w:val="PHEBodytext"/>
        <w:rPr>
          <w:rFonts w:cs="Arial"/>
        </w:rPr>
      </w:pPr>
      <w:r>
        <w:t>Urgent results should be telephoned or transmitted electronically in accordance with local policies.</w:t>
      </w:r>
    </w:p>
    <w:p w:rsidR="00CD03D9" w:rsidRPr="00CB3B85" w:rsidRDefault="00CD03D9" w:rsidP="00036D28">
      <w:pPr>
        <w:pStyle w:val="PHEreportHeading2BlueHighlight"/>
      </w:pPr>
      <w:r w:rsidRPr="00CB3B85">
        <w:t>5.2</w:t>
      </w:r>
      <w:r w:rsidRPr="00CB3B85">
        <w:tab/>
        <w:t>Culture</w:t>
      </w:r>
      <w:bookmarkEnd w:id="83"/>
    </w:p>
    <w:p w:rsidR="006D38B8" w:rsidRDefault="00100FA5" w:rsidP="00C650DF">
      <w:pPr>
        <w:pStyle w:val="PHEBodytext"/>
      </w:pPr>
      <w:bookmarkStart w:id="84" w:name="_Toc210040725"/>
      <w:r>
        <w:t>N/A</w:t>
      </w:r>
    </w:p>
    <w:p w:rsidR="00CD03D9" w:rsidRPr="00CB3B85" w:rsidRDefault="00CD03D9" w:rsidP="00036D28">
      <w:pPr>
        <w:pStyle w:val="PHEreportHeading2BlueHighlight"/>
      </w:pPr>
      <w:r w:rsidRPr="00CB3B85">
        <w:t>5.3</w:t>
      </w:r>
      <w:r w:rsidRPr="00CB3B85">
        <w:tab/>
        <w:t xml:space="preserve">Antimicrobial </w:t>
      </w:r>
      <w:r w:rsidR="0094564F">
        <w:t>s</w:t>
      </w:r>
      <w:r w:rsidRPr="00CB3B85">
        <w:t xml:space="preserve">usceptibility </w:t>
      </w:r>
      <w:r w:rsidR="0094564F">
        <w:t>t</w:t>
      </w:r>
      <w:r w:rsidRPr="00CB3B85">
        <w:t>esting</w:t>
      </w:r>
      <w:bookmarkEnd w:id="84"/>
    </w:p>
    <w:p w:rsidR="003C5E07" w:rsidRPr="00CB3B85" w:rsidRDefault="00CD03D9" w:rsidP="00CD03D9">
      <w:pPr>
        <w:ind w:left="0" w:firstLine="0"/>
      </w:pPr>
      <w:r w:rsidRPr="00CB3B85">
        <w:rPr>
          <w:rFonts w:cs="Arial"/>
        </w:rPr>
        <w:t>Report susceptibilities as clinically indicated. Prudent use of antimicrobials according to local and national protocols is recommended.</w:t>
      </w:r>
    </w:p>
    <w:p w:rsidR="00CD03D9" w:rsidRPr="00CB3B85" w:rsidRDefault="00CD03D9" w:rsidP="00CD03D9">
      <w:pPr>
        <w:pStyle w:val="PHEreportHeading1"/>
      </w:pPr>
      <w:bookmarkStart w:id="85" w:name="_Toc367968770"/>
      <w:bookmarkStart w:id="86" w:name="_Toc465328168"/>
      <w:r w:rsidRPr="00CB3B85">
        <w:t>6</w:t>
      </w:r>
      <w:r w:rsidRPr="00CB3B85">
        <w:tab/>
        <w:t>Notification to PHE</w:t>
      </w:r>
      <w:r w:rsidR="00A00DD8">
        <w:fldChar w:fldCharType="begin" w:fldLock="1">
          <w:fldData xml:space="preserve">PEVuZE5vdGU+PENpdGU+PEF1dGhvcj5QdWJsaWMgSGVhbHRoIEVuZ2xhbmQ8L0F1dGhvcj48WWVh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</w:fldData>
        </w:fldChar>
      </w:r>
      <w:r w:rsidR="00A00DD8">
        <w:instrText xml:space="preserve"> ADDIN EN.CITE </w:instrText>
      </w:r>
      <w:r w:rsidR="00A00DD8">
        <w:fldChar w:fldCharType="begin" w:fldLock="1">
          <w:fldData xml:space="preserve">PEVuZE5vdGU+PENpdGU+PEF1dGhvcj5QdWJsaWMgSGVhbHRoIEVuZ2xhbmQ8L0F1dGhvcj48WWVh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</w:fldData>
        </w:fldChar>
      </w:r>
      <w:r w:rsidR="00A00DD8">
        <w:instrText xml:space="preserve"> ADDIN EN.CITE.DATA </w:instrText>
      </w:r>
      <w:r w:rsidR="00A00DD8">
        <w:fldChar w:fldCharType="end"/>
      </w:r>
      <w:r w:rsidR="00A00DD8">
        <w:fldChar w:fldCharType="separate"/>
      </w:r>
      <w:r w:rsidR="00A00DD8" w:rsidRPr="00A00DD8">
        <w:rPr>
          <w:noProof/>
          <w:vertAlign w:val="superscript"/>
        </w:rPr>
        <w:t>44,45</w:t>
      </w:r>
      <w:r w:rsidR="00A00DD8">
        <w:fldChar w:fldCharType="end"/>
      </w:r>
      <w:r w:rsidR="00D174FD">
        <w:t>,</w:t>
      </w:r>
      <w:r w:rsidR="008E1A77" w:rsidRPr="00CB3B85">
        <w:t xml:space="preserve"> </w:t>
      </w:r>
      <w:r w:rsidRPr="00CB3B85">
        <w:t xml:space="preserve">or </w:t>
      </w:r>
      <w:r w:rsidR="0094564F">
        <w:t>e</w:t>
      </w:r>
      <w:r w:rsidRPr="00CB3B85">
        <w:t xml:space="preserve">quivalent in the </w:t>
      </w:r>
      <w:r w:rsidR="0094564F">
        <w:t>d</w:t>
      </w:r>
      <w:r w:rsidRPr="00CB3B85">
        <w:t xml:space="preserve">evolved </w:t>
      </w:r>
      <w:r w:rsidR="0094564F">
        <w:t>a</w:t>
      </w:r>
      <w:r w:rsidRPr="00CB3B85">
        <w:t>dministrations</w:t>
      </w:r>
      <w:bookmarkEnd w:id="85"/>
      <w:bookmarkEnd w:id="86"/>
      <w:r w:rsidR="00A00DD8">
        <w:fldChar w:fldCharType="begin" w:fldLock="1">
          <w:fldData xml:space="preserve">PEVuZE5vdGU+PENpdGU+PEF1dGhvcj5TY290dGlzaCBHb3Zlcm5tZW50PC9BdXRob3I+PFllYXI+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</w:fldData>
        </w:fldChar>
      </w:r>
      <w:r w:rsidR="00A00DD8">
        <w:instrText xml:space="preserve"> ADDIN EN.CITE </w:instrText>
      </w:r>
      <w:r w:rsidR="00A00DD8">
        <w:fldChar w:fldCharType="begin" w:fldLock="1">
          <w:fldData xml:space="preserve">PEVuZE5vdGU+PENpdGU+PEF1dGhvcj5TY290dGlzaCBHb3Zlcm5tZW50PC9BdXRob3I+PFllYXI+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</w:fldData>
        </w:fldChar>
      </w:r>
      <w:r w:rsidR="00A00DD8">
        <w:instrText xml:space="preserve"> ADDIN EN.CITE.DATA </w:instrText>
      </w:r>
      <w:r w:rsidR="00A00DD8">
        <w:fldChar w:fldCharType="end"/>
      </w:r>
      <w:r w:rsidR="00A00DD8">
        <w:fldChar w:fldCharType="separate"/>
      </w:r>
      <w:r w:rsidR="00A00DD8" w:rsidRPr="00A00DD8">
        <w:rPr>
          <w:noProof/>
          <w:vertAlign w:val="superscript"/>
        </w:rPr>
        <w:t>46-49</w:t>
      </w:r>
      <w:r w:rsidR="00A00DD8">
        <w:fldChar w:fldCharType="end"/>
      </w:r>
      <w:r w:rsidRPr="00CB3B85">
        <w:t xml:space="preserve"> </w:t>
      </w:r>
    </w:p>
    <w:p w:rsidR="00CD03D9" w:rsidRPr="00CB3B85" w:rsidRDefault="00CD03D9" w:rsidP="00CD03D9">
      <w:pPr>
        <w:pStyle w:val="PHEBodytext"/>
        <w:rPr>
          <w:rFonts w:cs="Arial"/>
        </w:rPr>
      </w:pPr>
      <w:r w:rsidRPr="00CB3B85">
        <w:rPr>
          <w:rFonts w:cs="Arial"/>
        </w:rPr>
        <w:t xml:space="preserve">The Health Protection (Notification) regulations 2010 require diagnostic laboratories to notify Public Health England (PHE) when they identify the causative agents that are listed in Schedule 2 of the Regulations. Notifications must be provided in writing, on paper or electronically, within seven days. Urgent cases should be notified orally and as soon as possible, recommended within 24 hours. These should be followed up by written notification within seven days. </w:t>
      </w:r>
    </w:p>
    <w:p w:rsidR="00CD03D9" w:rsidRPr="00CB3B85" w:rsidRDefault="00CD03D9" w:rsidP="00CD03D9">
      <w:pPr>
        <w:pStyle w:val="PHEBodytext"/>
        <w:rPr>
          <w:rFonts w:cs="Arial"/>
        </w:rPr>
      </w:pPr>
      <w:r w:rsidRPr="00CB3B85">
        <w:rPr>
          <w:rFonts w:cs="Arial"/>
        </w:rPr>
        <w:lastRenderedPageBreak/>
        <w:t>For the purposes of the Notification Regulations, the recipient of laboratory notifications is the local PHE Health Protection Team. If a case has already been notified by a registered medical practitioner, the diagnostic laboratory is still required to notify the case if they identify any evidence of an infection caused by a notifiable causative agent.</w:t>
      </w:r>
    </w:p>
    <w:p w:rsidR="00CD03D9" w:rsidRPr="00CB3B85" w:rsidRDefault="00CD03D9" w:rsidP="00CD03D9">
      <w:pPr>
        <w:pStyle w:val="PHEBodytext"/>
        <w:rPr>
          <w:rFonts w:cs="Arial"/>
        </w:rPr>
      </w:pPr>
      <w:r w:rsidRPr="00CB3B85">
        <w:rPr>
          <w:rFonts w:cs="Arial"/>
        </w:rPr>
        <w:t xml:space="preserve">Notification under the Health Protection (Notification) Regulations 2010 does not replace voluntary reporting to PHE. The vast majority of NHS laboratories voluntarily report a wide range of laboratory diagnoses of causative agents to PHE and many PHE Health protection Teams have agreements with local laboratories for urgent reporting of some infections. This should continue. </w:t>
      </w:r>
    </w:p>
    <w:p w:rsidR="00CD03D9" w:rsidRDefault="000D3889" w:rsidP="00CD03D9">
      <w:pPr>
        <w:pStyle w:val="PHEBodytext"/>
        <w:rPr>
          <w:rFonts w:cs="Arial"/>
        </w:rPr>
      </w:pPr>
      <w:r w:rsidRPr="00B37EFD">
        <w:rPr>
          <w:rFonts w:cs="Arial"/>
          <w:b/>
        </w:rPr>
        <w:t>Note:</w:t>
      </w:r>
      <w:r w:rsidRPr="00E6295D">
        <w:rPr>
          <w:rFonts w:cs="Arial"/>
        </w:rPr>
        <w:t xml:space="preserve"> The Health Protection Legislation Guidance (2010) includes reporting of </w:t>
      </w:r>
      <w:r w:rsidRPr="000F1C64">
        <w:rPr>
          <w:rFonts w:cs="Arial"/>
        </w:rPr>
        <w:t>Human Immunodeficiency Virus</w:t>
      </w:r>
      <w:r>
        <w:rPr>
          <w:rFonts w:cs="Arial"/>
        </w:rPr>
        <w:t xml:space="preserve"> (</w:t>
      </w:r>
      <w:r w:rsidRPr="00E6295D">
        <w:rPr>
          <w:rFonts w:cs="Arial"/>
        </w:rPr>
        <w:t>HIV</w:t>
      </w:r>
      <w:r>
        <w:rPr>
          <w:rFonts w:cs="Arial"/>
        </w:rPr>
        <w:t>)</w:t>
      </w:r>
      <w:r w:rsidRPr="00E6295D">
        <w:rPr>
          <w:rFonts w:cs="Arial"/>
        </w:rPr>
        <w:t xml:space="preserve"> &amp;</w:t>
      </w:r>
      <w:r>
        <w:rPr>
          <w:rFonts w:cs="Arial"/>
        </w:rPr>
        <w:t xml:space="preserve"> </w:t>
      </w:r>
      <w:r w:rsidRPr="000F1C64">
        <w:rPr>
          <w:rFonts w:cs="Arial"/>
        </w:rPr>
        <w:t>Sexually Transmitted Infections</w:t>
      </w:r>
      <w:r w:rsidRPr="00E6295D">
        <w:rPr>
          <w:rFonts w:cs="Arial"/>
        </w:rPr>
        <w:t xml:space="preserve"> </w:t>
      </w:r>
      <w:r>
        <w:rPr>
          <w:rFonts w:cs="Arial"/>
        </w:rPr>
        <w:t>(</w:t>
      </w:r>
      <w:r w:rsidRPr="00E6295D">
        <w:rPr>
          <w:rFonts w:cs="Arial"/>
        </w:rPr>
        <w:t>STIs</w:t>
      </w:r>
      <w:r>
        <w:rPr>
          <w:rFonts w:cs="Arial"/>
        </w:rPr>
        <w:t>)</w:t>
      </w:r>
      <w:r w:rsidRPr="00E6295D">
        <w:rPr>
          <w:rFonts w:cs="Arial"/>
        </w:rPr>
        <w:t xml:space="preserve">, </w:t>
      </w:r>
      <w:r>
        <w:t>Healthcare Associated Infections (</w:t>
      </w:r>
      <w:r w:rsidRPr="00E6295D">
        <w:rPr>
          <w:rFonts w:cs="Arial"/>
        </w:rPr>
        <w:t>HCAIs</w:t>
      </w:r>
      <w:r>
        <w:rPr>
          <w:rFonts w:cs="Arial"/>
        </w:rPr>
        <w:t>)</w:t>
      </w:r>
      <w:r w:rsidRPr="00E6295D">
        <w:rPr>
          <w:rFonts w:cs="Arial"/>
        </w:rPr>
        <w:t xml:space="preserve"> and </w:t>
      </w:r>
      <w:proofErr w:type="spellStart"/>
      <w:r w:rsidRPr="000F1C64">
        <w:rPr>
          <w:rFonts w:cs="Arial"/>
        </w:rPr>
        <w:t>Creutzfeldt</w:t>
      </w:r>
      <w:proofErr w:type="spellEnd"/>
      <w:r w:rsidRPr="000F1C64">
        <w:rPr>
          <w:rFonts w:cs="Arial"/>
        </w:rPr>
        <w:t>–</w:t>
      </w:r>
      <w:proofErr w:type="spellStart"/>
      <w:r w:rsidRPr="000F1C64">
        <w:rPr>
          <w:rFonts w:cs="Arial"/>
        </w:rPr>
        <w:t>Jakob</w:t>
      </w:r>
      <w:proofErr w:type="spellEnd"/>
      <w:r w:rsidRPr="000F1C64">
        <w:rPr>
          <w:rFonts w:cs="Arial"/>
        </w:rPr>
        <w:t xml:space="preserve"> disease</w:t>
      </w:r>
      <w:r>
        <w:rPr>
          <w:rFonts w:cs="Arial"/>
        </w:rPr>
        <w:t xml:space="preserve"> (</w:t>
      </w:r>
      <w:r w:rsidRPr="00E6295D">
        <w:rPr>
          <w:rFonts w:cs="Arial"/>
        </w:rPr>
        <w:t>CJD</w:t>
      </w:r>
      <w:r>
        <w:rPr>
          <w:rFonts w:cs="Arial"/>
        </w:rPr>
        <w:t>)</w:t>
      </w:r>
      <w:r w:rsidRPr="00E6295D">
        <w:rPr>
          <w:rFonts w:cs="Arial"/>
        </w:rPr>
        <w:t xml:space="preserve"> under ‘Notification Duties of Registered Medical Practitioners’: it is not noted under ‘Notification Duties of Diagnostic Laboratories’.</w:t>
      </w:r>
    </w:p>
    <w:p w:rsidR="008A2BCD" w:rsidRPr="008A2BCD" w:rsidRDefault="001D1489" w:rsidP="00830A4A">
      <w:pPr>
        <w:pStyle w:val="PHEBodyTextHyperlink"/>
      </w:pPr>
      <w:hyperlink r:id="rId176" w:anchor="health-protection-regulations-2010" w:history="1">
        <w:r w:rsidR="0048147F" w:rsidRPr="005944E3">
          <w:rPr>
            <w:rStyle w:val="Hyperlink"/>
            <w:sz w:val="24"/>
          </w:rPr>
          <w:t>https://www.gov.uk/government/organisations/public-health-england/about/our-governance#health-protection-regulations-2010</w:t>
        </w:r>
      </w:hyperlink>
      <w:r w:rsidR="0048147F">
        <w:t xml:space="preserve"> </w:t>
      </w:r>
      <w:r w:rsidR="008A2BCD" w:rsidRPr="005324DA">
        <w:t xml:space="preserve"> </w:t>
      </w:r>
    </w:p>
    <w:p w:rsidR="004B526E" w:rsidRPr="00CB3B85" w:rsidRDefault="00C05480" w:rsidP="00E94FC3">
      <w:pPr>
        <w:pStyle w:val="PHEBodytext"/>
        <w:rPr>
          <w:szCs w:val="24"/>
        </w:rPr>
        <w:sectPr w:rsidR="004B526E" w:rsidRPr="00CB3B85" w:rsidSect="00800D45">
          <w:headerReference w:type="default" r:id="rId177"/>
          <w:footerReference w:type="default" r:id="rId178"/>
          <w:headerReference w:type="first" r:id="rId179"/>
          <w:footerReference w:type="first" r:id="rId180"/>
          <w:pgSz w:w="11906" w:h="16838" w:code="9"/>
          <w:pgMar w:top="1287" w:right="1274" w:bottom="1440" w:left="1440" w:header="709" w:footer="709" w:gutter="0"/>
          <w:cols w:space="708"/>
          <w:titlePg/>
          <w:docGrid w:linePitch="360"/>
        </w:sectPr>
      </w:pPr>
      <w:r w:rsidRPr="00AB3D2E">
        <w:rPr>
          <w:rFonts w:cs="Arial"/>
        </w:rPr>
        <w:t xml:space="preserve">Other arrangements exist in </w:t>
      </w:r>
      <w:hyperlink r:id="rId181" w:history="1">
        <w:r w:rsidRPr="00503A4D">
          <w:rPr>
            <w:rStyle w:val="PHEBodyTextHyperlinkChar"/>
          </w:rPr>
          <w:t>Scotland</w:t>
        </w:r>
      </w:hyperlink>
      <w:r w:rsidR="00A00DD8">
        <w:rPr>
          <w:rFonts w:cs="Arial"/>
        </w:rPr>
        <w:fldChar w:fldCharType="begin" w:fldLock="1">
          <w:fldData xml:space="preserve">PEVuZE5vdGU+PENpdGU+PEF1dGhvcj5TY290dGlzaCBHb3Zlcm5tZW50PC9BdXRob3I+PFllYXI+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</w:fldData>
        </w:fldChar>
      </w:r>
      <w:r w:rsidR="00A00DD8">
        <w:rPr>
          <w:rFonts w:cs="Arial"/>
        </w:rPr>
        <w:instrText xml:space="preserve"> ADDIN EN.CITE </w:instrText>
      </w:r>
      <w:r w:rsidR="00A00DD8">
        <w:rPr>
          <w:rFonts w:cs="Arial"/>
        </w:rPr>
        <w:fldChar w:fldCharType="begin" w:fldLock="1">
          <w:fldData xml:space="preserve">PEVuZE5vdGU+PENpdGU+PEF1dGhvcj5TY290dGlzaCBHb3Zlcm5tZW50PC9BdXRob3I+PFllYXI+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</w:fldData>
        </w:fldChar>
      </w:r>
      <w:r w:rsidR="00A00DD8">
        <w:rPr>
          <w:rFonts w:cs="Arial"/>
        </w:rPr>
        <w:instrText xml:space="preserve"> ADDIN EN.CITE.DATA </w:instrText>
      </w:r>
      <w:r w:rsidR="00A00DD8">
        <w:rPr>
          <w:rFonts w:cs="Arial"/>
        </w:rPr>
      </w:r>
      <w:r w:rsidR="00A00DD8">
        <w:rPr>
          <w:rFonts w:cs="Arial"/>
        </w:rPr>
        <w:fldChar w:fldCharType="end"/>
      </w:r>
      <w:r w:rsidR="00A00DD8">
        <w:rPr>
          <w:rFonts w:cs="Arial"/>
        </w:rPr>
      </w:r>
      <w:r w:rsidR="00A00DD8">
        <w:rPr>
          <w:rFonts w:cs="Arial"/>
        </w:rPr>
        <w:fldChar w:fldCharType="separate"/>
      </w:r>
      <w:r w:rsidR="00A00DD8" w:rsidRPr="00A00DD8">
        <w:rPr>
          <w:rFonts w:cs="Arial"/>
          <w:noProof/>
          <w:vertAlign w:val="superscript"/>
        </w:rPr>
        <w:t>46,47</w:t>
      </w:r>
      <w:r w:rsidR="00A00DD8">
        <w:rPr>
          <w:rFonts w:cs="Arial"/>
        </w:rPr>
        <w:fldChar w:fldCharType="end"/>
      </w:r>
      <w:r w:rsidRPr="00AB3D2E">
        <w:rPr>
          <w:rFonts w:cs="Arial"/>
        </w:rPr>
        <w:t xml:space="preserve">, </w:t>
      </w:r>
      <w:hyperlink r:id="rId182" w:history="1">
        <w:r w:rsidRPr="00AB3D2E">
          <w:rPr>
            <w:rStyle w:val="Hyperlink"/>
            <w:rFonts w:cs="Arial"/>
            <w:sz w:val="24"/>
          </w:rPr>
          <w:t>Wales</w:t>
        </w:r>
      </w:hyperlink>
      <w:r w:rsidR="00A00DD8">
        <w:rPr>
          <w:rFonts w:cs="Arial"/>
        </w:rPr>
        <w:fldChar w:fldCharType="begin" w:fldLock="1"/>
      </w:r>
      <w:r w:rsidR="00A00DD8">
        <w:rPr>
          <w:rFonts w:cs="Arial"/>
        </w:rPr>
        <w:instrText xml:space="preserve"> ADDIN EN.CITE &lt;EndNote&gt;&lt;Cite&gt;&lt;Author&gt;The Welsh Assembly Government&lt;/Author&gt;&lt;Year&gt;2010&lt;/Year&gt;&lt;RecNum&gt;54&lt;/RecNum&gt;&lt;DisplayText&gt;&lt;style face="superscript"&gt;48&lt;/style&gt;&lt;/DisplayText&gt;&lt;record&gt;&lt;rec-number&gt;54&lt;/rec-number&gt;&lt;foreign-keys&gt;&lt;key app="EN" db-id="ed0x2s95wv9perestasx5fxm0rpvzfsa2p2p" timestamp="1530096839"&gt;54&lt;/key&gt;&lt;/foreign-keys&gt;&lt;ref-type name="Electronic Article"&gt;43&lt;/ref-type&gt;&lt;contributors&gt;&lt;authors&gt;&lt;author&gt;The Welsh Assembly Government,&lt;/author&gt;&lt;/authors&gt;&lt;/contributors&gt;&lt;titles&gt;&lt;title&gt;Health Protection Legislation (Wales) Guidance&lt;/title&gt;&lt;secondary-title&gt;&lt;style face="underline" font="default" size="100%"&gt;http://wales.gov.uk/docs/phhs/publications/100716ahealthprotguidanceen.pdf&lt;/style&gt;&lt;/secondary-title&gt;&lt;/titles&gt;&lt;periodical&gt;&lt;full-title&gt;http://wales.gov.uk/docs/phhs/publications/100716ahealthprotguidanceen.pdf&lt;/full-title&gt;&lt;/periodical&gt;&lt;section&gt;2010&lt;/section&gt;&lt;reprint-edition&gt;Not in File&lt;/reprint-edition&gt;&lt;keywords&gt;&lt;keyword&gt;Health&lt;/keyword&gt;&lt;keyword&gt;Wales&lt;/keyword&gt;&lt;/keywords&gt;&lt;dates&gt;&lt;year&gt;2010&lt;/year&gt;&lt;/dates&gt;&lt;label&gt;35186&lt;/label&gt;&lt;urls&gt;&lt;related-urls&gt;&lt;url&gt;2010&lt;/url&gt;&lt;/related-urls&gt;&lt;/urls&gt;&lt;research-notes&gt;&lt;style face="bold" font="default" size="100%"&gt;A, V&lt;/style&gt;&lt;/research-notes&gt;&lt;/record&gt;&lt;/Cite&gt;&lt;/EndNote&gt;</w:instrText>
      </w:r>
      <w:r w:rsidR="00A00DD8">
        <w:rPr>
          <w:rFonts w:cs="Arial"/>
        </w:rPr>
        <w:fldChar w:fldCharType="separate"/>
      </w:r>
      <w:r w:rsidR="00A00DD8" w:rsidRPr="00A00DD8">
        <w:rPr>
          <w:rFonts w:cs="Arial"/>
          <w:noProof/>
          <w:vertAlign w:val="superscript"/>
        </w:rPr>
        <w:t>48</w:t>
      </w:r>
      <w:r w:rsidR="00A00DD8">
        <w:rPr>
          <w:rFonts w:cs="Arial"/>
        </w:rPr>
        <w:fldChar w:fldCharType="end"/>
      </w:r>
      <w:r w:rsidRPr="00AB3D2E">
        <w:rPr>
          <w:rFonts w:cs="Arial"/>
        </w:rPr>
        <w:t xml:space="preserve"> and </w:t>
      </w:r>
      <w:hyperlink r:id="rId183" w:history="1">
        <w:r w:rsidRPr="00AB3D2E">
          <w:rPr>
            <w:rStyle w:val="Hyperlink"/>
            <w:rFonts w:cs="Arial"/>
            <w:sz w:val="24"/>
          </w:rPr>
          <w:t>Northern Ireland</w:t>
        </w:r>
      </w:hyperlink>
      <w:bookmarkStart w:id="90" w:name="_Toc285103697"/>
      <w:bookmarkEnd w:id="56"/>
      <w:bookmarkEnd w:id="57"/>
      <w:r w:rsidR="00A00DD8">
        <w:rPr>
          <w:rFonts w:cs="Arial"/>
        </w:rPr>
        <w:fldChar w:fldCharType="begin" w:fldLock="1"/>
      </w:r>
      <w:r w:rsidR="00A00DD8">
        <w:rPr>
          <w:rFonts w:cs="Arial"/>
        </w:rPr>
        <w:instrText xml:space="preserve"> ADDIN EN.CITE &lt;EndNote&gt;&lt;Cite&gt;&lt;Author&gt;Home Office&lt;/Author&gt;&lt;Year&gt;1967&lt;/Year&gt;&lt;RecNum&gt;44&lt;/RecNum&gt;&lt;DisplayText&gt;&lt;style face="superscript"&gt;49&lt;/style&gt;&lt;/DisplayText&gt;&lt;record&gt;&lt;rec-number&gt;44&lt;/rec-number&gt;&lt;foreign-keys&gt;&lt;key app="EN" db-id="ed0x2s95wv9perestasx5fxm0rpvzfsa2p2p" timestamp="1530096838"&gt;44&lt;/key&gt;&lt;/foreign-keys&gt;&lt;ref-type name="Electronic Article"&gt;43&lt;/ref-type&gt;&lt;contributors&gt;&lt;authors&gt;&lt;author&gt;Home Office,&lt;/author&gt;&lt;/authors&gt;&lt;/contributors&gt;&lt;titles&gt;&lt;title&gt;Public Health Act (Northern Ireland) 1967 Chapter 36.&lt;/title&gt;&lt;secondary-title&gt;&lt;style face="underline" font="default" size="100%"&gt;http://www.legislation.gov.uk/apni/1967/36/contents&lt;/style&gt;&lt;/secondary-title&gt;&lt;/titles&gt;&lt;periodical&gt;&lt;full-title&gt;http://www.legislation.gov.uk/apni/1967/36/contents&lt;/full-title&gt;&lt;/periodical&gt;&lt;section&gt;1967&lt;/section&gt;&lt;reprint-edition&gt;Not in File&lt;/reprint-edition&gt;&lt;keywords&gt;&lt;keyword&gt;Health&lt;/keyword&gt;&lt;keyword&gt;Ireland&lt;/keyword&gt;&lt;keyword&gt;Public Health&lt;/keyword&gt;&lt;keyword&gt;Safety&lt;/keyword&gt;&lt;/keywords&gt;&lt;dates&gt;&lt;year&gt;1967&lt;/year&gt;&lt;/dates&gt;&lt;label&gt;37148&lt;/label&gt;&lt;urls&gt;&lt;related-urls&gt;&lt;url&gt;1967 (as amended)&lt;/url&gt;&lt;/related-urls&gt;&lt;/urls&gt;&lt;research-notes&gt;&lt;style face="bold" font="default" size="100%"&gt;A, V&lt;/style&gt;&lt;/research-notes&gt;&lt;/record&gt;&lt;/Cite&gt;&lt;/EndNote&gt;</w:instrText>
      </w:r>
      <w:r w:rsidR="00A00DD8">
        <w:rPr>
          <w:rFonts w:cs="Arial"/>
        </w:rPr>
        <w:fldChar w:fldCharType="separate"/>
      </w:r>
      <w:r w:rsidR="00A00DD8" w:rsidRPr="00A00DD8">
        <w:rPr>
          <w:rFonts w:cs="Arial"/>
          <w:noProof/>
          <w:vertAlign w:val="superscript"/>
        </w:rPr>
        <w:t>49</w:t>
      </w:r>
      <w:r w:rsidR="00A00DD8">
        <w:rPr>
          <w:rFonts w:cs="Arial"/>
        </w:rPr>
        <w:fldChar w:fldCharType="end"/>
      </w:r>
      <w:r w:rsidR="00E94FC3">
        <w:rPr>
          <w:rFonts w:cs="Arial"/>
        </w:rPr>
        <w:t>.</w:t>
      </w:r>
      <w:bookmarkEnd w:id="90"/>
    </w:p>
    <w:p w:rsidR="006D3299" w:rsidRPr="00CB3B85" w:rsidRDefault="00D32B1A" w:rsidP="00A56A9F">
      <w:pPr>
        <w:pStyle w:val="PHEreportHeading1"/>
      </w:pPr>
      <w:bookmarkStart w:id="91" w:name="_Toc465328169"/>
      <w:r w:rsidRPr="00CB3B85">
        <w:lastRenderedPageBreak/>
        <w:t>References</w:t>
      </w:r>
      <w:bookmarkEnd w:id="91"/>
    </w:p>
    <w:p w:rsidR="001654BC" w:rsidRPr="005919BD" w:rsidRDefault="005919BD">
      <w:pPr>
        <w:ind w:left="0" w:firstLine="0"/>
        <w:rPr>
          <w:b/>
        </w:rPr>
      </w:pPr>
      <w:r w:rsidRPr="005919BD">
        <w:rPr>
          <w:b/>
        </w:rPr>
        <w:t>Modified GRADE table used by UK SMIs when assessing references</w:t>
      </w:r>
    </w:p>
    <w:p w:rsidR="005919BD" w:rsidRDefault="005919BD">
      <w:pPr>
        <w:ind w:left="0" w:firstLine="0"/>
      </w:pPr>
    </w:p>
    <w:p w:rsidR="005919BD" w:rsidRDefault="008A058E">
      <w:pPr>
        <w:ind w:left="0" w:firstLine="0"/>
      </w:pPr>
      <w:r w:rsidRPr="008A058E">
        <w:t>Grading of Recommendations, Assessment, Development, and Evaluation (GRADE) is a systematic approach to assessing references. A modified GRADE method is used in UK SMIs for appraising references for inclusion. Each reference is assessed and allocated a grade for strength of recommendation (A-D) and quality of the underlying evidence (I-VI). A summary table which defines the grade is listed below and should be used in conjunction with the reference list.</w:t>
      </w:r>
    </w:p>
    <w:p w:rsidR="005919BD" w:rsidRDefault="005919BD">
      <w:pPr>
        <w:ind w:left="0" w:firstLine="0"/>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9"/>
        <w:gridCol w:w="4251"/>
      </w:tblGrid>
      <w:tr w:rsidR="001654BC" w:rsidRPr="00C66EBE" w:rsidTr="00767343">
        <w:tc>
          <w:tcPr>
            <w:tcW w:w="4219" w:type="dxa"/>
          </w:tcPr>
          <w:p w:rsidR="008A058E" w:rsidRDefault="008A058E" w:rsidP="00767343">
            <w:pPr>
              <w:widowControl w:val="0"/>
              <w:overflowPunct w:val="0"/>
              <w:autoSpaceDE w:val="0"/>
              <w:autoSpaceDN w:val="0"/>
              <w:adjustRightInd w:val="0"/>
              <w:jc w:val="both"/>
              <w:textAlignment w:val="baseline"/>
              <w:rPr>
                <w:b/>
              </w:rPr>
            </w:pPr>
          </w:p>
          <w:p w:rsidR="001654BC" w:rsidRDefault="001654BC" w:rsidP="00767343">
            <w:pPr>
              <w:widowControl w:val="0"/>
              <w:overflowPunct w:val="0"/>
              <w:autoSpaceDE w:val="0"/>
              <w:autoSpaceDN w:val="0"/>
              <w:adjustRightInd w:val="0"/>
              <w:jc w:val="both"/>
              <w:textAlignment w:val="baseline"/>
              <w:rPr>
                <w:b/>
              </w:rPr>
            </w:pPr>
            <w:r w:rsidRPr="004F0082">
              <w:rPr>
                <w:b/>
              </w:rPr>
              <w:t>Strength of recommendation</w:t>
            </w:r>
          </w:p>
          <w:p w:rsidR="008A058E" w:rsidRPr="004F0082" w:rsidRDefault="008A058E" w:rsidP="00767343">
            <w:pPr>
              <w:widowControl w:val="0"/>
              <w:overflowPunct w:val="0"/>
              <w:autoSpaceDE w:val="0"/>
              <w:autoSpaceDN w:val="0"/>
              <w:adjustRightInd w:val="0"/>
              <w:jc w:val="both"/>
              <w:textAlignment w:val="baseline"/>
              <w:rPr>
                <w:b/>
              </w:rPr>
            </w:pPr>
          </w:p>
        </w:tc>
        <w:tc>
          <w:tcPr>
            <w:tcW w:w="4251" w:type="dxa"/>
          </w:tcPr>
          <w:p w:rsidR="008A058E" w:rsidRDefault="008A058E" w:rsidP="00767343">
            <w:pPr>
              <w:widowControl w:val="0"/>
              <w:overflowPunct w:val="0"/>
              <w:autoSpaceDE w:val="0"/>
              <w:autoSpaceDN w:val="0"/>
              <w:adjustRightInd w:val="0"/>
              <w:jc w:val="both"/>
              <w:textAlignment w:val="baseline"/>
              <w:rPr>
                <w:b/>
              </w:rPr>
            </w:pPr>
          </w:p>
          <w:p w:rsidR="001654BC" w:rsidRPr="004F0082" w:rsidRDefault="001654BC" w:rsidP="00767343">
            <w:pPr>
              <w:widowControl w:val="0"/>
              <w:overflowPunct w:val="0"/>
              <w:autoSpaceDE w:val="0"/>
              <w:autoSpaceDN w:val="0"/>
              <w:adjustRightInd w:val="0"/>
              <w:jc w:val="both"/>
              <w:textAlignment w:val="baseline"/>
              <w:rPr>
                <w:b/>
              </w:rPr>
            </w:pPr>
            <w:r w:rsidRPr="004F0082">
              <w:rPr>
                <w:b/>
              </w:rPr>
              <w:t>Quality of evidence</w:t>
            </w:r>
          </w:p>
        </w:tc>
      </w:tr>
      <w:tr w:rsidR="001654BC" w:rsidRPr="00C66EBE" w:rsidTr="00767343">
        <w:tc>
          <w:tcPr>
            <w:tcW w:w="4219" w:type="dxa"/>
          </w:tcPr>
          <w:p w:rsidR="001654BC" w:rsidRPr="006B41F1" w:rsidRDefault="00AB6620" w:rsidP="00AB6620">
            <w:pPr>
              <w:widowControl w:val="0"/>
              <w:overflowPunct w:val="0"/>
              <w:autoSpaceDE w:val="0"/>
              <w:autoSpaceDN w:val="0"/>
              <w:adjustRightInd w:val="0"/>
              <w:ind w:left="884" w:hanging="884"/>
              <w:textAlignment w:val="baseline"/>
              <w:rPr>
                <w:b/>
              </w:rPr>
            </w:pPr>
            <w:r>
              <w:t xml:space="preserve">A      </w:t>
            </w:r>
            <w:r w:rsidR="001654BC">
              <w:t>S</w:t>
            </w:r>
            <w:r w:rsidR="001654BC" w:rsidRPr="006B41F1">
              <w:t>trongly recommended</w:t>
            </w:r>
          </w:p>
        </w:tc>
        <w:tc>
          <w:tcPr>
            <w:tcW w:w="4251" w:type="dxa"/>
          </w:tcPr>
          <w:p w:rsidR="001654BC" w:rsidRPr="006B41F1" w:rsidRDefault="00AB6620" w:rsidP="00AB6620">
            <w:pPr>
              <w:widowControl w:val="0"/>
              <w:overflowPunct w:val="0"/>
              <w:autoSpaceDE w:val="0"/>
              <w:autoSpaceDN w:val="0"/>
              <w:adjustRightInd w:val="0"/>
              <w:ind w:left="634" w:hanging="634"/>
              <w:textAlignment w:val="baseline"/>
              <w:rPr>
                <w:b/>
              </w:rPr>
            </w:pPr>
            <w:r>
              <w:t xml:space="preserve">I        </w:t>
            </w:r>
            <w:r w:rsidR="001654BC" w:rsidRPr="006B41F1">
              <w:t xml:space="preserve">Evidence from randomised </w:t>
            </w:r>
            <w:r>
              <w:t xml:space="preserve"> </w:t>
            </w:r>
            <w:r w:rsidR="001654BC" w:rsidRPr="006B41F1">
              <w:t>controlled trials</w:t>
            </w:r>
            <w:r w:rsidR="001721A9">
              <w:t>, meta-analysis and systematic reviews</w:t>
            </w:r>
          </w:p>
        </w:tc>
      </w:tr>
      <w:tr w:rsidR="001654BC" w:rsidRPr="00C66EBE" w:rsidTr="00767343">
        <w:tc>
          <w:tcPr>
            <w:tcW w:w="4219" w:type="dxa"/>
          </w:tcPr>
          <w:p w:rsidR="001654BC" w:rsidRPr="006B41F1" w:rsidRDefault="001654BC" w:rsidP="005919BD">
            <w:pPr>
              <w:widowControl w:val="0"/>
              <w:overflowPunct w:val="0"/>
              <w:autoSpaceDE w:val="0"/>
              <w:autoSpaceDN w:val="0"/>
              <w:adjustRightInd w:val="0"/>
              <w:ind w:left="601" w:hanging="601"/>
              <w:textAlignment w:val="baseline"/>
              <w:rPr>
                <w:b/>
              </w:rPr>
            </w:pPr>
            <w:r w:rsidRPr="006B41F1">
              <w:t>B</w:t>
            </w:r>
            <w:r w:rsidR="00AB6620">
              <w:t xml:space="preserve">     </w:t>
            </w:r>
            <w:r w:rsidR="005919BD">
              <w:t xml:space="preserve"> </w:t>
            </w:r>
            <w:r w:rsidRPr="006B41F1">
              <w:t>Recommended but other alternatives may be acceptable</w:t>
            </w:r>
          </w:p>
        </w:tc>
        <w:tc>
          <w:tcPr>
            <w:tcW w:w="4251" w:type="dxa"/>
          </w:tcPr>
          <w:p w:rsidR="001654BC" w:rsidRPr="006B41F1" w:rsidRDefault="001654BC" w:rsidP="00AB6620">
            <w:pPr>
              <w:widowControl w:val="0"/>
              <w:overflowPunct w:val="0"/>
              <w:autoSpaceDE w:val="0"/>
              <w:autoSpaceDN w:val="0"/>
              <w:adjustRightInd w:val="0"/>
              <w:ind w:left="634" w:hanging="634"/>
              <w:jc w:val="both"/>
              <w:textAlignment w:val="baseline"/>
              <w:rPr>
                <w:b/>
              </w:rPr>
            </w:pPr>
            <w:r w:rsidRPr="006B41F1">
              <w:t>II     Evidence from non-randomised studies</w:t>
            </w:r>
          </w:p>
        </w:tc>
      </w:tr>
      <w:tr w:rsidR="001654BC" w:rsidRPr="00C66EBE" w:rsidTr="00767343">
        <w:tc>
          <w:tcPr>
            <w:tcW w:w="4219" w:type="dxa"/>
          </w:tcPr>
          <w:p w:rsidR="001654BC" w:rsidRPr="006B41F1" w:rsidRDefault="001654BC" w:rsidP="005919BD">
            <w:pPr>
              <w:widowControl w:val="0"/>
              <w:overflowPunct w:val="0"/>
              <w:autoSpaceDE w:val="0"/>
              <w:autoSpaceDN w:val="0"/>
              <w:adjustRightInd w:val="0"/>
              <w:ind w:left="601" w:hanging="601"/>
              <w:textAlignment w:val="baseline"/>
              <w:rPr>
                <w:b/>
              </w:rPr>
            </w:pPr>
            <w:r w:rsidRPr="006B41F1">
              <w:t>C</w:t>
            </w:r>
            <w:r w:rsidR="00AB6620">
              <w:t xml:space="preserve">     </w:t>
            </w:r>
            <w:r w:rsidR="005919BD">
              <w:t xml:space="preserve"> </w:t>
            </w:r>
            <w:r w:rsidRPr="006B41F1">
              <w:t>Weakly recommended: seek alternatives</w:t>
            </w:r>
          </w:p>
        </w:tc>
        <w:tc>
          <w:tcPr>
            <w:tcW w:w="4251" w:type="dxa"/>
          </w:tcPr>
          <w:p w:rsidR="001654BC" w:rsidRPr="006B41F1" w:rsidRDefault="00596759" w:rsidP="003F63EE">
            <w:pPr>
              <w:widowControl w:val="0"/>
              <w:tabs>
                <w:tab w:val="left" w:pos="634"/>
              </w:tabs>
              <w:overflowPunct w:val="0"/>
              <w:autoSpaceDE w:val="0"/>
              <w:autoSpaceDN w:val="0"/>
              <w:adjustRightInd w:val="0"/>
              <w:ind w:left="634" w:hanging="634"/>
              <w:textAlignment w:val="baseline"/>
              <w:rPr>
                <w:b/>
              </w:rPr>
            </w:pPr>
            <w:r>
              <w:t xml:space="preserve">III </w:t>
            </w:r>
            <w:r w:rsidR="003F63EE">
              <w:t xml:space="preserve">      </w:t>
            </w:r>
            <w:r w:rsidR="001654BC" w:rsidRPr="006B41F1">
              <w:t>Non-analytical studies,</w:t>
            </w:r>
            <w:r w:rsidR="003F63EE">
              <w:t xml:space="preserve"> f</w:t>
            </w:r>
            <w:r>
              <w:t>or example</w:t>
            </w:r>
            <w:r w:rsidR="00AB09CB">
              <w:t>,</w:t>
            </w:r>
            <w:r w:rsidR="001654BC" w:rsidRPr="006B41F1">
              <w:t xml:space="preserve"> case reports, reviews, case series</w:t>
            </w:r>
          </w:p>
        </w:tc>
      </w:tr>
      <w:tr w:rsidR="001654BC" w:rsidRPr="00C66EBE" w:rsidTr="00767343">
        <w:trPr>
          <w:trHeight w:val="765"/>
        </w:trPr>
        <w:tc>
          <w:tcPr>
            <w:tcW w:w="4219" w:type="dxa"/>
          </w:tcPr>
          <w:p w:rsidR="001654BC" w:rsidRPr="006B41F1" w:rsidRDefault="001654BC" w:rsidP="00AB6620">
            <w:pPr>
              <w:widowControl w:val="0"/>
              <w:overflowPunct w:val="0"/>
              <w:autoSpaceDE w:val="0"/>
              <w:autoSpaceDN w:val="0"/>
              <w:adjustRightInd w:val="0"/>
              <w:ind w:left="459" w:hanging="459"/>
              <w:textAlignment w:val="baseline"/>
              <w:rPr>
                <w:b/>
              </w:rPr>
            </w:pPr>
            <w:r w:rsidRPr="006B41F1">
              <w:t xml:space="preserve">D </w:t>
            </w:r>
            <w:r w:rsidR="00AB6620">
              <w:t xml:space="preserve">     </w:t>
            </w:r>
            <w:r w:rsidRPr="006B41F1">
              <w:t>Never recommended</w:t>
            </w:r>
          </w:p>
        </w:tc>
        <w:tc>
          <w:tcPr>
            <w:tcW w:w="4251" w:type="dxa"/>
          </w:tcPr>
          <w:p w:rsidR="001654BC" w:rsidRPr="006B41F1" w:rsidRDefault="001654BC" w:rsidP="00AB6620">
            <w:pPr>
              <w:widowControl w:val="0"/>
              <w:overflowPunct w:val="0"/>
              <w:autoSpaceDE w:val="0"/>
              <w:autoSpaceDN w:val="0"/>
              <w:adjustRightInd w:val="0"/>
              <w:ind w:left="634" w:hanging="634"/>
              <w:textAlignment w:val="baseline"/>
              <w:rPr>
                <w:b/>
              </w:rPr>
            </w:pPr>
            <w:r>
              <w:t xml:space="preserve">IV </w:t>
            </w:r>
            <w:r w:rsidR="00AB6620">
              <w:t xml:space="preserve">     </w:t>
            </w:r>
            <w:r w:rsidRPr="006B41F1">
              <w:t xml:space="preserve">Expert opinion and wide acceptance as good practice but with no study evidence </w:t>
            </w:r>
          </w:p>
        </w:tc>
      </w:tr>
      <w:tr w:rsidR="001654BC" w:rsidRPr="00C66EBE" w:rsidTr="00767343">
        <w:trPr>
          <w:trHeight w:val="330"/>
        </w:trPr>
        <w:tc>
          <w:tcPr>
            <w:tcW w:w="4219" w:type="dxa"/>
          </w:tcPr>
          <w:p w:rsidR="001654BC" w:rsidRPr="006B41F1" w:rsidRDefault="001654BC" w:rsidP="00767343">
            <w:pPr>
              <w:widowControl w:val="0"/>
              <w:overflowPunct w:val="0"/>
              <w:autoSpaceDE w:val="0"/>
              <w:autoSpaceDN w:val="0"/>
              <w:adjustRightInd w:val="0"/>
              <w:jc w:val="both"/>
              <w:textAlignment w:val="baseline"/>
              <w:rPr>
                <w:b/>
              </w:rPr>
            </w:pPr>
          </w:p>
        </w:tc>
        <w:tc>
          <w:tcPr>
            <w:tcW w:w="4251" w:type="dxa"/>
          </w:tcPr>
          <w:p w:rsidR="001654BC" w:rsidRDefault="001654BC" w:rsidP="00AB6620">
            <w:pPr>
              <w:widowControl w:val="0"/>
              <w:overflowPunct w:val="0"/>
              <w:autoSpaceDE w:val="0"/>
              <w:autoSpaceDN w:val="0"/>
              <w:adjustRightInd w:val="0"/>
              <w:ind w:left="634" w:hanging="634"/>
              <w:jc w:val="both"/>
              <w:textAlignment w:val="baseline"/>
              <w:rPr>
                <w:b/>
              </w:rPr>
            </w:pPr>
            <w:r w:rsidRPr="0000652F">
              <w:t xml:space="preserve">V      </w:t>
            </w:r>
            <w:r w:rsidRPr="006B41F1">
              <w:t>Required by legislation, code of practice or national standard</w:t>
            </w:r>
            <w:r w:rsidRPr="0000652F">
              <w:t xml:space="preserve"> </w:t>
            </w:r>
          </w:p>
        </w:tc>
      </w:tr>
      <w:tr w:rsidR="001654BC" w:rsidRPr="00C66EBE" w:rsidTr="00767343">
        <w:tc>
          <w:tcPr>
            <w:tcW w:w="4219" w:type="dxa"/>
          </w:tcPr>
          <w:p w:rsidR="001654BC" w:rsidRPr="006B41F1" w:rsidRDefault="001654BC" w:rsidP="00767343">
            <w:pPr>
              <w:widowControl w:val="0"/>
              <w:overflowPunct w:val="0"/>
              <w:autoSpaceDE w:val="0"/>
              <w:autoSpaceDN w:val="0"/>
              <w:adjustRightInd w:val="0"/>
              <w:jc w:val="both"/>
              <w:textAlignment w:val="baseline"/>
              <w:rPr>
                <w:b/>
              </w:rPr>
            </w:pPr>
          </w:p>
        </w:tc>
        <w:tc>
          <w:tcPr>
            <w:tcW w:w="4251" w:type="dxa"/>
          </w:tcPr>
          <w:p w:rsidR="001654BC" w:rsidRPr="006B41F1" w:rsidRDefault="001654BC" w:rsidP="00AB6620">
            <w:pPr>
              <w:widowControl w:val="0"/>
              <w:overflowPunct w:val="0"/>
              <w:autoSpaceDE w:val="0"/>
              <w:autoSpaceDN w:val="0"/>
              <w:adjustRightInd w:val="0"/>
              <w:jc w:val="both"/>
              <w:textAlignment w:val="baseline"/>
              <w:rPr>
                <w:b/>
              </w:rPr>
            </w:pPr>
            <w:r w:rsidRPr="006B41F1">
              <w:t>V</w:t>
            </w:r>
            <w:r>
              <w:t>I</w:t>
            </w:r>
            <w:r w:rsidRPr="006B41F1">
              <w:t xml:space="preserve"> </w:t>
            </w:r>
            <w:r>
              <w:t xml:space="preserve">  </w:t>
            </w:r>
            <w:r w:rsidR="00AB6620">
              <w:t xml:space="preserve">   </w:t>
            </w:r>
            <w:r w:rsidRPr="0000652F">
              <w:t>Letter or other</w:t>
            </w:r>
          </w:p>
        </w:tc>
      </w:tr>
    </w:tbl>
    <w:p w:rsidR="001654BC" w:rsidRDefault="001654BC" w:rsidP="006D3299">
      <w:pPr>
        <w:ind w:left="0" w:firstLine="0"/>
      </w:pPr>
    </w:p>
    <w:p w:rsidR="001654BC" w:rsidRDefault="001654BC" w:rsidP="006D3299">
      <w:pPr>
        <w:ind w:left="0" w:firstLine="0"/>
      </w:pPr>
    </w:p>
    <w:p w:rsidR="00A00DD8" w:rsidRDefault="00E85972" w:rsidP="00C52605">
      <w:pPr>
        <w:pStyle w:val="EndNoteBibliography"/>
        <w:ind w:left="720" w:hanging="720"/>
      </w:pPr>
      <w:r>
        <w:fldChar w:fldCharType="begin" w:fldLock="1"/>
      </w:r>
      <w:r>
        <w:instrText xml:space="preserve"> ADDIN </w:instrText>
      </w:r>
      <w:r>
        <w:fldChar w:fldCharType="end"/>
      </w:r>
    </w:p>
    <w:p w:rsidR="00A00DD8" w:rsidRDefault="00A00DD8" w:rsidP="00C52605">
      <w:pPr>
        <w:pStyle w:val="EndNoteBibliography"/>
        <w:ind w:left="720" w:hanging="720"/>
      </w:pPr>
    </w:p>
    <w:p w:rsidR="00A00DD8" w:rsidRPr="00A00DD8" w:rsidRDefault="00A00DD8" w:rsidP="00A00DD8">
      <w:pPr>
        <w:pStyle w:val="EndNoteBibliography"/>
        <w:ind w:left="720" w:hanging="720"/>
      </w:pPr>
      <w:r>
        <w:fldChar w:fldCharType="begin" w:fldLock="1"/>
      </w:r>
      <w:r>
        <w:instrText xml:space="preserve"> ADDIN EN.REFLIST </w:instrText>
      </w:r>
      <w:r>
        <w:fldChar w:fldCharType="separate"/>
      </w:r>
      <w:r w:rsidRPr="00A00DD8">
        <w:rPr>
          <w:sz w:val="20"/>
        </w:rPr>
        <w:t>1.</w:t>
      </w:r>
      <w:r w:rsidRPr="00A00DD8">
        <w:rPr>
          <w:sz w:val="20"/>
        </w:rPr>
        <w:tab/>
        <w:t>Medical Insects and Arachnids. In: Lane RP, Crosskey RW, editors: Kluwer Academic Publishers; 1993.</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2.</w:t>
      </w:r>
      <w:r w:rsidRPr="00A00DD8">
        <w:rPr>
          <w:sz w:val="20"/>
        </w:rPr>
        <w:tab/>
        <w:t>Mathison BA, Pritt BS. Laboratory identification of arthropod ectoparasites. ClinMicrobiolRev 2014;27:48-67.</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3.</w:t>
      </w:r>
      <w:r w:rsidRPr="00A00DD8">
        <w:rPr>
          <w:sz w:val="20"/>
        </w:rPr>
        <w:tab/>
        <w:t>Nordlund JJ. Cutaneous ectoparasites. DermatolTher 2009;22:503-17.</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4.</w:t>
      </w:r>
      <w:r w:rsidRPr="00A00DD8">
        <w:rPr>
          <w:sz w:val="20"/>
        </w:rPr>
        <w:tab/>
        <w:t>Sassera D, Epis S, Pajoro M, Bandi C. Microbial symbiosis and the control of vector-borne pathogens in tsetse flies, human lice, and triatomine bugs. PathogGlobHealth 2013;107:285-92.</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5.</w:t>
      </w:r>
      <w:r w:rsidRPr="00A00DD8">
        <w:rPr>
          <w:sz w:val="20"/>
        </w:rPr>
        <w:tab/>
        <w:t>Nuttall GHF. The biology of Pediculus humanus. 10 ed.; 1917. p. 80-186.</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6.</w:t>
      </w:r>
      <w:r w:rsidRPr="00A00DD8">
        <w:rPr>
          <w:sz w:val="20"/>
        </w:rPr>
        <w:tab/>
        <w:t>Nuttall GHF. The biology of Phthirus pubis. 10 ed.; 1918. p. 383-406.</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7.</w:t>
      </w:r>
      <w:r w:rsidRPr="00A00DD8">
        <w:rPr>
          <w:sz w:val="20"/>
        </w:rPr>
        <w:tab/>
        <w:t xml:space="preserve"> Insects and Hygiene: the Biology and Control of Insect Pests of Medical and Domestic Importance. 3rd ed.: Chapman and Hall; 1980.</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lastRenderedPageBreak/>
        <w:t>8.</w:t>
      </w:r>
      <w:r w:rsidRPr="00A00DD8">
        <w:rPr>
          <w:sz w:val="20"/>
        </w:rPr>
        <w:tab/>
        <w:t>Boase CJ. Bed-bugs - reclaiming our cities. Biologist 2004;51:9-12.</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9.</w:t>
      </w:r>
      <w:r w:rsidRPr="00A00DD8">
        <w:rPr>
          <w:sz w:val="20"/>
        </w:rPr>
        <w:tab/>
        <w:t>The Natural History Museum Mites and Ticks of Domestic Animals: an Identification Guide and Information Source: The Stationary Office Books; 1999.</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10.</w:t>
      </w:r>
      <w:r w:rsidRPr="00A00DD8">
        <w:rPr>
          <w:sz w:val="20"/>
        </w:rPr>
        <w:tab/>
        <w:t>Arthur DR. British ticks. London: Butterworths; 1963. p. 33-65.</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11.</w:t>
      </w:r>
      <w:r w:rsidRPr="00A00DD8">
        <w:rPr>
          <w:sz w:val="20"/>
        </w:rPr>
        <w:tab/>
        <w:t xml:space="preserve"> Ticks of North-west Europe (Synopses of the British Faunas): Backhuys Publishers; 1996.</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12.</w:t>
      </w:r>
      <w:r w:rsidRPr="00A00DD8">
        <w:rPr>
          <w:sz w:val="20"/>
        </w:rPr>
        <w:tab/>
        <w:t>British Infection Association. The epidemiology, prevention, investigation and treatment of Lyme borreliosis in United Kingdom patients: a position statement by the British Infection Association. JInfect 2011;62:329-38.</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13.</w:t>
      </w:r>
      <w:r w:rsidRPr="00A00DD8">
        <w:rPr>
          <w:sz w:val="20"/>
        </w:rPr>
        <w:tab/>
        <w:t>James MT. The Flies that Cause Myiasis in Man (Miscellaneous Publication no. 631 - United States Dept. of Agriculture). U.S. Govt. Printing Office 1947.</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14.</w:t>
      </w:r>
      <w:r w:rsidRPr="00A00DD8">
        <w:rPr>
          <w:sz w:val="20"/>
        </w:rPr>
        <w:tab/>
        <w:t xml:space="preserve"> Myiasis in Man and Animals in the Old World: Butterworth and Company Limited; 1965.</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15.</w:t>
      </w:r>
      <w:r w:rsidRPr="00A00DD8">
        <w:rPr>
          <w:sz w:val="20"/>
        </w:rPr>
        <w:tab/>
        <w:t xml:space="preserve"> Leech Biology and Behaviour: Anatomy, Physiology and Behaviour Vol 1: Oxford University Press; 1986.</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16.</w:t>
      </w:r>
      <w:r w:rsidRPr="00A00DD8">
        <w:rPr>
          <w:sz w:val="20"/>
        </w:rPr>
        <w:tab/>
        <w:t xml:space="preserve"> Leech Biology and Behaviour: Feeding, Biology, Ecology and Systematics Vol 2: Oxford University Press; 1986.</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17.</w:t>
      </w:r>
      <w:r w:rsidRPr="00A00DD8">
        <w:rPr>
          <w:sz w:val="20"/>
        </w:rPr>
        <w:tab/>
        <w:t xml:space="preserve"> Leech Biology and Behaviour: Bibliography Vol 3: Oxford University Press; 1986.</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18.</w:t>
      </w:r>
      <w:r w:rsidRPr="00A00DD8">
        <w:rPr>
          <w:sz w:val="20"/>
        </w:rPr>
        <w:tab/>
        <w:t>White GB. Ectoparasites: Leeches and leech infestation, myiasis, jigger fleas, scabies, louse infestation. In: Cook GC, Zumla A, editors. Manson's Tropical Diseases. 21st ed. Edinburgh: WB Saunders Company; 2003. p. 1599-600.</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19.</w:t>
      </w:r>
      <w:r w:rsidRPr="00A00DD8">
        <w:rPr>
          <w:sz w:val="20"/>
        </w:rPr>
        <w:tab/>
        <w:t>Nehili M, Ilk C, Mehlhorn H, Ruhnau K, Dick W, Njayou M. Experiments on the possible role of leeches as vectors of animal and human pathogens: a light and electron microscopy study. ParasitolRes 1994;80:277-90.</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20.</w:t>
      </w:r>
      <w:r w:rsidRPr="00A00DD8">
        <w:rPr>
          <w:sz w:val="20"/>
        </w:rPr>
        <w:tab/>
        <w:t>Mackay DR, Manders EK, Saggers GC, Banducci DR, Prinsloo J, Klugman K. Aeromonas species isolated from medicinal leeches. AnnPlastSurg 1999;42:275-9.</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21.</w:t>
      </w:r>
      <w:r w:rsidRPr="00A00DD8">
        <w:rPr>
          <w:sz w:val="20"/>
        </w:rPr>
        <w:tab/>
        <w:t>Indergand S, Graf J. Ingested blood contributes to the specificity of the symbiosis of Aeromonas veronii biovar sobria and Hirudo medicinalis, the medicinal leech. ApplEnvironMicrobiol 2000;66:4735-41.</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22.</w:t>
      </w:r>
      <w:r w:rsidRPr="00A00DD8">
        <w:rPr>
          <w:sz w:val="20"/>
        </w:rPr>
        <w:tab/>
        <w:t>Graf J. Symbiosis of Aeromonas and Hirudo medicinalis, the medical leech. American Society for Microbiology News 2000;66:147-53.</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23.</w:t>
      </w:r>
      <w:r w:rsidRPr="00A00DD8">
        <w:rPr>
          <w:sz w:val="20"/>
        </w:rPr>
        <w:tab/>
        <w:t>Nonomura H, Kato N, Ohno Y, Itokazu M, Matsunaga T, Watanabe K. Indigenous bacterial flora of medicinal leeches and their susceptibilities to 15 antimicrobial agents. JMedMicrobiol 1996;45:490-3.</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24.</w:t>
      </w:r>
      <w:r w:rsidRPr="00A00DD8">
        <w:rPr>
          <w:sz w:val="20"/>
        </w:rPr>
        <w:tab/>
        <w:t>Cundall DB, Whitehead SM, Hechtel FO. Severe anaemia and death due to the pharyngeal leech Myxobdella africana. TransRSocTropMed Hyg 1986;80:940-4.</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25.</w:t>
      </w:r>
      <w:r w:rsidRPr="00A00DD8">
        <w:rPr>
          <w:sz w:val="20"/>
        </w:rPr>
        <w:tab/>
        <w:t>Fenollar F, Fournier PE, Legre R. Unusual case of Aeromonas sobria cellulitis associated with the use of leeches. E J Clin Microbiol Infect Dis 1999;18:72-3.</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26.</w:t>
      </w:r>
      <w:r w:rsidRPr="00A00DD8">
        <w:rPr>
          <w:sz w:val="20"/>
        </w:rPr>
        <w:tab/>
        <w:t xml:space="preserve">European Parliament. UK Standards for Microbiology Investigations (UK SMIs) use the term "CE marked leak proof container" to describe containers bearing the CE marking used for the </w:t>
      </w:r>
      <w:r w:rsidRPr="00A00DD8">
        <w:rPr>
          <w:sz w:val="20"/>
        </w:rPr>
        <w:lastRenderedPageBreak/>
        <w:t xml:space="preserve">collection and transport of clinical specimens. The requirements for specimen containers are given in the EU in vitro Diagnostic Medical Devices Directive (98/79/EC Annex 1 B 2.1) which states: "The design must allow easy handling and, where necessary, reduce as far as possible contamination of, and leakage from, the device during use and, in the case of specimen receptacles, the risk of contamination of the specimen. The manufacturing processes must be appropriate for these purposes". 1998. </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27.</w:t>
      </w:r>
      <w:r w:rsidRPr="00A00DD8">
        <w:rPr>
          <w:sz w:val="20"/>
        </w:rPr>
        <w:tab/>
        <w:t xml:space="preserve">Official Journal of the European Communities. Directive 98/79/EC of the European Parliament and of the Council of 27 October 1998 on </w:t>
      </w:r>
      <w:r w:rsidRPr="00A00DD8">
        <w:rPr>
          <w:i/>
          <w:sz w:val="20"/>
        </w:rPr>
        <w:t xml:space="preserve">in vitro </w:t>
      </w:r>
      <w:r w:rsidRPr="00A00DD8">
        <w:rPr>
          <w:sz w:val="20"/>
        </w:rPr>
        <w:t xml:space="preserve">diagnostic medical devices 1998. 1-37. </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28.</w:t>
      </w:r>
      <w:r w:rsidRPr="00A00DD8">
        <w:rPr>
          <w:sz w:val="20"/>
        </w:rPr>
        <w:tab/>
        <w:t xml:space="preserve">Health and Safety Executive. Safe use of pneumatic air tube transport systems for pathology specimens. 2009. </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29.</w:t>
      </w:r>
      <w:r w:rsidRPr="00A00DD8">
        <w:rPr>
          <w:sz w:val="20"/>
        </w:rPr>
        <w:tab/>
        <w:t xml:space="preserve">Department for Transport. Transport of Infectious Substances, 2011 Revision 5. 2011. </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30.</w:t>
      </w:r>
      <w:r w:rsidRPr="00A00DD8">
        <w:rPr>
          <w:sz w:val="20"/>
        </w:rPr>
        <w:tab/>
        <w:t xml:space="preserve">World Health Organization. Guidance on regulations for the Transport of Infectious Substances 2017-2018. 2017. </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31.</w:t>
      </w:r>
      <w:r w:rsidRPr="00A00DD8">
        <w:rPr>
          <w:sz w:val="20"/>
        </w:rPr>
        <w:tab/>
        <w:t xml:space="preserve">Home Office. Anti-terrorism, Crime and Security Act. 2001. </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32.</w:t>
      </w:r>
      <w:r w:rsidRPr="00A00DD8">
        <w:rPr>
          <w:sz w:val="20"/>
        </w:rPr>
        <w:tab/>
        <w:t xml:space="preserve">Advisory Committee on Dangerous Pathogens. The Approved List of Biological Agents. Health and Safety Executive 2013. 1-35. </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33.</w:t>
      </w:r>
      <w:r w:rsidRPr="00A00DD8">
        <w:rPr>
          <w:sz w:val="20"/>
        </w:rPr>
        <w:tab/>
        <w:t xml:space="preserve">Advisory Committee on Dangerous Pathogens. Infections at work: Controlling the risks. Her Majesty's Stationery Office 2003. </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34.</w:t>
      </w:r>
      <w:r w:rsidRPr="00A00DD8">
        <w:rPr>
          <w:sz w:val="20"/>
        </w:rPr>
        <w:tab/>
        <w:t xml:space="preserve">Advisory Committee on Dangerous Pathogens. Biological agents: Managing the risks in laboratories and healthcare premises. Health and Safety Executive 2005. </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35.</w:t>
      </w:r>
      <w:r w:rsidRPr="00A00DD8">
        <w:rPr>
          <w:sz w:val="20"/>
        </w:rPr>
        <w:tab/>
        <w:t xml:space="preserve">Advisory Committee on Dangerous Pathogens. Biological Agents: Managing the Risks in Laboratories and Healthcare Premises. Appendix 1.2 Transport of Infectious Substances - Revision. Health and Safety Executive 2008. </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36.</w:t>
      </w:r>
      <w:r w:rsidRPr="00A00DD8">
        <w:rPr>
          <w:sz w:val="20"/>
        </w:rPr>
        <w:tab/>
        <w:t>Centers for Disease Control and Prevention. Guidelines for Safe Work Practices in Human and Animal Medical Diagnostic Laboratories. MMWR Surveill Summ 2012;61:1-102.</w:t>
      </w:r>
      <w:r w:rsidRPr="00A00DD8">
        <w:t xml:space="preserve"> </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37.</w:t>
      </w:r>
      <w:r w:rsidRPr="00A00DD8">
        <w:rPr>
          <w:sz w:val="20"/>
        </w:rPr>
        <w:tab/>
        <w:t xml:space="preserve">Health and Safety Executive. Five Steps to Risk Assessment: A Step by Step Guide to a Safer and Healthier Workplace. HSE Books,. 2002. </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38.</w:t>
      </w:r>
      <w:r w:rsidRPr="00A00DD8">
        <w:rPr>
          <w:sz w:val="20"/>
        </w:rPr>
        <w:tab/>
        <w:t>Health and Safety Executive. A Guide to Risk Assessment Requirements: Common Provisions in Health and Safety Law. HSE Books,. 2002.</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39.</w:t>
      </w:r>
      <w:r w:rsidRPr="00A00DD8">
        <w:rPr>
          <w:sz w:val="20"/>
        </w:rPr>
        <w:tab/>
        <w:t xml:space="preserve">Health Services Advisory Committee. Safe Working and the Prevention of Infection in Clinical Laboratories and Similar Facilities. HSE Books 2003. </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40.</w:t>
      </w:r>
      <w:r w:rsidRPr="00A00DD8">
        <w:rPr>
          <w:sz w:val="20"/>
        </w:rPr>
        <w:tab/>
        <w:t xml:space="preserve">British Standards Institution (BSI). BS EN12469 - Biotechnology - performance criteria for microbiological safety cabinets 2000. </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41.</w:t>
      </w:r>
      <w:r w:rsidRPr="00A00DD8">
        <w:rPr>
          <w:sz w:val="20"/>
        </w:rPr>
        <w:tab/>
        <w:t xml:space="preserve">British Standards Institution (BSI). BS 5726:2005 - Microbiological safety cabinets. Information to be supplied by the purchaser and to the vendor and to the installer, and siting and use of cabinets. Recommendations and guidance. 2005. 1-14. </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42.</w:t>
      </w:r>
      <w:r w:rsidRPr="00A00DD8">
        <w:rPr>
          <w:sz w:val="20"/>
        </w:rPr>
        <w:tab/>
        <w:t>Baron EJ, Miller JM, Weinstein MP, Richter SS, Gilligan PH, Thomson RB, Jr. et al. A Guide to Utilization of the Microbiology Laboratory for Diagnosis of Infectious Diseases: 2013 Recommendations by the Infectious Diseases Society of America (IDSA) and the American Society for Microbiology (ASM). ClinInfectDis 2013;57:e22-e121.</w:t>
      </w:r>
      <w:r w:rsidRPr="00A00DD8">
        <w:t xml:space="preserve"> </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lastRenderedPageBreak/>
        <w:t>43.</w:t>
      </w:r>
      <w:r w:rsidRPr="00A00DD8">
        <w:rPr>
          <w:sz w:val="20"/>
        </w:rPr>
        <w:tab/>
        <w:t xml:space="preserve">The Royal College of Pathologists. The retention and storage of pathological records and specimens (5th edition). 1-59. 2015. </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44.</w:t>
      </w:r>
      <w:r w:rsidRPr="00A00DD8">
        <w:rPr>
          <w:sz w:val="20"/>
        </w:rPr>
        <w:tab/>
        <w:t xml:space="preserve">Public Health England. Laboratory Reporting to Public Health England: A Guide for Diagnostic Laboratories. Public Health England 2016. 1-29. </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45.</w:t>
      </w:r>
      <w:r w:rsidRPr="00A00DD8">
        <w:rPr>
          <w:sz w:val="20"/>
        </w:rPr>
        <w:tab/>
        <w:t xml:space="preserve">Department of Health. Health Protection Legislation (England) Guidance. 1-112. 2010. </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46.</w:t>
      </w:r>
      <w:r w:rsidRPr="00A00DD8">
        <w:rPr>
          <w:sz w:val="20"/>
        </w:rPr>
        <w:tab/>
        <w:t xml:space="preserve">Scottish Government. Public Health (Scotland) Act. 2008. </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47.</w:t>
      </w:r>
      <w:r w:rsidRPr="00A00DD8">
        <w:rPr>
          <w:sz w:val="20"/>
        </w:rPr>
        <w:tab/>
        <w:t xml:space="preserve">Scottish Government. Public Health etc. (Scotland) Act 2008. Implementation of Part 2: Notifiable Diseases, Organisms and Health Risk States. 2009. </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48.</w:t>
      </w:r>
      <w:r w:rsidRPr="00A00DD8">
        <w:rPr>
          <w:sz w:val="20"/>
        </w:rPr>
        <w:tab/>
        <w:t xml:space="preserve">The Welsh Assembly Government. Health Protection Legislation (Wales) Guidance. 2010. </w:t>
      </w:r>
    </w:p>
    <w:p w:rsidR="00A00DD8" w:rsidRPr="00A00DD8" w:rsidRDefault="00A00DD8" w:rsidP="00A00DD8">
      <w:pPr>
        <w:pStyle w:val="EndNoteBibliography"/>
        <w:ind w:left="0" w:firstLine="0"/>
      </w:pPr>
    </w:p>
    <w:p w:rsidR="00A00DD8" w:rsidRPr="00A00DD8" w:rsidRDefault="00A00DD8" w:rsidP="00A00DD8">
      <w:pPr>
        <w:pStyle w:val="EndNoteBibliography"/>
        <w:ind w:left="720" w:hanging="720"/>
      </w:pPr>
      <w:r w:rsidRPr="00A00DD8">
        <w:rPr>
          <w:sz w:val="20"/>
        </w:rPr>
        <w:t>49.</w:t>
      </w:r>
      <w:r w:rsidRPr="00A00DD8">
        <w:rPr>
          <w:sz w:val="20"/>
        </w:rPr>
        <w:tab/>
        <w:t xml:space="preserve">Home Office. Public Health Act (Northern Ireland) 1967 Chapter 36. 1967. </w:t>
      </w:r>
    </w:p>
    <w:p w:rsidR="00A00DD8" w:rsidRPr="00A00DD8" w:rsidRDefault="00A00DD8" w:rsidP="00A00DD8">
      <w:pPr>
        <w:pStyle w:val="EndNoteBibliography"/>
        <w:ind w:left="0" w:firstLine="0"/>
      </w:pPr>
    </w:p>
    <w:p w:rsidR="00A00DD8" w:rsidRDefault="00A00DD8" w:rsidP="00C52605">
      <w:pPr>
        <w:pStyle w:val="EndNoteBibliography"/>
        <w:ind w:left="720" w:hanging="720"/>
      </w:pPr>
      <w:r>
        <w:fldChar w:fldCharType="end"/>
      </w:r>
    </w:p>
    <w:sectPr w:rsidR="00A00DD8" w:rsidSect="003F6234">
      <w:headerReference w:type="even" r:id="rId184"/>
      <w:headerReference w:type="first" r:id="rId185"/>
      <w:footerReference w:type="first" r:id="rId186"/>
      <w:pgSz w:w="11906" w:h="16838" w:code="9"/>
      <w:pgMar w:top="1440" w:right="1287"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0DD8" w:rsidRDefault="00A00DD8" w:rsidP="003E0911">
      <w:pPr>
        <w:pStyle w:val="TOC2"/>
      </w:pPr>
      <w:r>
        <w:separator/>
      </w:r>
    </w:p>
  </w:endnote>
  <w:endnote w:type="continuationSeparator" w:id="0">
    <w:p w:rsidR="00A00DD8" w:rsidRDefault="00A00DD8" w:rsidP="003E0911">
      <w:pPr>
        <w:pStyle w:val="TOC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Praxis EF">
    <w:altName w:val="Praxis EF"/>
    <w:panose1 w:val="00000000000000000000"/>
    <w:charset w:val="00"/>
    <w:family w:val="auto"/>
    <w:notTrueType/>
    <w:pitch w:val="default"/>
    <w:sig w:usb0="00000003" w:usb1="00000000" w:usb2="00000000" w:usb3="00000000" w:csb0="00000001" w:csb1="00000000"/>
  </w:font>
  <w:font w:name="Praxis_Light">
    <w:altName w:val="Times New Roman"/>
    <w:panose1 w:val="00000000000000000000"/>
    <w:charset w:val="00"/>
    <w:family w:val="auto"/>
    <w:notTrueType/>
    <w:pitch w:val="default"/>
    <w:sig w:usb0="00000003" w:usb1="00000000" w:usb2="00000000" w:usb3="00000000" w:csb0="00000001" w:csb1="00000000"/>
  </w:font>
  <w:font w:name="Arial Bold">
    <w:panose1 w:val="020B0704020202020204"/>
    <w:charset w:val="00"/>
    <w:family w:val="roman"/>
    <w:notTrueType/>
    <w:pitch w:val="default"/>
  </w:font>
  <w:font w:name="PraxisEF Light">
    <w:panose1 w:val="00000000000000000000"/>
    <w:charset w:val="00"/>
    <w:family w:val="modern"/>
    <w:notTrueType/>
    <w:pitch w:val="variable"/>
    <w:sig w:usb0="800000AF" w:usb1="50002048" w:usb2="00000000" w:usb3="00000000" w:csb0="00000111" w:csb1="00000000"/>
  </w:font>
  <w:font w:name="CG Times">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PraxisEF-Light">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0DD8" w:rsidRPr="00BE7A0A" w:rsidRDefault="00A00DD8" w:rsidP="00FF3B3E">
    <w:pPr>
      <w:pStyle w:val="PHEBodytext"/>
      <w:ind w:left="-284" w:right="-61"/>
      <w:outlineLvl w:val="0"/>
      <w:rPr>
        <w:rStyle w:val="PageNumber"/>
        <w:rFonts w:cs="Arial"/>
      </w:rPr>
    </w:pPr>
    <w:r w:rsidRPr="00BE7A0A">
      <w:rPr>
        <w:rFonts w:cs="Arial"/>
      </w:rPr>
      <w:t>Bacteriology | B</w:t>
    </w:r>
    <w:r>
      <w:rPr>
        <w:rFonts w:cs="Arial"/>
      </w:rPr>
      <w:t xml:space="preserve"> </w:t>
    </w:r>
    <w:fldSimple w:instr=" REF  SMINumber  \* MERGEFORMAT " w:fldLock="1">
      <w:r>
        <w:rPr>
          <w:rFonts w:cs="Arial"/>
        </w:rPr>
        <w:t>61</w:t>
      </w:r>
    </w:fldSimple>
    <w:r>
      <w:rPr>
        <w:rFonts w:cs="Arial"/>
      </w:rPr>
      <w:t xml:space="preserve"> | Issue no: </w:t>
    </w:r>
    <w:fldSimple w:instr=" REF  NewIssueNumber  \* MERGEFORMAT " w:fldLock="1">
      <w:r w:rsidR="00694077">
        <w:rPr>
          <w:rFonts w:cs="Arial"/>
        </w:rPr>
        <w:t>2.2</w:t>
      </w:r>
    </w:fldSimple>
    <w:r>
      <w:rPr>
        <w:rFonts w:cs="Arial"/>
      </w:rPr>
      <w:t xml:space="preserve"> </w:t>
    </w:r>
    <w:r w:rsidRPr="00BE7A0A">
      <w:rPr>
        <w:rFonts w:cs="Arial"/>
      </w:rPr>
      <w:t xml:space="preserve">| Issue date: </w:t>
    </w:r>
    <w:fldSimple w:instr=" REF  NewIssueDate  \* MERGEFORMAT " w:fldLock="1">
      <w:r w:rsidR="00694077">
        <w:rPr>
          <w:rFonts w:cs="Arial"/>
        </w:rPr>
        <w:t>1</w:t>
      </w:r>
      <w:r w:rsidR="009A54C4">
        <w:rPr>
          <w:rFonts w:cs="Arial"/>
        </w:rPr>
        <w:t>2</w:t>
      </w:r>
      <w:r w:rsidR="00694077">
        <w:rPr>
          <w:rFonts w:cs="Arial"/>
        </w:rPr>
        <w:t>.10.18</w:t>
      </w:r>
    </w:fldSimple>
    <w:r w:rsidRPr="00BE7A0A">
      <w:rPr>
        <w:rFonts w:cs="Arial"/>
      </w:rPr>
      <w:t xml:space="preserve"> | </w:t>
    </w:r>
    <w:r w:rsidRPr="00BE7A0A">
      <w:rPr>
        <w:rStyle w:val="PageNumber"/>
        <w:rFonts w:cs="Arial"/>
      </w:rPr>
      <w:t xml:space="preserve">Page: </w:t>
    </w:r>
    <w:r w:rsidRPr="00BE7A0A">
      <w:rPr>
        <w:rStyle w:val="PageNumber"/>
        <w:rFonts w:cs="Arial"/>
      </w:rPr>
      <w:fldChar w:fldCharType="begin"/>
    </w:r>
    <w:r w:rsidRPr="00BE7A0A">
      <w:rPr>
        <w:rStyle w:val="PageNumber"/>
        <w:rFonts w:cs="Arial"/>
      </w:rPr>
      <w:instrText xml:space="preserve"> PAGE  </w:instrText>
    </w:r>
    <w:r w:rsidRPr="00BE7A0A">
      <w:rPr>
        <w:rStyle w:val="PageNumber"/>
        <w:rFonts w:cs="Arial"/>
      </w:rPr>
      <w:fldChar w:fldCharType="separate"/>
    </w:r>
    <w:r w:rsidR="001D1489">
      <w:rPr>
        <w:rStyle w:val="PageNumber"/>
        <w:rFonts w:cs="Arial"/>
        <w:noProof/>
      </w:rPr>
      <w:t>2</w:t>
    </w:r>
    <w:r w:rsidRPr="00BE7A0A">
      <w:rPr>
        <w:rStyle w:val="PageNumber"/>
        <w:rFonts w:cs="Arial"/>
      </w:rPr>
      <w:fldChar w:fldCharType="end"/>
    </w:r>
    <w:r w:rsidRPr="00BE7A0A">
      <w:rPr>
        <w:rStyle w:val="PageNumber"/>
        <w:rFonts w:cs="Arial"/>
      </w:rPr>
      <w:t xml:space="preserve"> of </w:t>
    </w:r>
    <w:fldSimple w:instr=" NUMPAGES   \* MERGEFORMAT ">
      <w:r w:rsidR="001D1489" w:rsidRPr="001D1489">
        <w:rPr>
          <w:rStyle w:val="PageNumber"/>
          <w:rFonts w:cs="Arial"/>
          <w:noProof/>
        </w:rPr>
        <w:t>62</w:t>
      </w:r>
    </w:fldSimple>
    <w:r w:rsidRPr="00BE7A0A">
      <w:rPr>
        <w:rStyle w:val="PageNumber"/>
        <w:rFonts w:cs="Arial"/>
      </w:rPr>
      <w:t xml:space="preserve">  </w:t>
    </w:r>
  </w:p>
  <w:p w:rsidR="00A00DD8" w:rsidRPr="00BE7A0A" w:rsidRDefault="00A00DD8" w:rsidP="00FF3B3E">
    <w:pPr>
      <w:pStyle w:val="PHEBodytext"/>
      <w:ind w:left="-284" w:right="-743"/>
      <w:outlineLvl w:val="0"/>
      <w:rPr>
        <w:rFonts w:cs="Arial"/>
        <w:sz w:val="16"/>
        <w:szCs w:val="16"/>
      </w:rPr>
    </w:pPr>
    <w:r w:rsidRPr="00BE7A0A">
      <w:rPr>
        <w:rStyle w:val="PageNumber"/>
        <w:rFonts w:cs="Arial"/>
        <w:sz w:val="16"/>
        <w:szCs w:val="16"/>
      </w:rPr>
      <w:t xml:space="preserve">UK Standards for Microbiology Investigations | Issued by the Standards Unit, </w:t>
    </w:r>
    <w:r>
      <w:rPr>
        <w:rStyle w:val="PageNumber"/>
        <w:rFonts w:cs="Arial"/>
        <w:sz w:val="16"/>
        <w:szCs w:val="16"/>
      </w:rPr>
      <w:t>Public Health England</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0DD8" w:rsidRPr="00750021" w:rsidRDefault="00A00DD8" w:rsidP="00FC17B3">
    <w:pPr>
      <w:pStyle w:val="PHEBodytext"/>
      <w:ind w:left="-284"/>
      <w:outlineLvl w:val="0"/>
      <w:rPr>
        <w:rFonts w:cs="Arial"/>
      </w:rPr>
    </w:pPr>
    <w:r w:rsidRPr="00BE7A0A">
      <w:rPr>
        <w:rFonts w:cs="Arial"/>
      </w:rPr>
      <w:t xml:space="preserve">Issued by the Standards Unit, </w:t>
    </w:r>
    <w:r>
      <w:rPr>
        <w:rFonts w:cs="Arial"/>
      </w:rPr>
      <w:t>Microbiology Services, PHE</w:t>
    </w:r>
  </w:p>
  <w:p w:rsidR="00A00DD8" w:rsidRDefault="00A00DD8" w:rsidP="00FC17B3">
    <w:pPr>
      <w:pStyle w:val="PHEBodytext"/>
      <w:ind w:left="-284"/>
      <w:outlineLvl w:val="0"/>
      <w:rPr>
        <w:rStyle w:val="PageNumber"/>
        <w:rFonts w:cs="Arial"/>
      </w:rPr>
    </w:pPr>
    <w:bookmarkStart w:id="87" w:name="SMINumber"/>
    <w:r>
      <w:rPr>
        <w:rFonts w:cs="Arial"/>
      </w:rPr>
      <w:t xml:space="preserve">Bacteriology | B </w:t>
    </w:r>
    <w:r w:rsidRPr="00BE7A0A">
      <w:rPr>
        <w:rFonts w:cs="Arial"/>
      </w:rPr>
      <w:fldChar w:fldCharType="begin" w:fldLock="1"/>
    </w:r>
    <w:r w:rsidRPr="00BE7A0A">
      <w:rPr>
        <w:rFonts w:cs="Arial"/>
      </w:rPr>
      <w:instrText xml:space="preserve"> FILLIN  "SMI #" \d "# &lt;tab+enter&gt;" \o  \* MERGEFORMAT </w:instrText>
    </w:r>
    <w:r w:rsidRPr="00BE7A0A">
      <w:rPr>
        <w:rFonts w:cs="Arial"/>
      </w:rPr>
      <w:fldChar w:fldCharType="separate"/>
    </w:r>
    <w:r>
      <w:rPr>
        <w:rFonts w:cs="Arial"/>
      </w:rPr>
      <w:t>61</w:t>
    </w:r>
    <w:r w:rsidRPr="00BE7A0A">
      <w:rPr>
        <w:rFonts w:cs="Arial"/>
      </w:rPr>
      <w:fldChar w:fldCharType="end"/>
    </w:r>
    <w:bookmarkEnd w:id="87"/>
    <w:r>
      <w:rPr>
        <w:rFonts w:cs="Arial"/>
      </w:rPr>
      <w:t xml:space="preserve"> </w:t>
    </w:r>
    <w:r w:rsidRPr="00BE7A0A">
      <w:rPr>
        <w:rFonts w:cs="Arial"/>
      </w:rPr>
      <w:t xml:space="preserve">| Issue no: </w:t>
    </w:r>
    <w:bookmarkStart w:id="88" w:name="NewIssueNumber"/>
    <w:r w:rsidRPr="0003395D">
      <w:rPr>
        <w:rFonts w:cs="Arial"/>
      </w:rPr>
      <w:fldChar w:fldCharType="begin" w:fldLock="1"/>
    </w:r>
    <w:r w:rsidRPr="0003395D">
      <w:rPr>
        <w:rFonts w:cs="Arial"/>
      </w:rPr>
      <w:instrText xml:space="preserve"> FILLIN  "New Issue No." \d "#.# &lt;tab+enter&gt;"  \* MERGEFORMAT </w:instrText>
    </w:r>
    <w:r w:rsidRPr="0003395D">
      <w:rPr>
        <w:rFonts w:cs="Arial"/>
      </w:rPr>
      <w:fldChar w:fldCharType="separate"/>
    </w:r>
    <w:r>
      <w:rPr>
        <w:rFonts w:cs="Arial"/>
      </w:rPr>
      <w:t>2.</w:t>
    </w:r>
    <w:r w:rsidR="00694077">
      <w:rPr>
        <w:rFonts w:cs="Arial"/>
      </w:rPr>
      <w:t>2</w:t>
    </w:r>
    <w:r w:rsidRPr="0003395D">
      <w:rPr>
        <w:rFonts w:cs="Arial"/>
      </w:rPr>
      <w:fldChar w:fldCharType="end"/>
    </w:r>
    <w:bookmarkEnd w:id="88"/>
    <w:r>
      <w:rPr>
        <w:rFonts w:cs="Arial"/>
      </w:rPr>
      <w:t xml:space="preserve"> </w:t>
    </w:r>
    <w:r w:rsidRPr="00BE7A0A">
      <w:rPr>
        <w:rFonts w:cs="Arial"/>
      </w:rPr>
      <w:t xml:space="preserve">| Issue date: </w:t>
    </w:r>
    <w:bookmarkStart w:id="89" w:name="NewIssueDate"/>
    <w:r w:rsidRPr="00BE7A0A">
      <w:rPr>
        <w:rFonts w:cs="Arial"/>
      </w:rPr>
      <w:fldChar w:fldCharType="begin" w:fldLock="1"/>
    </w:r>
    <w:r w:rsidRPr="00BE7A0A">
      <w:rPr>
        <w:rFonts w:cs="Arial"/>
      </w:rPr>
      <w:instrText xml:space="preserve"> FILLIN  "New Issue Date" \d "dd.mm.yy &lt;tab+enter&gt;"  \* MERGEFORMAT </w:instrText>
    </w:r>
    <w:r w:rsidRPr="00BE7A0A">
      <w:rPr>
        <w:rFonts w:cs="Arial"/>
      </w:rPr>
      <w:fldChar w:fldCharType="separate"/>
    </w:r>
    <w:r w:rsidR="00694077">
      <w:rPr>
        <w:rFonts w:cs="Arial"/>
      </w:rPr>
      <w:t>1</w:t>
    </w:r>
    <w:r w:rsidR="009A54C4">
      <w:rPr>
        <w:rFonts w:cs="Arial"/>
      </w:rPr>
      <w:t>2</w:t>
    </w:r>
    <w:r w:rsidR="00694077">
      <w:rPr>
        <w:rFonts w:cs="Arial"/>
      </w:rPr>
      <w:t>.10.18</w:t>
    </w:r>
    <w:r w:rsidRPr="00BE7A0A">
      <w:rPr>
        <w:rFonts w:cs="Arial"/>
      </w:rPr>
      <w:fldChar w:fldCharType="end"/>
    </w:r>
    <w:bookmarkEnd w:id="89"/>
    <w:r w:rsidRPr="00BE7A0A">
      <w:rPr>
        <w:rFonts w:cs="Arial"/>
      </w:rPr>
      <w:t xml:space="preserve"> | </w:t>
    </w:r>
    <w:r w:rsidRPr="00BE7A0A">
      <w:rPr>
        <w:rStyle w:val="PageNumber"/>
        <w:rFonts w:cs="Arial"/>
      </w:rPr>
      <w:t xml:space="preserve">Page: </w:t>
    </w:r>
    <w:r w:rsidRPr="00BE7A0A">
      <w:rPr>
        <w:rStyle w:val="PageNumber"/>
        <w:rFonts w:cs="Arial"/>
      </w:rPr>
      <w:fldChar w:fldCharType="begin"/>
    </w:r>
    <w:r w:rsidRPr="00BE7A0A">
      <w:rPr>
        <w:rStyle w:val="PageNumber"/>
        <w:rFonts w:cs="Arial"/>
      </w:rPr>
      <w:instrText xml:space="preserve"> PAGE </w:instrText>
    </w:r>
    <w:r w:rsidRPr="00BE7A0A">
      <w:rPr>
        <w:rStyle w:val="PageNumber"/>
        <w:rFonts w:cs="Arial"/>
      </w:rPr>
      <w:fldChar w:fldCharType="separate"/>
    </w:r>
    <w:r w:rsidR="001D1489">
      <w:rPr>
        <w:rStyle w:val="PageNumber"/>
        <w:rFonts w:cs="Arial"/>
        <w:noProof/>
      </w:rPr>
      <w:t>1</w:t>
    </w:r>
    <w:r w:rsidRPr="00BE7A0A">
      <w:rPr>
        <w:rStyle w:val="PageNumber"/>
        <w:rFonts w:cs="Arial"/>
      </w:rPr>
      <w:fldChar w:fldCharType="end"/>
    </w:r>
    <w:r w:rsidRPr="00BE7A0A">
      <w:rPr>
        <w:rStyle w:val="PageNumber"/>
        <w:rFonts w:cs="Arial"/>
      </w:rPr>
      <w:t xml:space="preserve"> of </w:t>
    </w:r>
    <w:r w:rsidRPr="00BE7A0A">
      <w:rPr>
        <w:rStyle w:val="PageNumber"/>
        <w:rFonts w:cs="Arial"/>
      </w:rPr>
      <w:fldChar w:fldCharType="begin"/>
    </w:r>
    <w:r w:rsidRPr="00BE7A0A">
      <w:rPr>
        <w:rStyle w:val="PageNumber"/>
        <w:rFonts w:cs="Arial"/>
      </w:rPr>
      <w:instrText xml:space="preserve"> NUMPAGES </w:instrText>
    </w:r>
    <w:r w:rsidRPr="00BE7A0A">
      <w:rPr>
        <w:rStyle w:val="PageNumber"/>
        <w:rFonts w:cs="Arial"/>
      </w:rPr>
      <w:fldChar w:fldCharType="separate"/>
    </w:r>
    <w:r w:rsidR="001D1489">
      <w:rPr>
        <w:rStyle w:val="PageNumber"/>
        <w:rFonts w:cs="Arial"/>
        <w:noProof/>
      </w:rPr>
      <w:t>62</w:t>
    </w:r>
    <w:r w:rsidRPr="00BE7A0A">
      <w:rPr>
        <w:rStyle w:val="PageNumber"/>
        <w:rFonts w:cs="Arial"/>
      </w:rPr>
      <w:fldChar w:fldCharType="end"/>
    </w:r>
    <w:r w:rsidRPr="00BE7A0A">
      <w:rPr>
        <w:rStyle w:val="PageNumber"/>
        <w:rFonts w:cs="Arial"/>
      </w:rPr>
      <w:t xml:space="preserve"> </w:t>
    </w:r>
    <w:r>
      <w:rPr>
        <w:rStyle w:val="PageNumber"/>
        <w:rFonts w:cs="Arial"/>
      </w:rPr>
      <w:t xml:space="preserve"> </w:t>
    </w:r>
  </w:p>
  <w:p w:rsidR="00A00DD8" w:rsidRPr="00BD3418" w:rsidRDefault="00A00DD8" w:rsidP="002E2254">
    <w:pPr>
      <w:pStyle w:val="PHEBodytext"/>
      <w:ind w:left="-284" w:right="-744"/>
      <w:jc w:val="right"/>
      <w:outlineLvl w:val="0"/>
      <w:rPr>
        <w:rFonts w:cs="Arial"/>
        <w:sz w:val="16"/>
        <w:szCs w:val="16"/>
      </w:rPr>
    </w:pPr>
    <w:r w:rsidRPr="00BD3418">
      <w:rPr>
        <w:rStyle w:val="PageNumber"/>
        <w:rFonts w:cs="Arial"/>
        <w:sz w:val="16"/>
        <w:szCs w:val="16"/>
      </w:rPr>
      <w:t>© Crown copyright 201</w:t>
    </w:r>
    <w:r w:rsidR="00694077">
      <w:rPr>
        <w:rStyle w:val="PageNumber"/>
        <w:rFonts w:cs="Arial"/>
        <w:sz w:val="16"/>
        <w:szCs w:val="16"/>
      </w:rPr>
      <w:t>8</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0DD8" w:rsidRDefault="00A00DD8" w:rsidP="00553948">
    <w:pPr>
      <w:pStyle w:val="PHEBodytext"/>
      <w:ind w:left="-851" w:right="-61"/>
      <w:outlineLvl w:val="0"/>
    </w:pPr>
    <w:r>
      <w:t xml:space="preserve">Bacteriology | B </w:t>
    </w:r>
    <w:fldSimple w:instr=" REF  SMINumber  \* MERGEFORMAT ">
      <w:r w:rsidR="001D1489" w:rsidRPr="001D1489">
        <w:t xml:space="preserve">Bacteriology | B </w:t>
      </w:r>
      <w:r w:rsidR="001D1489">
        <w:rPr>
          <w:rFonts w:cs="Arial"/>
        </w:rPr>
        <w:t>61</w:t>
      </w:r>
    </w:fldSimple>
    <w:r>
      <w:t xml:space="preserve"> | </w:t>
    </w:r>
    <w:r w:rsidRPr="008469EC">
      <w:t xml:space="preserve">Issue no: </w:t>
    </w:r>
    <w:r>
      <w:fldChar w:fldCharType="begin"/>
    </w:r>
    <w:r>
      <w:instrText xml:space="preserve"> REF  IssueNumber  \* MERGEFORMAT </w:instrText>
    </w:r>
    <w:r>
      <w:fldChar w:fldCharType="separate"/>
    </w:r>
    <w:r w:rsidR="001D1489">
      <w:rPr>
        <w:b/>
        <w:bCs/>
        <w:lang w:val="en-US"/>
      </w:rPr>
      <w:t>Error! Reference source not found.</w:t>
    </w:r>
    <w:r>
      <w:fldChar w:fldCharType="end"/>
    </w:r>
    <w:r>
      <w:t xml:space="preserve"> </w:t>
    </w:r>
    <w:r w:rsidRPr="008469EC">
      <w:t>| Issue date:</w:t>
    </w:r>
    <w:r>
      <w:t xml:space="preserve"> </w:t>
    </w:r>
    <w:r>
      <w:fldChar w:fldCharType="begin"/>
    </w:r>
    <w:r>
      <w:instrText xml:space="preserve"> REF  IssueDate  \* MERGEFORMAT </w:instrText>
    </w:r>
    <w:r>
      <w:fldChar w:fldCharType="separate"/>
    </w:r>
    <w:r w:rsidR="001D1489">
      <w:rPr>
        <w:b/>
        <w:bCs/>
        <w:lang w:val="en-US"/>
      </w:rPr>
      <w:t>Error! Reference source not found.</w:t>
    </w:r>
    <w:r>
      <w:fldChar w:fldCharType="end"/>
    </w:r>
    <w:r>
      <w:t xml:space="preserve"> | </w:t>
    </w:r>
    <w:r w:rsidRPr="007C1BC2">
      <w:rPr>
        <w:rStyle w:val="PageNumber"/>
      </w:rPr>
      <w:t>Page</w:t>
    </w:r>
    <w:r>
      <w:rPr>
        <w:rStyle w:val="PageNumber"/>
      </w:rPr>
      <w:t>:</w:t>
    </w:r>
    <w:r w:rsidRPr="007C1BC2">
      <w:rPr>
        <w:rStyle w:val="PageNumber"/>
      </w:rPr>
      <w:t xml:space="preserve"> </w:t>
    </w:r>
    <w:r w:rsidRPr="007C1BC2">
      <w:rPr>
        <w:rStyle w:val="PageNumber"/>
      </w:rPr>
      <w:fldChar w:fldCharType="begin"/>
    </w:r>
    <w:r w:rsidRPr="007C1BC2">
      <w:rPr>
        <w:rStyle w:val="PageNumber"/>
      </w:rPr>
      <w:instrText xml:space="preserve"> PAGE </w:instrText>
    </w:r>
    <w:r w:rsidRPr="007C1BC2">
      <w:rPr>
        <w:rStyle w:val="PageNumber"/>
      </w:rPr>
      <w:fldChar w:fldCharType="separate"/>
    </w:r>
    <w:r>
      <w:rPr>
        <w:rStyle w:val="PageNumber"/>
        <w:noProof/>
      </w:rPr>
      <w:t>14</w:t>
    </w:r>
    <w:r w:rsidRPr="007C1BC2">
      <w:rPr>
        <w:rStyle w:val="PageNumber"/>
      </w:rPr>
      <w:fldChar w:fldCharType="end"/>
    </w:r>
    <w:r w:rsidRPr="007C1BC2">
      <w:rPr>
        <w:rStyle w:val="PageNumber"/>
      </w:rPr>
      <w:t xml:space="preserve"> of </w:t>
    </w:r>
    <w:r w:rsidRPr="007C1BC2">
      <w:rPr>
        <w:rStyle w:val="PageNumber"/>
      </w:rPr>
      <w:fldChar w:fldCharType="begin"/>
    </w:r>
    <w:r w:rsidRPr="007C1BC2">
      <w:rPr>
        <w:rStyle w:val="PageNumber"/>
      </w:rPr>
      <w:instrText xml:space="preserve"> NUMPAGES </w:instrText>
    </w:r>
    <w:r w:rsidRPr="007C1BC2">
      <w:rPr>
        <w:rStyle w:val="PageNumber"/>
      </w:rPr>
      <w:fldChar w:fldCharType="separate"/>
    </w:r>
    <w:r w:rsidR="001D1489">
      <w:rPr>
        <w:rStyle w:val="PageNumber"/>
        <w:noProof/>
      </w:rPr>
      <w:t>1</w:t>
    </w:r>
    <w:r w:rsidRPr="007C1BC2">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0DD8" w:rsidRDefault="00A00DD8" w:rsidP="003E0911">
      <w:pPr>
        <w:pStyle w:val="TOC2"/>
      </w:pPr>
      <w:r>
        <w:separator/>
      </w:r>
    </w:p>
  </w:footnote>
  <w:footnote w:type="continuationSeparator" w:id="0">
    <w:p w:rsidR="00A00DD8" w:rsidRDefault="00A00DD8" w:rsidP="003E0911">
      <w:pPr>
        <w:pStyle w:val="TOC2"/>
      </w:pPr>
      <w:r>
        <w:continuationSeparator/>
      </w:r>
    </w:p>
  </w:footnote>
  <w:footnote w:id="1">
    <w:p w:rsidR="00A00DD8" w:rsidRDefault="00A00DD8" w:rsidP="009C5F99">
      <w:pPr>
        <w:pStyle w:val="HPAbodytextTable"/>
      </w:pPr>
      <w:r w:rsidRPr="00B46022">
        <w:rPr>
          <w:rStyle w:val="FootnoteReference"/>
          <w:rFonts w:ascii="Arial" w:hAnsi="Arial" w:cs="Arial"/>
          <w:szCs w:val="20"/>
        </w:rPr>
        <w:sym w:font="Symbol" w:char="F023"/>
      </w:r>
      <w:r w:rsidRPr="00B46022">
        <w:rPr>
          <w:rFonts w:ascii="Arial" w:hAnsi="Arial" w:cs="Arial"/>
        </w:rPr>
        <w:t xml:space="preserve"> </w:t>
      </w:r>
      <w:r w:rsidRPr="00B46022">
        <w:rPr>
          <w:rFonts w:ascii="Arial" w:hAnsi="Arial" w:cs="Arial"/>
          <w:sz w:val="16"/>
          <w:szCs w:val="16"/>
        </w:rPr>
        <w:t>Microbiology is used as a generic term to include the two GMC-recognised specialties of Medical Microbiology (which includes Bacteriology, Mycology and Parasitology) and Medical Virology.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0DD8" w:rsidRPr="0084587D" w:rsidRDefault="00A00DD8" w:rsidP="00617F6D">
    <w:pPr>
      <w:pStyle w:val="Header"/>
      <w:ind w:right="-744"/>
      <w:jc w:val="right"/>
      <w:rPr>
        <w:rFonts w:ascii="PraxisEF Light" w:hAnsi="PraxisEF Light"/>
      </w:rPr>
    </w:pPr>
    <w:r>
      <w:fldChar w:fldCharType="begin" w:fldLock="1"/>
    </w:r>
    <w:r>
      <w:instrText xml:space="preserve"> FILLIN  "SMI Title (Document)" \d "Title of SMI goes here &lt;tab+enter&gt;"  \* MERGEFORMAT </w:instrText>
    </w:r>
    <w:r>
      <w:fldChar w:fldCharType="separate"/>
    </w:r>
    <w:r w:rsidRPr="00BF1AAF">
      <w:rPr>
        <w:rFonts w:cs="Arial"/>
      </w:rPr>
      <w:t xml:space="preserve">Investigation of specimens for </w:t>
    </w:r>
    <w:proofErr w:type="spellStart"/>
    <w:r w:rsidRPr="00BF1AAF">
      <w:rPr>
        <w:rFonts w:cs="Arial"/>
      </w:rPr>
      <w:t>ectoparasites</w:t>
    </w:r>
    <w:proofErr w:type="spellEnd"/>
    <w:r>
      <w:rPr>
        <w:rFonts w:cs="Arial"/>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0DD8" w:rsidRDefault="00A00DD8">
    <w:pPr>
      <w:pStyle w:val="Header"/>
    </w:pPr>
    <w:r>
      <w:rPr>
        <w:noProof/>
      </w:rPr>
      <w:drawing>
        <wp:anchor distT="0" distB="0" distL="114300" distR="114300" simplePos="0" relativeHeight="251658240" behindDoc="1" locked="0" layoutInCell="1" allowOverlap="1" wp14:anchorId="632E39BF" wp14:editId="7F6A4C45">
          <wp:simplePos x="0" y="0"/>
          <wp:positionH relativeFrom="column">
            <wp:posOffset>-914400</wp:posOffset>
          </wp:positionH>
          <wp:positionV relativeFrom="paragraph">
            <wp:posOffset>-439420</wp:posOffset>
          </wp:positionV>
          <wp:extent cx="7539355" cy="1452245"/>
          <wp:effectExtent l="0" t="0" r="4445" b="0"/>
          <wp:wrapTight wrapText="bothSides">
            <wp:wrapPolygon edited="0">
              <wp:start x="0" y="0"/>
              <wp:lineTo x="0" y="21251"/>
              <wp:lineTo x="21558" y="21251"/>
              <wp:lineTo x="215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 National Standards top logos"/>
                  <pic:cNvPicPr>
                    <a:picLocks noChangeAspect="1" noChangeArrowheads="1"/>
                  </pic:cNvPicPr>
                </pic:nvPicPr>
                <pic:blipFill>
                  <a:blip r:embed="rId1"/>
                  <a:srcRect/>
                  <a:stretch>
                    <a:fillRect/>
                  </a:stretch>
                </pic:blipFill>
                <pic:spPr bwMode="auto">
                  <a:xfrm>
                    <a:off x="0" y="0"/>
                    <a:ext cx="7539355" cy="145224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0DD8" w:rsidRDefault="00A00DD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0DD8" w:rsidRDefault="00A00DD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E73D5"/>
    <w:multiLevelType w:val="hybridMultilevel"/>
    <w:tmpl w:val="E7729910"/>
    <w:lvl w:ilvl="0" w:tplc="CB5C0B9E">
      <w:start w:val="1"/>
      <w:numFmt w:val="bullet"/>
      <w:pStyle w:val="PRAXIS2bulleted"/>
      <w:lvlText w:val=""/>
      <w:lvlJc w:val="left"/>
      <w:pPr>
        <w:tabs>
          <w:tab w:val="num" w:pos="720"/>
        </w:tabs>
        <w:ind w:left="720" w:hanging="360"/>
      </w:pPr>
      <w:rPr>
        <w:rFonts w:ascii="Symbol" w:hAnsi="Symbol"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88174D9"/>
    <w:multiLevelType w:val="hybridMultilevel"/>
    <w:tmpl w:val="083671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9DF5DF6"/>
    <w:multiLevelType w:val="hybridMultilevel"/>
    <w:tmpl w:val="DF94BFF2"/>
    <w:lvl w:ilvl="0" w:tplc="1986823E">
      <w:start w:val="1"/>
      <w:numFmt w:val="bullet"/>
      <w:pStyle w:val="HPAbulletedlist"/>
      <w:lvlText w:val=""/>
      <w:lvlJc w:val="left"/>
      <w:pPr>
        <w:tabs>
          <w:tab w:val="num" w:pos="360"/>
        </w:tabs>
        <w:ind w:left="360" w:hanging="360"/>
      </w:pPr>
      <w:rPr>
        <w:rFonts w:ascii="Symbol" w:hAnsi="Symbol" w:hint="default"/>
        <w:sz w:val="24"/>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nsid w:val="10F24965"/>
    <w:multiLevelType w:val="multilevel"/>
    <w:tmpl w:val="08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
    <w:nsid w:val="149F3B1E"/>
    <w:multiLevelType w:val="multilevel"/>
    <w:tmpl w:val="C98C931E"/>
    <w:styleLink w:val="HPA2ndlevelbullets"/>
    <w:lvl w:ilvl="0">
      <w:start w:val="1"/>
      <w:numFmt w:val="bullet"/>
      <w:lvlText w:val=""/>
      <w:lvlJc w:val="left"/>
      <w:pPr>
        <w:tabs>
          <w:tab w:val="num" w:pos="720"/>
        </w:tabs>
        <w:ind w:left="1080" w:hanging="360"/>
      </w:pPr>
      <w:rPr>
        <w:rFonts w:ascii="Arial" w:hAnsi="Arial" w:hint="default"/>
        <w:sz w:val="24"/>
      </w:rPr>
    </w:lvl>
    <w:lvl w:ilvl="1">
      <w:start w:val="1"/>
      <w:numFmt w:val="bullet"/>
      <w:lvlText w:val="o"/>
      <w:lvlJc w:val="left"/>
      <w:pPr>
        <w:tabs>
          <w:tab w:val="num" w:pos="240"/>
        </w:tabs>
        <w:ind w:left="240" w:hanging="360"/>
      </w:pPr>
      <w:rPr>
        <w:rFonts w:ascii="Arial" w:hAnsi="Arial" w:hint="default"/>
        <w:sz w:val="24"/>
      </w:rPr>
    </w:lvl>
    <w:lvl w:ilvl="2">
      <w:start w:val="1"/>
      <w:numFmt w:val="bullet"/>
      <w:lvlText w:val=""/>
      <w:lvlJc w:val="left"/>
      <w:pPr>
        <w:tabs>
          <w:tab w:val="num" w:pos="960"/>
        </w:tabs>
        <w:ind w:left="960" w:hanging="360"/>
      </w:pPr>
      <w:rPr>
        <w:rFonts w:ascii="Wingdings" w:hAnsi="Wingdings" w:hint="default"/>
      </w:rPr>
    </w:lvl>
    <w:lvl w:ilvl="3">
      <w:start w:val="1"/>
      <w:numFmt w:val="bullet"/>
      <w:lvlText w:val=""/>
      <w:lvlJc w:val="left"/>
      <w:pPr>
        <w:tabs>
          <w:tab w:val="num" w:pos="1680"/>
        </w:tabs>
        <w:ind w:left="1680" w:hanging="360"/>
      </w:pPr>
      <w:rPr>
        <w:rFonts w:ascii="Symbol" w:hAnsi="Symbol" w:hint="default"/>
      </w:rPr>
    </w:lvl>
    <w:lvl w:ilvl="4">
      <w:start w:val="1"/>
      <w:numFmt w:val="bullet"/>
      <w:lvlText w:val="o"/>
      <w:lvlJc w:val="left"/>
      <w:pPr>
        <w:tabs>
          <w:tab w:val="num" w:pos="2400"/>
        </w:tabs>
        <w:ind w:left="2400" w:hanging="360"/>
      </w:pPr>
      <w:rPr>
        <w:rFonts w:ascii="Courier New" w:hAnsi="Courier New" w:hint="default"/>
      </w:rPr>
    </w:lvl>
    <w:lvl w:ilvl="5">
      <w:start w:val="1"/>
      <w:numFmt w:val="bullet"/>
      <w:lvlText w:val=""/>
      <w:lvlJc w:val="left"/>
      <w:pPr>
        <w:tabs>
          <w:tab w:val="num" w:pos="3120"/>
        </w:tabs>
        <w:ind w:left="3120" w:hanging="360"/>
      </w:pPr>
      <w:rPr>
        <w:rFonts w:ascii="Wingdings" w:hAnsi="Wingdings" w:hint="default"/>
      </w:rPr>
    </w:lvl>
    <w:lvl w:ilvl="6">
      <w:start w:val="1"/>
      <w:numFmt w:val="bullet"/>
      <w:lvlText w:val=""/>
      <w:lvlJc w:val="left"/>
      <w:pPr>
        <w:tabs>
          <w:tab w:val="num" w:pos="3840"/>
        </w:tabs>
        <w:ind w:left="3840" w:hanging="360"/>
      </w:pPr>
      <w:rPr>
        <w:rFonts w:ascii="Symbol" w:hAnsi="Symbol" w:hint="default"/>
      </w:rPr>
    </w:lvl>
    <w:lvl w:ilvl="7">
      <w:start w:val="1"/>
      <w:numFmt w:val="bullet"/>
      <w:lvlText w:val="o"/>
      <w:lvlJc w:val="left"/>
      <w:pPr>
        <w:tabs>
          <w:tab w:val="num" w:pos="4560"/>
        </w:tabs>
        <w:ind w:left="4560" w:hanging="360"/>
      </w:pPr>
      <w:rPr>
        <w:rFonts w:ascii="Courier New" w:hAnsi="Courier New" w:hint="default"/>
      </w:rPr>
    </w:lvl>
    <w:lvl w:ilvl="8">
      <w:start w:val="1"/>
      <w:numFmt w:val="bullet"/>
      <w:lvlText w:val=""/>
      <w:lvlJc w:val="left"/>
      <w:pPr>
        <w:tabs>
          <w:tab w:val="num" w:pos="5280"/>
        </w:tabs>
        <w:ind w:left="5280" w:hanging="360"/>
      </w:pPr>
      <w:rPr>
        <w:rFonts w:ascii="Wingdings" w:hAnsi="Wingdings" w:hint="default"/>
      </w:rPr>
    </w:lvl>
  </w:abstractNum>
  <w:abstractNum w:abstractNumId="5">
    <w:nsid w:val="188306CF"/>
    <w:multiLevelType w:val="hybridMultilevel"/>
    <w:tmpl w:val="B7E68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AB37F05"/>
    <w:multiLevelType w:val="singleLevel"/>
    <w:tmpl w:val="2E446A56"/>
    <w:lvl w:ilvl="0">
      <w:start w:val="1"/>
      <w:numFmt w:val="decimal"/>
      <w:pStyle w:val="HPANumberedlist"/>
      <w:lvlText w:val="%1."/>
      <w:lvlJc w:val="left"/>
      <w:pPr>
        <w:tabs>
          <w:tab w:val="num" w:pos="360"/>
        </w:tabs>
        <w:ind w:left="360" w:hanging="360"/>
      </w:pPr>
      <w:rPr>
        <w:rFonts w:hint="default"/>
        <w:sz w:val="24"/>
      </w:rPr>
    </w:lvl>
  </w:abstractNum>
  <w:abstractNum w:abstractNumId="7">
    <w:nsid w:val="1F6F0AA2"/>
    <w:multiLevelType w:val="hybridMultilevel"/>
    <w:tmpl w:val="110E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F88598F"/>
    <w:multiLevelType w:val="hybridMultilevel"/>
    <w:tmpl w:val="1EECA3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FA827AC"/>
    <w:multiLevelType w:val="hybridMultilevel"/>
    <w:tmpl w:val="5E34605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11F478F"/>
    <w:multiLevelType w:val="hybridMultilevel"/>
    <w:tmpl w:val="017680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nsid w:val="2C295E85"/>
    <w:multiLevelType w:val="hybridMultilevel"/>
    <w:tmpl w:val="D1702E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nsid w:val="36B57A4D"/>
    <w:multiLevelType w:val="hybridMultilevel"/>
    <w:tmpl w:val="68C26C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B902051"/>
    <w:multiLevelType w:val="hybridMultilevel"/>
    <w:tmpl w:val="FB4E650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nsid w:val="4C5C3270"/>
    <w:multiLevelType w:val="hybridMultilevel"/>
    <w:tmpl w:val="40B83E2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50632187"/>
    <w:multiLevelType w:val="hybridMultilevel"/>
    <w:tmpl w:val="21FC40AA"/>
    <w:lvl w:ilvl="0" w:tplc="3D207AE6">
      <w:start w:val="1"/>
      <w:numFmt w:val="lowerLetter"/>
      <w:lvlText w:val="%1)"/>
      <w:lvlJc w:val="left"/>
      <w:pPr>
        <w:ind w:left="720" w:hanging="360"/>
      </w:pPr>
      <w:rPr>
        <w:rFonts w:ascii="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5E1C2E99"/>
    <w:multiLevelType w:val="hybridMultilevel"/>
    <w:tmpl w:val="E88A8726"/>
    <w:lvl w:ilvl="0" w:tplc="E6B07188">
      <w:start w:val="1"/>
      <w:numFmt w:val="bullet"/>
      <w:pStyle w:val="PRAXIS2LevelTwoBullets"/>
      <w:lvlText w:val=""/>
      <w:lvlJc w:val="left"/>
      <w:pPr>
        <w:tabs>
          <w:tab w:val="num" w:pos="927"/>
        </w:tabs>
        <w:ind w:left="927" w:hanging="360"/>
      </w:pPr>
      <w:rPr>
        <w:rFonts w:ascii="Symbol" w:hAnsi="Symbol" w:hint="default"/>
        <w:sz w:val="24"/>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nsid w:val="5EDF608B"/>
    <w:multiLevelType w:val="hybridMultilevel"/>
    <w:tmpl w:val="042C49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64EA3D9F"/>
    <w:multiLevelType w:val="hybridMultilevel"/>
    <w:tmpl w:val="8DF0D76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9">
    <w:nsid w:val="6D8B41B9"/>
    <w:multiLevelType w:val="hybridMultilevel"/>
    <w:tmpl w:val="1CBA7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78A945AF"/>
    <w:multiLevelType w:val="hybridMultilevel"/>
    <w:tmpl w:val="1BD0638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78BF7D0C"/>
    <w:multiLevelType w:val="hybridMultilevel"/>
    <w:tmpl w:val="FA703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16"/>
  </w:num>
  <w:num w:numId="5">
    <w:abstractNumId w:val="6"/>
  </w:num>
  <w:num w:numId="6">
    <w:abstractNumId w:val="3"/>
  </w:num>
  <w:num w:numId="7">
    <w:abstractNumId w:val="15"/>
  </w:num>
  <w:num w:numId="8">
    <w:abstractNumId w:val="18"/>
  </w:num>
  <w:num w:numId="9">
    <w:abstractNumId w:val="19"/>
  </w:num>
  <w:num w:numId="10">
    <w:abstractNumId w:val="8"/>
  </w:num>
  <w:num w:numId="11">
    <w:abstractNumId w:val="1"/>
  </w:num>
  <w:num w:numId="12">
    <w:abstractNumId w:val="7"/>
  </w:num>
  <w:num w:numId="13">
    <w:abstractNumId w:val="5"/>
  </w:num>
  <w:num w:numId="14">
    <w:abstractNumId w:val="12"/>
  </w:num>
  <w:num w:numId="15">
    <w:abstractNumId w:val="17"/>
  </w:num>
  <w:num w:numId="16">
    <w:abstractNumId w:val="21"/>
  </w:num>
  <w:num w:numId="17">
    <w:abstractNumId w:val="20"/>
  </w:num>
  <w:num w:numId="18">
    <w:abstractNumId w:val="14"/>
  </w:num>
  <w:num w:numId="19">
    <w:abstractNumId w:val="13"/>
  </w:num>
  <w:num w:numId="20">
    <w:abstractNumId w:val="10"/>
  </w:num>
  <w:num w:numId="21">
    <w:abstractNumId w:val="11"/>
  </w:num>
  <w:num w:numId="22">
    <w:abstractNumId w:val="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drawingGridHorizontalSpacing w:val="120"/>
  <w:displayHorizontalDrawingGridEvery w:val="2"/>
  <w:displayVerticalDrawingGridEvery w:val="2"/>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U-OS-Anesthesia Analgesia Final&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d0x2s95wv9perestasx5fxm0rpvzfsa2p2p&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1&lt;/item&gt;&lt;item&gt;32&lt;/item&gt;&lt;item&gt;33&lt;/item&gt;&lt;item&gt;34&lt;/item&gt;&lt;item&gt;35&lt;/item&gt;&lt;item&gt;37&lt;/item&gt;&lt;item&gt;38&lt;/item&gt;&lt;item&gt;39&lt;/item&gt;&lt;item&gt;40&lt;/item&gt;&lt;item&gt;41&lt;/item&gt;&lt;item&gt;43&lt;/item&gt;&lt;item&gt;44&lt;/item&gt;&lt;item&gt;45&lt;/item&gt;&lt;item&gt;47&lt;/item&gt;&lt;item&gt;48&lt;/item&gt;&lt;item&gt;50&lt;/item&gt;&lt;item&gt;51&lt;/item&gt;&lt;item&gt;53&lt;/item&gt;&lt;item&gt;54&lt;/item&gt;&lt;item&gt;56&lt;/item&gt;&lt;/record-ids&gt;&lt;/item&gt;&lt;/Libraries&gt;"/>
    <w:docVar w:name="REFMGR.Layout" w:val="&lt;ENLayout&gt;&lt;Style&gt;I:\SMI\Reference Manager 12 Network\Styles\SU-OS-Anesthesia and Analgesia2nd.os&lt;/Style&gt;&lt;LeftDelim&gt;{&lt;/LeftDelim&gt;&lt;RightDelim&gt;}&lt;/RightDelim&gt;&lt;FontName&gt;Arial&lt;/FontName&gt;&lt;FontSize&gt;10&lt;/FontSize&gt;&lt;ReflistTitle&gt;&lt;/ReflistTitle&gt;&lt;StartingRefnum&gt;1&lt;/StartingRefnum&gt;&lt;FirstLineIndent&gt;0&lt;/FirstLineIndent&gt;&lt;HangingIndent&gt;0&lt;/HangingIndent&gt;&lt;LineSpacing&gt;0&lt;/LineSpacing&gt;&lt;SpaceAfter&gt;1&lt;/SpaceAfter&gt;&lt;ReflistOrder&gt;0&lt;/ReflistOrder&gt;&lt;CitationOrder&gt;0&lt;/CitationOrder&gt;&lt;NumberReferences&gt;1&lt;/NumberReferences&gt;&lt;ShowRecordID&gt;0&lt;/ShowRecordID&gt;&lt;ShowNotes&gt;0&lt;/ShowNotes&gt;&lt;ShowAbstract&gt;0&lt;/ShowAbstract&gt;&lt;ShowReprint&gt;0&lt;/ShowReprint&gt;&lt;ShowKeywords&gt;0&lt;/ShowKeywords&gt;&lt;/ENLayout&gt;"/>
    <w:docVar w:name="REFMGR.Libraries" w:val="&lt;ENLibraries&gt;&lt;Libraries&gt;&lt;item&gt;SU database&lt;/item&gt;&lt;/Libraries&gt;&lt;/ENLibraries&gt;"/>
  </w:docVars>
  <w:rsids>
    <w:rsidRoot w:val="00E433F0"/>
    <w:rsid w:val="000001AE"/>
    <w:rsid w:val="00000EB3"/>
    <w:rsid w:val="00001074"/>
    <w:rsid w:val="0000210A"/>
    <w:rsid w:val="000024F3"/>
    <w:rsid w:val="0000306A"/>
    <w:rsid w:val="00003478"/>
    <w:rsid w:val="000034A0"/>
    <w:rsid w:val="0000369D"/>
    <w:rsid w:val="0000529B"/>
    <w:rsid w:val="00006395"/>
    <w:rsid w:val="00006BD6"/>
    <w:rsid w:val="00007B6B"/>
    <w:rsid w:val="000101FD"/>
    <w:rsid w:val="00010DFA"/>
    <w:rsid w:val="00011CD9"/>
    <w:rsid w:val="0001297A"/>
    <w:rsid w:val="00014BCD"/>
    <w:rsid w:val="000171FA"/>
    <w:rsid w:val="00020469"/>
    <w:rsid w:val="00020CD5"/>
    <w:rsid w:val="00021050"/>
    <w:rsid w:val="00021298"/>
    <w:rsid w:val="00021702"/>
    <w:rsid w:val="000310FA"/>
    <w:rsid w:val="0003168A"/>
    <w:rsid w:val="00031A7C"/>
    <w:rsid w:val="00032A70"/>
    <w:rsid w:val="00033741"/>
    <w:rsid w:val="000342BD"/>
    <w:rsid w:val="00034613"/>
    <w:rsid w:val="00034EAF"/>
    <w:rsid w:val="00035932"/>
    <w:rsid w:val="00035F90"/>
    <w:rsid w:val="000366BE"/>
    <w:rsid w:val="00036D28"/>
    <w:rsid w:val="00036FF4"/>
    <w:rsid w:val="00037E06"/>
    <w:rsid w:val="000400C6"/>
    <w:rsid w:val="000448BE"/>
    <w:rsid w:val="0004515D"/>
    <w:rsid w:val="000458E2"/>
    <w:rsid w:val="00046CC4"/>
    <w:rsid w:val="00047746"/>
    <w:rsid w:val="00050256"/>
    <w:rsid w:val="000518B4"/>
    <w:rsid w:val="00052D6F"/>
    <w:rsid w:val="00053B60"/>
    <w:rsid w:val="00055454"/>
    <w:rsid w:val="00055864"/>
    <w:rsid w:val="0005799D"/>
    <w:rsid w:val="00060D6F"/>
    <w:rsid w:val="00061F73"/>
    <w:rsid w:val="00062EA0"/>
    <w:rsid w:val="00063E8A"/>
    <w:rsid w:val="00064203"/>
    <w:rsid w:val="000655C6"/>
    <w:rsid w:val="000666A7"/>
    <w:rsid w:val="00066B73"/>
    <w:rsid w:val="0006785F"/>
    <w:rsid w:val="0007106C"/>
    <w:rsid w:val="000729F1"/>
    <w:rsid w:val="00074AAA"/>
    <w:rsid w:val="000756B7"/>
    <w:rsid w:val="00075B1F"/>
    <w:rsid w:val="000775AB"/>
    <w:rsid w:val="000803A8"/>
    <w:rsid w:val="00080CD3"/>
    <w:rsid w:val="0008132A"/>
    <w:rsid w:val="00081A1A"/>
    <w:rsid w:val="00083EBD"/>
    <w:rsid w:val="00084D9A"/>
    <w:rsid w:val="00085202"/>
    <w:rsid w:val="0008573C"/>
    <w:rsid w:val="00086202"/>
    <w:rsid w:val="00090DAF"/>
    <w:rsid w:val="00091268"/>
    <w:rsid w:val="0009128B"/>
    <w:rsid w:val="00091D7A"/>
    <w:rsid w:val="000A0104"/>
    <w:rsid w:val="000A20A3"/>
    <w:rsid w:val="000A323A"/>
    <w:rsid w:val="000A32C3"/>
    <w:rsid w:val="000A38FE"/>
    <w:rsid w:val="000A3DB8"/>
    <w:rsid w:val="000A433D"/>
    <w:rsid w:val="000A4C46"/>
    <w:rsid w:val="000A61CE"/>
    <w:rsid w:val="000A63F5"/>
    <w:rsid w:val="000B0541"/>
    <w:rsid w:val="000B0CEC"/>
    <w:rsid w:val="000B0F38"/>
    <w:rsid w:val="000B606E"/>
    <w:rsid w:val="000B66EB"/>
    <w:rsid w:val="000B6BF3"/>
    <w:rsid w:val="000B6C05"/>
    <w:rsid w:val="000B79F1"/>
    <w:rsid w:val="000C05D7"/>
    <w:rsid w:val="000C150F"/>
    <w:rsid w:val="000C31D4"/>
    <w:rsid w:val="000C4010"/>
    <w:rsid w:val="000C4624"/>
    <w:rsid w:val="000C48F0"/>
    <w:rsid w:val="000C4A20"/>
    <w:rsid w:val="000C517B"/>
    <w:rsid w:val="000C596E"/>
    <w:rsid w:val="000C7719"/>
    <w:rsid w:val="000C7930"/>
    <w:rsid w:val="000D0AE3"/>
    <w:rsid w:val="000D23E8"/>
    <w:rsid w:val="000D2DFA"/>
    <w:rsid w:val="000D3889"/>
    <w:rsid w:val="000D48BC"/>
    <w:rsid w:val="000D5AA6"/>
    <w:rsid w:val="000D6F64"/>
    <w:rsid w:val="000D70C6"/>
    <w:rsid w:val="000E01B1"/>
    <w:rsid w:val="000E3330"/>
    <w:rsid w:val="000E4847"/>
    <w:rsid w:val="000E60A3"/>
    <w:rsid w:val="000E6299"/>
    <w:rsid w:val="000F24FB"/>
    <w:rsid w:val="000F2C3C"/>
    <w:rsid w:val="000F340B"/>
    <w:rsid w:val="000F41AB"/>
    <w:rsid w:val="000F41FF"/>
    <w:rsid w:val="000F4934"/>
    <w:rsid w:val="000F525B"/>
    <w:rsid w:val="000F5C82"/>
    <w:rsid w:val="00100CCF"/>
    <w:rsid w:val="00100FA5"/>
    <w:rsid w:val="0010171A"/>
    <w:rsid w:val="00101A0D"/>
    <w:rsid w:val="0010450F"/>
    <w:rsid w:val="0010494B"/>
    <w:rsid w:val="00104BC2"/>
    <w:rsid w:val="00107177"/>
    <w:rsid w:val="001124DD"/>
    <w:rsid w:val="0011369C"/>
    <w:rsid w:val="00114BDF"/>
    <w:rsid w:val="00114FD4"/>
    <w:rsid w:val="00120345"/>
    <w:rsid w:val="00121D20"/>
    <w:rsid w:val="00122792"/>
    <w:rsid w:val="00122BF4"/>
    <w:rsid w:val="00123152"/>
    <w:rsid w:val="001237AB"/>
    <w:rsid w:val="00126850"/>
    <w:rsid w:val="00126AFD"/>
    <w:rsid w:val="00127FC6"/>
    <w:rsid w:val="00131931"/>
    <w:rsid w:val="00133462"/>
    <w:rsid w:val="00133482"/>
    <w:rsid w:val="00133E00"/>
    <w:rsid w:val="00134722"/>
    <w:rsid w:val="00134787"/>
    <w:rsid w:val="001353F4"/>
    <w:rsid w:val="00135472"/>
    <w:rsid w:val="00135C10"/>
    <w:rsid w:val="00136832"/>
    <w:rsid w:val="00137219"/>
    <w:rsid w:val="001375DF"/>
    <w:rsid w:val="00137C70"/>
    <w:rsid w:val="00140F5D"/>
    <w:rsid w:val="0014193A"/>
    <w:rsid w:val="00142434"/>
    <w:rsid w:val="00146F36"/>
    <w:rsid w:val="00147DD9"/>
    <w:rsid w:val="00147E32"/>
    <w:rsid w:val="0015079B"/>
    <w:rsid w:val="00150AC1"/>
    <w:rsid w:val="00150CA4"/>
    <w:rsid w:val="00152705"/>
    <w:rsid w:val="001529FA"/>
    <w:rsid w:val="00154B9D"/>
    <w:rsid w:val="00155021"/>
    <w:rsid w:val="00155B93"/>
    <w:rsid w:val="0015763B"/>
    <w:rsid w:val="001624B8"/>
    <w:rsid w:val="00162989"/>
    <w:rsid w:val="00162AF5"/>
    <w:rsid w:val="00163A9D"/>
    <w:rsid w:val="00163C25"/>
    <w:rsid w:val="00164020"/>
    <w:rsid w:val="001646D7"/>
    <w:rsid w:val="00164A9B"/>
    <w:rsid w:val="00164DCE"/>
    <w:rsid w:val="00164E2C"/>
    <w:rsid w:val="001654BC"/>
    <w:rsid w:val="00166622"/>
    <w:rsid w:val="001666C9"/>
    <w:rsid w:val="00170B88"/>
    <w:rsid w:val="00171B10"/>
    <w:rsid w:val="001721A9"/>
    <w:rsid w:val="001769F7"/>
    <w:rsid w:val="00177278"/>
    <w:rsid w:val="00177855"/>
    <w:rsid w:val="0018099E"/>
    <w:rsid w:val="00180D2D"/>
    <w:rsid w:val="00180D96"/>
    <w:rsid w:val="0018369B"/>
    <w:rsid w:val="00183711"/>
    <w:rsid w:val="001839A9"/>
    <w:rsid w:val="00183C00"/>
    <w:rsid w:val="001845EA"/>
    <w:rsid w:val="00185CEE"/>
    <w:rsid w:val="001867BD"/>
    <w:rsid w:val="0018726E"/>
    <w:rsid w:val="001876A0"/>
    <w:rsid w:val="00187900"/>
    <w:rsid w:val="001908BC"/>
    <w:rsid w:val="00190B73"/>
    <w:rsid w:val="00190BB8"/>
    <w:rsid w:val="00190D8B"/>
    <w:rsid w:val="00190F41"/>
    <w:rsid w:val="001915B9"/>
    <w:rsid w:val="00192078"/>
    <w:rsid w:val="00192DF9"/>
    <w:rsid w:val="00193AC1"/>
    <w:rsid w:val="00193F11"/>
    <w:rsid w:val="001954C3"/>
    <w:rsid w:val="00196A88"/>
    <w:rsid w:val="001A063C"/>
    <w:rsid w:val="001A0B81"/>
    <w:rsid w:val="001A22E2"/>
    <w:rsid w:val="001A28D1"/>
    <w:rsid w:val="001A2BDB"/>
    <w:rsid w:val="001A5FBA"/>
    <w:rsid w:val="001A6090"/>
    <w:rsid w:val="001A6158"/>
    <w:rsid w:val="001B00A4"/>
    <w:rsid w:val="001B0732"/>
    <w:rsid w:val="001B14A7"/>
    <w:rsid w:val="001B1A20"/>
    <w:rsid w:val="001B1D5C"/>
    <w:rsid w:val="001B2A63"/>
    <w:rsid w:val="001B3584"/>
    <w:rsid w:val="001B3D67"/>
    <w:rsid w:val="001B3EEB"/>
    <w:rsid w:val="001B50AA"/>
    <w:rsid w:val="001B6EAC"/>
    <w:rsid w:val="001C1B9F"/>
    <w:rsid w:val="001C3362"/>
    <w:rsid w:val="001C39E3"/>
    <w:rsid w:val="001C3CD7"/>
    <w:rsid w:val="001C4EC0"/>
    <w:rsid w:val="001C508E"/>
    <w:rsid w:val="001C6883"/>
    <w:rsid w:val="001C6D47"/>
    <w:rsid w:val="001C721C"/>
    <w:rsid w:val="001D0596"/>
    <w:rsid w:val="001D1022"/>
    <w:rsid w:val="001D1489"/>
    <w:rsid w:val="001D157C"/>
    <w:rsid w:val="001D197B"/>
    <w:rsid w:val="001D1A28"/>
    <w:rsid w:val="001D1F10"/>
    <w:rsid w:val="001D28E5"/>
    <w:rsid w:val="001D35A3"/>
    <w:rsid w:val="001D3A7D"/>
    <w:rsid w:val="001D4622"/>
    <w:rsid w:val="001D4894"/>
    <w:rsid w:val="001D4C88"/>
    <w:rsid w:val="001D71C9"/>
    <w:rsid w:val="001E1022"/>
    <w:rsid w:val="001E122D"/>
    <w:rsid w:val="001E2B10"/>
    <w:rsid w:val="001E2C43"/>
    <w:rsid w:val="001E3269"/>
    <w:rsid w:val="001E411C"/>
    <w:rsid w:val="001E43A0"/>
    <w:rsid w:val="001E5E29"/>
    <w:rsid w:val="001E6E13"/>
    <w:rsid w:val="001F2396"/>
    <w:rsid w:val="001F327F"/>
    <w:rsid w:val="001F3668"/>
    <w:rsid w:val="001F3E1F"/>
    <w:rsid w:val="001F6427"/>
    <w:rsid w:val="001F66B6"/>
    <w:rsid w:val="002001E8"/>
    <w:rsid w:val="002011C4"/>
    <w:rsid w:val="00202E65"/>
    <w:rsid w:val="00204747"/>
    <w:rsid w:val="00205525"/>
    <w:rsid w:val="00205891"/>
    <w:rsid w:val="00211CF9"/>
    <w:rsid w:val="0021216B"/>
    <w:rsid w:val="00212309"/>
    <w:rsid w:val="0021304B"/>
    <w:rsid w:val="002168E9"/>
    <w:rsid w:val="002175AE"/>
    <w:rsid w:val="002178F3"/>
    <w:rsid w:val="002213DE"/>
    <w:rsid w:val="00222567"/>
    <w:rsid w:val="00222FF6"/>
    <w:rsid w:val="00223097"/>
    <w:rsid w:val="002243BD"/>
    <w:rsid w:val="002243F2"/>
    <w:rsid w:val="00224AD0"/>
    <w:rsid w:val="002259C8"/>
    <w:rsid w:val="00226F1E"/>
    <w:rsid w:val="002320A8"/>
    <w:rsid w:val="002322F3"/>
    <w:rsid w:val="00232315"/>
    <w:rsid w:val="00233CEE"/>
    <w:rsid w:val="00233EEA"/>
    <w:rsid w:val="00235739"/>
    <w:rsid w:val="002357C9"/>
    <w:rsid w:val="00236423"/>
    <w:rsid w:val="00236832"/>
    <w:rsid w:val="00237C63"/>
    <w:rsid w:val="00241499"/>
    <w:rsid w:val="00242D60"/>
    <w:rsid w:val="002432C7"/>
    <w:rsid w:val="00244DD3"/>
    <w:rsid w:val="00245105"/>
    <w:rsid w:val="00245DF5"/>
    <w:rsid w:val="0024602E"/>
    <w:rsid w:val="00246CE2"/>
    <w:rsid w:val="00250639"/>
    <w:rsid w:val="00250F3E"/>
    <w:rsid w:val="00251410"/>
    <w:rsid w:val="0025213B"/>
    <w:rsid w:val="00252CC4"/>
    <w:rsid w:val="00253941"/>
    <w:rsid w:val="00253EAC"/>
    <w:rsid w:val="002543B7"/>
    <w:rsid w:val="002555E7"/>
    <w:rsid w:val="00256E9F"/>
    <w:rsid w:val="00256FE6"/>
    <w:rsid w:val="002579BC"/>
    <w:rsid w:val="002602F5"/>
    <w:rsid w:val="0026094E"/>
    <w:rsid w:val="0026204F"/>
    <w:rsid w:val="00262077"/>
    <w:rsid w:val="00262328"/>
    <w:rsid w:val="002623CD"/>
    <w:rsid w:val="00263239"/>
    <w:rsid w:val="002645BE"/>
    <w:rsid w:val="0026473A"/>
    <w:rsid w:val="00264DDB"/>
    <w:rsid w:val="00265ACC"/>
    <w:rsid w:val="002664C7"/>
    <w:rsid w:val="002666EE"/>
    <w:rsid w:val="00267322"/>
    <w:rsid w:val="0026798E"/>
    <w:rsid w:val="002708BE"/>
    <w:rsid w:val="002722AF"/>
    <w:rsid w:val="002724B6"/>
    <w:rsid w:val="00272628"/>
    <w:rsid w:val="00273CBA"/>
    <w:rsid w:val="002741E5"/>
    <w:rsid w:val="0027434C"/>
    <w:rsid w:val="002760B4"/>
    <w:rsid w:val="0027747F"/>
    <w:rsid w:val="00280058"/>
    <w:rsid w:val="00280450"/>
    <w:rsid w:val="00280481"/>
    <w:rsid w:val="00280BBE"/>
    <w:rsid w:val="00282747"/>
    <w:rsid w:val="00282A2B"/>
    <w:rsid w:val="002833C7"/>
    <w:rsid w:val="00283DF6"/>
    <w:rsid w:val="002846A7"/>
    <w:rsid w:val="00284C95"/>
    <w:rsid w:val="00287325"/>
    <w:rsid w:val="002874AC"/>
    <w:rsid w:val="00290E63"/>
    <w:rsid w:val="00291676"/>
    <w:rsid w:val="002928DB"/>
    <w:rsid w:val="002933F2"/>
    <w:rsid w:val="002950A8"/>
    <w:rsid w:val="002956C0"/>
    <w:rsid w:val="00295B35"/>
    <w:rsid w:val="002967DC"/>
    <w:rsid w:val="00296DEC"/>
    <w:rsid w:val="00297F0C"/>
    <w:rsid w:val="002A0D0F"/>
    <w:rsid w:val="002A3933"/>
    <w:rsid w:val="002A59E3"/>
    <w:rsid w:val="002A5BE0"/>
    <w:rsid w:val="002A7011"/>
    <w:rsid w:val="002A7362"/>
    <w:rsid w:val="002A77C2"/>
    <w:rsid w:val="002B5BB7"/>
    <w:rsid w:val="002B6BD5"/>
    <w:rsid w:val="002B6D53"/>
    <w:rsid w:val="002C2CF5"/>
    <w:rsid w:val="002C2D7D"/>
    <w:rsid w:val="002C35CD"/>
    <w:rsid w:val="002C4F40"/>
    <w:rsid w:val="002C59CB"/>
    <w:rsid w:val="002C5DB4"/>
    <w:rsid w:val="002C609B"/>
    <w:rsid w:val="002C6A39"/>
    <w:rsid w:val="002C6EE5"/>
    <w:rsid w:val="002C7E87"/>
    <w:rsid w:val="002D05D6"/>
    <w:rsid w:val="002D06B1"/>
    <w:rsid w:val="002D19A3"/>
    <w:rsid w:val="002D23AF"/>
    <w:rsid w:val="002D2B0B"/>
    <w:rsid w:val="002D3867"/>
    <w:rsid w:val="002D3CCE"/>
    <w:rsid w:val="002D3F6C"/>
    <w:rsid w:val="002D4532"/>
    <w:rsid w:val="002D5241"/>
    <w:rsid w:val="002D62B6"/>
    <w:rsid w:val="002D6EB8"/>
    <w:rsid w:val="002D7A4B"/>
    <w:rsid w:val="002D7C04"/>
    <w:rsid w:val="002D7F8F"/>
    <w:rsid w:val="002E2254"/>
    <w:rsid w:val="002E3271"/>
    <w:rsid w:val="002E659F"/>
    <w:rsid w:val="002E663D"/>
    <w:rsid w:val="002E6816"/>
    <w:rsid w:val="002F0FB5"/>
    <w:rsid w:val="002F3A22"/>
    <w:rsid w:val="002F50E7"/>
    <w:rsid w:val="002F63EB"/>
    <w:rsid w:val="002F79CD"/>
    <w:rsid w:val="0030010A"/>
    <w:rsid w:val="00303939"/>
    <w:rsid w:val="00303A4B"/>
    <w:rsid w:val="00304B88"/>
    <w:rsid w:val="00304F67"/>
    <w:rsid w:val="00305367"/>
    <w:rsid w:val="003055B4"/>
    <w:rsid w:val="003074A0"/>
    <w:rsid w:val="003104EB"/>
    <w:rsid w:val="0031085C"/>
    <w:rsid w:val="00310C50"/>
    <w:rsid w:val="003114F2"/>
    <w:rsid w:val="0031248B"/>
    <w:rsid w:val="003138CD"/>
    <w:rsid w:val="0031439F"/>
    <w:rsid w:val="00316C19"/>
    <w:rsid w:val="00317FCA"/>
    <w:rsid w:val="00320BF2"/>
    <w:rsid w:val="00322456"/>
    <w:rsid w:val="00325112"/>
    <w:rsid w:val="00326411"/>
    <w:rsid w:val="00326CD2"/>
    <w:rsid w:val="0032796D"/>
    <w:rsid w:val="00331409"/>
    <w:rsid w:val="00333974"/>
    <w:rsid w:val="0033726B"/>
    <w:rsid w:val="00337B82"/>
    <w:rsid w:val="00337DF6"/>
    <w:rsid w:val="00337F28"/>
    <w:rsid w:val="0034059D"/>
    <w:rsid w:val="00341000"/>
    <w:rsid w:val="00341A6E"/>
    <w:rsid w:val="0034337F"/>
    <w:rsid w:val="0035026B"/>
    <w:rsid w:val="00350A85"/>
    <w:rsid w:val="00350DA6"/>
    <w:rsid w:val="00351471"/>
    <w:rsid w:val="003516E5"/>
    <w:rsid w:val="00353717"/>
    <w:rsid w:val="00353A11"/>
    <w:rsid w:val="00353AA8"/>
    <w:rsid w:val="00353DE7"/>
    <w:rsid w:val="00354067"/>
    <w:rsid w:val="00354B19"/>
    <w:rsid w:val="00354CE4"/>
    <w:rsid w:val="0035559B"/>
    <w:rsid w:val="003555B9"/>
    <w:rsid w:val="00357856"/>
    <w:rsid w:val="00357F7A"/>
    <w:rsid w:val="003601CA"/>
    <w:rsid w:val="00361CF5"/>
    <w:rsid w:val="00361D5C"/>
    <w:rsid w:val="00362458"/>
    <w:rsid w:val="00362FDF"/>
    <w:rsid w:val="00363472"/>
    <w:rsid w:val="00363711"/>
    <w:rsid w:val="00363802"/>
    <w:rsid w:val="0036414F"/>
    <w:rsid w:val="003644D0"/>
    <w:rsid w:val="00365359"/>
    <w:rsid w:val="003657A7"/>
    <w:rsid w:val="00365FD0"/>
    <w:rsid w:val="00366D56"/>
    <w:rsid w:val="00366D6F"/>
    <w:rsid w:val="003670CE"/>
    <w:rsid w:val="0036786D"/>
    <w:rsid w:val="00370B8C"/>
    <w:rsid w:val="00371354"/>
    <w:rsid w:val="0037252D"/>
    <w:rsid w:val="00377CB1"/>
    <w:rsid w:val="00377D50"/>
    <w:rsid w:val="00377DA6"/>
    <w:rsid w:val="003827ED"/>
    <w:rsid w:val="0038309D"/>
    <w:rsid w:val="0038514E"/>
    <w:rsid w:val="003855A6"/>
    <w:rsid w:val="00387492"/>
    <w:rsid w:val="003876CE"/>
    <w:rsid w:val="00387719"/>
    <w:rsid w:val="00390266"/>
    <w:rsid w:val="00390E2A"/>
    <w:rsid w:val="0039278C"/>
    <w:rsid w:val="0039352B"/>
    <w:rsid w:val="0039593B"/>
    <w:rsid w:val="00396215"/>
    <w:rsid w:val="0039675E"/>
    <w:rsid w:val="003970BD"/>
    <w:rsid w:val="003A0920"/>
    <w:rsid w:val="003A2318"/>
    <w:rsid w:val="003A26D8"/>
    <w:rsid w:val="003A26ED"/>
    <w:rsid w:val="003A4B9B"/>
    <w:rsid w:val="003A5FA9"/>
    <w:rsid w:val="003A758C"/>
    <w:rsid w:val="003A7C2A"/>
    <w:rsid w:val="003B02C8"/>
    <w:rsid w:val="003B0723"/>
    <w:rsid w:val="003B13A4"/>
    <w:rsid w:val="003B1C0E"/>
    <w:rsid w:val="003B1F6B"/>
    <w:rsid w:val="003B25BF"/>
    <w:rsid w:val="003B2603"/>
    <w:rsid w:val="003B3E31"/>
    <w:rsid w:val="003B4850"/>
    <w:rsid w:val="003B63FA"/>
    <w:rsid w:val="003B6C54"/>
    <w:rsid w:val="003C0250"/>
    <w:rsid w:val="003C2189"/>
    <w:rsid w:val="003C48C2"/>
    <w:rsid w:val="003C4951"/>
    <w:rsid w:val="003C4D94"/>
    <w:rsid w:val="003C4E00"/>
    <w:rsid w:val="003C5904"/>
    <w:rsid w:val="003C5E07"/>
    <w:rsid w:val="003C6E08"/>
    <w:rsid w:val="003C6EC7"/>
    <w:rsid w:val="003C7A70"/>
    <w:rsid w:val="003D35E8"/>
    <w:rsid w:val="003D42BA"/>
    <w:rsid w:val="003D5279"/>
    <w:rsid w:val="003E048B"/>
    <w:rsid w:val="003E0911"/>
    <w:rsid w:val="003E15D2"/>
    <w:rsid w:val="003E2364"/>
    <w:rsid w:val="003E3649"/>
    <w:rsid w:val="003E3882"/>
    <w:rsid w:val="003E38C8"/>
    <w:rsid w:val="003E4DC4"/>
    <w:rsid w:val="003E5A3A"/>
    <w:rsid w:val="003E6CCC"/>
    <w:rsid w:val="003E6D40"/>
    <w:rsid w:val="003E6F1C"/>
    <w:rsid w:val="003E7F82"/>
    <w:rsid w:val="003F1508"/>
    <w:rsid w:val="003F16A1"/>
    <w:rsid w:val="003F1D7C"/>
    <w:rsid w:val="003F23AB"/>
    <w:rsid w:val="003F4798"/>
    <w:rsid w:val="003F47D7"/>
    <w:rsid w:val="003F5BDC"/>
    <w:rsid w:val="003F6234"/>
    <w:rsid w:val="003F63EE"/>
    <w:rsid w:val="003F7A21"/>
    <w:rsid w:val="0040108E"/>
    <w:rsid w:val="00402AC1"/>
    <w:rsid w:val="00402B15"/>
    <w:rsid w:val="0040425C"/>
    <w:rsid w:val="0040441D"/>
    <w:rsid w:val="00404E87"/>
    <w:rsid w:val="004055B9"/>
    <w:rsid w:val="00405A51"/>
    <w:rsid w:val="004066F8"/>
    <w:rsid w:val="00406AE7"/>
    <w:rsid w:val="00406E9D"/>
    <w:rsid w:val="0040709A"/>
    <w:rsid w:val="00407944"/>
    <w:rsid w:val="00407B7A"/>
    <w:rsid w:val="0041430A"/>
    <w:rsid w:val="00415A6A"/>
    <w:rsid w:val="00421842"/>
    <w:rsid w:val="004229AF"/>
    <w:rsid w:val="00422C74"/>
    <w:rsid w:val="004231D5"/>
    <w:rsid w:val="0042452D"/>
    <w:rsid w:val="004254C5"/>
    <w:rsid w:val="00425765"/>
    <w:rsid w:val="0042665A"/>
    <w:rsid w:val="00426F70"/>
    <w:rsid w:val="004313CA"/>
    <w:rsid w:val="0043168F"/>
    <w:rsid w:val="00431934"/>
    <w:rsid w:val="00432339"/>
    <w:rsid w:val="00433791"/>
    <w:rsid w:val="00433C1F"/>
    <w:rsid w:val="00434314"/>
    <w:rsid w:val="0043708D"/>
    <w:rsid w:val="00437DCF"/>
    <w:rsid w:val="00440779"/>
    <w:rsid w:val="004428C6"/>
    <w:rsid w:val="0044375A"/>
    <w:rsid w:val="00444D0F"/>
    <w:rsid w:val="0044569A"/>
    <w:rsid w:val="0044590D"/>
    <w:rsid w:val="00446360"/>
    <w:rsid w:val="00450795"/>
    <w:rsid w:val="004510DE"/>
    <w:rsid w:val="00451296"/>
    <w:rsid w:val="00451572"/>
    <w:rsid w:val="00453C40"/>
    <w:rsid w:val="004545B0"/>
    <w:rsid w:val="00454C0B"/>
    <w:rsid w:val="00454F37"/>
    <w:rsid w:val="004564C1"/>
    <w:rsid w:val="004603BD"/>
    <w:rsid w:val="004632B3"/>
    <w:rsid w:val="00463456"/>
    <w:rsid w:val="00463908"/>
    <w:rsid w:val="00464B36"/>
    <w:rsid w:val="00465B46"/>
    <w:rsid w:val="00466F44"/>
    <w:rsid w:val="004671C6"/>
    <w:rsid w:val="00470730"/>
    <w:rsid w:val="00470D0E"/>
    <w:rsid w:val="0047194E"/>
    <w:rsid w:val="00473D95"/>
    <w:rsid w:val="00473F99"/>
    <w:rsid w:val="004769B6"/>
    <w:rsid w:val="00477E2F"/>
    <w:rsid w:val="0048001E"/>
    <w:rsid w:val="00480C7F"/>
    <w:rsid w:val="00480E51"/>
    <w:rsid w:val="0048147F"/>
    <w:rsid w:val="004843D2"/>
    <w:rsid w:val="00485898"/>
    <w:rsid w:val="0048694D"/>
    <w:rsid w:val="004873E8"/>
    <w:rsid w:val="00490E9E"/>
    <w:rsid w:val="00494606"/>
    <w:rsid w:val="00494CD7"/>
    <w:rsid w:val="00494D8F"/>
    <w:rsid w:val="004955CA"/>
    <w:rsid w:val="00495BF5"/>
    <w:rsid w:val="00496893"/>
    <w:rsid w:val="00497129"/>
    <w:rsid w:val="00497822"/>
    <w:rsid w:val="004A0E61"/>
    <w:rsid w:val="004A0ECA"/>
    <w:rsid w:val="004A20D4"/>
    <w:rsid w:val="004A28D1"/>
    <w:rsid w:val="004A3990"/>
    <w:rsid w:val="004A420E"/>
    <w:rsid w:val="004A583A"/>
    <w:rsid w:val="004A5F9D"/>
    <w:rsid w:val="004A6BD0"/>
    <w:rsid w:val="004A7623"/>
    <w:rsid w:val="004B20EC"/>
    <w:rsid w:val="004B2840"/>
    <w:rsid w:val="004B49F4"/>
    <w:rsid w:val="004B526E"/>
    <w:rsid w:val="004B6532"/>
    <w:rsid w:val="004B6A59"/>
    <w:rsid w:val="004C037F"/>
    <w:rsid w:val="004C1820"/>
    <w:rsid w:val="004C1F59"/>
    <w:rsid w:val="004C45F4"/>
    <w:rsid w:val="004C4B3C"/>
    <w:rsid w:val="004C60C3"/>
    <w:rsid w:val="004D02D9"/>
    <w:rsid w:val="004D0F08"/>
    <w:rsid w:val="004D1B4E"/>
    <w:rsid w:val="004D3BF1"/>
    <w:rsid w:val="004D4B22"/>
    <w:rsid w:val="004D657A"/>
    <w:rsid w:val="004D7B43"/>
    <w:rsid w:val="004E0F49"/>
    <w:rsid w:val="004E23E1"/>
    <w:rsid w:val="004E2765"/>
    <w:rsid w:val="004E3A0E"/>
    <w:rsid w:val="004E3B79"/>
    <w:rsid w:val="004E4E2E"/>
    <w:rsid w:val="004E508A"/>
    <w:rsid w:val="004E53D5"/>
    <w:rsid w:val="004E55C9"/>
    <w:rsid w:val="004E56F8"/>
    <w:rsid w:val="004F0082"/>
    <w:rsid w:val="004F1E1A"/>
    <w:rsid w:val="004F2B6D"/>
    <w:rsid w:val="004F3779"/>
    <w:rsid w:val="004F666D"/>
    <w:rsid w:val="004F6D2F"/>
    <w:rsid w:val="004F7333"/>
    <w:rsid w:val="004F7427"/>
    <w:rsid w:val="00500AF9"/>
    <w:rsid w:val="005019F1"/>
    <w:rsid w:val="00501E13"/>
    <w:rsid w:val="005023E8"/>
    <w:rsid w:val="0050249C"/>
    <w:rsid w:val="00502585"/>
    <w:rsid w:val="00502631"/>
    <w:rsid w:val="00502844"/>
    <w:rsid w:val="00503A4D"/>
    <w:rsid w:val="00506186"/>
    <w:rsid w:val="00506761"/>
    <w:rsid w:val="00506B61"/>
    <w:rsid w:val="005103C9"/>
    <w:rsid w:val="0051084C"/>
    <w:rsid w:val="0051166C"/>
    <w:rsid w:val="00513731"/>
    <w:rsid w:val="00513A70"/>
    <w:rsid w:val="00513ADA"/>
    <w:rsid w:val="00514465"/>
    <w:rsid w:val="005160F0"/>
    <w:rsid w:val="00520964"/>
    <w:rsid w:val="0052243E"/>
    <w:rsid w:val="0052369C"/>
    <w:rsid w:val="00525C75"/>
    <w:rsid w:val="00525FA4"/>
    <w:rsid w:val="005265DF"/>
    <w:rsid w:val="005300E2"/>
    <w:rsid w:val="00530588"/>
    <w:rsid w:val="00530ABB"/>
    <w:rsid w:val="00530AFF"/>
    <w:rsid w:val="005311CD"/>
    <w:rsid w:val="005313BD"/>
    <w:rsid w:val="005324DA"/>
    <w:rsid w:val="005337F8"/>
    <w:rsid w:val="005340E1"/>
    <w:rsid w:val="00535745"/>
    <w:rsid w:val="00537A66"/>
    <w:rsid w:val="005407AA"/>
    <w:rsid w:val="0054081C"/>
    <w:rsid w:val="0054421E"/>
    <w:rsid w:val="00544920"/>
    <w:rsid w:val="00545D40"/>
    <w:rsid w:val="0054746E"/>
    <w:rsid w:val="005502E0"/>
    <w:rsid w:val="00550CBC"/>
    <w:rsid w:val="00550E7C"/>
    <w:rsid w:val="00550FEF"/>
    <w:rsid w:val="005514C5"/>
    <w:rsid w:val="0055255F"/>
    <w:rsid w:val="00553948"/>
    <w:rsid w:val="00554308"/>
    <w:rsid w:val="005547B0"/>
    <w:rsid w:val="005563C9"/>
    <w:rsid w:val="005565EB"/>
    <w:rsid w:val="00556851"/>
    <w:rsid w:val="00557D2E"/>
    <w:rsid w:val="00561B47"/>
    <w:rsid w:val="00565426"/>
    <w:rsid w:val="00566393"/>
    <w:rsid w:val="00567E03"/>
    <w:rsid w:val="00570597"/>
    <w:rsid w:val="00570973"/>
    <w:rsid w:val="00574031"/>
    <w:rsid w:val="005745CD"/>
    <w:rsid w:val="005749BD"/>
    <w:rsid w:val="00576359"/>
    <w:rsid w:val="00577225"/>
    <w:rsid w:val="005772C3"/>
    <w:rsid w:val="00577993"/>
    <w:rsid w:val="00580108"/>
    <w:rsid w:val="00580A8A"/>
    <w:rsid w:val="0058211F"/>
    <w:rsid w:val="00582148"/>
    <w:rsid w:val="005850E2"/>
    <w:rsid w:val="00585778"/>
    <w:rsid w:val="005865FF"/>
    <w:rsid w:val="00587F4C"/>
    <w:rsid w:val="00590735"/>
    <w:rsid w:val="005910E2"/>
    <w:rsid w:val="0059120C"/>
    <w:rsid w:val="005919BD"/>
    <w:rsid w:val="0059241E"/>
    <w:rsid w:val="0059325A"/>
    <w:rsid w:val="00593516"/>
    <w:rsid w:val="0059417B"/>
    <w:rsid w:val="005949A0"/>
    <w:rsid w:val="00595396"/>
    <w:rsid w:val="00595AC3"/>
    <w:rsid w:val="00595BEB"/>
    <w:rsid w:val="00596759"/>
    <w:rsid w:val="005A025E"/>
    <w:rsid w:val="005A0F4C"/>
    <w:rsid w:val="005A2357"/>
    <w:rsid w:val="005A2529"/>
    <w:rsid w:val="005A313F"/>
    <w:rsid w:val="005A3E25"/>
    <w:rsid w:val="005A47FE"/>
    <w:rsid w:val="005A5997"/>
    <w:rsid w:val="005A6053"/>
    <w:rsid w:val="005A657B"/>
    <w:rsid w:val="005A78B2"/>
    <w:rsid w:val="005A7EC6"/>
    <w:rsid w:val="005B037C"/>
    <w:rsid w:val="005B0A93"/>
    <w:rsid w:val="005B0D4D"/>
    <w:rsid w:val="005B15FD"/>
    <w:rsid w:val="005B2640"/>
    <w:rsid w:val="005B38F7"/>
    <w:rsid w:val="005B427A"/>
    <w:rsid w:val="005B5044"/>
    <w:rsid w:val="005B509E"/>
    <w:rsid w:val="005C026F"/>
    <w:rsid w:val="005C0A5B"/>
    <w:rsid w:val="005C1A6F"/>
    <w:rsid w:val="005C2CAF"/>
    <w:rsid w:val="005C2E4E"/>
    <w:rsid w:val="005C3662"/>
    <w:rsid w:val="005C4F67"/>
    <w:rsid w:val="005C514B"/>
    <w:rsid w:val="005C609A"/>
    <w:rsid w:val="005C6790"/>
    <w:rsid w:val="005C67D5"/>
    <w:rsid w:val="005C6BF3"/>
    <w:rsid w:val="005C6CE4"/>
    <w:rsid w:val="005C6FED"/>
    <w:rsid w:val="005C71BE"/>
    <w:rsid w:val="005D19EC"/>
    <w:rsid w:val="005D2E09"/>
    <w:rsid w:val="005D734B"/>
    <w:rsid w:val="005E1AF3"/>
    <w:rsid w:val="005E2EAB"/>
    <w:rsid w:val="005E31BF"/>
    <w:rsid w:val="005E32C2"/>
    <w:rsid w:val="005E38C2"/>
    <w:rsid w:val="005E4BB4"/>
    <w:rsid w:val="005E570F"/>
    <w:rsid w:val="005E5DFE"/>
    <w:rsid w:val="005E6372"/>
    <w:rsid w:val="005E7315"/>
    <w:rsid w:val="005F033D"/>
    <w:rsid w:val="005F06E1"/>
    <w:rsid w:val="005F4321"/>
    <w:rsid w:val="005F5D87"/>
    <w:rsid w:val="005F664D"/>
    <w:rsid w:val="005F74D1"/>
    <w:rsid w:val="00600F05"/>
    <w:rsid w:val="00603A99"/>
    <w:rsid w:val="00603CB7"/>
    <w:rsid w:val="00605BF8"/>
    <w:rsid w:val="00607164"/>
    <w:rsid w:val="006078E8"/>
    <w:rsid w:val="00607ED0"/>
    <w:rsid w:val="00610289"/>
    <w:rsid w:val="00611F3C"/>
    <w:rsid w:val="0061211A"/>
    <w:rsid w:val="00612F7A"/>
    <w:rsid w:val="0061328B"/>
    <w:rsid w:val="0061447B"/>
    <w:rsid w:val="00617354"/>
    <w:rsid w:val="00617AEA"/>
    <w:rsid w:val="00617F6D"/>
    <w:rsid w:val="00620766"/>
    <w:rsid w:val="00621AE9"/>
    <w:rsid w:val="00622B86"/>
    <w:rsid w:val="00622BE2"/>
    <w:rsid w:val="00626FEC"/>
    <w:rsid w:val="00627ECB"/>
    <w:rsid w:val="00632E80"/>
    <w:rsid w:val="006339AA"/>
    <w:rsid w:val="00634D5B"/>
    <w:rsid w:val="006376D8"/>
    <w:rsid w:val="0064038F"/>
    <w:rsid w:val="0064072B"/>
    <w:rsid w:val="00640C18"/>
    <w:rsid w:val="00641DCD"/>
    <w:rsid w:val="00643557"/>
    <w:rsid w:val="0064665C"/>
    <w:rsid w:val="0064739E"/>
    <w:rsid w:val="00650BA2"/>
    <w:rsid w:val="006518ED"/>
    <w:rsid w:val="0065239B"/>
    <w:rsid w:val="00652F41"/>
    <w:rsid w:val="00654B44"/>
    <w:rsid w:val="00654EA1"/>
    <w:rsid w:val="00655770"/>
    <w:rsid w:val="006558FF"/>
    <w:rsid w:val="00656562"/>
    <w:rsid w:val="00656A92"/>
    <w:rsid w:val="0066350A"/>
    <w:rsid w:val="00664DDB"/>
    <w:rsid w:val="00664EA6"/>
    <w:rsid w:val="00666257"/>
    <w:rsid w:val="006722CC"/>
    <w:rsid w:val="006729F2"/>
    <w:rsid w:val="00672A0F"/>
    <w:rsid w:val="00673A72"/>
    <w:rsid w:val="00673C44"/>
    <w:rsid w:val="006741BF"/>
    <w:rsid w:val="00674F59"/>
    <w:rsid w:val="0067586B"/>
    <w:rsid w:val="00677F5C"/>
    <w:rsid w:val="00681397"/>
    <w:rsid w:val="00682431"/>
    <w:rsid w:val="0068303C"/>
    <w:rsid w:val="0068554B"/>
    <w:rsid w:val="006865EA"/>
    <w:rsid w:val="006869EA"/>
    <w:rsid w:val="00687A54"/>
    <w:rsid w:val="006905CC"/>
    <w:rsid w:val="00691B26"/>
    <w:rsid w:val="006922F1"/>
    <w:rsid w:val="00692CB9"/>
    <w:rsid w:val="00692D27"/>
    <w:rsid w:val="00692FCF"/>
    <w:rsid w:val="00693218"/>
    <w:rsid w:val="00694077"/>
    <w:rsid w:val="00694BF5"/>
    <w:rsid w:val="0069541F"/>
    <w:rsid w:val="00697738"/>
    <w:rsid w:val="00697B09"/>
    <w:rsid w:val="00697BD0"/>
    <w:rsid w:val="006A0F6C"/>
    <w:rsid w:val="006A12B5"/>
    <w:rsid w:val="006A149F"/>
    <w:rsid w:val="006A1DAE"/>
    <w:rsid w:val="006A2926"/>
    <w:rsid w:val="006A2B2E"/>
    <w:rsid w:val="006A4C64"/>
    <w:rsid w:val="006A53BB"/>
    <w:rsid w:val="006A62A0"/>
    <w:rsid w:val="006A7FC6"/>
    <w:rsid w:val="006B17C7"/>
    <w:rsid w:val="006B21AE"/>
    <w:rsid w:val="006B29FF"/>
    <w:rsid w:val="006B33DB"/>
    <w:rsid w:val="006B5053"/>
    <w:rsid w:val="006B69E1"/>
    <w:rsid w:val="006B7186"/>
    <w:rsid w:val="006C32B4"/>
    <w:rsid w:val="006C3A82"/>
    <w:rsid w:val="006C4F4F"/>
    <w:rsid w:val="006C5270"/>
    <w:rsid w:val="006C5AC7"/>
    <w:rsid w:val="006C7B65"/>
    <w:rsid w:val="006D0AB7"/>
    <w:rsid w:val="006D0B1D"/>
    <w:rsid w:val="006D1138"/>
    <w:rsid w:val="006D3299"/>
    <w:rsid w:val="006D38B8"/>
    <w:rsid w:val="006D47F2"/>
    <w:rsid w:val="006D48A4"/>
    <w:rsid w:val="006D4CF6"/>
    <w:rsid w:val="006D5D7F"/>
    <w:rsid w:val="006D710D"/>
    <w:rsid w:val="006D7427"/>
    <w:rsid w:val="006D7F6F"/>
    <w:rsid w:val="006E0878"/>
    <w:rsid w:val="006E19B3"/>
    <w:rsid w:val="006E273F"/>
    <w:rsid w:val="006E3621"/>
    <w:rsid w:val="006E370C"/>
    <w:rsid w:val="006E6138"/>
    <w:rsid w:val="006E663A"/>
    <w:rsid w:val="006E70CE"/>
    <w:rsid w:val="006E7FDB"/>
    <w:rsid w:val="006F0574"/>
    <w:rsid w:val="006F127A"/>
    <w:rsid w:val="006F3B1F"/>
    <w:rsid w:val="006F4FAC"/>
    <w:rsid w:val="006F537D"/>
    <w:rsid w:val="006F540C"/>
    <w:rsid w:val="006F5910"/>
    <w:rsid w:val="006F64D3"/>
    <w:rsid w:val="006F72B2"/>
    <w:rsid w:val="006F748B"/>
    <w:rsid w:val="006F74E3"/>
    <w:rsid w:val="0070001B"/>
    <w:rsid w:val="0070108D"/>
    <w:rsid w:val="007016A1"/>
    <w:rsid w:val="00702C40"/>
    <w:rsid w:val="00702F69"/>
    <w:rsid w:val="0070407A"/>
    <w:rsid w:val="00704367"/>
    <w:rsid w:val="00706AF7"/>
    <w:rsid w:val="0071000A"/>
    <w:rsid w:val="00710545"/>
    <w:rsid w:val="00710CA0"/>
    <w:rsid w:val="00710CC0"/>
    <w:rsid w:val="00711E56"/>
    <w:rsid w:val="00712E00"/>
    <w:rsid w:val="0071591F"/>
    <w:rsid w:val="00716017"/>
    <w:rsid w:val="00717109"/>
    <w:rsid w:val="00720622"/>
    <w:rsid w:val="00720D98"/>
    <w:rsid w:val="007214A2"/>
    <w:rsid w:val="00722C5D"/>
    <w:rsid w:val="00723FFB"/>
    <w:rsid w:val="007242DD"/>
    <w:rsid w:val="007242ED"/>
    <w:rsid w:val="007258EE"/>
    <w:rsid w:val="00725E9A"/>
    <w:rsid w:val="007262E0"/>
    <w:rsid w:val="00726B53"/>
    <w:rsid w:val="007303A2"/>
    <w:rsid w:val="00730C6F"/>
    <w:rsid w:val="007349B6"/>
    <w:rsid w:val="00734A11"/>
    <w:rsid w:val="00734C98"/>
    <w:rsid w:val="00735693"/>
    <w:rsid w:val="00735E08"/>
    <w:rsid w:val="00735E9F"/>
    <w:rsid w:val="007364CA"/>
    <w:rsid w:val="007371A3"/>
    <w:rsid w:val="00743AC4"/>
    <w:rsid w:val="00744859"/>
    <w:rsid w:val="00744AF0"/>
    <w:rsid w:val="00744BEF"/>
    <w:rsid w:val="00744CAE"/>
    <w:rsid w:val="007454CF"/>
    <w:rsid w:val="00745685"/>
    <w:rsid w:val="00745804"/>
    <w:rsid w:val="007472E1"/>
    <w:rsid w:val="007473EC"/>
    <w:rsid w:val="00750021"/>
    <w:rsid w:val="0075055E"/>
    <w:rsid w:val="007519B3"/>
    <w:rsid w:val="007527CE"/>
    <w:rsid w:val="00752EEA"/>
    <w:rsid w:val="00754461"/>
    <w:rsid w:val="00754E6F"/>
    <w:rsid w:val="007577FB"/>
    <w:rsid w:val="00760CAB"/>
    <w:rsid w:val="0076135F"/>
    <w:rsid w:val="0076286A"/>
    <w:rsid w:val="00762EFB"/>
    <w:rsid w:val="00763A78"/>
    <w:rsid w:val="00765307"/>
    <w:rsid w:val="007653E8"/>
    <w:rsid w:val="007662B9"/>
    <w:rsid w:val="00766F22"/>
    <w:rsid w:val="00767343"/>
    <w:rsid w:val="007673DA"/>
    <w:rsid w:val="00767DEB"/>
    <w:rsid w:val="007705F4"/>
    <w:rsid w:val="007717E9"/>
    <w:rsid w:val="00772675"/>
    <w:rsid w:val="00773C49"/>
    <w:rsid w:val="0077481E"/>
    <w:rsid w:val="00774ADE"/>
    <w:rsid w:val="00776D7E"/>
    <w:rsid w:val="00777A37"/>
    <w:rsid w:val="0078141D"/>
    <w:rsid w:val="007844AE"/>
    <w:rsid w:val="00786D3F"/>
    <w:rsid w:val="00787E44"/>
    <w:rsid w:val="007901A1"/>
    <w:rsid w:val="007942EF"/>
    <w:rsid w:val="00795229"/>
    <w:rsid w:val="00797858"/>
    <w:rsid w:val="007A01E1"/>
    <w:rsid w:val="007A080A"/>
    <w:rsid w:val="007A442A"/>
    <w:rsid w:val="007B03F0"/>
    <w:rsid w:val="007B0ADE"/>
    <w:rsid w:val="007B1473"/>
    <w:rsid w:val="007B4E90"/>
    <w:rsid w:val="007B4F69"/>
    <w:rsid w:val="007B4FD3"/>
    <w:rsid w:val="007B7202"/>
    <w:rsid w:val="007B7525"/>
    <w:rsid w:val="007B7DFC"/>
    <w:rsid w:val="007C04CB"/>
    <w:rsid w:val="007C17AB"/>
    <w:rsid w:val="007C1BC2"/>
    <w:rsid w:val="007C3992"/>
    <w:rsid w:val="007C3E93"/>
    <w:rsid w:val="007C4E1E"/>
    <w:rsid w:val="007C5F9D"/>
    <w:rsid w:val="007C633D"/>
    <w:rsid w:val="007C6731"/>
    <w:rsid w:val="007C7D36"/>
    <w:rsid w:val="007D0F72"/>
    <w:rsid w:val="007D26C2"/>
    <w:rsid w:val="007D3821"/>
    <w:rsid w:val="007D3A57"/>
    <w:rsid w:val="007D3B1C"/>
    <w:rsid w:val="007D3BD8"/>
    <w:rsid w:val="007D42EC"/>
    <w:rsid w:val="007D4A47"/>
    <w:rsid w:val="007D50F2"/>
    <w:rsid w:val="007D7A1B"/>
    <w:rsid w:val="007D7C0B"/>
    <w:rsid w:val="007E189C"/>
    <w:rsid w:val="007E27EE"/>
    <w:rsid w:val="007E2CE1"/>
    <w:rsid w:val="007E64B4"/>
    <w:rsid w:val="007E6EB8"/>
    <w:rsid w:val="007F08ED"/>
    <w:rsid w:val="007F0AA3"/>
    <w:rsid w:val="007F1303"/>
    <w:rsid w:val="007F1F4D"/>
    <w:rsid w:val="007F3A60"/>
    <w:rsid w:val="007F3C46"/>
    <w:rsid w:val="007F6554"/>
    <w:rsid w:val="007F6A1B"/>
    <w:rsid w:val="007F7066"/>
    <w:rsid w:val="007F75A3"/>
    <w:rsid w:val="00800D45"/>
    <w:rsid w:val="008040CB"/>
    <w:rsid w:val="00804319"/>
    <w:rsid w:val="00805C8A"/>
    <w:rsid w:val="0080798C"/>
    <w:rsid w:val="0081119B"/>
    <w:rsid w:val="00811B5D"/>
    <w:rsid w:val="0081378D"/>
    <w:rsid w:val="00814424"/>
    <w:rsid w:val="00814CC3"/>
    <w:rsid w:val="0081529C"/>
    <w:rsid w:val="0081601F"/>
    <w:rsid w:val="0081794D"/>
    <w:rsid w:val="00821E12"/>
    <w:rsid w:val="00825E62"/>
    <w:rsid w:val="00826BB7"/>
    <w:rsid w:val="0083056C"/>
    <w:rsid w:val="00830A4A"/>
    <w:rsid w:val="00830F80"/>
    <w:rsid w:val="00831E1D"/>
    <w:rsid w:val="008325D1"/>
    <w:rsid w:val="00833AD1"/>
    <w:rsid w:val="00835E16"/>
    <w:rsid w:val="00840012"/>
    <w:rsid w:val="00840D98"/>
    <w:rsid w:val="008415DA"/>
    <w:rsid w:val="00841F3A"/>
    <w:rsid w:val="00842FC1"/>
    <w:rsid w:val="008434B0"/>
    <w:rsid w:val="00843984"/>
    <w:rsid w:val="00844681"/>
    <w:rsid w:val="0084485F"/>
    <w:rsid w:val="008457BC"/>
    <w:rsid w:val="0084587D"/>
    <w:rsid w:val="0084658E"/>
    <w:rsid w:val="008469EC"/>
    <w:rsid w:val="00847800"/>
    <w:rsid w:val="008478BF"/>
    <w:rsid w:val="00847FDA"/>
    <w:rsid w:val="00850433"/>
    <w:rsid w:val="008510E5"/>
    <w:rsid w:val="008510E7"/>
    <w:rsid w:val="00853263"/>
    <w:rsid w:val="00854C2C"/>
    <w:rsid w:val="008553D3"/>
    <w:rsid w:val="00855C24"/>
    <w:rsid w:val="0085724E"/>
    <w:rsid w:val="008576AF"/>
    <w:rsid w:val="00860241"/>
    <w:rsid w:val="0086132E"/>
    <w:rsid w:val="008637B1"/>
    <w:rsid w:val="0086413A"/>
    <w:rsid w:val="00864275"/>
    <w:rsid w:val="008652A1"/>
    <w:rsid w:val="00865BA3"/>
    <w:rsid w:val="00867E02"/>
    <w:rsid w:val="00872450"/>
    <w:rsid w:val="0087256F"/>
    <w:rsid w:val="00872EF0"/>
    <w:rsid w:val="00873A2F"/>
    <w:rsid w:val="00876587"/>
    <w:rsid w:val="00876EC9"/>
    <w:rsid w:val="00880D8E"/>
    <w:rsid w:val="0088407C"/>
    <w:rsid w:val="0088426F"/>
    <w:rsid w:val="00885D9A"/>
    <w:rsid w:val="0088660F"/>
    <w:rsid w:val="00887723"/>
    <w:rsid w:val="00890DA3"/>
    <w:rsid w:val="00891039"/>
    <w:rsid w:val="0089169F"/>
    <w:rsid w:val="00892376"/>
    <w:rsid w:val="008925B3"/>
    <w:rsid w:val="00893447"/>
    <w:rsid w:val="008944E5"/>
    <w:rsid w:val="00894976"/>
    <w:rsid w:val="008969FD"/>
    <w:rsid w:val="00897C89"/>
    <w:rsid w:val="008A058E"/>
    <w:rsid w:val="008A13E3"/>
    <w:rsid w:val="008A1CF9"/>
    <w:rsid w:val="008A222F"/>
    <w:rsid w:val="008A2508"/>
    <w:rsid w:val="008A2741"/>
    <w:rsid w:val="008A2A27"/>
    <w:rsid w:val="008A2A56"/>
    <w:rsid w:val="008A2BCD"/>
    <w:rsid w:val="008A3106"/>
    <w:rsid w:val="008A3362"/>
    <w:rsid w:val="008A5897"/>
    <w:rsid w:val="008A7132"/>
    <w:rsid w:val="008A7B00"/>
    <w:rsid w:val="008B0976"/>
    <w:rsid w:val="008B2762"/>
    <w:rsid w:val="008B2A8F"/>
    <w:rsid w:val="008B37CC"/>
    <w:rsid w:val="008B54B9"/>
    <w:rsid w:val="008C2C95"/>
    <w:rsid w:val="008C3263"/>
    <w:rsid w:val="008C7447"/>
    <w:rsid w:val="008C76A4"/>
    <w:rsid w:val="008C771D"/>
    <w:rsid w:val="008D0BC3"/>
    <w:rsid w:val="008D13D7"/>
    <w:rsid w:val="008D1417"/>
    <w:rsid w:val="008D1F24"/>
    <w:rsid w:val="008D322B"/>
    <w:rsid w:val="008D43E0"/>
    <w:rsid w:val="008D587E"/>
    <w:rsid w:val="008D68DC"/>
    <w:rsid w:val="008D79E3"/>
    <w:rsid w:val="008E1A77"/>
    <w:rsid w:val="008E1E57"/>
    <w:rsid w:val="008E31FE"/>
    <w:rsid w:val="008E3330"/>
    <w:rsid w:val="008E4E82"/>
    <w:rsid w:val="008E4FBE"/>
    <w:rsid w:val="008E6A24"/>
    <w:rsid w:val="008F04FC"/>
    <w:rsid w:val="008F1ABF"/>
    <w:rsid w:val="008F23E9"/>
    <w:rsid w:val="008F26B0"/>
    <w:rsid w:val="008F2CC5"/>
    <w:rsid w:val="008F3B73"/>
    <w:rsid w:val="008F3ED1"/>
    <w:rsid w:val="008F4FCC"/>
    <w:rsid w:val="008F59A7"/>
    <w:rsid w:val="008F640B"/>
    <w:rsid w:val="008F77DE"/>
    <w:rsid w:val="0090063C"/>
    <w:rsid w:val="00900AC6"/>
    <w:rsid w:val="009014A4"/>
    <w:rsid w:val="0090261F"/>
    <w:rsid w:val="00902724"/>
    <w:rsid w:val="00903328"/>
    <w:rsid w:val="0090392A"/>
    <w:rsid w:val="009058B3"/>
    <w:rsid w:val="0090599F"/>
    <w:rsid w:val="00905B88"/>
    <w:rsid w:val="009060F1"/>
    <w:rsid w:val="00906197"/>
    <w:rsid w:val="0090734C"/>
    <w:rsid w:val="0090780E"/>
    <w:rsid w:val="00911E8C"/>
    <w:rsid w:val="00914F95"/>
    <w:rsid w:val="0091521D"/>
    <w:rsid w:val="00915DD2"/>
    <w:rsid w:val="0092023B"/>
    <w:rsid w:val="00920FA6"/>
    <w:rsid w:val="00921D3C"/>
    <w:rsid w:val="0092215B"/>
    <w:rsid w:val="00925707"/>
    <w:rsid w:val="00925828"/>
    <w:rsid w:val="00925C2A"/>
    <w:rsid w:val="00926203"/>
    <w:rsid w:val="00927DEF"/>
    <w:rsid w:val="0093206D"/>
    <w:rsid w:val="00933BF6"/>
    <w:rsid w:val="00934143"/>
    <w:rsid w:val="00934170"/>
    <w:rsid w:val="009367C9"/>
    <w:rsid w:val="0093772B"/>
    <w:rsid w:val="00941457"/>
    <w:rsid w:val="0094209B"/>
    <w:rsid w:val="009423EB"/>
    <w:rsid w:val="00942936"/>
    <w:rsid w:val="00942BE0"/>
    <w:rsid w:val="00944FD5"/>
    <w:rsid w:val="009454BA"/>
    <w:rsid w:val="0094564F"/>
    <w:rsid w:val="00945F70"/>
    <w:rsid w:val="0094621D"/>
    <w:rsid w:val="00946BAB"/>
    <w:rsid w:val="009515C0"/>
    <w:rsid w:val="009521EB"/>
    <w:rsid w:val="0095363F"/>
    <w:rsid w:val="009542BD"/>
    <w:rsid w:val="009543E8"/>
    <w:rsid w:val="00955C0B"/>
    <w:rsid w:val="00957A89"/>
    <w:rsid w:val="00957E56"/>
    <w:rsid w:val="00961AAF"/>
    <w:rsid w:val="00962413"/>
    <w:rsid w:val="009625B1"/>
    <w:rsid w:val="009638DF"/>
    <w:rsid w:val="00963EBD"/>
    <w:rsid w:val="00964884"/>
    <w:rsid w:val="00965665"/>
    <w:rsid w:val="00965D10"/>
    <w:rsid w:val="00966466"/>
    <w:rsid w:val="00967E23"/>
    <w:rsid w:val="00970728"/>
    <w:rsid w:val="0097164E"/>
    <w:rsid w:val="009717E4"/>
    <w:rsid w:val="009717F2"/>
    <w:rsid w:val="00971D38"/>
    <w:rsid w:val="00972DF6"/>
    <w:rsid w:val="009737B8"/>
    <w:rsid w:val="00974714"/>
    <w:rsid w:val="009758F0"/>
    <w:rsid w:val="009765D5"/>
    <w:rsid w:val="009812F1"/>
    <w:rsid w:val="00982754"/>
    <w:rsid w:val="009829C5"/>
    <w:rsid w:val="00982DB6"/>
    <w:rsid w:val="009834FE"/>
    <w:rsid w:val="00983A58"/>
    <w:rsid w:val="00983AA1"/>
    <w:rsid w:val="009842F1"/>
    <w:rsid w:val="009849C8"/>
    <w:rsid w:val="00984D8C"/>
    <w:rsid w:val="00985D2A"/>
    <w:rsid w:val="009904B4"/>
    <w:rsid w:val="009923CB"/>
    <w:rsid w:val="009927F3"/>
    <w:rsid w:val="0099287C"/>
    <w:rsid w:val="00992B94"/>
    <w:rsid w:val="00992C9E"/>
    <w:rsid w:val="00994512"/>
    <w:rsid w:val="0099562D"/>
    <w:rsid w:val="00995A14"/>
    <w:rsid w:val="00996983"/>
    <w:rsid w:val="009976BE"/>
    <w:rsid w:val="0099793C"/>
    <w:rsid w:val="009A02AA"/>
    <w:rsid w:val="009A055C"/>
    <w:rsid w:val="009A134A"/>
    <w:rsid w:val="009A1FF6"/>
    <w:rsid w:val="009A41CB"/>
    <w:rsid w:val="009A4224"/>
    <w:rsid w:val="009A54C4"/>
    <w:rsid w:val="009A6E8F"/>
    <w:rsid w:val="009A7863"/>
    <w:rsid w:val="009A7AD7"/>
    <w:rsid w:val="009B06A1"/>
    <w:rsid w:val="009B08C6"/>
    <w:rsid w:val="009B5447"/>
    <w:rsid w:val="009B60C0"/>
    <w:rsid w:val="009B7D76"/>
    <w:rsid w:val="009C03A1"/>
    <w:rsid w:val="009C1449"/>
    <w:rsid w:val="009C17FB"/>
    <w:rsid w:val="009C1E7E"/>
    <w:rsid w:val="009C219D"/>
    <w:rsid w:val="009C325E"/>
    <w:rsid w:val="009C36E2"/>
    <w:rsid w:val="009C39DA"/>
    <w:rsid w:val="009C41D0"/>
    <w:rsid w:val="009C4BFE"/>
    <w:rsid w:val="009C5C01"/>
    <w:rsid w:val="009C5D45"/>
    <w:rsid w:val="009C5F99"/>
    <w:rsid w:val="009C6F31"/>
    <w:rsid w:val="009C6F4A"/>
    <w:rsid w:val="009D0679"/>
    <w:rsid w:val="009D41E2"/>
    <w:rsid w:val="009D46DC"/>
    <w:rsid w:val="009D483D"/>
    <w:rsid w:val="009D54E0"/>
    <w:rsid w:val="009D77A7"/>
    <w:rsid w:val="009D7F3B"/>
    <w:rsid w:val="009E104A"/>
    <w:rsid w:val="009E1FA7"/>
    <w:rsid w:val="009E3592"/>
    <w:rsid w:val="009E3E0D"/>
    <w:rsid w:val="009E3FB8"/>
    <w:rsid w:val="009E5ED1"/>
    <w:rsid w:val="009E6430"/>
    <w:rsid w:val="009E6C7A"/>
    <w:rsid w:val="009E7168"/>
    <w:rsid w:val="009F0BA8"/>
    <w:rsid w:val="009F2ED4"/>
    <w:rsid w:val="009F3923"/>
    <w:rsid w:val="009F5AF0"/>
    <w:rsid w:val="009F5ECC"/>
    <w:rsid w:val="009F7288"/>
    <w:rsid w:val="009F7F2D"/>
    <w:rsid w:val="00A00693"/>
    <w:rsid w:val="00A00DD8"/>
    <w:rsid w:val="00A011F3"/>
    <w:rsid w:val="00A02014"/>
    <w:rsid w:val="00A022D1"/>
    <w:rsid w:val="00A0236B"/>
    <w:rsid w:val="00A0273B"/>
    <w:rsid w:val="00A02B01"/>
    <w:rsid w:val="00A0652C"/>
    <w:rsid w:val="00A06B79"/>
    <w:rsid w:val="00A06C0C"/>
    <w:rsid w:val="00A06E70"/>
    <w:rsid w:val="00A06F6C"/>
    <w:rsid w:val="00A07B28"/>
    <w:rsid w:val="00A10E01"/>
    <w:rsid w:val="00A11117"/>
    <w:rsid w:val="00A113D1"/>
    <w:rsid w:val="00A11875"/>
    <w:rsid w:val="00A13BB4"/>
    <w:rsid w:val="00A15031"/>
    <w:rsid w:val="00A16669"/>
    <w:rsid w:val="00A178F5"/>
    <w:rsid w:val="00A17EB7"/>
    <w:rsid w:val="00A2059D"/>
    <w:rsid w:val="00A21850"/>
    <w:rsid w:val="00A22286"/>
    <w:rsid w:val="00A224B2"/>
    <w:rsid w:val="00A22940"/>
    <w:rsid w:val="00A234F0"/>
    <w:rsid w:val="00A24804"/>
    <w:rsid w:val="00A2597A"/>
    <w:rsid w:val="00A302D8"/>
    <w:rsid w:val="00A30B42"/>
    <w:rsid w:val="00A31F50"/>
    <w:rsid w:val="00A32848"/>
    <w:rsid w:val="00A3341A"/>
    <w:rsid w:val="00A34188"/>
    <w:rsid w:val="00A34D34"/>
    <w:rsid w:val="00A34DDA"/>
    <w:rsid w:val="00A35778"/>
    <w:rsid w:val="00A358D2"/>
    <w:rsid w:val="00A35F5B"/>
    <w:rsid w:val="00A36739"/>
    <w:rsid w:val="00A3767D"/>
    <w:rsid w:val="00A37B0E"/>
    <w:rsid w:val="00A37E7C"/>
    <w:rsid w:val="00A44DCB"/>
    <w:rsid w:val="00A45D36"/>
    <w:rsid w:val="00A4795D"/>
    <w:rsid w:val="00A47B55"/>
    <w:rsid w:val="00A50641"/>
    <w:rsid w:val="00A50D72"/>
    <w:rsid w:val="00A5207E"/>
    <w:rsid w:val="00A53402"/>
    <w:rsid w:val="00A534BE"/>
    <w:rsid w:val="00A53502"/>
    <w:rsid w:val="00A5409D"/>
    <w:rsid w:val="00A550F5"/>
    <w:rsid w:val="00A551B9"/>
    <w:rsid w:val="00A55B36"/>
    <w:rsid w:val="00A56A9F"/>
    <w:rsid w:val="00A57207"/>
    <w:rsid w:val="00A578C5"/>
    <w:rsid w:val="00A57D0C"/>
    <w:rsid w:val="00A6030A"/>
    <w:rsid w:val="00A61A96"/>
    <w:rsid w:val="00A6252A"/>
    <w:rsid w:val="00A63562"/>
    <w:rsid w:val="00A6361E"/>
    <w:rsid w:val="00A63835"/>
    <w:rsid w:val="00A65384"/>
    <w:rsid w:val="00A658A1"/>
    <w:rsid w:val="00A66320"/>
    <w:rsid w:val="00A70B6C"/>
    <w:rsid w:val="00A70F1F"/>
    <w:rsid w:val="00A716FE"/>
    <w:rsid w:val="00A71DCB"/>
    <w:rsid w:val="00A72761"/>
    <w:rsid w:val="00A73F9C"/>
    <w:rsid w:val="00A741B0"/>
    <w:rsid w:val="00A74DA8"/>
    <w:rsid w:val="00A77328"/>
    <w:rsid w:val="00A81286"/>
    <w:rsid w:val="00A8556F"/>
    <w:rsid w:val="00A85A06"/>
    <w:rsid w:val="00A877FD"/>
    <w:rsid w:val="00A901E0"/>
    <w:rsid w:val="00A90364"/>
    <w:rsid w:val="00A91217"/>
    <w:rsid w:val="00A91585"/>
    <w:rsid w:val="00A930F3"/>
    <w:rsid w:val="00A941FB"/>
    <w:rsid w:val="00A94274"/>
    <w:rsid w:val="00A950A5"/>
    <w:rsid w:val="00A9535B"/>
    <w:rsid w:val="00A95A2E"/>
    <w:rsid w:val="00A95FFE"/>
    <w:rsid w:val="00A9664B"/>
    <w:rsid w:val="00A9703A"/>
    <w:rsid w:val="00AA0402"/>
    <w:rsid w:val="00AA0E55"/>
    <w:rsid w:val="00AA1739"/>
    <w:rsid w:val="00AA2688"/>
    <w:rsid w:val="00AA2DC8"/>
    <w:rsid w:val="00AA2E98"/>
    <w:rsid w:val="00AA452B"/>
    <w:rsid w:val="00AA5BE7"/>
    <w:rsid w:val="00AA62EC"/>
    <w:rsid w:val="00AA6E20"/>
    <w:rsid w:val="00AA6F88"/>
    <w:rsid w:val="00AA7D4E"/>
    <w:rsid w:val="00AA7F65"/>
    <w:rsid w:val="00AB0215"/>
    <w:rsid w:val="00AB09CB"/>
    <w:rsid w:val="00AB0C54"/>
    <w:rsid w:val="00AB1762"/>
    <w:rsid w:val="00AB1A91"/>
    <w:rsid w:val="00AB201A"/>
    <w:rsid w:val="00AB3B8F"/>
    <w:rsid w:val="00AB3D2E"/>
    <w:rsid w:val="00AB3DD0"/>
    <w:rsid w:val="00AB411E"/>
    <w:rsid w:val="00AB4A1F"/>
    <w:rsid w:val="00AB5E38"/>
    <w:rsid w:val="00AB6620"/>
    <w:rsid w:val="00AB6EB2"/>
    <w:rsid w:val="00AC1186"/>
    <w:rsid w:val="00AC2756"/>
    <w:rsid w:val="00AC433A"/>
    <w:rsid w:val="00AC4B3E"/>
    <w:rsid w:val="00AC5168"/>
    <w:rsid w:val="00AC51DB"/>
    <w:rsid w:val="00AC6059"/>
    <w:rsid w:val="00AC6647"/>
    <w:rsid w:val="00AC682D"/>
    <w:rsid w:val="00AC7850"/>
    <w:rsid w:val="00AD130F"/>
    <w:rsid w:val="00AD302D"/>
    <w:rsid w:val="00AD3AFC"/>
    <w:rsid w:val="00AD42FE"/>
    <w:rsid w:val="00AD5331"/>
    <w:rsid w:val="00AD7A6C"/>
    <w:rsid w:val="00AE233A"/>
    <w:rsid w:val="00AE3782"/>
    <w:rsid w:val="00AE4127"/>
    <w:rsid w:val="00AE4F65"/>
    <w:rsid w:val="00AE4F7F"/>
    <w:rsid w:val="00AE556A"/>
    <w:rsid w:val="00AE5A1A"/>
    <w:rsid w:val="00AE6568"/>
    <w:rsid w:val="00AF057E"/>
    <w:rsid w:val="00AF120A"/>
    <w:rsid w:val="00AF34BD"/>
    <w:rsid w:val="00AF3986"/>
    <w:rsid w:val="00AF65D3"/>
    <w:rsid w:val="00AF699A"/>
    <w:rsid w:val="00AF6AD7"/>
    <w:rsid w:val="00B01219"/>
    <w:rsid w:val="00B025BC"/>
    <w:rsid w:val="00B03725"/>
    <w:rsid w:val="00B037CC"/>
    <w:rsid w:val="00B05B9D"/>
    <w:rsid w:val="00B06301"/>
    <w:rsid w:val="00B06B22"/>
    <w:rsid w:val="00B06EFF"/>
    <w:rsid w:val="00B10B6C"/>
    <w:rsid w:val="00B1141A"/>
    <w:rsid w:val="00B119E0"/>
    <w:rsid w:val="00B12256"/>
    <w:rsid w:val="00B17E6F"/>
    <w:rsid w:val="00B20429"/>
    <w:rsid w:val="00B20516"/>
    <w:rsid w:val="00B2055C"/>
    <w:rsid w:val="00B20637"/>
    <w:rsid w:val="00B20CA6"/>
    <w:rsid w:val="00B211A5"/>
    <w:rsid w:val="00B21237"/>
    <w:rsid w:val="00B21A30"/>
    <w:rsid w:val="00B21C7A"/>
    <w:rsid w:val="00B21FEA"/>
    <w:rsid w:val="00B22ACC"/>
    <w:rsid w:val="00B23A41"/>
    <w:rsid w:val="00B23F69"/>
    <w:rsid w:val="00B25438"/>
    <w:rsid w:val="00B258B1"/>
    <w:rsid w:val="00B26590"/>
    <w:rsid w:val="00B2665A"/>
    <w:rsid w:val="00B2680F"/>
    <w:rsid w:val="00B30058"/>
    <w:rsid w:val="00B301E3"/>
    <w:rsid w:val="00B3102C"/>
    <w:rsid w:val="00B3174B"/>
    <w:rsid w:val="00B32E57"/>
    <w:rsid w:val="00B33298"/>
    <w:rsid w:val="00B3360A"/>
    <w:rsid w:val="00B3377F"/>
    <w:rsid w:val="00B3381E"/>
    <w:rsid w:val="00B36977"/>
    <w:rsid w:val="00B378FF"/>
    <w:rsid w:val="00B37EFD"/>
    <w:rsid w:val="00B41981"/>
    <w:rsid w:val="00B4200D"/>
    <w:rsid w:val="00B42028"/>
    <w:rsid w:val="00B42E98"/>
    <w:rsid w:val="00B43E6F"/>
    <w:rsid w:val="00B448CF"/>
    <w:rsid w:val="00B46022"/>
    <w:rsid w:val="00B47043"/>
    <w:rsid w:val="00B47053"/>
    <w:rsid w:val="00B472F8"/>
    <w:rsid w:val="00B50DFD"/>
    <w:rsid w:val="00B52333"/>
    <w:rsid w:val="00B524A2"/>
    <w:rsid w:val="00B5305B"/>
    <w:rsid w:val="00B53441"/>
    <w:rsid w:val="00B53682"/>
    <w:rsid w:val="00B5403C"/>
    <w:rsid w:val="00B55B34"/>
    <w:rsid w:val="00B55D3C"/>
    <w:rsid w:val="00B55F51"/>
    <w:rsid w:val="00B5658C"/>
    <w:rsid w:val="00B569F2"/>
    <w:rsid w:val="00B56B01"/>
    <w:rsid w:val="00B6035D"/>
    <w:rsid w:val="00B625D4"/>
    <w:rsid w:val="00B62B85"/>
    <w:rsid w:val="00B665B8"/>
    <w:rsid w:val="00B6760C"/>
    <w:rsid w:val="00B70C71"/>
    <w:rsid w:val="00B70E4A"/>
    <w:rsid w:val="00B72053"/>
    <w:rsid w:val="00B72D1A"/>
    <w:rsid w:val="00B74ACC"/>
    <w:rsid w:val="00B74B70"/>
    <w:rsid w:val="00B77C89"/>
    <w:rsid w:val="00B812C6"/>
    <w:rsid w:val="00B8244A"/>
    <w:rsid w:val="00B833D2"/>
    <w:rsid w:val="00B85464"/>
    <w:rsid w:val="00B8601D"/>
    <w:rsid w:val="00B87637"/>
    <w:rsid w:val="00B932DA"/>
    <w:rsid w:val="00B93F80"/>
    <w:rsid w:val="00B96940"/>
    <w:rsid w:val="00B97B52"/>
    <w:rsid w:val="00BA050E"/>
    <w:rsid w:val="00BA0F61"/>
    <w:rsid w:val="00BA286B"/>
    <w:rsid w:val="00BA562B"/>
    <w:rsid w:val="00BA5D57"/>
    <w:rsid w:val="00BA60F1"/>
    <w:rsid w:val="00BA743C"/>
    <w:rsid w:val="00BA7513"/>
    <w:rsid w:val="00BA787E"/>
    <w:rsid w:val="00BA7C6D"/>
    <w:rsid w:val="00BA7CE4"/>
    <w:rsid w:val="00BB0780"/>
    <w:rsid w:val="00BB0EE9"/>
    <w:rsid w:val="00BB4546"/>
    <w:rsid w:val="00BB4725"/>
    <w:rsid w:val="00BB48A8"/>
    <w:rsid w:val="00BB5F89"/>
    <w:rsid w:val="00BB6577"/>
    <w:rsid w:val="00BB7C2F"/>
    <w:rsid w:val="00BB7CD2"/>
    <w:rsid w:val="00BC0DB0"/>
    <w:rsid w:val="00BC1ADC"/>
    <w:rsid w:val="00BC24A4"/>
    <w:rsid w:val="00BC2EBD"/>
    <w:rsid w:val="00BC3612"/>
    <w:rsid w:val="00BC3C39"/>
    <w:rsid w:val="00BC3DFF"/>
    <w:rsid w:val="00BC42EF"/>
    <w:rsid w:val="00BC4372"/>
    <w:rsid w:val="00BC5769"/>
    <w:rsid w:val="00BC62CC"/>
    <w:rsid w:val="00BC643C"/>
    <w:rsid w:val="00BC7479"/>
    <w:rsid w:val="00BD0DD3"/>
    <w:rsid w:val="00BD1483"/>
    <w:rsid w:val="00BD195E"/>
    <w:rsid w:val="00BD275C"/>
    <w:rsid w:val="00BD297A"/>
    <w:rsid w:val="00BD2988"/>
    <w:rsid w:val="00BD2E12"/>
    <w:rsid w:val="00BD3418"/>
    <w:rsid w:val="00BD345A"/>
    <w:rsid w:val="00BD4BC0"/>
    <w:rsid w:val="00BD5267"/>
    <w:rsid w:val="00BD59F1"/>
    <w:rsid w:val="00BD5A95"/>
    <w:rsid w:val="00BD6EC5"/>
    <w:rsid w:val="00BD7F4B"/>
    <w:rsid w:val="00BE0F89"/>
    <w:rsid w:val="00BE15F5"/>
    <w:rsid w:val="00BE28D5"/>
    <w:rsid w:val="00BE31D4"/>
    <w:rsid w:val="00BE5AFA"/>
    <w:rsid w:val="00BE78C6"/>
    <w:rsid w:val="00BE7A0A"/>
    <w:rsid w:val="00BF0625"/>
    <w:rsid w:val="00BF0941"/>
    <w:rsid w:val="00BF0F1A"/>
    <w:rsid w:val="00BF1532"/>
    <w:rsid w:val="00BF1738"/>
    <w:rsid w:val="00BF1AAF"/>
    <w:rsid w:val="00BF222B"/>
    <w:rsid w:val="00BF4CB0"/>
    <w:rsid w:val="00BF4F02"/>
    <w:rsid w:val="00BF513A"/>
    <w:rsid w:val="00BF5F7B"/>
    <w:rsid w:val="00BF7D70"/>
    <w:rsid w:val="00C0017A"/>
    <w:rsid w:val="00C02685"/>
    <w:rsid w:val="00C03D12"/>
    <w:rsid w:val="00C03D6A"/>
    <w:rsid w:val="00C051D9"/>
    <w:rsid w:val="00C05480"/>
    <w:rsid w:val="00C0561E"/>
    <w:rsid w:val="00C05998"/>
    <w:rsid w:val="00C05DB3"/>
    <w:rsid w:val="00C0639D"/>
    <w:rsid w:val="00C06A0B"/>
    <w:rsid w:val="00C0778B"/>
    <w:rsid w:val="00C10299"/>
    <w:rsid w:val="00C10537"/>
    <w:rsid w:val="00C118BE"/>
    <w:rsid w:val="00C11A60"/>
    <w:rsid w:val="00C11B7F"/>
    <w:rsid w:val="00C12C64"/>
    <w:rsid w:val="00C14962"/>
    <w:rsid w:val="00C14DA8"/>
    <w:rsid w:val="00C15503"/>
    <w:rsid w:val="00C15986"/>
    <w:rsid w:val="00C15FBF"/>
    <w:rsid w:val="00C172DB"/>
    <w:rsid w:val="00C21C80"/>
    <w:rsid w:val="00C22559"/>
    <w:rsid w:val="00C24921"/>
    <w:rsid w:val="00C257F7"/>
    <w:rsid w:val="00C26654"/>
    <w:rsid w:val="00C26C19"/>
    <w:rsid w:val="00C27783"/>
    <w:rsid w:val="00C31D0E"/>
    <w:rsid w:val="00C32171"/>
    <w:rsid w:val="00C32A7D"/>
    <w:rsid w:val="00C33663"/>
    <w:rsid w:val="00C340BD"/>
    <w:rsid w:val="00C37669"/>
    <w:rsid w:val="00C377C4"/>
    <w:rsid w:val="00C40779"/>
    <w:rsid w:val="00C41170"/>
    <w:rsid w:val="00C413E7"/>
    <w:rsid w:val="00C43880"/>
    <w:rsid w:val="00C44CA4"/>
    <w:rsid w:val="00C44CD3"/>
    <w:rsid w:val="00C47158"/>
    <w:rsid w:val="00C50885"/>
    <w:rsid w:val="00C50BBC"/>
    <w:rsid w:val="00C51A26"/>
    <w:rsid w:val="00C52605"/>
    <w:rsid w:val="00C52D02"/>
    <w:rsid w:val="00C53053"/>
    <w:rsid w:val="00C53BC6"/>
    <w:rsid w:val="00C558B6"/>
    <w:rsid w:val="00C5603B"/>
    <w:rsid w:val="00C56DAF"/>
    <w:rsid w:val="00C576D2"/>
    <w:rsid w:val="00C6084A"/>
    <w:rsid w:val="00C61A38"/>
    <w:rsid w:val="00C62A23"/>
    <w:rsid w:val="00C6410D"/>
    <w:rsid w:val="00C64676"/>
    <w:rsid w:val="00C646AD"/>
    <w:rsid w:val="00C647AB"/>
    <w:rsid w:val="00C64F32"/>
    <w:rsid w:val="00C650DF"/>
    <w:rsid w:val="00C65698"/>
    <w:rsid w:val="00C67097"/>
    <w:rsid w:val="00C671E0"/>
    <w:rsid w:val="00C677B8"/>
    <w:rsid w:val="00C70242"/>
    <w:rsid w:val="00C70E21"/>
    <w:rsid w:val="00C723CB"/>
    <w:rsid w:val="00C73497"/>
    <w:rsid w:val="00C76F3E"/>
    <w:rsid w:val="00C777B9"/>
    <w:rsid w:val="00C77E75"/>
    <w:rsid w:val="00C804A0"/>
    <w:rsid w:val="00C80AE3"/>
    <w:rsid w:val="00C813E1"/>
    <w:rsid w:val="00C81F49"/>
    <w:rsid w:val="00C83CB7"/>
    <w:rsid w:val="00C840C4"/>
    <w:rsid w:val="00C841DA"/>
    <w:rsid w:val="00C842F0"/>
    <w:rsid w:val="00C845F7"/>
    <w:rsid w:val="00C84688"/>
    <w:rsid w:val="00C852C0"/>
    <w:rsid w:val="00C85F53"/>
    <w:rsid w:val="00C8630E"/>
    <w:rsid w:val="00C87140"/>
    <w:rsid w:val="00C87D3B"/>
    <w:rsid w:val="00C92535"/>
    <w:rsid w:val="00C94994"/>
    <w:rsid w:val="00C970D5"/>
    <w:rsid w:val="00C974E5"/>
    <w:rsid w:val="00CA0A4D"/>
    <w:rsid w:val="00CA0EAF"/>
    <w:rsid w:val="00CA0ECA"/>
    <w:rsid w:val="00CA13E8"/>
    <w:rsid w:val="00CA1F1A"/>
    <w:rsid w:val="00CA2A6F"/>
    <w:rsid w:val="00CA2E0A"/>
    <w:rsid w:val="00CA3AE4"/>
    <w:rsid w:val="00CA4263"/>
    <w:rsid w:val="00CA6198"/>
    <w:rsid w:val="00CA6669"/>
    <w:rsid w:val="00CA6C7A"/>
    <w:rsid w:val="00CA76FA"/>
    <w:rsid w:val="00CB07C0"/>
    <w:rsid w:val="00CB11E9"/>
    <w:rsid w:val="00CB12EA"/>
    <w:rsid w:val="00CB17C5"/>
    <w:rsid w:val="00CB19EF"/>
    <w:rsid w:val="00CB1EB2"/>
    <w:rsid w:val="00CB2D4D"/>
    <w:rsid w:val="00CB3B85"/>
    <w:rsid w:val="00CB3BD8"/>
    <w:rsid w:val="00CB3C84"/>
    <w:rsid w:val="00CB3FAE"/>
    <w:rsid w:val="00CB506F"/>
    <w:rsid w:val="00CB587B"/>
    <w:rsid w:val="00CB58D5"/>
    <w:rsid w:val="00CB5C6F"/>
    <w:rsid w:val="00CB73D5"/>
    <w:rsid w:val="00CC169D"/>
    <w:rsid w:val="00CC1784"/>
    <w:rsid w:val="00CC18DD"/>
    <w:rsid w:val="00CC73C8"/>
    <w:rsid w:val="00CC73E9"/>
    <w:rsid w:val="00CD03D9"/>
    <w:rsid w:val="00CD135E"/>
    <w:rsid w:val="00CD137F"/>
    <w:rsid w:val="00CD1B78"/>
    <w:rsid w:val="00CD39E1"/>
    <w:rsid w:val="00CD3C41"/>
    <w:rsid w:val="00CD407B"/>
    <w:rsid w:val="00CD4198"/>
    <w:rsid w:val="00CD4220"/>
    <w:rsid w:val="00CD4A2D"/>
    <w:rsid w:val="00CD5AC4"/>
    <w:rsid w:val="00CD6056"/>
    <w:rsid w:val="00CD6F8F"/>
    <w:rsid w:val="00CD70A7"/>
    <w:rsid w:val="00CE01AA"/>
    <w:rsid w:val="00CE1109"/>
    <w:rsid w:val="00CE19CF"/>
    <w:rsid w:val="00CE20F5"/>
    <w:rsid w:val="00CE2237"/>
    <w:rsid w:val="00CE2A9D"/>
    <w:rsid w:val="00CE3A22"/>
    <w:rsid w:val="00CE4D5C"/>
    <w:rsid w:val="00CE580A"/>
    <w:rsid w:val="00CE5D1C"/>
    <w:rsid w:val="00CE6071"/>
    <w:rsid w:val="00CE623E"/>
    <w:rsid w:val="00CE7CC6"/>
    <w:rsid w:val="00CF0474"/>
    <w:rsid w:val="00CF16B5"/>
    <w:rsid w:val="00CF1D0A"/>
    <w:rsid w:val="00CF22E8"/>
    <w:rsid w:val="00CF2444"/>
    <w:rsid w:val="00CF2798"/>
    <w:rsid w:val="00CF2C16"/>
    <w:rsid w:val="00CF37A5"/>
    <w:rsid w:val="00CF3ADE"/>
    <w:rsid w:val="00CF4EE9"/>
    <w:rsid w:val="00CF5898"/>
    <w:rsid w:val="00CF5B93"/>
    <w:rsid w:val="00CF6A6F"/>
    <w:rsid w:val="00CF6F1C"/>
    <w:rsid w:val="00CF75BF"/>
    <w:rsid w:val="00CF779D"/>
    <w:rsid w:val="00CF7F19"/>
    <w:rsid w:val="00D0083B"/>
    <w:rsid w:val="00D010F9"/>
    <w:rsid w:val="00D0168E"/>
    <w:rsid w:val="00D025B2"/>
    <w:rsid w:val="00D0654A"/>
    <w:rsid w:val="00D0668D"/>
    <w:rsid w:val="00D06E48"/>
    <w:rsid w:val="00D06FF6"/>
    <w:rsid w:val="00D0711C"/>
    <w:rsid w:val="00D10777"/>
    <w:rsid w:val="00D10D4B"/>
    <w:rsid w:val="00D10D7F"/>
    <w:rsid w:val="00D141ED"/>
    <w:rsid w:val="00D14B12"/>
    <w:rsid w:val="00D14D40"/>
    <w:rsid w:val="00D15F95"/>
    <w:rsid w:val="00D16CAB"/>
    <w:rsid w:val="00D174FD"/>
    <w:rsid w:val="00D1793C"/>
    <w:rsid w:val="00D202B5"/>
    <w:rsid w:val="00D208E6"/>
    <w:rsid w:val="00D20D9B"/>
    <w:rsid w:val="00D222DF"/>
    <w:rsid w:val="00D252C7"/>
    <w:rsid w:val="00D25E93"/>
    <w:rsid w:val="00D2604E"/>
    <w:rsid w:val="00D26EB9"/>
    <w:rsid w:val="00D30398"/>
    <w:rsid w:val="00D30CCC"/>
    <w:rsid w:val="00D32B1A"/>
    <w:rsid w:val="00D334A1"/>
    <w:rsid w:val="00D336AF"/>
    <w:rsid w:val="00D34702"/>
    <w:rsid w:val="00D348B1"/>
    <w:rsid w:val="00D3543D"/>
    <w:rsid w:val="00D36F79"/>
    <w:rsid w:val="00D371AB"/>
    <w:rsid w:val="00D37345"/>
    <w:rsid w:val="00D43CC3"/>
    <w:rsid w:val="00D44E67"/>
    <w:rsid w:val="00D45A0E"/>
    <w:rsid w:val="00D45E64"/>
    <w:rsid w:val="00D507BE"/>
    <w:rsid w:val="00D524A5"/>
    <w:rsid w:val="00D561FE"/>
    <w:rsid w:val="00D56900"/>
    <w:rsid w:val="00D571C1"/>
    <w:rsid w:val="00D5778F"/>
    <w:rsid w:val="00D57CF3"/>
    <w:rsid w:val="00D6032A"/>
    <w:rsid w:val="00D6153B"/>
    <w:rsid w:val="00D62553"/>
    <w:rsid w:val="00D63469"/>
    <w:rsid w:val="00D655A5"/>
    <w:rsid w:val="00D66420"/>
    <w:rsid w:val="00D666EC"/>
    <w:rsid w:val="00D678C2"/>
    <w:rsid w:val="00D70321"/>
    <w:rsid w:val="00D70408"/>
    <w:rsid w:val="00D70A3F"/>
    <w:rsid w:val="00D71AC3"/>
    <w:rsid w:val="00D71FCB"/>
    <w:rsid w:val="00D73C6D"/>
    <w:rsid w:val="00D7485B"/>
    <w:rsid w:val="00D74E24"/>
    <w:rsid w:val="00D75772"/>
    <w:rsid w:val="00D75E9E"/>
    <w:rsid w:val="00D768EC"/>
    <w:rsid w:val="00D82598"/>
    <w:rsid w:val="00D8465B"/>
    <w:rsid w:val="00D85635"/>
    <w:rsid w:val="00D865DC"/>
    <w:rsid w:val="00D87B33"/>
    <w:rsid w:val="00D87E82"/>
    <w:rsid w:val="00D90995"/>
    <w:rsid w:val="00D9188F"/>
    <w:rsid w:val="00D91E49"/>
    <w:rsid w:val="00D922A2"/>
    <w:rsid w:val="00D93C81"/>
    <w:rsid w:val="00D96092"/>
    <w:rsid w:val="00D96265"/>
    <w:rsid w:val="00D976A0"/>
    <w:rsid w:val="00D97F14"/>
    <w:rsid w:val="00DA0AF4"/>
    <w:rsid w:val="00DA1AC6"/>
    <w:rsid w:val="00DA1C66"/>
    <w:rsid w:val="00DA1C7B"/>
    <w:rsid w:val="00DA2757"/>
    <w:rsid w:val="00DA2B59"/>
    <w:rsid w:val="00DA38A0"/>
    <w:rsid w:val="00DA549B"/>
    <w:rsid w:val="00DA5B9F"/>
    <w:rsid w:val="00DA6275"/>
    <w:rsid w:val="00DA64CB"/>
    <w:rsid w:val="00DA6716"/>
    <w:rsid w:val="00DB0930"/>
    <w:rsid w:val="00DB0C19"/>
    <w:rsid w:val="00DB194C"/>
    <w:rsid w:val="00DB1FB1"/>
    <w:rsid w:val="00DB2CC1"/>
    <w:rsid w:val="00DB2FED"/>
    <w:rsid w:val="00DB3B7B"/>
    <w:rsid w:val="00DB4C6F"/>
    <w:rsid w:val="00DB5146"/>
    <w:rsid w:val="00DB5673"/>
    <w:rsid w:val="00DB7309"/>
    <w:rsid w:val="00DB73FE"/>
    <w:rsid w:val="00DB7651"/>
    <w:rsid w:val="00DB7662"/>
    <w:rsid w:val="00DB7C29"/>
    <w:rsid w:val="00DC03CF"/>
    <w:rsid w:val="00DC07C0"/>
    <w:rsid w:val="00DC0BB4"/>
    <w:rsid w:val="00DC0FEA"/>
    <w:rsid w:val="00DC1859"/>
    <w:rsid w:val="00DC1DA0"/>
    <w:rsid w:val="00DC220A"/>
    <w:rsid w:val="00DC2D92"/>
    <w:rsid w:val="00DC3151"/>
    <w:rsid w:val="00DC3D00"/>
    <w:rsid w:val="00DC49F6"/>
    <w:rsid w:val="00DC74A3"/>
    <w:rsid w:val="00DD1795"/>
    <w:rsid w:val="00DD21EB"/>
    <w:rsid w:val="00DD29F2"/>
    <w:rsid w:val="00DD39A8"/>
    <w:rsid w:val="00DD493B"/>
    <w:rsid w:val="00DD4CAA"/>
    <w:rsid w:val="00DD7104"/>
    <w:rsid w:val="00DE0EA2"/>
    <w:rsid w:val="00DE12CB"/>
    <w:rsid w:val="00DE15D6"/>
    <w:rsid w:val="00DE1B19"/>
    <w:rsid w:val="00DE2F0C"/>
    <w:rsid w:val="00DE307C"/>
    <w:rsid w:val="00DE323D"/>
    <w:rsid w:val="00DE346F"/>
    <w:rsid w:val="00DE4110"/>
    <w:rsid w:val="00DE5254"/>
    <w:rsid w:val="00DE75AE"/>
    <w:rsid w:val="00DE7DF7"/>
    <w:rsid w:val="00DF045D"/>
    <w:rsid w:val="00DF0509"/>
    <w:rsid w:val="00DF39D7"/>
    <w:rsid w:val="00DF3A36"/>
    <w:rsid w:val="00DF52E1"/>
    <w:rsid w:val="00DF5CF5"/>
    <w:rsid w:val="00DF6D40"/>
    <w:rsid w:val="00E01C6F"/>
    <w:rsid w:val="00E03E13"/>
    <w:rsid w:val="00E040AD"/>
    <w:rsid w:val="00E052B4"/>
    <w:rsid w:val="00E05C7E"/>
    <w:rsid w:val="00E13227"/>
    <w:rsid w:val="00E13C78"/>
    <w:rsid w:val="00E14CEF"/>
    <w:rsid w:val="00E1723D"/>
    <w:rsid w:val="00E20FA8"/>
    <w:rsid w:val="00E2125D"/>
    <w:rsid w:val="00E21B7F"/>
    <w:rsid w:val="00E22687"/>
    <w:rsid w:val="00E233E3"/>
    <w:rsid w:val="00E244DF"/>
    <w:rsid w:val="00E27285"/>
    <w:rsid w:val="00E27A16"/>
    <w:rsid w:val="00E27B10"/>
    <w:rsid w:val="00E30806"/>
    <w:rsid w:val="00E32AD5"/>
    <w:rsid w:val="00E34CBF"/>
    <w:rsid w:val="00E36D0A"/>
    <w:rsid w:val="00E378B7"/>
    <w:rsid w:val="00E424AC"/>
    <w:rsid w:val="00E42872"/>
    <w:rsid w:val="00E42995"/>
    <w:rsid w:val="00E43379"/>
    <w:rsid w:val="00E433F0"/>
    <w:rsid w:val="00E44650"/>
    <w:rsid w:val="00E44C52"/>
    <w:rsid w:val="00E472CB"/>
    <w:rsid w:val="00E50370"/>
    <w:rsid w:val="00E50A4D"/>
    <w:rsid w:val="00E51EAB"/>
    <w:rsid w:val="00E5270D"/>
    <w:rsid w:val="00E53691"/>
    <w:rsid w:val="00E5413D"/>
    <w:rsid w:val="00E54BB4"/>
    <w:rsid w:val="00E5508A"/>
    <w:rsid w:val="00E55E8D"/>
    <w:rsid w:val="00E56984"/>
    <w:rsid w:val="00E604EC"/>
    <w:rsid w:val="00E61B4A"/>
    <w:rsid w:val="00E62250"/>
    <w:rsid w:val="00E6295D"/>
    <w:rsid w:val="00E62960"/>
    <w:rsid w:val="00E63C02"/>
    <w:rsid w:val="00E650F3"/>
    <w:rsid w:val="00E66BBC"/>
    <w:rsid w:val="00E674B6"/>
    <w:rsid w:val="00E70453"/>
    <w:rsid w:val="00E71338"/>
    <w:rsid w:val="00E73A7D"/>
    <w:rsid w:val="00E73F31"/>
    <w:rsid w:val="00E749BD"/>
    <w:rsid w:val="00E751DD"/>
    <w:rsid w:val="00E75654"/>
    <w:rsid w:val="00E761CD"/>
    <w:rsid w:val="00E808A2"/>
    <w:rsid w:val="00E815D1"/>
    <w:rsid w:val="00E81921"/>
    <w:rsid w:val="00E81B9D"/>
    <w:rsid w:val="00E81D40"/>
    <w:rsid w:val="00E827C1"/>
    <w:rsid w:val="00E83ED8"/>
    <w:rsid w:val="00E83F57"/>
    <w:rsid w:val="00E8494C"/>
    <w:rsid w:val="00E85972"/>
    <w:rsid w:val="00E87DC8"/>
    <w:rsid w:val="00E9002F"/>
    <w:rsid w:val="00E9074D"/>
    <w:rsid w:val="00E92399"/>
    <w:rsid w:val="00E92D0C"/>
    <w:rsid w:val="00E93230"/>
    <w:rsid w:val="00E9457F"/>
    <w:rsid w:val="00E945DD"/>
    <w:rsid w:val="00E94FC3"/>
    <w:rsid w:val="00E95495"/>
    <w:rsid w:val="00E954AF"/>
    <w:rsid w:val="00E968AF"/>
    <w:rsid w:val="00EA19C2"/>
    <w:rsid w:val="00EA1BB4"/>
    <w:rsid w:val="00EA3A56"/>
    <w:rsid w:val="00EA3D54"/>
    <w:rsid w:val="00EA3FBA"/>
    <w:rsid w:val="00EA4404"/>
    <w:rsid w:val="00EA585C"/>
    <w:rsid w:val="00EA5F87"/>
    <w:rsid w:val="00EA65DA"/>
    <w:rsid w:val="00EA72A9"/>
    <w:rsid w:val="00EB0BE3"/>
    <w:rsid w:val="00EB2623"/>
    <w:rsid w:val="00EB6166"/>
    <w:rsid w:val="00EC0394"/>
    <w:rsid w:val="00EC0F0C"/>
    <w:rsid w:val="00EC0F9E"/>
    <w:rsid w:val="00EC4239"/>
    <w:rsid w:val="00EC46DF"/>
    <w:rsid w:val="00EC55EC"/>
    <w:rsid w:val="00EC5F0D"/>
    <w:rsid w:val="00ED13C6"/>
    <w:rsid w:val="00ED13FA"/>
    <w:rsid w:val="00ED36DF"/>
    <w:rsid w:val="00ED452C"/>
    <w:rsid w:val="00ED46AE"/>
    <w:rsid w:val="00ED57D0"/>
    <w:rsid w:val="00ED7FA5"/>
    <w:rsid w:val="00EE1BCD"/>
    <w:rsid w:val="00EE2816"/>
    <w:rsid w:val="00EE2E9D"/>
    <w:rsid w:val="00EE3B65"/>
    <w:rsid w:val="00EE4B1C"/>
    <w:rsid w:val="00EE5D19"/>
    <w:rsid w:val="00EE60B2"/>
    <w:rsid w:val="00EE60F5"/>
    <w:rsid w:val="00EF07E8"/>
    <w:rsid w:val="00EF2CCB"/>
    <w:rsid w:val="00EF35CD"/>
    <w:rsid w:val="00EF45D1"/>
    <w:rsid w:val="00EF555C"/>
    <w:rsid w:val="00EF57AF"/>
    <w:rsid w:val="00EF62E3"/>
    <w:rsid w:val="00EF641F"/>
    <w:rsid w:val="00EF67E3"/>
    <w:rsid w:val="00EF6B7E"/>
    <w:rsid w:val="00F01147"/>
    <w:rsid w:val="00F01A23"/>
    <w:rsid w:val="00F01A37"/>
    <w:rsid w:val="00F01D19"/>
    <w:rsid w:val="00F02090"/>
    <w:rsid w:val="00F02165"/>
    <w:rsid w:val="00F022D1"/>
    <w:rsid w:val="00F02960"/>
    <w:rsid w:val="00F049FB"/>
    <w:rsid w:val="00F0565E"/>
    <w:rsid w:val="00F07AB7"/>
    <w:rsid w:val="00F1092B"/>
    <w:rsid w:val="00F126ED"/>
    <w:rsid w:val="00F1316C"/>
    <w:rsid w:val="00F13D56"/>
    <w:rsid w:val="00F14BDA"/>
    <w:rsid w:val="00F15050"/>
    <w:rsid w:val="00F15A39"/>
    <w:rsid w:val="00F16560"/>
    <w:rsid w:val="00F1706E"/>
    <w:rsid w:val="00F2090C"/>
    <w:rsid w:val="00F21445"/>
    <w:rsid w:val="00F21AFF"/>
    <w:rsid w:val="00F21EA3"/>
    <w:rsid w:val="00F222CD"/>
    <w:rsid w:val="00F222E4"/>
    <w:rsid w:val="00F22F83"/>
    <w:rsid w:val="00F231F5"/>
    <w:rsid w:val="00F232AF"/>
    <w:rsid w:val="00F238FB"/>
    <w:rsid w:val="00F23A86"/>
    <w:rsid w:val="00F2513A"/>
    <w:rsid w:val="00F2665D"/>
    <w:rsid w:val="00F26E40"/>
    <w:rsid w:val="00F31E25"/>
    <w:rsid w:val="00F32A62"/>
    <w:rsid w:val="00F33745"/>
    <w:rsid w:val="00F33D9A"/>
    <w:rsid w:val="00F34CA5"/>
    <w:rsid w:val="00F34D89"/>
    <w:rsid w:val="00F35E6B"/>
    <w:rsid w:val="00F372D4"/>
    <w:rsid w:val="00F3757A"/>
    <w:rsid w:val="00F40535"/>
    <w:rsid w:val="00F41231"/>
    <w:rsid w:val="00F414E7"/>
    <w:rsid w:val="00F41760"/>
    <w:rsid w:val="00F4242E"/>
    <w:rsid w:val="00F43BD6"/>
    <w:rsid w:val="00F44BAF"/>
    <w:rsid w:val="00F4597E"/>
    <w:rsid w:val="00F46F42"/>
    <w:rsid w:val="00F473B8"/>
    <w:rsid w:val="00F47FFD"/>
    <w:rsid w:val="00F50699"/>
    <w:rsid w:val="00F50833"/>
    <w:rsid w:val="00F52137"/>
    <w:rsid w:val="00F52576"/>
    <w:rsid w:val="00F52C17"/>
    <w:rsid w:val="00F537B2"/>
    <w:rsid w:val="00F538D4"/>
    <w:rsid w:val="00F5471F"/>
    <w:rsid w:val="00F54A86"/>
    <w:rsid w:val="00F55A98"/>
    <w:rsid w:val="00F56301"/>
    <w:rsid w:val="00F572CE"/>
    <w:rsid w:val="00F57312"/>
    <w:rsid w:val="00F57FC9"/>
    <w:rsid w:val="00F61484"/>
    <w:rsid w:val="00F62601"/>
    <w:rsid w:val="00F644E8"/>
    <w:rsid w:val="00F66121"/>
    <w:rsid w:val="00F707C0"/>
    <w:rsid w:val="00F714AA"/>
    <w:rsid w:val="00F7194C"/>
    <w:rsid w:val="00F71D93"/>
    <w:rsid w:val="00F7375F"/>
    <w:rsid w:val="00F73998"/>
    <w:rsid w:val="00F74986"/>
    <w:rsid w:val="00F755E4"/>
    <w:rsid w:val="00F773ED"/>
    <w:rsid w:val="00F804C6"/>
    <w:rsid w:val="00F80B8D"/>
    <w:rsid w:val="00F81C19"/>
    <w:rsid w:val="00F82220"/>
    <w:rsid w:val="00F84140"/>
    <w:rsid w:val="00F84AEC"/>
    <w:rsid w:val="00F916A9"/>
    <w:rsid w:val="00F918C1"/>
    <w:rsid w:val="00F925E6"/>
    <w:rsid w:val="00F937CB"/>
    <w:rsid w:val="00F95CEB"/>
    <w:rsid w:val="00F967D7"/>
    <w:rsid w:val="00F9687A"/>
    <w:rsid w:val="00F96C90"/>
    <w:rsid w:val="00F9726F"/>
    <w:rsid w:val="00F9751B"/>
    <w:rsid w:val="00FA11D4"/>
    <w:rsid w:val="00FA1E33"/>
    <w:rsid w:val="00FA5DE3"/>
    <w:rsid w:val="00FA639A"/>
    <w:rsid w:val="00FA65A6"/>
    <w:rsid w:val="00FA74BE"/>
    <w:rsid w:val="00FB03BA"/>
    <w:rsid w:val="00FB1607"/>
    <w:rsid w:val="00FB1E11"/>
    <w:rsid w:val="00FB214C"/>
    <w:rsid w:val="00FB2668"/>
    <w:rsid w:val="00FB26EE"/>
    <w:rsid w:val="00FB301E"/>
    <w:rsid w:val="00FB4442"/>
    <w:rsid w:val="00FB46CF"/>
    <w:rsid w:val="00FB4E5F"/>
    <w:rsid w:val="00FB5587"/>
    <w:rsid w:val="00FB598E"/>
    <w:rsid w:val="00FB6A78"/>
    <w:rsid w:val="00FB72DE"/>
    <w:rsid w:val="00FB77C8"/>
    <w:rsid w:val="00FC0712"/>
    <w:rsid w:val="00FC0ED4"/>
    <w:rsid w:val="00FC17B3"/>
    <w:rsid w:val="00FC448D"/>
    <w:rsid w:val="00FC5197"/>
    <w:rsid w:val="00FC6E34"/>
    <w:rsid w:val="00FC77E3"/>
    <w:rsid w:val="00FC77E8"/>
    <w:rsid w:val="00FD0333"/>
    <w:rsid w:val="00FD051F"/>
    <w:rsid w:val="00FD0C16"/>
    <w:rsid w:val="00FD1C1F"/>
    <w:rsid w:val="00FD233B"/>
    <w:rsid w:val="00FD4D0F"/>
    <w:rsid w:val="00FD6C08"/>
    <w:rsid w:val="00FD6F35"/>
    <w:rsid w:val="00FE0E6F"/>
    <w:rsid w:val="00FE12ED"/>
    <w:rsid w:val="00FE181D"/>
    <w:rsid w:val="00FE2C70"/>
    <w:rsid w:val="00FE4A95"/>
    <w:rsid w:val="00FE6347"/>
    <w:rsid w:val="00FE63A6"/>
    <w:rsid w:val="00FE71EE"/>
    <w:rsid w:val="00FF00D2"/>
    <w:rsid w:val="00FF0EC0"/>
    <w:rsid w:val="00FF2266"/>
    <w:rsid w:val="00FF27CC"/>
    <w:rsid w:val="00FF3305"/>
    <w:rsid w:val="00FF3443"/>
    <w:rsid w:val="00FF3B3E"/>
    <w:rsid w:val="00FF4C71"/>
    <w:rsid w:val="00FF5B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martTagType w:namespaceuri="urn:schemas-microsoft-com:office:smarttags" w:name="country-region"/>
  <w:shapeDefaults>
    <o:shapedefaults v:ext="edit" spidmax="2457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3" w:uiPriority="39"/>
    <w:lsdException w:name="footer" w:uiPriority="99"/>
    <w:lsdException w:name="caption" w:semiHidden="1" w:unhideWhenUsed="1" w:qFormat="1"/>
    <w:lsdException w:name="Title" w:qFormat="1"/>
    <w:lsdException w:name="Subtitle" w:qFormat="1"/>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Press Release main Text"/>
    <w:qFormat/>
    <w:rsid w:val="00EA585C"/>
    <w:pPr>
      <w:ind w:left="357" w:hanging="357"/>
    </w:pPr>
    <w:rPr>
      <w:rFonts w:ascii="Arial" w:hAnsi="Arial"/>
      <w:sz w:val="24"/>
      <w:szCs w:val="24"/>
    </w:rPr>
  </w:style>
  <w:style w:type="paragraph" w:styleId="Heading1">
    <w:name w:val="heading 1"/>
    <w:basedOn w:val="Normal"/>
    <w:next w:val="Normal"/>
    <w:qFormat/>
    <w:rsid w:val="0093772B"/>
    <w:pPr>
      <w:keepNext/>
      <w:numPr>
        <w:numId w:val="6"/>
      </w:numPr>
      <w:spacing w:before="240" w:after="60"/>
      <w:outlineLvl w:val="0"/>
    </w:pPr>
    <w:rPr>
      <w:rFonts w:cs="Arial"/>
      <w:b/>
      <w:bCs/>
      <w:kern w:val="32"/>
      <w:sz w:val="32"/>
      <w:szCs w:val="32"/>
    </w:rPr>
  </w:style>
  <w:style w:type="paragraph" w:styleId="Heading2">
    <w:name w:val="heading 2"/>
    <w:basedOn w:val="Normal"/>
    <w:next w:val="Normal"/>
    <w:qFormat/>
    <w:rsid w:val="0093772B"/>
    <w:pPr>
      <w:keepNext/>
      <w:numPr>
        <w:ilvl w:val="1"/>
        <w:numId w:val="6"/>
      </w:numPr>
      <w:spacing w:before="240" w:after="60"/>
      <w:outlineLvl w:val="1"/>
    </w:pPr>
    <w:rPr>
      <w:rFonts w:cs="Arial"/>
      <w:b/>
      <w:bCs/>
      <w:i/>
      <w:iCs/>
      <w:sz w:val="28"/>
      <w:szCs w:val="28"/>
    </w:rPr>
  </w:style>
  <w:style w:type="paragraph" w:styleId="Heading3">
    <w:name w:val="heading 3"/>
    <w:basedOn w:val="Normal"/>
    <w:next w:val="Normal"/>
    <w:qFormat/>
    <w:rsid w:val="0093772B"/>
    <w:pPr>
      <w:keepNext/>
      <w:numPr>
        <w:ilvl w:val="2"/>
        <w:numId w:val="6"/>
      </w:numPr>
      <w:spacing w:before="240" w:after="60"/>
      <w:outlineLvl w:val="2"/>
    </w:pPr>
    <w:rPr>
      <w:rFonts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AXIS4in10point">
    <w:name w:val="PRAXIS4 in 10 point"/>
    <w:basedOn w:val="Normal"/>
    <w:rsid w:val="00C47158"/>
    <w:pPr>
      <w:widowControl w:val="0"/>
      <w:autoSpaceDE w:val="0"/>
      <w:autoSpaceDN w:val="0"/>
      <w:adjustRightInd w:val="0"/>
    </w:pPr>
    <w:rPr>
      <w:rFonts w:ascii="Praxis EF" w:hAnsi="Praxis EF" w:cs="Praxis EF"/>
      <w:color w:val="000000"/>
      <w:sz w:val="20"/>
    </w:rPr>
  </w:style>
  <w:style w:type="paragraph" w:customStyle="1" w:styleId="PRAXIS10ptCentered">
    <w:name w:val="PRAXIS 10pt Centered"/>
    <w:basedOn w:val="PRAXIS4in10point"/>
    <w:rsid w:val="00C47158"/>
    <w:pPr>
      <w:jc w:val="center"/>
    </w:pPr>
    <w:rPr>
      <w:rFonts w:ascii="Praxis_Light" w:hAnsi="Praxis_Light" w:cs="Arial"/>
      <w:b/>
    </w:rPr>
  </w:style>
  <w:style w:type="paragraph" w:styleId="TOC4">
    <w:name w:val="toc 4"/>
    <w:basedOn w:val="Normal"/>
    <w:next w:val="Normal"/>
    <w:autoRedefine/>
    <w:semiHidden/>
    <w:rsid w:val="00840D98"/>
    <w:pPr>
      <w:ind w:left="720"/>
    </w:pPr>
    <w:rPr>
      <w:rFonts w:ascii="Times New Roman" w:hAnsi="Times New Roman"/>
      <w:sz w:val="18"/>
      <w:szCs w:val="18"/>
    </w:rPr>
  </w:style>
  <w:style w:type="paragraph" w:customStyle="1" w:styleId="Praxisindentedcolouredheading">
    <w:name w:val="Praxis indented coloured heading"/>
    <w:basedOn w:val="Normal"/>
    <w:rsid w:val="00754E6F"/>
    <w:pPr>
      <w:widowControl w:val="0"/>
      <w:autoSpaceDE w:val="0"/>
      <w:autoSpaceDN w:val="0"/>
      <w:adjustRightInd w:val="0"/>
      <w:spacing w:after="170"/>
      <w:ind w:left="720"/>
    </w:pPr>
    <w:rPr>
      <w:rFonts w:ascii="Praxis EF" w:hAnsi="Praxis EF"/>
      <w:color w:val="00A0AF"/>
      <w:sz w:val="28"/>
      <w:szCs w:val="20"/>
    </w:rPr>
  </w:style>
  <w:style w:type="paragraph" w:customStyle="1" w:styleId="PRAXISshadedheadingoralternative2ndlevelheading">
    <w:name w:val="PRAXIS shaded heading or alternative 2nd level heading"/>
    <w:basedOn w:val="Normal"/>
    <w:link w:val="PRAXISshadedheadingoralternative2ndlevelheadingCharChar"/>
    <w:rsid w:val="00C47158"/>
    <w:pPr>
      <w:widowControl w:val="0"/>
      <w:shd w:val="clear" w:color="auto" w:fill="00A0AF"/>
      <w:autoSpaceDE w:val="0"/>
      <w:autoSpaceDN w:val="0"/>
      <w:adjustRightInd w:val="0"/>
      <w:spacing w:after="200"/>
    </w:pPr>
    <w:rPr>
      <w:rFonts w:ascii="Praxis EF" w:hAnsi="Praxis EF"/>
      <w:b/>
      <w:sz w:val="28"/>
      <w:szCs w:val="20"/>
    </w:rPr>
  </w:style>
  <w:style w:type="character" w:customStyle="1" w:styleId="PRAXISshadedheadingoralternative2ndlevelheadingCharChar">
    <w:name w:val="PRAXIS shaded heading or alternative 2nd level heading Char Char"/>
    <w:link w:val="PRAXISshadedheadingoralternative2ndlevelheading"/>
    <w:rsid w:val="00C47158"/>
    <w:rPr>
      <w:rFonts w:ascii="Praxis EF" w:hAnsi="Praxis EF"/>
      <w:b/>
      <w:sz w:val="28"/>
      <w:lang w:val="en-GB" w:eastAsia="en-GB" w:bidi="ar-SA"/>
    </w:rPr>
  </w:style>
  <w:style w:type="paragraph" w:customStyle="1" w:styleId="PRAXIS1stlevelheading1b">
    <w:name w:val="PRAXIS 1st levelheading 1b"/>
    <w:basedOn w:val="Normal"/>
    <w:rsid w:val="00C47158"/>
    <w:pPr>
      <w:widowControl w:val="0"/>
      <w:pBdr>
        <w:bottom w:val="single" w:sz="4" w:space="1" w:color="auto"/>
      </w:pBdr>
      <w:autoSpaceDE w:val="0"/>
      <w:autoSpaceDN w:val="0"/>
      <w:adjustRightInd w:val="0"/>
      <w:spacing w:after="360"/>
    </w:pPr>
    <w:rPr>
      <w:rFonts w:ascii="Praxis EF" w:hAnsi="Praxis EF"/>
      <w:color w:val="00A0AF"/>
      <w:sz w:val="40"/>
    </w:rPr>
  </w:style>
  <w:style w:type="paragraph" w:customStyle="1" w:styleId="PRAXIS2fornormaltext">
    <w:name w:val="PRAXIS2 for normal text"/>
    <w:basedOn w:val="Normal"/>
    <w:link w:val="PRAXIS2fornormaltextCharChar"/>
    <w:rsid w:val="00C47158"/>
    <w:pPr>
      <w:widowControl w:val="0"/>
      <w:autoSpaceDE w:val="0"/>
      <w:autoSpaceDN w:val="0"/>
      <w:adjustRightInd w:val="0"/>
      <w:spacing w:after="240" w:line="296" w:lineRule="atLeast"/>
    </w:pPr>
    <w:rPr>
      <w:rFonts w:ascii="Praxis EF" w:hAnsi="Praxis EF"/>
      <w:color w:val="000000"/>
      <w:sz w:val="23"/>
      <w:szCs w:val="20"/>
    </w:rPr>
  </w:style>
  <w:style w:type="paragraph" w:customStyle="1" w:styleId="PRAXIS2bulleted">
    <w:name w:val="PRAXIS2 bulleted"/>
    <w:basedOn w:val="PRAXIS2fornormaltext"/>
    <w:rsid w:val="00C47158"/>
    <w:pPr>
      <w:numPr>
        <w:numId w:val="1"/>
      </w:numPr>
      <w:tabs>
        <w:tab w:val="center" w:pos="4153"/>
        <w:tab w:val="left" w:pos="7590"/>
      </w:tabs>
      <w:spacing w:after="60" w:line="264" w:lineRule="auto"/>
    </w:pPr>
  </w:style>
  <w:style w:type="character" w:customStyle="1" w:styleId="PRAXIS2fornormaltextCharChar">
    <w:name w:val="PRAXIS2 for normal text Char Char"/>
    <w:link w:val="PRAXIS2fornormaltext"/>
    <w:rsid w:val="00C47158"/>
    <w:rPr>
      <w:rFonts w:ascii="Praxis EF" w:hAnsi="Praxis EF"/>
      <w:color w:val="000000"/>
      <w:sz w:val="23"/>
      <w:lang w:val="en-GB" w:eastAsia="en-GB" w:bidi="ar-SA"/>
    </w:rPr>
  </w:style>
  <w:style w:type="paragraph" w:styleId="TOC1">
    <w:name w:val="toc 1"/>
    <w:basedOn w:val="PHEreportHeading1"/>
    <w:next w:val="PHEreportHeading1"/>
    <w:autoRedefine/>
    <w:uiPriority w:val="39"/>
    <w:rsid w:val="00AB1762"/>
    <w:pPr>
      <w:pBdr>
        <w:bottom w:val="none" w:sz="0" w:space="0" w:color="auto"/>
      </w:pBdr>
      <w:tabs>
        <w:tab w:val="left" w:pos="720"/>
        <w:tab w:val="right" w:leader="dot" w:pos="9214"/>
      </w:tabs>
      <w:spacing w:after="120" w:line="240" w:lineRule="auto"/>
      <w:ind w:left="709" w:hanging="709"/>
    </w:pPr>
    <w:rPr>
      <w:rFonts w:ascii="Arial Bold" w:hAnsi="Arial Bold" w:cs="Times New Roman"/>
      <w:bCs/>
      <w:color w:val="auto"/>
      <w:sz w:val="22"/>
      <w:szCs w:val="20"/>
      <w:lang w:val="en-GB" w:eastAsia="en-GB"/>
    </w:rPr>
  </w:style>
  <w:style w:type="paragraph" w:styleId="TOC2">
    <w:name w:val="toc 2"/>
    <w:basedOn w:val="HPAreportheading2"/>
    <w:next w:val="HPAreportheading2"/>
    <w:autoRedefine/>
    <w:semiHidden/>
    <w:rsid w:val="00840D98"/>
    <w:pPr>
      <w:shd w:val="clear" w:color="auto" w:fill="auto"/>
      <w:spacing w:line="240" w:lineRule="auto"/>
      <w:ind w:left="240"/>
    </w:pPr>
    <w:rPr>
      <w:rFonts w:ascii="Times New Roman" w:hAnsi="Times New Roman"/>
      <w:b w:val="0"/>
      <w:smallCaps/>
      <w:color w:val="auto"/>
      <w:sz w:val="20"/>
      <w:szCs w:val="20"/>
      <w:lang w:eastAsia="en-GB"/>
    </w:rPr>
  </w:style>
  <w:style w:type="paragraph" w:customStyle="1" w:styleId="PRAXIS2Boldor4thlevelheading">
    <w:name w:val="PRAXIS2Bold or 4th level heading"/>
    <w:basedOn w:val="PRAXIS2fornormaltext"/>
    <w:next w:val="PRAXIS2fornormaltext"/>
    <w:link w:val="PRAXIS2Boldor4thlevelheadingCharChar"/>
    <w:rsid w:val="00C47158"/>
    <w:pPr>
      <w:spacing w:after="120" w:line="288" w:lineRule="auto"/>
    </w:pPr>
    <w:rPr>
      <w:b/>
    </w:rPr>
  </w:style>
  <w:style w:type="character" w:customStyle="1" w:styleId="PRAXIS2Boldor4thlevelheadingCharChar">
    <w:name w:val="PRAXIS2Bold or 4th level heading Char Char"/>
    <w:link w:val="PRAXIS2Boldor4thlevelheading"/>
    <w:rsid w:val="00C47158"/>
    <w:rPr>
      <w:rFonts w:ascii="Praxis EF" w:hAnsi="Praxis EF"/>
      <w:b/>
      <w:color w:val="000000"/>
      <w:sz w:val="23"/>
      <w:lang w:val="en-GB" w:eastAsia="en-GB" w:bidi="ar-SA"/>
    </w:rPr>
  </w:style>
  <w:style w:type="paragraph" w:customStyle="1" w:styleId="PRAXIS2Italics">
    <w:name w:val="PRAXIS2Italics"/>
    <w:basedOn w:val="Normal"/>
    <w:rsid w:val="00C47158"/>
    <w:pPr>
      <w:tabs>
        <w:tab w:val="left" w:pos="1440"/>
        <w:tab w:val="center" w:pos="4153"/>
        <w:tab w:val="left" w:pos="7590"/>
      </w:tabs>
      <w:spacing w:line="264" w:lineRule="auto"/>
    </w:pPr>
    <w:rPr>
      <w:rFonts w:cs="Arial"/>
      <w:i/>
      <w:sz w:val="22"/>
      <w:szCs w:val="22"/>
    </w:rPr>
  </w:style>
  <w:style w:type="paragraph" w:customStyle="1" w:styleId="PRAXIS2LevelTwoBullets">
    <w:name w:val="PRAXIS2LevelTwoBullets"/>
    <w:basedOn w:val="PRAXIS2bulleted"/>
    <w:rsid w:val="00754E6F"/>
    <w:pPr>
      <w:numPr>
        <w:numId w:val="4"/>
      </w:numPr>
    </w:pPr>
  </w:style>
  <w:style w:type="paragraph" w:customStyle="1" w:styleId="PRAXIS2ndlevelheading">
    <w:name w:val="PRAXIS 2nd level heading"/>
    <w:basedOn w:val="Normal"/>
    <w:link w:val="PRAXIS2ndlevelheadingCharChar"/>
    <w:rsid w:val="00C47158"/>
    <w:pPr>
      <w:widowControl w:val="0"/>
      <w:autoSpaceDE w:val="0"/>
      <w:autoSpaceDN w:val="0"/>
      <w:adjustRightInd w:val="0"/>
      <w:spacing w:after="224"/>
    </w:pPr>
    <w:rPr>
      <w:rFonts w:ascii="Praxis EF" w:hAnsi="Praxis EF"/>
      <w:color w:val="00A0AF"/>
      <w:sz w:val="28"/>
      <w:szCs w:val="20"/>
    </w:rPr>
  </w:style>
  <w:style w:type="character" w:customStyle="1" w:styleId="PRAXIS2ndlevelheadingCharChar">
    <w:name w:val="PRAXIS 2nd level heading Char Char"/>
    <w:link w:val="PRAXIS2ndlevelheading"/>
    <w:rsid w:val="00C47158"/>
    <w:rPr>
      <w:rFonts w:ascii="Praxis EF" w:hAnsi="Praxis EF"/>
      <w:color w:val="00A0AF"/>
      <w:sz w:val="28"/>
      <w:lang w:val="en-GB" w:eastAsia="en-GB" w:bidi="ar-SA"/>
    </w:rPr>
  </w:style>
  <w:style w:type="paragraph" w:styleId="TOC3">
    <w:name w:val="toc 3"/>
    <w:basedOn w:val="PHEreportHeading3"/>
    <w:next w:val="PHEreportHeading3"/>
    <w:autoRedefine/>
    <w:uiPriority w:val="39"/>
    <w:rsid w:val="007242DD"/>
    <w:pPr>
      <w:tabs>
        <w:tab w:val="right" w:leader="dot" w:pos="9710"/>
      </w:tabs>
      <w:spacing w:after="0" w:line="240" w:lineRule="auto"/>
      <w:ind w:left="240"/>
    </w:pPr>
    <w:rPr>
      <w:rFonts w:ascii="Times New Roman" w:hAnsi="Times New Roman"/>
      <w:b w:val="0"/>
      <w:bCs w:val="0"/>
      <w:i/>
      <w:color w:val="auto"/>
      <w:sz w:val="20"/>
      <w:szCs w:val="20"/>
      <w:lang w:eastAsia="en-GB"/>
    </w:rPr>
  </w:style>
  <w:style w:type="paragraph" w:customStyle="1" w:styleId="PRAXIS3rdlevelheading">
    <w:name w:val="PRAXIS 3rd level heading"/>
    <w:basedOn w:val="Normal"/>
    <w:link w:val="PRAXIS3rdlevelheadingCharChar"/>
    <w:rsid w:val="00C47158"/>
    <w:pPr>
      <w:widowControl w:val="0"/>
      <w:autoSpaceDE w:val="0"/>
      <w:autoSpaceDN w:val="0"/>
      <w:adjustRightInd w:val="0"/>
      <w:spacing w:before="60" w:after="200" w:line="640" w:lineRule="atLeast"/>
    </w:pPr>
    <w:rPr>
      <w:rFonts w:ascii="Praxis EF" w:hAnsi="Praxis EF"/>
      <w:b/>
      <w:sz w:val="28"/>
      <w:szCs w:val="20"/>
    </w:rPr>
  </w:style>
  <w:style w:type="character" w:customStyle="1" w:styleId="PRAXIS3rdlevelheadingCharChar">
    <w:name w:val="PRAXIS 3rd level heading Char Char"/>
    <w:link w:val="PRAXIS3rdlevelheading"/>
    <w:rsid w:val="00C47158"/>
    <w:rPr>
      <w:rFonts w:ascii="Praxis EF" w:hAnsi="Praxis EF"/>
      <w:b/>
      <w:sz w:val="28"/>
      <w:lang w:val="en-GB" w:eastAsia="en-GB" w:bidi="ar-SA"/>
    </w:rPr>
  </w:style>
  <w:style w:type="paragraph" w:styleId="TOC5">
    <w:name w:val="toc 5"/>
    <w:basedOn w:val="Normal"/>
    <w:next w:val="Normal"/>
    <w:autoRedefine/>
    <w:semiHidden/>
    <w:rsid w:val="00840D98"/>
    <w:pPr>
      <w:ind w:left="960"/>
    </w:pPr>
    <w:rPr>
      <w:rFonts w:ascii="Times New Roman" w:hAnsi="Times New Roman"/>
      <w:sz w:val="18"/>
      <w:szCs w:val="18"/>
    </w:rPr>
  </w:style>
  <w:style w:type="paragraph" w:styleId="TOC6">
    <w:name w:val="toc 6"/>
    <w:basedOn w:val="Normal"/>
    <w:next w:val="Normal"/>
    <w:autoRedefine/>
    <w:semiHidden/>
    <w:rsid w:val="00840D98"/>
    <w:pPr>
      <w:ind w:left="1200"/>
    </w:pPr>
    <w:rPr>
      <w:rFonts w:ascii="Times New Roman" w:hAnsi="Times New Roman"/>
      <w:sz w:val="18"/>
      <w:szCs w:val="18"/>
    </w:rPr>
  </w:style>
  <w:style w:type="paragraph" w:styleId="TOC7">
    <w:name w:val="toc 7"/>
    <w:basedOn w:val="Normal"/>
    <w:next w:val="Normal"/>
    <w:autoRedefine/>
    <w:semiHidden/>
    <w:rsid w:val="00840D98"/>
    <w:pPr>
      <w:ind w:left="1440"/>
    </w:pPr>
    <w:rPr>
      <w:rFonts w:ascii="Times New Roman" w:hAnsi="Times New Roman"/>
      <w:sz w:val="18"/>
      <w:szCs w:val="18"/>
    </w:rPr>
  </w:style>
  <w:style w:type="paragraph" w:customStyle="1" w:styleId="HealthProtectionAgency">
    <w:name w:val="Health Protection Agency"/>
    <w:basedOn w:val="Normal"/>
    <w:semiHidden/>
    <w:rsid w:val="00C47158"/>
    <w:pPr>
      <w:spacing w:line="260" w:lineRule="atLeast"/>
    </w:pPr>
    <w:rPr>
      <w:rFonts w:cs="Arial"/>
      <w:color w:val="000000"/>
      <w:sz w:val="22"/>
      <w:szCs w:val="22"/>
    </w:rPr>
  </w:style>
  <w:style w:type="numbering" w:customStyle="1" w:styleId="HPA2ndlevelbullets">
    <w:name w:val="HPA 2nd level bullets"/>
    <w:basedOn w:val="NoList"/>
    <w:rsid w:val="00CD70A7"/>
    <w:pPr>
      <w:numPr>
        <w:numId w:val="2"/>
      </w:numPr>
    </w:pPr>
  </w:style>
  <w:style w:type="character" w:customStyle="1" w:styleId="HPABoldtext">
    <w:name w:val="HPA Bold text"/>
    <w:rsid w:val="00C47158"/>
    <w:rPr>
      <w:rFonts w:ascii="Arial" w:hAnsi="Arial"/>
      <w:b/>
      <w:sz w:val="24"/>
    </w:rPr>
  </w:style>
  <w:style w:type="paragraph" w:customStyle="1" w:styleId="HPAbulletedlist">
    <w:name w:val="HPA bulleted list"/>
    <w:basedOn w:val="Normal"/>
    <w:autoRedefine/>
    <w:rsid w:val="00AA7F65"/>
    <w:pPr>
      <w:numPr>
        <w:numId w:val="3"/>
      </w:numPr>
      <w:tabs>
        <w:tab w:val="left" w:pos="1348"/>
      </w:tabs>
      <w:spacing w:line="260" w:lineRule="atLeast"/>
      <w:ind w:left="357" w:hanging="357"/>
    </w:pPr>
    <w:rPr>
      <w:color w:val="000000"/>
      <w:szCs w:val="20"/>
      <w:lang w:eastAsia="en-US"/>
    </w:rPr>
  </w:style>
  <w:style w:type="paragraph" w:customStyle="1" w:styleId="HPAFootertext">
    <w:name w:val="HPA Footer text"/>
    <w:basedOn w:val="Normal"/>
    <w:autoRedefine/>
    <w:rsid w:val="00C47158"/>
    <w:pPr>
      <w:spacing w:line="260" w:lineRule="atLeast"/>
      <w:jc w:val="right"/>
    </w:pPr>
    <w:rPr>
      <w:rFonts w:cs="Arial"/>
      <w:color w:val="000000"/>
      <w:sz w:val="22"/>
    </w:rPr>
  </w:style>
  <w:style w:type="character" w:customStyle="1" w:styleId="PHEreportHeading3Char">
    <w:name w:val="*PHE report Heading 3 Char"/>
    <w:link w:val="PHEreportHeading3"/>
    <w:rsid w:val="00580108"/>
    <w:rPr>
      <w:rFonts w:ascii="Arial" w:hAnsi="Arial"/>
      <w:b/>
      <w:bCs/>
      <w:iCs/>
      <w:color w:val="000000"/>
      <w:sz w:val="28"/>
      <w:szCs w:val="22"/>
      <w:lang w:eastAsia="en-US"/>
    </w:rPr>
  </w:style>
  <w:style w:type="character" w:customStyle="1" w:styleId="HPAheading3withitalics">
    <w:name w:val="HPA heading 3 with italics"/>
    <w:rsid w:val="00C47158"/>
    <w:rPr>
      <w:rFonts w:ascii="PraxisEF Light" w:hAnsi="PraxisEF Light" w:cs="Arial"/>
      <w:b/>
      <w:bCs/>
      <w:i/>
      <w:iCs/>
      <w:color w:val="000000"/>
      <w:sz w:val="28"/>
      <w:szCs w:val="22"/>
      <w:lang w:eastAsia="en-US"/>
    </w:rPr>
  </w:style>
  <w:style w:type="character" w:customStyle="1" w:styleId="HPAitalictext">
    <w:name w:val="HPA italic text"/>
    <w:rsid w:val="00C47158"/>
    <w:rPr>
      <w:rFonts w:ascii="Arial" w:hAnsi="Arial"/>
      <w:i/>
      <w:sz w:val="24"/>
    </w:rPr>
  </w:style>
  <w:style w:type="paragraph" w:customStyle="1" w:styleId="HPANumberedlist">
    <w:name w:val="HPA Numbered list"/>
    <w:basedOn w:val="HPAbulletedlist"/>
    <w:rsid w:val="00AA7F65"/>
    <w:pPr>
      <w:numPr>
        <w:numId w:val="5"/>
      </w:numPr>
    </w:pPr>
  </w:style>
  <w:style w:type="paragraph" w:customStyle="1" w:styleId="PHEreportHeading1">
    <w:name w:val="*PHE report Heading 1"/>
    <w:basedOn w:val="Normal"/>
    <w:rsid w:val="00580108"/>
    <w:pPr>
      <w:pBdr>
        <w:bottom w:val="single" w:sz="4" w:space="1" w:color="auto"/>
      </w:pBdr>
      <w:spacing w:before="240" w:after="240" w:line="260" w:lineRule="atLeast"/>
      <w:ind w:left="0" w:firstLine="0"/>
    </w:pPr>
    <w:rPr>
      <w:rFonts w:cs="Arial"/>
      <w:b/>
      <w:color w:val="000000"/>
      <w:sz w:val="36"/>
      <w:szCs w:val="28"/>
      <w:lang w:val="en-US" w:eastAsia="en-US"/>
    </w:rPr>
  </w:style>
  <w:style w:type="paragraph" w:customStyle="1" w:styleId="HPAreportheading2">
    <w:name w:val="HPA report heading 2"/>
    <w:basedOn w:val="Normal"/>
    <w:link w:val="HPAreportheading2Char"/>
    <w:rsid w:val="002322F3"/>
    <w:pPr>
      <w:shd w:val="clear" w:color="auto" w:fill="D9D9D9"/>
      <w:spacing w:before="240" w:line="260" w:lineRule="atLeast"/>
    </w:pPr>
    <w:rPr>
      <w:b/>
      <w:color w:val="000000"/>
      <w:sz w:val="28"/>
      <w:szCs w:val="22"/>
      <w:lang w:eastAsia="en-US"/>
    </w:rPr>
  </w:style>
  <w:style w:type="character" w:customStyle="1" w:styleId="HPAreportheading2Char">
    <w:name w:val="HPA report heading 2 Char"/>
    <w:link w:val="HPAreportheading2"/>
    <w:rsid w:val="002322F3"/>
    <w:rPr>
      <w:rFonts w:ascii="Arial" w:hAnsi="Arial" w:cs="Arial"/>
      <w:b/>
      <w:color w:val="000000"/>
      <w:sz w:val="28"/>
      <w:szCs w:val="22"/>
      <w:shd w:val="clear" w:color="auto" w:fill="D9D9D9"/>
      <w:lang w:eastAsia="en-US"/>
    </w:rPr>
  </w:style>
  <w:style w:type="paragraph" w:customStyle="1" w:styleId="PHEreportHeading3">
    <w:name w:val="*PHE report Heading 3"/>
    <w:basedOn w:val="Normal"/>
    <w:link w:val="PHEreportHeading3Char"/>
    <w:rsid w:val="00580108"/>
    <w:pPr>
      <w:spacing w:before="200" w:after="60" w:line="260" w:lineRule="atLeast"/>
    </w:pPr>
    <w:rPr>
      <w:b/>
      <w:bCs/>
      <w:iCs/>
      <w:color w:val="000000"/>
      <w:sz w:val="28"/>
      <w:szCs w:val="22"/>
      <w:lang w:eastAsia="en-US"/>
    </w:rPr>
  </w:style>
  <w:style w:type="paragraph" w:customStyle="1" w:styleId="HPAreportmaintitle">
    <w:name w:val="HPA report main title"/>
    <w:basedOn w:val="Normal"/>
    <w:autoRedefine/>
    <w:rsid w:val="0084587D"/>
    <w:pPr>
      <w:spacing w:line="260" w:lineRule="atLeast"/>
      <w:ind w:right="-120"/>
    </w:pPr>
    <w:rPr>
      <w:rFonts w:ascii="PraxisEF Light" w:hAnsi="PraxisEF Light" w:cs="Arial"/>
      <w:color w:val="000000"/>
      <w:sz w:val="60"/>
      <w:szCs w:val="20"/>
      <w:lang w:eastAsia="en-US"/>
    </w:rPr>
  </w:style>
  <w:style w:type="paragraph" w:customStyle="1" w:styleId="HPAreportsubtitle">
    <w:name w:val="HPA report subtitle"/>
    <w:basedOn w:val="Normal"/>
    <w:rsid w:val="002322F3"/>
    <w:pPr>
      <w:spacing w:line="260" w:lineRule="atLeast"/>
    </w:pPr>
    <w:rPr>
      <w:rFonts w:cs="Arial"/>
      <w:color w:val="000000"/>
      <w:sz w:val="36"/>
      <w:szCs w:val="36"/>
      <w:lang w:eastAsia="en-US"/>
    </w:rPr>
  </w:style>
  <w:style w:type="paragraph" w:customStyle="1" w:styleId="HPAreporttext">
    <w:name w:val="HPA report text"/>
    <w:basedOn w:val="Normal"/>
    <w:link w:val="HPAreporttextCharChar"/>
    <w:rsid w:val="002322F3"/>
    <w:pPr>
      <w:spacing w:line="260" w:lineRule="atLeast"/>
    </w:pPr>
    <w:rPr>
      <w:color w:val="000000"/>
    </w:rPr>
  </w:style>
  <w:style w:type="character" w:customStyle="1" w:styleId="HPAreporttextCharChar">
    <w:name w:val="HPA report text Char Char"/>
    <w:link w:val="HPAreporttext"/>
    <w:rsid w:val="002322F3"/>
    <w:rPr>
      <w:rFonts w:ascii="Arial" w:hAnsi="Arial" w:cs="Arial"/>
      <w:color w:val="000000"/>
      <w:sz w:val="24"/>
      <w:szCs w:val="24"/>
    </w:rPr>
  </w:style>
  <w:style w:type="character" w:styleId="Hyperlink">
    <w:name w:val="Hyperlink"/>
    <w:aliases w:val="HPA Hyperlink"/>
    <w:rsid w:val="00C47158"/>
    <w:rPr>
      <w:rFonts w:ascii="Arial" w:hAnsi="Arial"/>
      <w:color w:val="0000FF"/>
      <w:sz w:val="22"/>
      <w:u w:val="single"/>
    </w:rPr>
  </w:style>
  <w:style w:type="paragraph" w:styleId="TOC8">
    <w:name w:val="toc 8"/>
    <w:basedOn w:val="Normal"/>
    <w:next w:val="Normal"/>
    <w:autoRedefine/>
    <w:semiHidden/>
    <w:rsid w:val="00840D98"/>
    <w:pPr>
      <w:ind w:left="1680"/>
    </w:pPr>
    <w:rPr>
      <w:rFonts w:ascii="Times New Roman" w:hAnsi="Times New Roman"/>
      <w:sz w:val="18"/>
      <w:szCs w:val="18"/>
    </w:rPr>
  </w:style>
  <w:style w:type="paragraph" w:styleId="TOC9">
    <w:name w:val="toc 9"/>
    <w:basedOn w:val="Normal"/>
    <w:next w:val="Normal"/>
    <w:autoRedefine/>
    <w:semiHidden/>
    <w:rsid w:val="00840D98"/>
    <w:pPr>
      <w:ind w:left="1920"/>
    </w:pPr>
    <w:rPr>
      <w:rFonts w:ascii="Times New Roman" w:hAnsi="Times New Roman"/>
      <w:sz w:val="18"/>
      <w:szCs w:val="18"/>
    </w:rPr>
  </w:style>
  <w:style w:type="paragraph" w:styleId="Header">
    <w:name w:val="header"/>
    <w:basedOn w:val="Normal"/>
    <w:link w:val="HeaderChar"/>
    <w:rsid w:val="00EF62E3"/>
    <w:pPr>
      <w:tabs>
        <w:tab w:val="center" w:pos="4513"/>
        <w:tab w:val="right" w:pos="9026"/>
      </w:tabs>
    </w:pPr>
  </w:style>
  <w:style w:type="paragraph" w:styleId="Footer">
    <w:name w:val="footer"/>
    <w:basedOn w:val="Normal"/>
    <w:link w:val="FooterChar"/>
    <w:uiPriority w:val="99"/>
    <w:rsid w:val="003E0911"/>
    <w:pPr>
      <w:tabs>
        <w:tab w:val="center" w:pos="4153"/>
        <w:tab w:val="right" w:pos="8306"/>
      </w:tabs>
    </w:pPr>
  </w:style>
  <w:style w:type="character" w:styleId="PageNumber">
    <w:name w:val="page number"/>
    <w:basedOn w:val="DefaultParagraphFont"/>
    <w:rsid w:val="003A2318"/>
  </w:style>
  <w:style w:type="paragraph" w:customStyle="1" w:styleId="HPAreporttext10point">
    <w:name w:val="HPA report text 10 point"/>
    <w:basedOn w:val="HPAreporttext"/>
    <w:rsid w:val="003A2318"/>
    <w:rPr>
      <w:sz w:val="20"/>
    </w:rPr>
  </w:style>
  <w:style w:type="paragraph" w:customStyle="1" w:styleId="Technical4">
    <w:name w:val="Technical 4"/>
    <w:rsid w:val="00F15A39"/>
    <w:pPr>
      <w:tabs>
        <w:tab w:val="left" w:pos="-720"/>
      </w:tabs>
      <w:ind w:left="357" w:hanging="357"/>
    </w:pPr>
    <w:rPr>
      <w:rFonts w:ascii="CG Times" w:hAnsi="CG Times"/>
      <w:b/>
      <w:sz w:val="24"/>
      <w:lang w:val="en-US" w:eastAsia="en-US"/>
    </w:rPr>
  </w:style>
  <w:style w:type="character" w:styleId="FollowedHyperlink">
    <w:name w:val="FollowedHyperlink"/>
    <w:rsid w:val="002F50E7"/>
    <w:rPr>
      <w:color w:val="800080"/>
      <w:u w:val="single"/>
    </w:rPr>
  </w:style>
  <w:style w:type="paragraph" w:customStyle="1" w:styleId="SOPTitle">
    <w:name w:val="SOP Title"/>
    <w:basedOn w:val="Title"/>
    <w:next w:val="Normal"/>
    <w:rsid w:val="00F15A39"/>
    <w:pPr>
      <w:spacing w:before="0" w:after="0"/>
    </w:pPr>
    <w:rPr>
      <w:rFonts w:cs="Times New Roman"/>
      <w:sz w:val="56"/>
      <w:szCs w:val="20"/>
      <w:lang w:eastAsia="en-US"/>
    </w:rPr>
  </w:style>
  <w:style w:type="paragraph" w:styleId="Title">
    <w:name w:val="Title"/>
    <w:basedOn w:val="Normal"/>
    <w:qFormat/>
    <w:rsid w:val="00F15A39"/>
    <w:pPr>
      <w:spacing w:before="240" w:after="60"/>
      <w:jc w:val="center"/>
      <w:outlineLvl w:val="0"/>
    </w:pPr>
    <w:rPr>
      <w:rFonts w:cs="Arial"/>
      <w:b/>
      <w:bCs/>
      <w:kern w:val="28"/>
      <w:sz w:val="32"/>
      <w:szCs w:val="32"/>
    </w:rPr>
  </w:style>
  <w:style w:type="character" w:customStyle="1" w:styleId="HeaderChar">
    <w:name w:val="Header Char"/>
    <w:link w:val="Header"/>
    <w:rsid w:val="00EF62E3"/>
    <w:rPr>
      <w:rFonts w:ascii="Arial" w:hAnsi="Arial"/>
      <w:sz w:val="24"/>
      <w:szCs w:val="24"/>
    </w:rPr>
  </w:style>
  <w:style w:type="paragraph" w:customStyle="1" w:styleId="Sub-heading1">
    <w:name w:val="Sub-heading 1"/>
    <w:basedOn w:val="Heading1"/>
    <w:next w:val="Normal"/>
    <w:rsid w:val="001D4C88"/>
    <w:pPr>
      <w:spacing w:before="180" w:after="180"/>
    </w:pPr>
    <w:rPr>
      <w:rFonts w:ascii="Arial Bold" w:hAnsi="Arial Bold" w:cs="Times New Roman"/>
      <w:caps/>
      <w:kern w:val="0"/>
      <w:sz w:val="34"/>
      <w:szCs w:val="34"/>
      <w:lang w:eastAsia="en-US"/>
    </w:rPr>
  </w:style>
  <w:style w:type="paragraph" w:styleId="NormalWeb">
    <w:name w:val="Normal (Web)"/>
    <w:basedOn w:val="Normal"/>
    <w:rsid w:val="001D4C88"/>
    <w:pPr>
      <w:spacing w:before="100" w:beforeAutospacing="1" w:after="100" w:afterAutospacing="1"/>
    </w:pPr>
    <w:rPr>
      <w:rFonts w:ascii="Times New Roman" w:hAnsi="Times New Roman"/>
      <w:lang w:eastAsia="en-US"/>
    </w:rPr>
  </w:style>
  <w:style w:type="paragraph" w:customStyle="1" w:styleId="Sub-heading2x">
    <w:name w:val="Sub-heading 2x"/>
    <w:basedOn w:val="Heading2"/>
    <w:next w:val="Normal"/>
    <w:rsid w:val="001954C3"/>
    <w:pPr>
      <w:spacing w:before="120" w:after="120"/>
    </w:pPr>
    <w:rPr>
      <w:rFonts w:cs="Times New Roman"/>
      <w:i w:val="0"/>
      <w:iCs w:val="0"/>
      <w:smallCaps/>
      <w:sz w:val="24"/>
      <w:szCs w:val="20"/>
      <w:lang w:eastAsia="en-US"/>
    </w:rPr>
  </w:style>
  <w:style w:type="paragraph" w:customStyle="1" w:styleId="Sub-heading3x">
    <w:name w:val="Sub-heading 3x"/>
    <w:basedOn w:val="Heading3"/>
    <w:next w:val="Normal"/>
    <w:rsid w:val="001954C3"/>
    <w:pPr>
      <w:spacing w:before="120" w:after="120"/>
    </w:pPr>
    <w:rPr>
      <w:rFonts w:cs="Times New Roman"/>
      <w:smallCaps/>
      <w:sz w:val="22"/>
      <w:szCs w:val="20"/>
      <w:lang w:eastAsia="en-US"/>
    </w:rPr>
  </w:style>
  <w:style w:type="paragraph" w:customStyle="1" w:styleId="Sub-heading4">
    <w:name w:val="Sub-heading 4"/>
    <w:basedOn w:val="Heading3"/>
    <w:next w:val="Normal"/>
    <w:rsid w:val="001954C3"/>
    <w:pPr>
      <w:spacing w:before="120" w:after="120"/>
      <w:ind w:left="709"/>
    </w:pPr>
    <w:rPr>
      <w:rFonts w:cs="Times New Roman"/>
      <w:sz w:val="20"/>
      <w:szCs w:val="20"/>
      <w:lang w:eastAsia="en-US"/>
    </w:rPr>
  </w:style>
  <w:style w:type="paragraph" w:customStyle="1" w:styleId="Normalsectionaltext">
    <w:name w:val="Normal sectional text"/>
    <w:basedOn w:val="Normal"/>
    <w:link w:val="NormalsectionaltextChar"/>
    <w:rsid w:val="001954C3"/>
    <w:pPr>
      <w:tabs>
        <w:tab w:val="left" w:pos="680"/>
      </w:tabs>
      <w:spacing w:after="100" w:afterAutospacing="1"/>
      <w:ind w:left="680"/>
    </w:pPr>
    <w:rPr>
      <w:sz w:val="20"/>
      <w:szCs w:val="20"/>
      <w:lang w:eastAsia="en-US"/>
    </w:rPr>
  </w:style>
  <w:style w:type="paragraph" w:customStyle="1" w:styleId="PHEreportsub">
    <w:name w:val="*PHE report sub"/>
    <w:basedOn w:val="Sub-heading2x"/>
    <w:rsid w:val="00580108"/>
    <w:pPr>
      <w:numPr>
        <w:ilvl w:val="0"/>
        <w:numId w:val="0"/>
      </w:numPr>
    </w:pPr>
    <w:rPr>
      <w:smallCaps w:val="0"/>
    </w:rPr>
  </w:style>
  <w:style w:type="paragraph" w:customStyle="1" w:styleId="PHEBodytext">
    <w:name w:val="*PHE Body text"/>
    <w:basedOn w:val="Normal"/>
    <w:link w:val="PHEBodytextChar"/>
    <w:rsid w:val="00580108"/>
    <w:pPr>
      <w:autoSpaceDE w:val="0"/>
      <w:autoSpaceDN w:val="0"/>
      <w:adjustRightInd w:val="0"/>
      <w:spacing w:before="60" w:after="120"/>
      <w:ind w:left="0" w:firstLine="0"/>
    </w:pPr>
    <w:rPr>
      <w:szCs w:val="28"/>
    </w:rPr>
  </w:style>
  <w:style w:type="paragraph" w:styleId="DocumentMap">
    <w:name w:val="Document Map"/>
    <w:basedOn w:val="Normal"/>
    <w:semiHidden/>
    <w:rsid w:val="00264DDB"/>
    <w:pPr>
      <w:shd w:val="clear" w:color="auto" w:fill="000080"/>
    </w:pPr>
    <w:rPr>
      <w:rFonts w:ascii="Tahoma" w:hAnsi="Tahoma" w:cs="Tahoma"/>
      <w:sz w:val="20"/>
      <w:szCs w:val="20"/>
    </w:rPr>
  </w:style>
  <w:style w:type="paragraph" w:customStyle="1" w:styleId="PHEreportHeading2BlueHighlight">
    <w:name w:val="*PHE report Heading 2 Blue Highlight"/>
    <w:basedOn w:val="HPAreportheading2"/>
    <w:rsid w:val="00036D28"/>
    <w:pPr>
      <w:shd w:val="clear" w:color="auto" w:fill="8CB8C6"/>
    </w:pPr>
    <w:rPr>
      <w:rFonts w:cs="Arial"/>
    </w:rPr>
  </w:style>
  <w:style w:type="paragraph" w:styleId="FootnoteText">
    <w:name w:val="footnote text"/>
    <w:basedOn w:val="Normal"/>
    <w:link w:val="FootnoteTextChar"/>
    <w:rsid w:val="002D3CCE"/>
    <w:rPr>
      <w:sz w:val="20"/>
      <w:szCs w:val="20"/>
    </w:rPr>
  </w:style>
  <w:style w:type="character" w:customStyle="1" w:styleId="FooterChar">
    <w:name w:val="Footer Char"/>
    <w:link w:val="Footer"/>
    <w:uiPriority w:val="99"/>
    <w:rsid w:val="003D42BA"/>
    <w:rPr>
      <w:rFonts w:ascii="Arial" w:hAnsi="Arial"/>
      <w:sz w:val="24"/>
      <w:szCs w:val="24"/>
    </w:rPr>
  </w:style>
  <w:style w:type="paragraph" w:customStyle="1" w:styleId="PHEbodytextTable">
    <w:name w:val="*PHE body text Table"/>
    <w:basedOn w:val="PHEBodytext"/>
    <w:link w:val="PHEbodytextTableChar"/>
    <w:qFormat/>
    <w:rsid w:val="00CF75BF"/>
    <w:rPr>
      <w:sz w:val="20"/>
    </w:rPr>
  </w:style>
  <w:style w:type="paragraph" w:customStyle="1" w:styleId="HPAContents">
    <w:name w:val="HPA Contents"/>
    <w:basedOn w:val="PHEBodytext"/>
    <w:qFormat/>
    <w:rsid w:val="00F4597E"/>
    <w:pPr>
      <w:pBdr>
        <w:bottom w:val="single" w:sz="4" w:space="1" w:color="auto"/>
      </w:pBdr>
    </w:pPr>
    <w:rPr>
      <w:b/>
      <w:sz w:val="36"/>
      <w:szCs w:val="36"/>
    </w:rPr>
  </w:style>
  <w:style w:type="character" w:customStyle="1" w:styleId="FootnoteTextChar">
    <w:name w:val="Footnote Text Char"/>
    <w:link w:val="FootnoteText"/>
    <w:rsid w:val="002D3CCE"/>
    <w:rPr>
      <w:rFonts w:ascii="Arial" w:hAnsi="Arial"/>
    </w:rPr>
  </w:style>
  <w:style w:type="character" w:styleId="FootnoteReference">
    <w:name w:val="footnote reference"/>
    <w:rsid w:val="002D3CCE"/>
    <w:rPr>
      <w:vertAlign w:val="superscript"/>
    </w:rPr>
  </w:style>
  <w:style w:type="character" w:customStyle="1" w:styleId="PHEBodytextChar">
    <w:name w:val="*PHE Body text Char"/>
    <w:link w:val="PHEBodytext"/>
    <w:rsid w:val="00580108"/>
    <w:rPr>
      <w:rFonts w:ascii="Arial" w:hAnsi="Arial"/>
      <w:sz w:val="24"/>
      <w:szCs w:val="28"/>
    </w:rPr>
  </w:style>
  <w:style w:type="paragraph" w:customStyle="1" w:styleId="PHEBodyTextHyperlink">
    <w:name w:val="*PHE Body Text Hyperlink"/>
    <w:basedOn w:val="PHEBodytext"/>
    <w:link w:val="PHEBodyTextHyperlinkChar"/>
    <w:qFormat/>
    <w:rsid w:val="002708BE"/>
    <w:rPr>
      <w:color w:val="0000FF"/>
      <w:u w:val="single"/>
    </w:rPr>
  </w:style>
  <w:style w:type="character" w:customStyle="1" w:styleId="PHEBodyTextHyperlinkChar">
    <w:name w:val="*PHE Body Text Hyperlink Char"/>
    <w:link w:val="PHEBodyTextHyperlink"/>
    <w:rsid w:val="002708BE"/>
    <w:rPr>
      <w:rFonts w:ascii="Arial" w:hAnsi="Arial"/>
      <w:color w:val="0000FF"/>
      <w:sz w:val="24"/>
      <w:szCs w:val="28"/>
      <w:u w:val="single"/>
    </w:rPr>
  </w:style>
  <w:style w:type="paragraph" w:styleId="ListParagraph">
    <w:name w:val="List Paragraph"/>
    <w:basedOn w:val="Normal"/>
    <w:uiPriority w:val="34"/>
    <w:qFormat/>
    <w:rsid w:val="00B22ACC"/>
    <w:pPr>
      <w:ind w:left="720"/>
      <w:contextualSpacing/>
    </w:pPr>
  </w:style>
  <w:style w:type="paragraph" w:customStyle="1" w:styleId="PHEBodyTextTableHyperlink">
    <w:name w:val="*PHE Body Text Table Hyperlink"/>
    <w:basedOn w:val="PHEBodyTextHyperlink"/>
    <w:qFormat/>
    <w:rsid w:val="001C6D47"/>
    <w:rPr>
      <w:sz w:val="20"/>
    </w:rPr>
  </w:style>
  <w:style w:type="character" w:styleId="PlaceholderText">
    <w:name w:val="Placeholder Text"/>
    <w:uiPriority w:val="99"/>
    <w:semiHidden/>
    <w:rsid w:val="002C5DB4"/>
    <w:rPr>
      <w:color w:val="808080"/>
    </w:rPr>
  </w:style>
  <w:style w:type="paragraph" w:styleId="BalloonText">
    <w:name w:val="Balloon Text"/>
    <w:basedOn w:val="Normal"/>
    <w:link w:val="BalloonTextChar"/>
    <w:rsid w:val="002C5DB4"/>
    <w:rPr>
      <w:rFonts w:ascii="Tahoma" w:hAnsi="Tahoma"/>
      <w:sz w:val="16"/>
      <w:szCs w:val="16"/>
    </w:rPr>
  </w:style>
  <w:style w:type="character" w:customStyle="1" w:styleId="BalloonTextChar">
    <w:name w:val="Balloon Text Char"/>
    <w:link w:val="BalloonText"/>
    <w:rsid w:val="002C5DB4"/>
    <w:rPr>
      <w:rFonts w:ascii="Tahoma" w:hAnsi="Tahoma" w:cs="Tahoma"/>
      <w:sz w:val="16"/>
      <w:szCs w:val="16"/>
    </w:rPr>
  </w:style>
  <w:style w:type="paragraph" w:styleId="NoSpacing">
    <w:name w:val="No Spacing"/>
    <w:link w:val="NoSpacingChar"/>
    <w:uiPriority w:val="1"/>
    <w:qFormat/>
    <w:rsid w:val="005A47FE"/>
    <w:rPr>
      <w:rFonts w:ascii="Calibri" w:hAnsi="Calibri"/>
      <w:sz w:val="22"/>
      <w:szCs w:val="22"/>
      <w:lang w:val="en-US" w:eastAsia="en-US"/>
    </w:rPr>
  </w:style>
  <w:style w:type="character" w:customStyle="1" w:styleId="NoSpacingChar">
    <w:name w:val="No Spacing Char"/>
    <w:link w:val="NoSpacing"/>
    <w:uiPriority w:val="1"/>
    <w:rsid w:val="005A47FE"/>
    <w:rPr>
      <w:rFonts w:ascii="Calibri" w:hAnsi="Calibri"/>
      <w:sz w:val="22"/>
      <w:szCs w:val="22"/>
      <w:lang w:val="en-US" w:eastAsia="en-US" w:bidi="ar-SA"/>
    </w:rPr>
  </w:style>
  <w:style w:type="table" w:styleId="TableGrid">
    <w:name w:val="Table Grid"/>
    <w:basedOn w:val="TableNormal"/>
    <w:uiPriority w:val="59"/>
    <w:rsid w:val="000A38F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tyle1">
    <w:name w:val="Style1"/>
    <w:basedOn w:val="PHEbodytextTable"/>
    <w:qFormat/>
    <w:rsid w:val="00CF75BF"/>
    <w:pPr>
      <w:ind w:left="709" w:hanging="709"/>
    </w:pPr>
  </w:style>
  <w:style w:type="character" w:customStyle="1" w:styleId="hpabodytexthyperlinkchar">
    <w:name w:val="hpabodytexthyperlinkchar"/>
    <w:rsid w:val="00183711"/>
    <w:rPr>
      <w:rFonts w:ascii="PraxisEF-Light" w:hAnsi="PraxisEF-Light" w:hint="default"/>
      <w:color w:val="0000FF"/>
      <w:u w:val="single"/>
    </w:rPr>
  </w:style>
  <w:style w:type="paragraph" w:customStyle="1" w:styleId="PHEBodyTextReferences">
    <w:name w:val="*PHE Body Text References"/>
    <w:basedOn w:val="PHEBodytext"/>
    <w:qFormat/>
    <w:rsid w:val="00D561FE"/>
    <w:pPr>
      <w:ind w:left="709" w:hanging="709"/>
    </w:pPr>
    <w:rPr>
      <w:sz w:val="20"/>
    </w:rPr>
  </w:style>
  <w:style w:type="character" w:styleId="EndnoteReference">
    <w:name w:val="endnote reference"/>
    <w:rsid w:val="004E2765"/>
    <w:rPr>
      <w:vertAlign w:val="superscript"/>
    </w:rPr>
  </w:style>
  <w:style w:type="paragraph" w:styleId="EndnoteText">
    <w:name w:val="endnote text"/>
    <w:basedOn w:val="Normal"/>
    <w:link w:val="EndnoteTextChar"/>
    <w:rsid w:val="004E2765"/>
    <w:rPr>
      <w:sz w:val="20"/>
      <w:szCs w:val="20"/>
    </w:rPr>
  </w:style>
  <w:style w:type="character" w:customStyle="1" w:styleId="EndnoteTextChar">
    <w:name w:val="Endnote Text Char"/>
    <w:link w:val="EndnoteText"/>
    <w:rsid w:val="004E2765"/>
    <w:rPr>
      <w:rFonts w:ascii="Arial" w:hAnsi="Arial"/>
    </w:rPr>
  </w:style>
  <w:style w:type="character" w:customStyle="1" w:styleId="NormalsectionaltextChar">
    <w:name w:val="Normal sectional text Char"/>
    <w:link w:val="Normalsectionaltext"/>
    <w:rsid w:val="002D7C04"/>
    <w:rPr>
      <w:rFonts w:ascii="Arial" w:hAnsi="Arial"/>
      <w:lang w:eastAsia="en-US"/>
    </w:rPr>
  </w:style>
  <w:style w:type="character" w:styleId="CommentReference">
    <w:name w:val="annotation reference"/>
    <w:rsid w:val="0031439F"/>
    <w:rPr>
      <w:sz w:val="16"/>
      <w:szCs w:val="16"/>
    </w:rPr>
  </w:style>
  <w:style w:type="paragraph" w:styleId="CommentText">
    <w:name w:val="annotation text"/>
    <w:basedOn w:val="Normal"/>
    <w:link w:val="CommentTextChar"/>
    <w:rsid w:val="0031439F"/>
    <w:rPr>
      <w:sz w:val="20"/>
      <w:szCs w:val="20"/>
    </w:rPr>
  </w:style>
  <w:style w:type="character" w:customStyle="1" w:styleId="CommentTextChar">
    <w:name w:val="Comment Text Char"/>
    <w:link w:val="CommentText"/>
    <w:rsid w:val="0031439F"/>
    <w:rPr>
      <w:rFonts w:ascii="Arial" w:hAnsi="Arial"/>
    </w:rPr>
  </w:style>
  <w:style w:type="paragraph" w:styleId="CommentSubject">
    <w:name w:val="annotation subject"/>
    <w:basedOn w:val="CommentText"/>
    <w:next w:val="CommentText"/>
    <w:link w:val="CommentSubjectChar"/>
    <w:rsid w:val="0031439F"/>
    <w:rPr>
      <w:b/>
      <w:bCs/>
    </w:rPr>
  </w:style>
  <w:style w:type="character" w:customStyle="1" w:styleId="CommentSubjectChar">
    <w:name w:val="Comment Subject Char"/>
    <w:link w:val="CommentSubject"/>
    <w:rsid w:val="0031439F"/>
    <w:rPr>
      <w:rFonts w:ascii="Arial" w:hAnsi="Arial"/>
      <w:b/>
      <w:bCs/>
    </w:rPr>
  </w:style>
  <w:style w:type="paragraph" w:customStyle="1" w:styleId="HPAreportHeading1">
    <w:name w:val="HPA report Heading 1"/>
    <w:basedOn w:val="Normal"/>
    <w:rsid w:val="005A3E25"/>
    <w:pPr>
      <w:pBdr>
        <w:bottom w:val="single" w:sz="4" w:space="1" w:color="auto"/>
      </w:pBdr>
      <w:spacing w:before="240" w:after="240" w:line="260" w:lineRule="atLeast"/>
      <w:ind w:left="0" w:firstLine="0"/>
    </w:pPr>
    <w:rPr>
      <w:rFonts w:ascii="PraxisEF Light" w:hAnsi="PraxisEF Light" w:cs="Arial"/>
      <w:b/>
      <w:color w:val="000000"/>
      <w:sz w:val="36"/>
      <w:szCs w:val="28"/>
      <w:lang w:val="en-US" w:eastAsia="en-US"/>
    </w:rPr>
  </w:style>
  <w:style w:type="paragraph" w:customStyle="1" w:styleId="HPABodytext">
    <w:name w:val="HPA Body text"/>
    <w:basedOn w:val="Normal"/>
    <w:link w:val="HPABodytextChar"/>
    <w:rsid w:val="005A3E25"/>
    <w:pPr>
      <w:autoSpaceDE w:val="0"/>
      <w:autoSpaceDN w:val="0"/>
      <w:adjustRightInd w:val="0"/>
      <w:spacing w:before="60" w:after="120"/>
      <w:ind w:left="0" w:firstLine="0"/>
    </w:pPr>
    <w:rPr>
      <w:rFonts w:ascii="PraxisEF-Light" w:hAnsi="PraxisEF-Light"/>
      <w:szCs w:val="28"/>
    </w:rPr>
  </w:style>
  <w:style w:type="paragraph" w:customStyle="1" w:styleId="HPAreportHeading2BlueHighlight">
    <w:name w:val="HPA report Heading 2 Blue Highlight"/>
    <w:basedOn w:val="Normal"/>
    <w:rsid w:val="005A3E25"/>
    <w:pPr>
      <w:shd w:val="clear" w:color="auto" w:fill="99CCFF"/>
      <w:spacing w:before="240" w:line="260" w:lineRule="atLeast"/>
    </w:pPr>
    <w:rPr>
      <w:rFonts w:ascii="PraxisEF Light" w:hAnsi="PraxisEF Light"/>
      <w:b/>
      <w:color w:val="000000"/>
      <w:sz w:val="28"/>
      <w:szCs w:val="22"/>
      <w:lang w:eastAsia="en-US"/>
    </w:rPr>
  </w:style>
  <w:style w:type="paragraph" w:customStyle="1" w:styleId="HPAbodytextTable">
    <w:name w:val="HPA body text Table"/>
    <w:basedOn w:val="HPABodytext"/>
    <w:qFormat/>
    <w:rsid w:val="005A3E25"/>
    <w:rPr>
      <w:sz w:val="20"/>
    </w:rPr>
  </w:style>
  <w:style w:type="character" w:customStyle="1" w:styleId="HPABodytextChar">
    <w:name w:val="HPA Body text Char"/>
    <w:link w:val="HPABodytext"/>
    <w:rsid w:val="005A3E25"/>
    <w:rPr>
      <w:rFonts w:ascii="PraxisEF-Light" w:hAnsi="PraxisEF-Light"/>
      <w:sz w:val="24"/>
      <w:szCs w:val="28"/>
    </w:rPr>
  </w:style>
  <w:style w:type="paragraph" w:customStyle="1" w:styleId="EndNoteBibliographyTitle">
    <w:name w:val="EndNote Bibliography Title"/>
    <w:basedOn w:val="Normal"/>
    <w:link w:val="EndNoteBibliographyTitleChar"/>
    <w:rsid w:val="00DE7DF7"/>
    <w:pPr>
      <w:jc w:val="center"/>
    </w:pPr>
    <w:rPr>
      <w:rFonts w:cs="Arial"/>
      <w:noProof/>
    </w:rPr>
  </w:style>
  <w:style w:type="character" w:customStyle="1" w:styleId="PHEbodytextTableChar">
    <w:name w:val="*PHE body text Table Char"/>
    <w:basedOn w:val="PHEBodytextChar"/>
    <w:link w:val="PHEbodytextTable"/>
    <w:rsid w:val="00DE7DF7"/>
    <w:rPr>
      <w:rFonts w:ascii="Arial" w:hAnsi="Arial"/>
      <w:sz w:val="24"/>
      <w:szCs w:val="28"/>
    </w:rPr>
  </w:style>
  <w:style w:type="character" w:customStyle="1" w:styleId="EndNoteBibliographyTitleChar">
    <w:name w:val="EndNote Bibliography Title Char"/>
    <w:basedOn w:val="PHEbodytextTableChar"/>
    <w:link w:val="EndNoteBibliographyTitle"/>
    <w:rsid w:val="00DE7DF7"/>
    <w:rPr>
      <w:rFonts w:ascii="Arial" w:hAnsi="Arial" w:cs="Arial"/>
      <w:noProof/>
      <w:sz w:val="24"/>
      <w:szCs w:val="24"/>
    </w:rPr>
  </w:style>
  <w:style w:type="paragraph" w:customStyle="1" w:styleId="EndNoteBibliography">
    <w:name w:val="EndNote Bibliography"/>
    <w:basedOn w:val="Normal"/>
    <w:link w:val="EndNoteBibliographyChar"/>
    <w:rsid w:val="00DE7DF7"/>
    <w:rPr>
      <w:rFonts w:cs="Arial"/>
      <w:noProof/>
    </w:rPr>
  </w:style>
  <w:style w:type="character" w:customStyle="1" w:styleId="EndNoteBibliographyChar">
    <w:name w:val="EndNote Bibliography Char"/>
    <w:basedOn w:val="PHEbodytextTableChar"/>
    <w:link w:val="EndNoteBibliography"/>
    <w:rsid w:val="00DE7DF7"/>
    <w:rPr>
      <w:rFonts w:ascii="Arial" w:hAnsi="Arial" w:cs="Arial"/>
      <w:noProof/>
      <w:sz w:val="24"/>
      <w:szCs w:val="24"/>
    </w:rPr>
  </w:style>
  <w:style w:type="paragraph" w:customStyle="1" w:styleId="HPABodyTextHyperlink">
    <w:name w:val="HPA Body Text Hyperlink"/>
    <w:basedOn w:val="HPABodytext"/>
    <w:link w:val="HPABodyTextHyperlinkChar0"/>
    <w:qFormat/>
    <w:rsid w:val="0086132E"/>
    <w:rPr>
      <w:color w:val="0000FF"/>
      <w:u w:val="single"/>
    </w:rPr>
  </w:style>
  <w:style w:type="character" w:customStyle="1" w:styleId="HPABodyTextHyperlinkChar0">
    <w:name w:val="HPA Body Text Hyperlink Char"/>
    <w:link w:val="HPABodyTextHyperlink"/>
    <w:rsid w:val="0086132E"/>
    <w:rPr>
      <w:rFonts w:ascii="PraxisEF-Light" w:hAnsi="PraxisEF-Light"/>
      <w:color w:val="0000FF"/>
      <w:sz w:val="24"/>
      <w:szCs w:val="28"/>
      <w:u w:val="single"/>
    </w:rPr>
  </w:style>
  <w:style w:type="paragraph" w:styleId="BodyText">
    <w:name w:val="Body Text"/>
    <w:basedOn w:val="Normal"/>
    <w:link w:val="BodyTextChar"/>
    <w:rsid w:val="0086132E"/>
    <w:pPr>
      <w:tabs>
        <w:tab w:val="left" w:pos="-720"/>
      </w:tabs>
      <w:spacing w:before="120" w:after="120"/>
      <w:ind w:left="0" w:firstLine="0"/>
      <w:jc w:val="both"/>
    </w:pPr>
    <w:rPr>
      <w:sz w:val="20"/>
      <w:szCs w:val="20"/>
      <w:lang w:eastAsia="en-US"/>
    </w:rPr>
  </w:style>
  <w:style w:type="character" w:customStyle="1" w:styleId="BodyTextChar">
    <w:name w:val="Body Text Char"/>
    <w:basedOn w:val="DefaultParagraphFont"/>
    <w:link w:val="BodyText"/>
    <w:rsid w:val="0086132E"/>
    <w:rPr>
      <w:rFonts w:ascii="Arial" w:hAnsi="Arial"/>
      <w:lang w:eastAsia="en-US"/>
    </w:rPr>
  </w:style>
  <w:style w:type="paragraph" w:customStyle="1" w:styleId="HPAreportsub">
    <w:name w:val="HPA report sub"/>
    <w:basedOn w:val="Sub-heading2x"/>
    <w:rsid w:val="0086132E"/>
    <w:pPr>
      <w:numPr>
        <w:ilvl w:val="0"/>
        <w:numId w:val="0"/>
      </w:numPr>
    </w:pPr>
    <w:rPr>
      <w:rFonts w:ascii="PraxisEF Light" w:hAnsi="PraxisEF Light"/>
      <w:smallCaps w:val="0"/>
    </w:rPr>
  </w:style>
  <w:style w:type="character" w:customStyle="1" w:styleId="HPAreportHeading3Char">
    <w:name w:val="HPA report Heading 3 Char"/>
    <w:basedOn w:val="DefaultParagraphFont"/>
    <w:link w:val="HPAreportHeading3"/>
    <w:rsid w:val="0086132E"/>
    <w:rPr>
      <w:rFonts w:ascii="PraxisEF Light" w:hAnsi="PraxisEF Light" w:cs="Arial"/>
      <w:b/>
      <w:bCs/>
      <w:iCs/>
      <w:color w:val="000000"/>
      <w:sz w:val="28"/>
      <w:szCs w:val="22"/>
      <w:lang w:eastAsia="en-US"/>
    </w:rPr>
  </w:style>
  <w:style w:type="paragraph" w:customStyle="1" w:styleId="HPAreportHeading3">
    <w:name w:val="HPA report Heading 3"/>
    <w:basedOn w:val="Normal"/>
    <w:link w:val="HPAreportHeading3Char"/>
    <w:rsid w:val="0086132E"/>
    <w:pPr>
      <w:spacing w:before="200" w:after="60" w:line="260" w:lineRule="atLeast"/>
    </w:pPr>
    <w:rPr>
      <w:rFonts w:ascii="PraxisEF Light" w:hAnsi="PraxisEF Light" w:cs="Arial"/>
      <w:b/>
      <w:bCs/>
      <w:iCs/>
      <w:color w:val="000000"/>
      <w:sz w:val="28"/>
      <w:szCs w:val="22"/>
      <w:lang w:eastAsia="en-US"/>
    </w:rPr>
  </w:style>
  <w:style w:type="paragraph" w:styleId="BodyText3">
    <w:name w:val="Body Text 3"/>
    <w:basedOn w:val="Normal"/>
    <w:link w:val="BodyText3Char"/>
    <w:rsid w:val="0086132E"/>
    <w:pPr>
      <w:spacing w:after="120"/>
    </w:pPr>
    <w:rPr>
      <w:sz w:val="16"/>
      <w:szCs w:val="16"/>
    </w:rPr>
  </w:style>
  <w:style w:type="character" w:customStyle="1" w:styleId="BodyText3Char">
    <w:name w:val="Body Text 3 Char"/>
    <w:basedOn w:val="DefaultParagraphFont"/>
    <w:link w:val="BodyText3"/>
    <w:rsid w:val="0086132E"/>
    <w:rPr>
      <w:rFonts w:ascii="Arial" w:hAnsi="Arial"/>
      <w:sz w:val="16"/>
      <w:szCs w:val="16"/>
    </w:rPr>
  </w:style>
  <w:style w:type="paragraph" w:customStyle="1" w:styleId="Subheading2">
    <w:name w:val="Subheading 2"/>
    <w:basedOn w:val="Heading2"/>
    <w:link w:val="Subheading2Char"/>
    <w:rsid w:val="0086132E"/>
    <w:pPr>
      <w:numPr>
        <w:ilvl w:val="0"/>
        <w:numId w:val="0"/>
      </w:numPr>
      <w:tabs>
        <w:tab w:val="left" w:pos="680"/>
      </w:tabs>
      <w:spacing w:before="120" w:after="120"/>
      <w:jc w:val="both"/>
    </w:pPr>
    <w:rPr>
      <w:rFonts w:ascii="Arial Bold" w:hAnsi="Arial Bold" w:cs="Times New Roman"/>
      <w:bCs w:val="0"/>
      <w:i w:val="0"/>
      <w:iCs w:val="0"/>
      <w:sz w:val="24"/>
      <w:szCs w:val="20"/>
      <w:lang w:eastAsia="en-US"/>
    </w:rPr>
  </w:style>
  <w:style w:type="character" w:customStyle="1" w:styleId="Subheading2Char">
    <w:name w:val="Subheading 2 Char"/>
    <w:basedOn w:val="DefaultParagraphFont"/>
    <w:link w:val="Subheading2"/>
    <w:rsid w:val="0086132E"/>
    <w:rPr>
      <w:rFonts w:ascii="Arial Bold" w:hAnsi="Arial Bold"/>
      <w:b/>
      <w:sz w:val="24"/>
      <w:lang w:eastAsia="en-US"/>
    </w:rPr>
  </w:style>
  <w:style w:type="paragraph" w:customStyle="1" w:styleId="Subheading1">
    <w:name w:val="Subheading 1"/>
    <w:basedOn w:val="Normal"/>
    <w:rsid w:val="0086132E"/>
    <w:pPr>
      <w:keepNext/>
      <w:tabs>
        <w:tab w:val="left" w:pos="720"/>
      </w:tabs>
      <w:spacing w:before="180" w:after="180"/>
      <w:ind w:left="0" w:firstLine="0"/>
      <w:outlineLvl w:val="0"/>
    </w:pPr>
    <w:rPr>
      <w:b/>
      <w:caps/>
      <w:sz w:val="34"/>
      <w:szCs w:val="34"/>
      <w:lang w:eastAsia="en-US"/>
    </w:rPr>
  </w:style>
  <w:style w:type="character" w:styleId="Strong">
    <w:name w:val="Strong"/>
    <w:basedOn w:val="DefaultParagraphFont"/>
    <w:qFormat/>
    <w:rsid w:val="0086132E"/>
    <w:rPr>
      <w:rFonts w:cs="Times New Roman"/>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3" w:uiPriority="39"/>
    <w:lsdException w:name="footer" w:uiPriority="99"/>
    <w:lsdException w:name="caption" w:semiHidden="1" w:unhideWhenUsed="1" w:qFormat="1"/>
    <w:lsdException w:name="Title" w:qFormat="1"/>
    <w:lsdException w:name="Subtitle" w:qFormat="1"/>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Press Release main Text"/>
    <w:qFormat/>
    <w:rsid w:val="00EA585C"/>
    <w:pPr>
      <w:ind w:left="357" w:hanging="357"/>
    </w:pPr>
    <w:rPr>
      <w:rFonts w:ascii="Arial" w:hAnsi="Arial"/>
      <w:sz w:val="24"/>
      <w:szCs w:val="24"/>
    </w:rPr>
  </w:style>
  <w:style w:type="paragraph" w:styleId="Heading1">
    <w:name w:val="heading 1"/>
    <w:basedOn w:val="Normal"/>
    <w:next w:val="Normal"/>
    <w:qFormat/>
    <w:rsid w:val="0093772B"/>
    <w:pPr>
      <w:keepNext/>
      <w:numPr>
        <w:numId w:val="6"/>
      </w:numPr>
      <w:spacing w:before="240" w:after="60"/>
      <w:outlineLvl w:val="0"/>
    </w:pPr>
    <w:rPr>
      <w:rFonts w:cs="Arial"/>
      <w:b/>
      <w:bCs/>
      <w:kern w:val="32"/>
      <w:sz w:val="32"/>
      <w:szCs w:val="32"/>
    </w:rPr>
  </w:style>
  <w:style w:type="paragraph" w:styleId="Heading2">
    <w:name w:val="heading 2"/>
    <w:basedOn w:val="Normal"/>
    <w:next w:val="Normal"/>
    <w:qFormat/>
    <w:rsid w:val="0093772B"/>
    <w:pPr>
      <w:keepNext/>
      <w:numPr>
        <w:ilvl w:val="1"/>
        <w:numId w:val="6"/>
      </w:numPr>
      <w:spacing w:before="240" w:after="60"/>
      <w:outlineLvl w:val="1"/>
    </w:pPr>
    <w:rPr>
      <w:rFonts w:cs="Arial"/>
      <w:b/>
      <w:bCs/>
      <w:i/>
      <w:iCs/>
      <w:sz w:val="28"/>
      <w:szCs w:val="28"/>
    </w:rPr>
  </w:style>
  <w:style w:type="paragraph" w:styleId="Heading3">
    <w:name w:val="heading 3"/>
    <w:basedOn w:val="Normal"/>
    <w:next w:val="Normal"/>
    <w:qFormat/>
    <w:rsid w:val="0093772B"/>
    <w:pPr>
      <w:keepNext/>
      <w:numPr>
        <w:ilvl w:val="2"/>
        <w:numId w:val="6"/>
      </w:numPr>
      <w:spacing w:before="240" w:after="60"/>
      <w:outlineLvl w:val="2"/>
    </w:pPr>
    <w:rPr>
      <w:rFonts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AXIS4in10point">
    <w:name w:val="PRAXIS4 in 10 point"/>
    <w:basedOn w:val="Normal"/>
    <w:rsid w:val="00C47158"/>
    <w:pPr>
      <w:widowControl w:val="0"/>
      <w:autoSpaceDE w:val="0"/>
      <w:autoSpaceDN w:val="0"/>
      <w:adjustRightInd w:val="0"/>
    </w:pPr>
    <w:rPr>
      <w:rFonts w:ascii="Praxis EF" w:hAnsi="Praxis EF" w:cs="Praxis EF"/>
      <w:color w:val="000000"/>
      <w:sz w:val="20"/>
    </w:rPr>
  </w:style>
  <w:style w:type="paragraph" w:customStyle="1" w:styleId="PRAXIS10ptCentered">
    <w:name w:val="PRAXIS 10pt Centered"/>
    <w:basedOn w:val="PRAXIS4in10point"/>
    <w:rsid w:val="00C47158"/>
    <w:pPr>
      <w:jc w:val="center"/>
    </w:pPr>
    <w:rPr>
      <w:rFonts w:ascii="Praxis_Light" w:hAnsi="Praxis_Light" w:cs="Arial"/>
      <w:b/>
    </w:rPr>
  </w:style>
  <w:style w:type="paragraph" w:styleId="TOC4">
    <w:name w:val="toc 4"/>
    <w:basedOn w:val="Normal"/>
    <w:next w:val="Normal"/>
    <w:autoRedefine/>
    <w:semiHidden/>
    <w:rsid w:val="00840D98"/>
    <w:pPr>
      <w:ind w:left="720"/>
    </w:pPr>
    <w:rPr>
      <w:rFonts w:ascii="Times New Roman" w:hAnsi="Times New Roman"/>
      <w:sz w:val="18"/>
      <w:szCs w:val="18"/>
    </w:rPr>
  </w:style>
  <w:style w:type="paragraph" w:customStyle="1" w:styleId="Praxisindentedcolouredheading">
    <w:name w:val="Praxis indented coloured heading"/>
    <w:basedOn w:val="Normal"/>
    <w:rsid w:val="00754E6F"/>
    <w:pPr>
      <w:widowControl w:val="0"/>
      <w:autoSpaceDE w:val="0"/>
      <w:autoSpaceDN w:val="0"/>
      <w:adjustRightInd w:val="0"/>
      <w:spacing w:after="170"/>
      <w:ind w:left="720"/>
    </w:pPr>
    <w:rPr>
      <w:rFonts w:ascii="Praxis EF" w:hAnsi="Praxis EF"/>
      <w:color w:val="00A0AF"/>
      <w:sz w:val="28"/>
      <w:szCs w:val="20"/>
    </w:rPr>
  </w:style>
  <w:style w:type="paragraph" w:customStyle="1" w:styleId="PRAXISshadedheadingoralternative2ndlevelheading">
    <w:name w:val="PRAXIS shaded heading or alternative 2nd level heading"/>
    <w:basedOn w:val="Normal"/>
    <w:link w:val="PRAXISshadedheadingoralternative2ndlevelheadingCharChar"/>
    <w:rsid w:val="00C47158"/>
    <w:pPr>
      <w:widowControl w:val="0"/>
      <w:shd w:val="clear" w:color="auto" w:fill="00A0AF"/>
      <w:autoSpaceDE w:val="0"/>
      <w:autoSpaceDN w:val="0"/>
      <w:adjustRightInd w:val="0"/>
      <w:spacing w:after="200"/>
    </w:pPr>
    <w:rPr>
      <w:rFonts w:ascii="Praxis EF" w:hAnsi="Praxis EF"/>
      <w:b/>
      <w:sz w:val="28"/>
      <w:szCs w:val="20"/>
    </w:rPr>
  </w:style>
  <w:style w:type="character" w:customStyle="1" w:styleId="PRAXISshadedheadingoralternative2ndlevelheadingCharChar">
    <w:name w:val="PRAXIS shaded heading or alternative 2nd level heading Char Char"/>
    <w:link w:val="PRAXISshadedheadingoralternative2ndlevelheading"/>
    <w:rsid w:val="00C47158"/>
    <w:rPr>
      <w:rFonts w:ascii="Praxis EF" w:hAnsi="Praxis EF"/>
      <w:b/>
      <w:sz w:val="28"/>
      <w:lang w:val="en-GB" w:eastAsia="en-GB" w:bidi="ar-SA"/>
    </w:rPr>
  </w:style>
  <w:style w:type="paragraph" w:customStyle="1" w:styleId="PRAXIS1stlevelheading1b">
    <w:name w:val="PRAXIS 1st levelheading 1b"/>
    <w:basedOn w:val="Normal"/>
    <w:rsid w:val="00C47158"/>
    <w:pPr>
      <w:widowControl w:val="0"/>
      <w:pBdr>
        <w:bottom w:val="single" w:sz="4" w:space="1" w:color="auto"/>
      </w:pBdr>
      <w:autoSpaceDE w:val="0"/>
      <w:autoSpaceDN w:val="0"/>
      <w:adjustRightInd w:val="0"/>
      <w:spacing w:after="360"/>
    </w:pPr>
    <w:rPr>
      <w:rFonts w:ascii="Praxis EF" w:hAnsi="Praxis EF"/>
      <w:color w:val="00A0AF"/>
      <w:sz w:val="40"/>
    </w:rPr>
  </w:style>
  <w:style w:type="paragraph" w:customStyle="1" w:styleId="PRAXIS2fornormaltext">
    <w:name w:val="PRAXIS2 for normal text"/>
    <w:basedOn w:val="Normal"/>
    <w:link w:val="PRAXIS2fornormaltextCharChar"/>
    <w:rsid w:val="00C47158"/>
    <w:pPr>
      <w:widowControl w:val="0"/>
      <w:autoSpaceDE w:val="0"/>
      <w:autoSpaceDN w:val="0"/>
      <w:adjustRightInd w:val="0"/>
      <w:spacing w:after="240" w:line="296" w:lineRule="atLeast"/>
    </w:pPr>
    <w:rPr>
      <w:rFonts w:ascii="Praxis EF" w:hAnsi="Praxis EF"/>
      <w:color w:val="000000"/>
      <w:sz w:val="23"/>
      <w:szCs w:val="20"/>
    </w:rPr>
  </w:style>
  <w:style w:type="paragraph" w:customStyle="1" w:styleId="PRAXIS2bulleted">
    <w:name w:val="PRAXIS2 bulleted"/>
    <w:basedOn w:val="PRAXIS2fornormaltext"/>
    <w:rsid w:val="00C47158"/>
    <w:pPr>
      <w:numPr>
        <w:numId w:val="1"/>
      </w:numPr>
      <w:tabs>
        <w:tab w:val="center" w:pos="4153"/>
        <w:tab w:val="left" w:pos="7590"/>
      </w:tabs>
      <w:spacing w:after="60" w:line="264" w:lineRule="auto"/>
    </w:pPr>
  </w:style>
  <w:style w:type="character" w:customStyle="1" w:styleId="PRAXIS2fornormaltextCharChar">
    <w:name w:val="PRAXIS2 for normal text Char Char"/>
    <w:link w:val="PRAXIS2fornormaltext"/>
    <w:rsid w:val="00C47158"/>
    <w:rPr>
      <w:rFonts w:ascii="Praxis EF" w:hAnsi="Praxis EF"/>
      <w:color w:val="000000"/>
      <w:sz w:val="23"/>
      <w:lang w:val="en-GB" w:eastAsia="en-GB" w:bidi="ar-SA"/>
    </w:rPr>
  </w:style>
  <w:style w:type="paragraph" w:styleId="TOC1">
    <w:name w:val="toc 1"/>
    <w:basedOn w:val="PHEreportHeading1"/>
    <w:next w:val="PHEreportHeading1"/>
    <w:autoRedefine/>
    <w:uiPriority w:val="39"/>
    <w:rsid w:val="00AB1762"/>
    <w:pPr>
      <w:pBdr>
        <w:bottom w:val="none" w:sz="0" w:space="0" w:color="auto"/>
      </w:pBdr>
      <w:tabs>
        <w:tab w:val="left" w:pos="720"/>
        <w:tab w:val="right" w:leader="dot" w:pos="9214"/>
      </w:tabs>
      <w:spacing w:after="120" w:line="240" w:lineRule="auto"/>
      <w:ind w:left="709" w:hanging="709"/>
    </w:pPr>
    <w:rPr>
      <w:rFonts w:ascii="Arial Bold" w:hAnsi="Arial Bold" w:cs="Times New Roman"/>
      <w:bCs/>
      <w:color w:val="auto"/>
      <w:sz w:val="22"/>
      <w:szCs w:val="20"/>
      <w:lang w:val="en-GB" w:eastAsia="en-GB"/>
    </w:rPr>
  </w:style>
  <w:style w:type="paragraph" w:styleId="TOC2">
    <w:name w:val="toc 2"/>
    <w:basedOn w:val="HPAreportheading2"/>
    <w:next w:val="HPAreportheading2"/>
    <w:autoRedefine/>
    <w:semiHidden/>
    <w:rsid w:val="00840D98"/>
    <w:pPr>
      <w:shd w:val="clear" w:color="auto" w:fill="auto"/>
      <w:spacing w:line="240" w:lineRule="auto"/>
      <w:ind w:left="240"/>
    </w:pPr>
    <w:rPr>
      <w:rFonts w:ascii="Times New Roman" w:hAnsi="Times New Roman"/>
      <w:b w:val="0"/>
      <w:smallCaps/>
      <w:color w:val="auto"/>
      <w:sz w:val="20"/>
      <w:szCs w:val="20"/>
      <w:lang w:eastAsia="en-GB"/>
    </w:rPr>
  </w:style>
  <w:style w:type="paragraph" w:customStyle="1" w:styleId="PRAXIS2Boldor4thlevelheading">
    <w:name w:val="PRAXIS2Bold or 4th level heading"/>
    <w:basedOn w:val="PRAXIS2fornormaltext"/>
    <w:next w:val="PRAXIS2fornormaltext"/>
    <w:link w:val="PRAXIS2Boldor4thlevelheadingCharChar"/>
    <w:rsid w:val="00C47158"/>
    <w:pPr>
      <w:spacing w:after="120" w:line="288" w:lineRule="auto"/>
    </w:pPr>
    <w:rPr>
      <w:b/>
    </w:rPr>
  </w:style>
  <w:style w:type="character" w:customStyle="1" w:styleId="PRAXIS2Boldor4thlevelheadingCharChar">
    <w:name w:val="PRAXIS2Bold or 4th level heading Char Char"/>
    <w:link w:val="PRAXIS2Boldor4thlevelheading"/>
    <w:rsid w:val="00C47158"/>
    <w:rPr>
      <w:rFonts w:ascii="Praxis EF" w:hAnsi="Praxis EF"/>
      <w:b/>
      <w:color w:val="000000"/>
      <w:sz w:val="23"/>
      <w:lang w:val="en-GB" w:eastAsia="en-GB" w:bidi="ar-SA"/>
    </w:rPr>
  </w:style>
  <w:style w:type="paragraph" w:customStyle="1" w:styleId="PRAXIS2Italics">
    <w:name w:val="PRAXIS2Italics"/>
    <w:basedOn w:val="Normal"/>
    <w:rsid w:val="00C47158"/>
    <w:pPr>
      <w:tabs>
        <w:tab w:val="left" w:pos="1440"/>
        <w:tab w:val="center" w:pos="4153"/>
        <w:tab w:val="left" w:pos="7590"/>
      </w:tabs>
      <w:spacing w:line="264" w:lineRule="auto"/>
    </w:pPr>
    <w:rPr>
      <w:rFonts w:cs="Arial"/>
      <w:i/>
      <w:sz w:val="22"/>
      <w:szCs w:val="22"/>
    </w:rPr>
  </w:style>
  <w:style w:type="paragraph" w:customStyle="1" w:styleId="PRAXIS2LevelTwoBullets">
    <w:name w:val="PRAXIS2LevelTwoBullets"/>
    <w:basedOn w:val="PRAXIS2bulleted"/>
    <w:rsid w:val="00754E6F"/>
    <w:pPr>
      <w:numPr>
        <w:numId w:val="4"/>
      </w:numPr>
    </w:pPr>
  </w:style>
  <w:style w:type="paragraph" w:customStyle="1" w:styleId="PRAXIS2ndlevelheading">
    <w:name w:val="PRAXIS 2nd level heading"/>
    <w:basedOn w:val="Normal"/>
    <w:link w:val="PRAXIS2ndlevelheadingCharChar"/>
    <w:rsid w:val="00C47158"/>
    <w:pPr>
      <w:widowControl w:val="0"/>
      <w:autoSpaceDE w:val="0"/>
      <w:autoSpaceDN w:val="0"/>
      <w:adjustRightInd w:val="0"/>
      <w:spacing w:after="224"/>
    </w:pPr>
    <w:rPr>
      <w:rFonts w:ascii="Praxis EF" w:hAnsi="Praxis EF"/>
      <w:color w:val="00A0AF"/>
      <w:sz w:val="28"/>
      <w:szCs w:val="20"/>
    </w:rPr>
  </w:style>
  <w:style w:type="character" w:customStyle="1" w:styleId="PRAXIS2ndlevelheadingCharChar">
    <w:name w:val="PRAXIS 2nd level heading Char Char"/>
    <w:link w:val="PRAXIS2ndlevelheading"/>
    <w:rsid w:val="00C47158"/>
    <w:rPr>
      <w:rFonts w:ascii="Praxis EF" w:hAnsi="Praxis EF"/>
      <w:color w:val="00A0AF"/>
      <w:sz w:val="28"/>
      <w:lang w:val="en-GB" w:eastAsia="en-GB" w:bidi="ar-SA"/>
    </w:rPr>
  </w:style>
  <w:style w:type="paragraph" w:styleId="TOC3">
    <w:name w:val="toc 3"/>
    <w:basedOn w:val="PHEreportHeading3"/>
    <w:next w:val="PHEreportHeading3"/>
    <w:autoRedefine/>
    <w:uiPriority w:val="39"/>
    <w:rsid w:val="007242DD"/>
    <w:pPr>
      <w:tabs>
        <w:tab w:val="right" w:leader="dot" w:pos="9710"/>
      </w:tabs>
      <w:spacing w:after="0" w:line="240" w:lineRule="auto"/>
      <w:ind w:left="240"/>
    </w:pPr>
    <w:rPr>
      <w:rFonts w:ascii="Times New Roman" w:hAnsi="Times New Roman"/>
      <w:b w:val="0"/>
      <w:bCs w:val="0"/>
      <w:i/>
      <w:color w:val="auto"/>
      <w:sz w:val="20"/>
      <w:szCs w:val="20"/>
      <w:lang w:eastAsia="en-GB"/>
    </w:rPr>
  </w:style>
  <w:style w:type="paragraph" w:customStyle="1" w:styleId="PRAXIS3rdlevelheading">
    <w:name w:val="PRAXIS 3rd level heading"/>
    <w:basedOn w:val="Normal"/>
    <w:link w:val="PRAXIS3rdlevelheadingCharChar"/>
    <w:rsid w:val="00C47158"/>
    <w:pPr>
      <w:widowControl w:val="0"/>
      <w:autoSpaceDE w:val="0"/>
      <w:autoSpaceDN w:val="0"/>
      <w:adjustRightInd w:val="0"/>
      <w:spacing w:before="60" w:after="200" w:line="640" w:lineRule="atLeast"/>
    </w:pPr>
    <w:rPr>
      <w:rFonts w:ascii="Praxis EF" w:hAnsi="Praxis EF"/>
      <w:b/>
      <w:sz w:val="28"/>
      <w:szCs w:val="20"/>
    </w:rPr>
  </w:style>
  <w:style w:type="character" w:customStyle="1" w:styleId="PRAXIS3rdlevelheadingCharChar">
    <w:name w:val="PRAXIS 3rd level heading Char Char"/>
    <w:link w:val="PRAXIS3rdlevelheading"/>
    <w:rsid w:val="00C47158"/>
    <w:rPr>
      <w:rFonts w:ascii="Praxis EF" w:hAnsi="Praxis EF"/>
      <w:b/>
      <w:sz w:val="28"/>
      <w:lang w:val="en-GB" w:eastAsia="en-GB" w:bidi="ar-SA"/>
    </w:rPr>
  </w:style>
  <w:style w:type="paragraph" w:styleId="TOC5">
    <w:name w:val="toc 5"/>
    <w:basedOn w:val="Normal"/>
    <w:next w:val="Normal"/>
    <w:autoRedefine/>
    <w:semiHidden/>
    <w:rsid w:val="00840D98"/>
    <w:pPr>
      <w:ind w:left="960"/>
    </w:pPr>
    <w:rPr>
      <w:rFonts w:ascii="Times New Roman" w:hAnsi="Times New Roman"/>
      <w:sz w:val="18"/>
      <w:szCs w:val="18"/>
    </w:rPr>
  </w:style>
  <w:style w:type="paragraph" w:styleId="TOC6">
    <w:name w:val="toc 6"/>
    <w:basedOn w:val="Normal"/>
    <w:next w:val="Normal"/>
    <w:autoRedefine/>
    <w:semiHidden/>
    <w:rsid w:val="00840D98"/>
    <w:pPr>
      <w:ind w:left="1200"/>
    </w:pPr>
    <w:rPr>
      <w:rFonts w:ascii="Times New Roman" w:hAnsi="Times New Roman"/>
      <w:sz w:val="18"/>
      <w:szCs w:val="18"/>
    </w:rPr>
  </w:style>
  <w:style w:type="paragraph" w:styleId="TOC7">
    <w:name w:val="toc 7"/>
    <w:basedOn w:val="Normal"/>
    <w:next w:val="Normal"/>
    <w:autoRedefine/>
    <w:semiHidden/>
    <w:rsid w:val="00840D98"/>
    <w:pPr>
      <w:ind w:left="1440"/>
    </w:pPr>
    <w:rPr>
      <w:rFonts w:ascii="Times New Roman" w:hAnsi="Times New Roman"/>
      <w:sz w:val="18"/>
      <w:szCs w:val="18"/>
    </w:rPr>
  </w:style>
  <w:style w:type="paragraph" w:customStyle="1" w:styleId="HealthProtectionAgency">
    <w:name w:val="Health Protection Agency"/>
    <w:basedOn w:val="Normal"/>
    <w:semiHidden/>
    <w:rsid w:val="00C47158"/>
    <w:pPr>
      <w:spacing w:line="260" w:lineRule="atLeast"/>
    </w:pPr>
    <w:rPr>
      <w:rFonts w:cs="Arial"/>
      <w:color w:val="000000"/>
      <w:sz w:val="22"/>
      <w:szCs w:val="22"/>
    </w:rPr>
  </w:style>
  <w:style w:type="numbering" w:customStyle="1" w:styleId="HPA2ndlevelbullets">
    <w:name w:val="HPA 2nd level bullets"/>
    <w:basedOn w:val="NoList"/>
    <w:rsid w:val="00CD70A7"/>
    <w:pPr>
      <w:numPr>
        <w:numId w:val="2"/>
      </w:numPr>
    </w:pPr>
  </w:style>
  <w:style w:type="character" w:customStyle="1" w:styleId="HPABoldtext">
    <w:name w:val="HPA Bold text"/>
    <w:rsid w:val="00C47158"/>
    <w:rPr>
      <w:rFonts w:ascii="Arial" w:hAnsi="Arial"/>
      <w:b/>
      <w:sz w:val="24"/>
    </w:rPr>
  </w:style>
  <w:style w:type="paragraph" w:customStyle="1" w:styleId="HPAbulletedlist">
    <w:name w:val="HPA bulleted list"/>
    <w:basedOn w:val="Normal"/>
    <w:autoRedefine/>
    <w:rsid w:val="00AA7F65"/>
    <w:pPr>
      <w:numPr>
        <w:numId w:val="3"/>
      </w:numPr>
      <w:tabs>
        <w:tab w:val="left" w:pos="1348"/>
      </w:tabs>
      <w:spacing w:line="260" w:lineRule="atLeast"/>
      <w:ind w:left="357" w:hanging="357"/>
    </w:pPr>
    <w:rPr>
      <w:color w:val="000000"/>
      <w:szCs w:val="20"/>
      <w:lang w:eastAsia="en-US"/>
    </w:rPr>
  </w:style>
  <w:style w:type="paragraph" w:customStyle="1" w:styleId="HPAFootertext">
    <w:name w:val="HPA Footer text"/>
    <w:basedOn w:val="Normal"/>
    <w:autoRedefine/>
    <w:rsid w:val="00C47158"/>
    <w:pPr>
      <w:spacing w:line="260" w:lineRule="atLeast"/>
      <w:jc w:val="right"/>
    </w:pPr>
    <w:rPr>
      <w:rFonts w:cs="Arial"/>
      <w:color w:val="000000"/>
      <w:sz w:val="22"/>
    </w:rPr>
  </w:style>
  <w:style w:type="character" w:customStyle="1" w:styleId="PHEreportHeading3Char">
    <w:name w:val="*PHE report Heading 3 Char"/>
    <w:link w:val="PHEreportHeading3"/>
    <w:rsid w:val="00580108"/>
    <w:rPr>
      <w:rFonts w:ascii="Arial" w:hAnsi="Arial"/>
      <w:b/>
      <w:bCs/>
      <w:iCs/>
      <w:color w:val="000000"/>
      <w:sz w:val="28"/>
      <w:szCs w:val="22"/>
      <w:lang w:eastAsia="en-US"/>
    </w:rPr>
  </w:style>
  <w:style w:type="character" w:customStyle="1" w:styleId="HPAheading3withitalics">
    <w:name w:val="HPA heading 3 with italics"/>
    <w:rsid w:val="00C47158"/>
    <w:rPr>
      <w:rFonts w:ascii="PraxisEF Light" w:hAnsi="PraxisEF Light" w:cs="Arial"/>
      <w:b/>
      <w:bCs/>
      <w:i/>
      <w:iCs/>
      <w:color w:val="000000"/>
      <w:sz w:val="28"/>
      <w:szCs w:val="22"/>
      <w:lang w:eastAsia="en-US"/>
    </w:rPr>
  </w:style>
  <w:style w:type="character" w:customStyle="1" w:styleId="HPAitalictext">
    <w:name w:val="HPA italic text"/>
    <w:rsid w:val="00C47158"/>
    <w:rPr>
      <w:rFonts w:ascii="Arial" w:hAnsi="Arial"/>
      <w:i/>
      <w:sz w:val="24"/>
    </w:rPr>
  </w:style>
  <w:style w:type="paragraph" w:customStyle="1" w:styleId="HPANumberedlist">
    <w:name w:val="HPA Numbered list"/>
    <w:basedOn w:val="HPAbulletedlist"/>
    <w:rsid w:val="00AA7F65"/>
    <w:pPr>
      <w:numPr>
        <w:numId w:val="5"/>
      </w:numPr>
    </w:pPr>
  </w:style>
  <w:style w:type="paragraph" w:customStyle="1" w:styleId="PHEreportHeading1">
    <w:name w:val="*PHE report Heading 1"/>
    <w:basedOn w:val="Normal"/>
    <w:rsid w:val="00580108"/>
    <w:pPr>
      <w:pBdr>
        <w:bottom w:val="single" w:sz="4" w:space="1" w:color="auto"/>
      </w:pBdr>
      <w:spacing w:before="240" w:after="240" w:line="260" w:lineRule="atLeast"/>
      <w:ind w:left="0" w:firstLine="0"/>
    </w:pPr>
    <w:rPr>
      <w:rFonts w:cs="Arial"/>
      <w:b/>
      <w:color w:val="000000"/>
      <w:sz w:val="36"/>
      <w:szCs w:val="28"/>
      <w:lang w:val="en-US" w:eastAsia="en-US"/>
    </w:rPr>
  </w:style>
  <w:style w:type="paragraph" w:customStyle="1" w:styleId="HPAreportheading2">
    <w:name w:val="HPA report heading 2"/>
    <w:basedOn w:val="Normal"/>
    <w:link w:val="HPAreportheading2Char"/>
    <w:rsid w:val="002322F3"/>
    <w:pPr>
      <w:shd w:val="clear" w:color="auto" w:fill="D9D9D9"/>
      <w:spacing w:before="240" w:line="260" w:lineRule="atLeast"/>
    </w:pPr>
    <w:rPr>
      <w:b/>
      <w:color w:val="000000"/>
      <w:sz w:val="28"/>
      <w:szCs w:val="22"/>
      <w:lang w:eastAsia="en-US"/>
    </w:rPr>
  </w:style>
  <w:style w:type="character" w:customStyle="1" w:styleId="HPAreportheading2Char">
    <w:name w:val="HPA report heading 2 Char"/>
    <w:link w:val="HPAreportheading2"/>
    <w:rsid w:val="002322F3"/>
    <w:rPr>
      <w:rFonts w:ascii="Arial" w:hAnsi="Arial" w:cs="Arial"/>
      <w:b/>
      <w:color w:val="000000"/>
      <w:sz w:val="28"/>
      <w:szCs w:val="22"/>
      <w:shd w:val="clear" w:color="auto" w:fill="D9D9D9"/>
      <w:lang w:eastAsia="en-US"/>
    </w:rPr>
  </w:style>
  <w:style w:type="paragraph" w:customStyle="1" w:styleId="PHEreportHeading3">
    <w:name w:val="*PHE report Heading 3"/>
    <w:basedOn w:val="Normal"/>
    <w:link w:val="PHEreportHeading3Char"/>
    <w:rsid w:val="00580108"/>
    <w:pPr>
      <w:spacing w:before="200" w:after="60" w:line="260" w:lineRule="atLeast"/>
    </w:pPr>
    <w:rPr>
      <w:b/>
      <w:bCs/>
      <w:iCs/>
      <w:color w:val="000000"/>
      <w:sz w:val="28"/>
      <w:szCs w:val="22"/>
      <w:lang w:eastAsia="en-US"/>
    </w:rPr>
  </w:style>
  <w:style w:type="paragraph" w:customStyle="1" w:styleId="HPAreportmaintitle">
    <w:name w:val="HPA report main title"/>
    <w:basedOn w:val="Normal"/>
    <w:autoRedefine/>
    <w:rsid w:val="0084587D"/>
    <w:pPr>
      <w:spacing w:line="260" w:lineRule="atLeast"/>
      <w:ind w:right="-120"/>
    </w:pPr>
    <w:rPr>
      <w:rFonts w:ascii="PraxisEF Light" w:hAnsi="PraxisEF Light" w:cs="Arial"/>
      <w:color w:val="000000"/>
      <w:sz w:val="60"/>
      <w:szCs w:val="20"/>
      <w:lang w:eastAsia="en-US"/>
    </w:rPr>
  </w:style>
  <w:style w:type="paragraph" w:customStyle="1" w:styleId="HPAreportsubtitle">
    <w:name w:val="HPA report subtitle"/>
    <w:basedOn w:val="Normal"/>
    <w:rsid w:val="002322F3"/>
    <w:pPr>
      <w:spacing w:line="260" w:lineRule="atLeast"/>
    </w:pPr>
    <w:rPr>
      <w:rFonts w:cs="Arial"/>
      <w:color w:val="000000"/>
      <w:sz w:val="36"/>
      <w:szCs w:val="36"/>
      <w:lang w:eastAsia="en-US"/>
    </w:rPr>
  </w:style>
  <w:style w:type="paragraph" w:customStyle="1" w:styleId="HPAreporttext">
    <w:name w:val="HPA report text"/>
    <w:basedOn w:val="Normal"/>
    <w:link w:val="HPAreporttextCharChar"/>
    <w:rsid w:val="002322F3"/>
    <w:pPr>
      <w:spacing w:line="260" w:lineRule="atLeast"/>
    </w:pPr>
    <w:rPr>
      <w:color w:val="000000"/>
    </w:rPr>
  </w:style>
  <w:style w:type="character" w:customStyle="1" w:styleId="HPAreporttextCharChar">
    <w:name w:val="HPA report text Char Char"/>
    <w:link w:val="HPAreporttext"/>
    <w:rsid w:val="002322F3"/>
    <w:rPr>
      <w:rFonts w:ascii="Arial" w:hAnsi="Arial" w:cs="Arial"/>
      <w:color w:val="000000"/>
      <w:sz w:val="24"/>
      <w:szCs w:val="24"/>
    </w:rPr>
  </w:style>
  <w:style w:type="character" w:styleId="Hyperlink">
    <w:name w:val="Hyperlink"/>
    <w:aliases w:val="HPA Hyperlink"/>
    <w:rsid w:val="00C47158"/>
    <w:rPr>
      <w:rFonts w:ascii="Arial" w:hAnsi="Arial"/>
      <w:color w:val="0000FF"/>
      <w:sz w:val="22"/>
      <w:u w:val="single"/>
    </w:rPr>
  </w:style>
  <w:style w:type="paragraph" w:styleId="TOC8">
    <w:name w:val="toc 8"/>
    <w:basedOn w:val="Normal"/>
    <w:next w:val="Normal"/>
    <w:autoRedefine/>
    <w:semiHidden/>
    <w:rsid w:val="00840D98"/>
    <w:pPr>
      <w:ind w:left="1680"/>
    </w:pPr>
    <w:rPr>
      <w:rFonts w:ascii="Times New Roman" w:hAnsi="Times New Roman"/>
      <w:sz w:val="18"/>
      <w:szCs w:val="18"/>
    </w:rPr>
  </w:style>
  <w:style w:type="paragraph" w:styleId="TOC9">
    <w:name w:val="toc 9"/>
    <w:basedOn w:val="Normal"/>
    <w:next w:val="Normal"/>
    <w:autoRedefine/>
    <w:semiHidden/>
    <w:rsid w:val="00840D98"/>
    <w:pPr>
      <w:ind w:left="1920"/>
    </w:pPr>
    <w:rPr>
      <w:rFonts w:ascii="Times New Roman" w:hAnsi="Times New Roman"/>
      <w:sz w:val="18"/>
      <w:szCs w:val="18"/>
    </w:rPr>
  </w:style>
  <w:style w:type="paragraph" w:styleId="Header">
    <w:name w:val="header"/>
    <w:basedOn w:val="Normal"/>
    <w:link w:val="HeaderChar"/>
    <w:rsid w:val="00EF62E3"/>
    <w:pPr>
      <w:tabs>
        <w:tab w:val="center" w:pos="4513"/>
        <w:tab w:val="right" w:pos="9026"/>
      </w:tabs>
    </w:pPr>
  </w:style>
  <w:style w:type="paragraph" w:styleId="Footer">
    <w:name w:val="footer"/>
    <w:basedOn w:val="Normal"/>
    <w:link w:val="FooterChar"/>
    <w:uiPriority w:val="99"/>
    <w:rsid w:val="003E0911"/>
    <w:pPr>
      <w:tabs>
        <w:tab w:val="center" w:pos="4153"/>
        <w:tab w:val="right" w:pos="8306"/>
      </w:tabs>
    </w:pPr>
  </w:style>
  <w:style w:type="character" w:styleId="PageNumber">
    <w:name w:val="page number"/>
    <w:basedOn w:val="DefaultParagraphFont"/>
    <w:rsid w:val="003A2318"/>
  </w:style>
  <w:style w:type="paragraph" w:customStyle="1" w:styleId="HPAreporttext10point">
    <w:name w:val="HPA report text 10 point"/>
    <w:basedOn w:val="HPAreporttext"/>
    <w:rsid w:val="003A2318"/>
    <w:rPr>
      <w:sz w:val="20"/>
    </w:rPr>
  </w:style>
  <w:style w:type="paragraph" w:customStyle="1" w:styleId="Technical4">
    <w:name w:val="Technical 4"/>
    <w:rsid w:val="00F15A39"/>
    <w:pPr>
      <w:tabs>
        <w:tab w:val="left" w:pos="-720"/>
      </w:tabs>
      <w:ind w:left="357" w:hanging="357"/>
    </w:pPr>
    <w:rPr>
      <w:rFonts w:ascii="CG Times" w:hAnsi="CG Times"/>
      <w:b/>
      <w:sz w:val="24"/>
      <w:lang w:val="en-US" w:eastAsia="en-US"/>
    </w:rPr>
  </w:style>
  <w:style w:type="character" w:styleId="FollowedHyperlink">
    <w:name w:val="FollowedHyperlink"/>
    <w:rsid w:val="002F50E7"/>
    <w:rPr>
      <w:color w:val="800080"/>
      <w:u w:val="single"/>
    </w:rPr>
  </w:style>
  <w:style w:type="paragraph" w:customStyle="1" w:styleId="SOPTitle">
    <w:name w:val="SOP Title"/>
    <w:basedOn w:val="Title"/>
    <w:next w:val="Normal"/>
    <w:rsid w:val="00F15A39"/>
    <w:pPr>
      <w:spacing w:before="0" w:after="0"/>
    </w:pPr>
    <w:rPr>
      <w:rFonts w:cs="Times New Roman"/>
      <w:sz w:val="56"/>
      <w:szCs w:val="20"/>
      <w:lang w:eastAsia="en-US"/>
    </w:rPr>
  </w:style>
  <w:style w:type="paragraph" w:styleId="Title">
    <w:name w:val="Title"/>
    <w:basedOn w:val="Normal"/>
    <w:qFormat/>
    <w:rsid w:val="00F15A39"/>
    <w:pPr>
      <w:spacing w:before="240" w:after="60"/>
      <w:jc w:val="center"/>
      <w:outlineLvl w:val="0"/>
    </w:pPr>
    <w:rPr>
      <w:rFonts w:cs="Arial"/>
      <w:b/>
      <w:bCs/>
      <w:kern w:val="28"/>
      <w:sz w:val="32"/>
      <w:szCs w:val="32"/>
    </w:rPr>
  </w:style>
  <w:style w:type="character" w:customStyle="1" w:styleId="HeaderChar">
    <w:name w:val="Header Char"/>
    <w:link w:val="Header"/>
    <w:rsid w:val="00EF62E3"/>
    <w:rPr>
      <w:rFonts w:ascii="Arial" w:hAnsi="Arial"/>
      <w:sz w:val="24"/>
      <w:szCs w:val="24"/>
    </w:rPr>
  </w:style>
  <w:style w:type="paragraph" w:customStyle="1" w:styleId="Sub-heading1">
    <w:name w:val="Sub-heading 1"/>
    <w:basedOn w:val="Heading1"/>
    <w:next w:val="Normal"/>
    <w:rsid w:val="001D4C88"/>
    <w:pPr>
      <w:spacing w:before="180" w:after="180"/>
    </w:pPr>
    <w:rPr>
      <w:rFonts w:ascii="Arial Bold" w:hAnsi="Arial Bold" w:cs="Times New Roman"/>
      <w:caps/>
      <w:kern w:val="0"/>
      <w:sz w:val="34"/>
      <w:szCs w:val="34"/>
      <w:lang w:eastAsia="en-US"/>
    </w:rPr>
  </w:style>
  <w:style w:type="paragraph" w:styleId="NormalWeb">
    <w:name w:val="Normal (Web)"/>
    <w:basedOn w:val="Normal"/>
    <w:rsid w:val="001D4C88"/>
    <w:pPr>
      <w:spacing w:before="100" w:beforeAutospacing="1" w:after="100" w:afterAutospacing="1"/>
    </w:pPr>
    <w:rPr>
      <w:rFonts w:ascii="Times New Roman" w:hAnsi="Times New Roman"/>
      <w:lang w:eastAsia="en-US"/>
    </w:rPr>
  </w:style>
  <w:style w:type="paragraph" w:customStyle="1" w:styleId="Sub-heading2x">
    <w:name w:val="Sub-heading 2x"/>
    <w:basedOn w:val="Heading2"/>
    <w:next w:val="Normal"/>
    <w:rsid w:val="001954C3"/>
    <w:pPr>
      <w:spacing w:before="120" w:after="120"/>
    </w:pPr>
    <w:rPr>
      <w:rFonts w:cs="Times New Roman"/>
      <w:i w:val="0"/>
      <w:iCs w:val="0"/>
      <w:smallCaps/>
      <w:sz w:val="24"/>
      <w:szCs w:val="20"/>
      <w:lang w:eastAsia="en-US"/>
    </w:rPr>
  </w:style>
  <w:style w:type="paragraph" w:customStyle="1" w:styleId="Sub-heading3x">
    <w:name w:val="Sub-heading 3x"/>
    <w:basedOn w:val="Heading3"/>
    <w:next w:val="Normal"/>
    <w:rsid w:val="001954C3"/>
    <w:pPr>
      <w:spacing w:before="120" w:after="120"/>
    </w:pPr>
    <w:rPr>
      <w:rFonts w:cs="Times New Roman"/>
      <w:smallCaps/>
      <w:sz w:val="22"/>
      <w:szCs w:val="20"/>
      <w:lang w:eastAsia="en-US"/>
    </w:rPr>
  </w:style>
  <w:style w:type="paragraph" w:customStyle="1" w:styleId="Sub-heading4">
    <w:name w:val="Sub-heading 4"/>
    <w:basedOn w:val="Heading3"/>
    <w:next w:val="Normal"/>
    <w:rsid w:val="001954C3"/>
    <w:pPr>
      <w:spacing w:before="120" w:after="120"/>
      <w:ind w:left="709"/>
    </w:pPr>
    <w:rPr>
      <w:rFonts w:cs="Times New Roman"/>
      <w:sz w:val="20"/>
      <w:szCs w:val="20"/>
      <w:lang w:eastAsia="en-US"/>
    </w:rPr>
  </w:style>
  <w:style w:type="paragraph" w:customStyle="1" w:styleId="Normalsectionaltext">
    <w:name w:val="Normal sectional text"/>
    <w:basedOn w:val="Normal"/>
    <w:link w:val="NormalsectionaltextChar"/>
    <w:rsid w:val="001954C3"/>
    <w:pPr>
      <w:tabs>
        <w:tab w:val="left" w:pos="680"/>
      </w:tabs>
      <w:spacing w:after="100" w:afterAutospacing="1"/>
      <w:ind w:left="680"/>
    </w:pPr>
    <w:rPr>
      <w:sz w:val="20"/>
      <w:szCs w:val="20"/>
      <w:lang w:eastAsia="en-US"/>
    </w:rPr>
  </w:style>
  <w:style w:type="paragraph" w:customStyle="1" w:styleId="PHEreportsub">
    <w:name w:val="*PHE report sub"/>
    <w:basedOn w:val="Sub-heading2x"/>
    <w:rsid w:val="00580108"/>
    <w:pPr>
      <w:numPr>
        <w:ilvl w:val="0"/>
        <w:numId w:val="0"/>
      </w:numPr>
    </w:pPr>
    <w:rPr>
      <w:smallCaps w:val="0"/>
    </w:rPr>
  </w:style>
  <w:style w:type="paragraph" w:customStyle="1" w:styleId="PHEBodytext">
    <w:name w:val="*PHE Body text"/>
    <w:basedOn w:val="Normal"/>
    <w:link w:val="PHEBodytextChar"/>
    <w:rsid w:val="00580108"/>
    <w:pPr>
      <w:autoSpaceDE w:val="0"/>
      <w:autoSpaceDN w:val="0"/>
      <w:adjustRightInd w:val="0"/>
      <w:spacing w:before="60" w:after="120"/>
      <w:ind w:left="0" w:firstLine="0"/>
    </w:pPr>
    <w:rPr>
      <w:szCs w:val="28"/>
    </w:rPr>
  </w:style>
  <w:style w:type="paragraph" w:styleId="DocumentMap">
    <w:name w:val="Document Map"/>
    <w:basedOn w:val="Normal"/>
    <w:semiHidden/>
    <w:rsid w:val="00264DDB"/>
    <w:pPr>
      <w:shd w:val="clear" w:color="auto" w:fill="000080"/>
    </w:pPr>
    <w:rPr>
      <w:rFonts w:ascii="Tahoma" w:hAnsi="Tahoma" w:cs="Tahoma"/>
      <w:sz w:val="20"/>
      <w:szCs w:val="20"/>
    </w:rPr>
  </w:style>
  <w:style w:type="paragraph" w:customStyle="1" w:styleId="PHEreportHeading2BlueHighlight">
    <w:name w:val="*PHE report Heading 2 Blue Highlight"/>
    <w:basedOn w:val="HPAreportheading2"/>
    <w:rsid w:val="00036D28"/>
    <w:pPr>
      <w:shd w:val="clear" w:color="auto" w:fill="8CB8C6"/>
    </w:pPr>
    <w:rPr>
      <w:rFonts w:cs="Arial"/>
    </w:rPr>
  </w:style>
  <w:style w:type="paragraph" w:styleId="FootnoteText">
    <w:name w:val="footnote text"/>
    <w:basedOn w:val="Normal"/>
    <w:link w:val="FootnoteTextChar"/>
    <w:rsid w:val="002D3CCE"/>
    <w:rPr>
      <w:sz w:val="20"/>
      <w:szCs w:val="20"/>
    </w:rPr>
  </w:style>
  <w:style w:type="character" w:customStyle="1" w:styleId="FooterChar">
    <w:name w:val="Footer Char"/>
    <w:link w:val="Footer"/>
    <w:uiPriority w:val="99"/>
    <w:rsid w:val="003D42BA"/>
    <w:rPr>
      <w:rFonts w:ascii="Arial" w:hAnsi="Arial"/>
      <w:sz w:val="24"/>
      <w:szCs w:val="24"/>
    </w:rPr>
  </w:style>
  <w:style w:type="paragraph" w:customStyle="1" w:styleId="PHEbodytextTable">
    <w:name w:val="*PHE body text Table"/>
    <w:basedOn w:val="PHEBodytext"/>
    <w:link w:val="PHEbodytextTableChar"/>
    <w:qFormat/>
    <w:rsid w:val="00CF75BF"/>
    <w:rPr>
      <w:sz w:val="20"/>
    </w:rPr>
  </w:style>
  <w:style w:type="paragraph" w:customStyle="1" w:styleId="HPAContents">
    <w:name w:val="HPA Contents"/>
    <w:basedOn w:val="PHEBodytext"/>
    <w:qFormat/>
    <w:rsid w:val="00F4597E"/>
    <w:pPr>
      <w:pBdr>
        <w:bottom w:val="single" w:sz="4" w:space="1" w:color="auto"/>
      </w:pBdr>
    </w:pPr>
    <w:rPr>
      <w:b/>
      <w:sz w:val="36"/>
      <w:szCs w:val="36"/>
    </w:rPr>
  </w:style>
  <w:style w:type="character" w:customStyle="1" w:styleId="FootnoteTextChar">
    <w:name w:val="Footnote Text Char"/>
    <w:link w:val="FootnoteText"/>
    <w:rsid w:val="002D3CCE"/>
    <w:rPr>
      <w:rFonts w:ascii="Arial" w:hAnsi="Arial"/>
    </w:rPr>
  </w:style>
  <w:style w:type="character" w:styleId="FootnoteReference">
    <w:name w:val="footnote reference"/>
    <w:rsid w:val="002D3CCE"/>
    <w:rPr>
      <w:vertAlign w:val="superscript"/>
    </w:rPr>
  </w:style>
  <w:style w:type="character" w:customStyle="1" w:styleId="PHEBodytextChar">
    <w:name w:val="*PHE Body text Char"/>
    <w:link w:val="PHEBodytext"/>
    <w:rsid w:val="00580108"/>
    <w:rPr>
      <w:rFonts w:ascii="Arial" w:hAnsi="Arial"/>
      <w:sz w:val="24"/>
      <w:szCs w:val="28"/>
    </w:rPr>
  </w:style>
  <w:style w:type="paragraph" w:customStyle="1" w:styleId="PHEBodyTextHyperlink">
    <w:name w:val="*PHE Body Text Hyperlink"/>
    <w:basedOn w:val="PHEBodytext"/>
    <w:link w:val="PHEBodyTextHyperlinkChar"/>
    <w:qFormat/>
    <w:rsid w:val="002708BE"/>
    <w:rPr>
      <w:color w:val="0000FF"/>
      <w:u w:val="single"/>
    </w:rPr>
  </w:style>
  <w:style w:type="character" w:customStyle="1" w:styleId="PHEBodyTextHyperlinkChar">
    <w:name w:val="*PHE Body Text Hyperlink Char"/>
    <w:link w:val="PHEBodyTextHyperlink"/>
    <w:rsid w:val="002708BE"/>
    <w:rPr>
      <w:rFonts w:ascii="Arial" w:hAnsi="Arial"/>
      <w:color w:val="0000FF"/>
      <w:sz w:val="24"/>
      <w:szCs w:val="28"/>
      <w:u w:val="single"/>
    </w:rPr>
  </w:style>
  <w:style w:type="paragraph" w:styleId="ListParagraph">
    <w:name w:val="List Paragraph"/>
    <w:basedOn w:val="Normal"/>
    <w:uiPriority w:val="34"/>
    <w:qFormat/>
    <w:rsid w:val="00B22ACC"/>
    <w:pPr>
      <w:ind w:left="720"/>
      <w:contextualSpacing/>
    </w:pPr>
  </w:style>
  <w:style w:type="paragraph" w:customStyle="1" w:styleId="PHEBodyTextTableHyperlink">
    <w:name w:val="*PHE Body Text Table Hyperlink"/>
    <w:basedOn w:val="PHEBodyTextHyperlink"/>
    <w:qFormat/>
    <w:rsid w:val="001C6D47"/>
    <w:rPr>
      <w:sz w:val="20"/>
    </w:rPr>
  </w:style>
  <w:style w:type="character" w:styleId="PlaceholderText">
    <w:name w:val="Placeholder Text"/>
    <w:uiPriority w:val="99"/>
    <w:semiHidden/>
    <w:rsid w:val="002C5DB4"/>
    <w:rPr>
      <w:color w:val="808080"/>
    </w:rPr>
  </w:style>
  <w:style w:type="paragraph" w:styleId="BalloonText">
    <w:name w:val="Balloon Text"/>
    <w:basedOn w:val="Normal"/>
    <w:link w:val="BalloonTextChar"/>
    <w:rsid w:val="002C5DB4"/>
    <w:rPr>
      <w:rFonts w:ascii="Tahoma" w:hAnsi="Tahoma"/>
      <w:sz w:val="16"/>
      <w:szCs w:val="16"/>
    </w:rPr>
  </w:style>
  <w:style w:type="character" w:customStyle="1" w:styleId="BalloonTextChar">
    <w:name w:val="Balloon Text Char"/>
    <w:link w:val="BalloonText"/>
    <w:rsid w:val="002C5DB4"/>
    <w:rPr>
      <w:rFonts w:ascii="Tahoma" w:hAnsi="Tahoma" w:cs="Tahoma"/>
      <w:sz w:val="16"/>
      <w:szCs w:val="16"/>
    </w:rPr>
  </w:style>
  <w:style w:type="paragraph" w:styleId="NoSpacing">
    <w:name w:val="No Spacing"/>
    <w:link w:val="NoSpacingChar"/>
    <w:uiPriority w:val="1"/>
    <w:qFormat/>
    <w:rsid w:val="005A47FE"/>
    <w:rPr>
      <w:rFonts w:ascii="Calibri" w:hAnsi="Calibri"/>
      <w:sz w:val="22"/>
      <w:szCs w:val="22"/>
      <w:lang w:val="en-US" w:eastAsia="en-US"/>
    </w:rPr>
  </w:style>
  <w:style w:type="character" w:customStyle="1" w:styleId="NoSpacingChar">
    <w:name w:val="No Spacing Char"/>
    <w:link w:val="NoSpacing"/>
    <w:uiPriority w:val="1"/>
    <w:rsid w:val="005A47FE"/>
    <w:rPr>
      <w:rFonts w:ascii="Calibri" w:hAnsi="Calibri"/>
      <w:sz w:val="22"/>
      <w:szCs w:val="22"/>
      <w:lang w:val="en-US" w:eastAsia="en-US" w:bidi="ar-SA"/>
    </w:rPr>
  </w:style>
  <w:style w:type="table" w:styleId="TableGrid">
    <w:name w:val="Table Grid"/>
    <w:basedOn w:val="TableNormal"/>
    <w:uiPriority w:val="59"/>
    <w:rsid w:val="000A38F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tyle1">
    <w:name w:val="Style1"/>
    <w:basedOn w:val="PHEbodytextTable"/>
    <w:qFormat/>
    <w:rsid w:val="00CF75BF"/>
    <w:pPr>
      <w:ind w:left="709" w:hanging="709"/>
    </w:pPr>
  </w:style>
  <w:style w:type="character" w:customStyle="1" w:styleId="hpabodytexthyperlinkchar">
    <w:name w:val="hpabodytexthyperlinkchar"/>
    <w:rsid w:val="00183711"/>
    <w:rPr>
      <w:rFonts w:ascii="PraxisEF-Light" w:hAnsi="PraxisEF-Light" w:hint="default"/>
      <w:color w:val="0000FF"/>
      <w:u w:val="single"/>
    </w:rPr>
  </w:style>
  <w:style w:type="paragraph" w:customStyle="1" w:styleId="PHEBodyTextReferences">
    <w:name w:val="*PHE Body Text References"/>
    <w:basedOn w:val="PHEBodytext"/>
    <w:qFormat/>
    <w:rsid w:val="00D561FE"/>
    <w:pPr>
      <w:ind w:left="709" w:hanging="709"/>
    </w:pPr>
    <w:rPr>
      <w:sz w:val="20"/>
    </w:rPr>
  </w:style>
  <w:style w:type="character" w:styleId="EndnoteReference">
    <w:name w:val="endnote reference"/>
    <w:rsid w:val="004E2765"/>
    <w:rPr>
      <w:vertAlign w:val="superscript"/>
    </w:rPr>
  </w:style>
  <w:style w:type="paragraph" w:styleId="EndnoteText">
    <w:name w:val="endnote text"/>
    <w:basedOn w:val="Normal"/>
    <w:link w:val="EndnoteTextChar"/>
    <w:rsid w:val="004E2765"/>
    <w:rPr>
      <w:sz w:val="20"/>
      <w:szCs w:val="20"/>
    </w:rPr>
  </w:style>
  <w:style w:type="character" w:customStyle="1" w:styleId="EndnoteTextChar">
    <w:name w:val="Endnote Text Char"/>
    <w:link w:val="EndnoteText"/>
    <w:rsid w:val="004E2765"/>
    <w:rPr>
      <w:rFonts w:ascii="Arial" w:hAnsi="Arial"/>
    </w:rPr>
  </w:style>
  <w:style w:type="character" w:customStyle="1" w:styleId="NormalsectionaltextChar">
    <w:name w:val="Normal sectional text Char"/>
    <w:link w:val="Normalsectionaltext"/>
    <w:rsid w:val="002D7C04"/>
    <w:rPr>
      <w:rFonts w:ascii="Arial" w:hAnsi="Arial"/>
      <w:lang w:eastAsia="en-US"/>
    </w:rPr>
  </w:style>
  <w:style w:type="character" w:styleId="CommentReference">
    <w:name w:val="annotation reference"/>
    <w:rsid w:val="0031439F"/>
    <w:rPr>
      <w:sz w:val="16"/>
      <w:szCs w:val="16"/>
    </w:rPr>
  </w:style>
  <w:style w:type="paragraph" w:styleId="CommentText">
    <w:name w:val="annotation text"/>
    <w:basedOn w:val="Normal"/>
    <w:link w:val="CommentTextChar"/>
    <w:rsid w:val="0031439F"/>
    <w:rPr>
      <w:sz w:val="20"/>
      <w:szCs w:val="20"/>
    </w:rPr>
  </w:style>
  <w:style w:type="character" w:customStyle="1" w:styleId="CommentTextChar">
    <w:name w:val="Comment Text Char"/>
    <w:link w:val="CommentText"/>
    <w:rsid w:val="0031439F"/>
    <w:rPr>
      <w:rFonts w:ascii="Arial" w:hAnsi="Arial"/>
    </w:rPr>
  </w:style>
  <w:style w:type="paragraph" w:styleId="CommentSubject">
    <w:name w:val="annotation subject"/>
    <w:basedOn w:val="CommentText"/>
    <w:next w:val="CommentText"/>
    <w:link w:val="CommentSubjectChar"/>
    <w:rsid w:val="0031439F"/>
    <w:rPr>
      <w:b/>
      <w:bCs/>
    </w:rPr>
  </w:style>
  <w:style w:type="character" w:customStyle="1" w:styleId="CommentSubjectChar">
    <w:name w:val="Comment Subject Char"/>
    <w:link w:val="CommentSubject"/>
    <w:rsid w:val="0031439F"/>
    <w:rPr>
      <w:rFonts w:ascii="Arial" w:hAnsi="Arial"/>
      <w:b/>
      <w:bCs/>
    </w:rPr>
  </w:style>
  <w:style w:type="paragraph" w:customStyle="1" w:styleId="HPAreportHeading1">
    <w:name w:val="HPA report Heading 1"/>
    <w:basedOn w:val="Normal"/>
    <w:rsid w:val="005A3E25"/>
    <w:pPr>
      <w:pBdr>
        <w:bottom w:val="single" w:sz="4" w:space="1" w:color="auto"/>
      </w:pBdr>
      <w:spacing w:before="240" w:after="240" w:line="260" w:lineRule="atLeast"/>
      <w:ind w:left="0" w:firstLine="0"/>
    </w:pPr>
    <w:rPr>
      <w:rFonts w:ascii="PraxisEF Light" w:hAnsi="PraxisEF Light" w:cs="Arial"/>
      <w:b/>
      <w:color w:val="000000"/>
      <w:sz w:val="36"/>
      <w:szCs w:val="28"/>
      <w:lang w:val="en-US" w:eastAsia="en-US"/>
    </w:rPr>
  </w:style>
  <w:style w:type="paragraph" w:customStyle="1" w:styleId="HPABodytext">
    <w:name w:val="HPA Body text"/>
    <w:basedOn w:val="Normal"/>
    <w:link w:val="HPABodytextChar"/>
    <w:rsid w:val="005A3E25"/>
    <w:pPr>
      <w:autoSpaceDE w:val="0"/>
      <w:autoSpaceDN w:val="0"/>
      <w:adjustRightInd w:val="0"/>
      <w:spacing w:before="60" w:after="120"/>
      <w:ind w:left="0" w:firstLine="0"/>
    </w:pPr>
    <w:rPr>
      <w:rFonts w:ascii="PraxisEF-Light" w:hAnsi="PraxisEF-Light"/>
      <w:szCs w:val="28"/>
    </w:rPr>
  </w:style>
  <w:style w:type="paragraph" w:customStyle="1" w:styleId="HPAreportHeading2BlueHighlight">
    <w:name w:val="HPA report Heading 2 Blue Highlight"/>
    <w:basedOn w:val="Normal"/>
    <w:rsid w:val="005A3E25"/>
    <w:pPr>
      <w:shd w:val="clear" w:color="auto" w:fill="99CCFF"/>
      <w:spacing w:before="240" w:line="260" w:lineRule="atLeast"/>
    </w:pPr>
    <w:rPr>
      <w:rFonts w:ascii="PraxisEF Light" w:hAnsi="PraxisEF Light"/>
      <w:b/>
      <w:color w:val="000000"/>
      <w:sz w:val="28"/>
      <w:szCs w:val="22"/>
      <w:lang w:eastAsia="en-US"/>
    </w:rPr>
  </w:style>
  <w:style w:type="paragraph" w:customStyle="1" w:styleId="HPAbodytextTable">
    <w:name w:val="HPA body text Table"/>
    <w:basedOn w:val="HPABodytext"/>
    <w:qFormat/>
    <w:rsid w:val="005A3E25"/>
    <w:rPr>
      <w:sz w:val="20"/>
    </w:rPr>
  </w:style>
  <w:style w:type="character" w:customStyle="1" w:styleId="HPABodytextChar">
    <w:name w:val="HPA Body text Char"/>
    <w:link w:val="HPABodytext"/>
    <w:rsid w:val="005A3E25"/>
    <w:rPr>
      <w:rFonts w:ascii="PraxisEF-Light" w:hAnsi="PraxisEF-Light"/>
      <w:sz w:val="24"/>
      <w:szCs w:val="28"/>
    </w:rPr>
  </w:style>
  <w:style w:type="paragraph" w:customStyle="1" w:styleId="EndNoteBibliographyTitle">
    <w:name w:val="EndNote Bibliography Title"/>
    <w:basedOn w:val="Normal"/>
    <w:link w:val="EndNoteBibliographyTitleChar"/>
    <w:rsid w:val="00DE7DF7"/>
    <w:pPr>
      <w:jc w:val="center"/>
    </w:pPr>
    <w:rPr>
      <w:rFonts w:cs="Arial"/>
      <w:noProof/>
    </w:rPr>
  </w:style>
  <w:style w:type="character" w:customStyle="1" w:styleId="PHEbodytextTableChar">
    <w:name w:val="*PHE body text Table Char"/>
    <w:basedOn w:val="PHEBodytextChar"/>
    <w:link w:val="PHEbodytextTable"/>
    <w:rsid w:val="00DE7DF7"/>
    <w:rPr>
      <w:rFonts w:ascii="Arial" w:hAnsi="Arial"/>
      <w:sz w:val="24"/>
      <w:szCs w:val="28"/>
    </w:rPr>
  </w:style>
  <w:style w:type="character" w:customStyle="1" w:styleId="EndNoteBibliographyTitleChar">
    <w:name w:val="EndNote Bibliography Title Char"/>
    <w:basedOn w:val="PHEbodytextTableChar"/>
    <w:link w:val="EndNoteBibliographyTitle"/>
    <w:rsid w:val="00DE7DF7"/>
    <w:rPr>
      <w:rFonts w:ascii="Arial" w:hAnsi="Arial" w:cs="Arial"/>
      <w:noProof/>
      <w:sz w:val="24"/>
      <w:szCs w:val="24"/>
    </w:rPr>
  </w:style>
  <w:style w:type="paragraph" w:customStyle="1" w:styleId="EndNoteBibliography">
    <w:name w:val="EndNote Bibliography"/>
    <w:basedOn w:val="Normal"/>
    <w:link w:val="EndNoteBibliographyChar"/>
    <w:rsid w:val="00DE7DF7"/>
    <w:rPr>
      <w:rFonts w:cs="Arial"/>
      <w:noProof/>
    </w:rPr>
  </w:style>
  <w:style w:type="character" w:customStyle="1" w:styleId="EndNoteBibliographyChar">
    <w:name w:val="EndNote Bibliography Char"/>
    <w:basedOn w:val="PHEbodytextTableChar"/>
    <w:link w:val="EndNoteBibliography"/>
    <w:rsid w:val="00DE7DF7"/>
    <w:rPr>
      <w:rFonts w:ascii="Arial" w:hAnsi="Arial" w:cs="Arial"/>
      <w:noProof/>
      <w:sz w:val="24"/>
      <w:szCs w:val="24"/>
    </w:rPr>
  </w:style>
  <w:style w:type="paragraph" w:customStyle="1" w:styleId="HPABodyTextHyperlink">
    <w:name w:val="HPA Body Text Hyperlink"/>
    <w:basedOn w:val="HPABodytext"/>
    <w:link w:val="HPABodyTextHyperlinkChar0"/>
    <w:qFormat/>
    <w:rsid w:val="0086132E"/>
    <w:rPr>
      <w:color w:val="0000FF"/>
      <w:u w:val="single"/>
    </w:rPr>
  </w:style>
  <w:style w:type="character" w:customStyle="1" w:styleId="HPABodyTextHyperlinkChar0">
    <w:name w:val="HPA Body Text Hyperlink Char"/>
    <w:link w:val="HPABodyTextHyperlink"/>
    <w:rsid w:val="0086132E"/>
    <w:rPr>
      <w:rFonts w:ascii="PraxisEF-Light" w:hAnsi="PraxisEF-Light"/>
      <w:color w:val="0000FF"/>
      <w:sz w:val="24"/>
      <w:szCs w:val="28"/>
      <w:u w:val="single"/>
    </w:rPr>
  </w:style>
  <w:style w:type="paragraph" w:styleId="BodyText">
    <w:name w:val="Body Text"/>
    <w:basedOn w:val="Normal"/>
    <w:link w:val="BodyTextChar"/>
    <w:rsid w:val="0086132E"/>
    <w:pPr>
      <w:tabs>
        <w:tab w:val="left" w:pos="-720"/>
      </w:tabs>
      <w:spacing w:before="120" w:after="120"/>
      <w:ind w:left="0" w:firstLine="0"/>
      <w:jc w:val="both"/>
    </w:pPr>
    <w:rPr>
      <w:sz w:val="20"/>
      <w:szCs w:val="20"/>
      <w:lang w:eastAsia="en-US"/>
    </w:rPr>
  </w:style>
  <w:style w:type="character" w:customStyle="1" w:styleId="BodyTextChar">
    <w:name w:val="Body Text Char"/>
    <w:basedOn w:val="DefaultParagraphFont"/>
    <w:link w:val="BodyText"/>
    <w:rsid w:val="0086132E"/>
    <w:rPr>
      <w:rFonts w:ascii="Arial" w:hAnsi="Arial"/>
      <w:lang w:eastAsia="en-US"/>
    </w:rPr>
  </w:style>
  <w:style w:type="paragraph" w:customStyle="1" w:styleId="HPAreportsub">
    <w:name w:val="HPA report sub"/>
    <w:basedOn w:val="Sub-heading2x"/>
    <w:rsid w:val="0086132E"/>
    <w:pPr>
      <w:numPr>
        <w:ilvl w:val="0"/>
        <w:numId w:val="0"/>
      </w:numPr>
    </w:pPr>
    <w:rPr>
      <w:rFonts w:ascii="PraxisEF Light" w:hAnsi="PraxisEF Light"/>
      <w:smallCaps w:val="0"/>
    </w:rPr>
  </w:style>
  <w:style w:type="character" w:customStyle="1" w:styleId="HPAreportHeading3Char">
    <w:name w:val="HPA report Heading 3 Char"/>
    <w:basedOn w:val="DefaultParagraphFont"/>
    <w:link w:val="HPAreportHeading3"/>
    <w:rsid w:val="0086132E"/>
    <w:rPr>
      <w:rFonts w:ascii="PraxisEF Light" w:hAnsi="PraxisEF Light" w:cs="Arial"/>
      <w:b/>
      <w:bCs/>
      <w:iCs/>
      <w:color w:val="000000"/>
      <w:sz w:val="28"/>
      <w:szCs w:val="22"/>
      <w:lang w:eastAsia="en-US"/>
    </w:rPr>
  </w:style>
  <w:style w:type="paragraph" w:customStyle="1" w:styleId="HPAreportHeading3">
    <w:name w:val="HPA report Heading 3"/>
    <w:basedOn w:val="Normal"/>
    <w:link w:val="HPAreportHeading3Char"/>
    <w:rsid w:val="0086132E"/>
    <w:pPr>
      <w:spacing w:before="200" w:after="60" w:line="260" w:lineRule="atLeast"/>
    </w:pPr>
    <w:rPr>
      <w:rFonts w:ascii="PraxisEF Light" w:hAnsi="PraxisEF Light" w:cs="Arial"/>
      <w:b/>
      <w:bCs/>
      <w:iCs/>
      <w:color w:val="000000"/>
      <w:sz w:val="28"/>
      <w:szCs w:val="22"/>
      <w:lang w:eastAsia="en-US"/>
    </w:rPr>
  </w:style>
  <w:style w:type="paragraph" w:styleId="BodyText3">
    <w:name w:val="Body Text 3"/>
    <w:basedOn w:val="Normal"/>
    <w:link w:val="BodyText3Char"/>
    <w:rsid w:val="0086132E"/>
    <w:pPr>
      <w:spacing w:after="120"/>
    </w:pPr>
    <w:rPr>
      <w:sz w:val="16"/>
      <w:szCs w:val="16"/>
    </w:rPr>
  </w:style>
  <w:style w:type="character" w:customStyle="1" w:styleId="BodyText3Char">
    <w:name w:val="Body Text 3 Char"/>
    <w:basedOn w:val="DefaultParagraphFont"/>
    <w:link w:val="BodyText3"/>
    <w:rsid w:val="0086132E"/>
    <w:rPr>
      <w:rFonts w:ascii="Arial" w:hAnsi="Arial"/>
      <w:sz w:val="16"/>
      <w:szCs w:val="16"/>
    </w:rPr>
  </w:style>
  <w:style w:type="paragraph" w:customStyle="1" w:styleId="Subheading2">
    <w:name w:val="Subheading 2"/>
    <w:basedOn w:val="Heading2"/>
    <w:link w:val="Subheading2Char"/>
    <w:rsid w:val="0086132E"/>
    <w:pPr>
      <w:numPr>
        <w:ilvl w:val="0"/>
        <w:numId w:val="0"/>
      </w:numPr>
      <w:tabs>
        <w:tab w:val="left" w:pos="680"/>
      </w:tabs>
      <w:spacing w:before="120" w:after="120"/>
      <w:jc w:val="both"/>
    </w:pPr>
    <w:rPr>
      <w:rFonts w:ascii="Arial Bold" w:hAnsi="Arial Bold" w:cs="Times New Roman"/>
      <w:bCs w:val="0"/>
      <w:i w:val="0"/>
      <w:iCs w:val="0"/>
      <w:sz w:val="24"/>
      <w:szCs w:val="20"/>
      <w:lang w:eastAsia="en-US"/>
    </w:rPr>
  </w:style>
  <w:style w:type="character" w:customStyle="1" w:styleId="Subheading2Char">
    <w:name w:val="Subheading 2 Char"/>
    <w:basedOn w:val="DefaultParagraphFont"/>
    <w:link w:val="Subheading2"/>
    <w:rsid w:val="0086132E"/>
    <w:rPr>
      <w:rFonts w:ascii="Arial Bold" w:hAnsi="Arial Bold"/>
      <w:b/>
      <w:sz w:val="24"/>
      <w:lang w:eastAsia="en-US"/>
    </w:rPr>
  </w:style>
  <w:style w:type="paragraph" w:customStyle="1" w:styleId="Subheading1">
    <w:name w:val="Subheading 1"/>
    <w:basedOn w:val="Normal"/>
    <w:rsid w:val="0086132E"/>
    <w:pPr>
      <w:keepNext/>
      <w:tabs>
        <w:tab w:val="left" w:pos="720"/>
      </w:tabs>
      <w:spacing w:before="180" w:after="180"/>
      <w:ind w:left="0" w:firstLine="0"/>
      <w:outlineLvl w:val="0"/>
    </w:pPr>
    <w:rPr>
      <w:b/>
      <w:caps/>
      <w:sz w:val="34"/>
      <w:szCs w:val="34"/>
      <w:lang w:eastAsia="en-US"/>
    </w:rPr>
  </w:style>
  <w:style w:type="character" w:styleId="Strong">
    <w:name w:val="Strong"/>
    <w:basedOn w:val="DefaultParagraphFont"/>
    <w:qFormat/>
    <w:rsid w:val="0086132E"/>
    <w:rPr>
      <w:rFonts w:cs="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927915">
      <w:bodyDiv w:val="1"/>
      <w:marLeft w:val="0"/>
      <w:marRight w:val="0"/>
      <w:marTop w:val="0"/>
      <w:marBottom w:val="0"/>
      <w:divBdr>
        <w:top w:val="none" w:sz="0" w:space="0" w:color="auto"/>
        <w:left w:val="none" w:sz="0" w:space="0" w:color="auto"/>
        <w:bottom w:val="none" w:sz="0" w:space="0" w:color="auto"/>
        <w:right w:val="none" w:sz="0" w:space="0" w:color="auto"/>
      </w:divBdr>
    </w:div>
    <w:div w:id="152335308">
      <w:bodyDiv w:val="1"/>
      <w:marLeft w:val="0"/>
      <w:marRight w:val="0"/>
      <w:marTop w:val="0"/>
      <w:marBottom w:val="0"/>
      <w:divBdr>
        <w:top w:val="none" w:sz="0" w:space="0" w:color="auto"/>
        <w:left w:val="none" w:sz="0" w:space="0" w:color="auto"/>
        <w:bottom w:val="none" w:sz="0" w:space="0" w:color="auto"/>
        <w:right w:val="none" w:sz="0" w:space="0" w:color="auto"/>
      </w:divBdr>
    </w:div>
    <w:div w:id="312759557">
      <w:bodyDiv w:val="1"/>
      <w:marLeft w:val="0"/>
      <w:marRight w:val="0"/>
      <w:marTop w:val="0"/>
      <w:marBottom w:val="0"/>
      <w:divBdr>
        <w:top w:val="none" w:sz="0" w:space="0" w:color="auto"/>
        <w:left w:val="none" w:sz="0" w:space="0" w:color="auto"/>
        <w:bottom w:val="none" w:sz="0" w:space="0" w:color="auto"/>
        <w:right w:val="none" w:sz="0" w:space="0" w:color="auto"/>
      </w:divBdr>
    </w:div>
    <w:div w:id="802697846">
      <w:bodyDiv w:val="1"/>
      <w:marLeft w:val="0"/>
      <w:marRight w:val="0"/>
      <w:marTop w:val="0"/>
      <w:marBottom w:val="0"/>
      <w:divBdr>
        <w:top w:val="none" w:sz="0" w:space="0" w:color="auto"/>
        <w:left w:val="none" w:sz="0" w:space="0" w:color="auto"/>
        <w:bottom w:val="none" w:sz="0" w:space="0" w:color="auto"/>
        <w:right w:val="none" w:sz="0" w:space="0" w:color="auto"/>
      </w:divBdr>
    </w:div>
    <w:div w:id="1167786905">
      <w:bodyDiv w:val="1"/>
      <w:marLeft w:val="0"/>
      <w:marRight w:val="0"/>
      <w:marTop w:val="0"/>
      <w:marBottom w:val="0"/>
      <w:divBdr>
        <w:top w:val="none" w:sz="0" w:space="0" w:color="auto"/>
        <w:left w:val="none" w:sz="0" w:space="0" w:color="auto"/>
        <w:bottom w:val="none" w:sz="0" w:space="0" w:color="auto"/>
        <w:right w:val="none" w:sz="0" w:space="0" w:color="auto"/>
      </w:divBdr>
    </w:div>
    <w:div w:id="1296790721">
      <w:bodyDiv w:val="1"/>
      <w:marLeft w:val="0"/>
      <w:marRight w:val="0"/>
      <w:marTop w:val="0"/>
      <w:marBottom w:val="0"/>
      <w:divBdr>
        <w:top w:val="none" w:sz="0" w:space="0" w:color="auto"/>
        <w:left w:val="none" w:sz="0" w:space="0" w:color="auto"/>
        <w:bottom w:val="none" w:sz="0" w:space="0" w:color="auto"/>
        <w:right w:val="none" w:sz="0" w:space="0" w:color="auto"/>
      </w:divBdr>
    </w:div>
    <w:div w:id="1302494997">
      <w:bodyDiv w:val="1"/>
      <w:marLeft w:val="0"/>
      <w:marRight w:val="0"/>
      <w:marTop w:val="0"/>
      <w:marBottom w:val="0"/>
      <w:divBdr>
        <w:top w:val="none" w:sz="0" w:space="0" w:color="auto"/>
        <w:left w:val="none" w:sz="0" w:space="0" w:color="auto"/>
        <w:bottom w:val="none" w:sz="0" w:space="0" w:color="auto"/>
        <w:right w:val="none" w:sz="0" w:space="0" w:color="auto"/>
      </w:divBdr>
    </w:div>
    <w:div w:id="1341159564">
      <w:bodyDiv w:val="1"/>
      <w:marLeft w:val="0"/>
      <w:marRight w:val="0"/>
      <w:marTop w:val="0"/>
      <w:marBottom w:val="0"/>
      <w:divBdr>
        <w:top w:val="none" w:sz="0" w:space="0" w:color="auto"/>
        <w:left w:val="none" w:sz="0" w:space="0" w:color="auto"/>
        <w:bottom w:val="none" w:sz="0" w:space="0" w:color="auto"/>
        <w:right w:val="none" w:sz="0" w:space="0" w:color="auto"/>
      </w:divBdr>
    </w:div>
    <w:div w:id="1424574494">
      <w:bodyDiv w:val="1"/>
      <w:marLeft w:val="0"/>
      <w:marRight w:val="0"/>
      <w:marTop w:val="0"/>
      <w:marBottom w:val="0"/>
      <w:divBdr>
        <w:top w:val="none" w:sz="0" w:space="0" w:color="auto"/>
        <w:left w:val="none" w:sz="0" w:space="0" w:color="auto"/>
        <w:bottom w:val="none" w:sz="0" w:space="0" w:color="auto"/>
        <w:right w:val="none" w:sz="0" w:space="0" w:color="auto"/>
      </w:divBdr>
    </w:div>
    <w:div w:id="1764690064">
      <w:bodyDiv w:val="1"/>
      <w:marLeft w:val="0"/>
      <w:marRight w:val="0"/>
      <w:marTop w:val="0"/>
      <w:marBottom w:val="0"/>
      <w:divBdr>
        <w:top w:val="none" w:sz="0" w:space="0" w:color="auto"/>
        <w:left w:val="none" w:sz="0" w:space="0" w:color="auto"/>
        <w:bottom w:val="none" w:sz="0" w:space="0" w:color="auto"/>
        <w:right w:val="none" w:sz="0" w:space="0" w:color="auto"/>
      </w:divBdr>
    </w:div>
    <w:div w:id="1953248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image" Target="media/image99.jpeg"/><Relationship Id="rId21" Type="http://schemas.openxmlformats.org/officeDocument/2006/relationships/hyperlink" Target="https://www.gov.uk/uk-standards-for-microbiology-investigations-smi-quality-and-consistency-in-clinical-laboratories" TargetMode="External"/><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jpeg"/><Relationship Id="rId84" Type="http://schemas.openxmlformats.org/officeDocument/2006/relationships/image" Target="media/image66.jpeg"/><Relationship Id="rId89" Type="http://schemas.openxmlformats.org/officeDocument/2006/relationships/image" Target="media/image71.jpeg"/><Relationship Id="rId112" Type="http://schemas.openxmlformats.org/officeDocument/2006/relationships/image" Target="media/image94.jpeg"/><Relationship Id="rId133" Type="http://schemas.openxmlformats.org/officeDocument/2006/relationships/image" Target="media/image115.jpeg"/><Relationship Id="rId138" Type="http://schemas.openxmlformats.org/officeDocument/2006/relationships/image" Target="media/image120.jpeg"/><Relationship Id="rId154" Type="http://schemas.openxmlformats.org/officeDocument/2006/relationships/image" Target="media/image136.jpeg"/><Relationship Id="rId159" Type="http://schemas.openxmlformats.org/officeDocument/2006/relationships/image" Target="media/image141.jpeg"/><Relationship Id="rId175" Type="http://schemas.openxmlformats.org/officeDocument/2006/relationships/hyperlink" Target="http://www.publichealth.hscni.net/directorate-public-health/health-protection" TargetMode="External"/><Relationship Id="rId170" Type="http://schemas.openxmlformats.org/officeDocument/2006/relationships/hyperlink" Target="http://www.hps.scot.nhs.uk/reflab/index.aspx" TargetMode="External"/><Relationship Id="rId16" Type="http://schemas.openxmlformats.org/officeDocument/2006/relationships/image" Target="media/image3.jpeg"/><Relationship Id="rId107" Type="http://schemas.openxmlformats.org/officeDocument/2006/relationships/image" Target="media/image89.jpeg"/><Relationship Id="rId11" Type="http://schemas.openxmlformats.org/officeDocument/2006/relationships/hyperlink" Target="https://www.gov.uk/uk-standards-for-microbiology-investigations-SMI-quality-and-consistency-in-clinical-laboratories" TargetMode="Externa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image" Target="media/image84.jpeg"/><Relationship Id="rId123" Type="http://schemas.openxmlformats.org/officeDocument/2006/relationships/image" Target="media/image105.jpeg"/><Relationship Id="rId128" Type="http://schemas.openxmlformats.org/officeDocument/2006/relationships/image" Target="media/image110.jpeg"/><Relationship Id="rId144" Type="http://schemas.openxmlformats.org/officeDocument/2006/relationships/image" Target="media/image126.jpeg"/><Relationship Id="rId149" Type="http://schemas.openxmlformats.org/officeDocument/2006/relationships/image" Target="media/image131.jpeg"/><Relationship Id="rId5" Type="http://schemas.microsoft.com/office/2007/relationships/stylesWithEffects" Target="stylesWithEffects.xml"/><Relationship Id="rId90" Type="http://schemas.openxmlformats.org/officeDocument/2006/relationships/image" Target="media/image72.jpeg"/><Relationship Id="rId95" Type="http://schemas.openxmlformats.org/officeDocument/2006/relationships/image" Target="media/image77.jpeg"/><Relationship Id="rId160" Type="http://schemas.openxmlformats.org/officeDocument/2006/relationships/image" Target="media/image142.jpeg"/><Relationship Id="rId165" Type="http://schemas.openxmlformats.org/officeDocument/2006/relationships/image" Target="media/image147.jpeg"/><Relationship Id="rId181" Type="http://schemas.openxmlformats.org/officeDocument/2006/relationships/hyperlink" Target="http://www.scotland.gov.uk/Topics/Health/Policy/Public-Health-Act/Implementation/Guidance/Guidance-Part2" TargetMode="External"/><Relationship Id="rId186" Type="http://schemas.openxmlformats.org/officeDocument/2006/relationships/footer" Target="footer3.xml"/><Relationship Id="rId22" Type="http://schemas.openxmlformats.org/officeDocument/2006/relationships/image" Target="media/image4.jpeg"/><Relationship Id="rId27" Type="http://schemas.openxmlformats.org/officeDocument/2006/relationships/image" Target="media/image9.jpe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6.jpeg"/><Relationship Id="rId69" Type="http://schemas.openxmlformats.org/officeDocument/2006/relationships/image" Target="media/image51.png"/><Relationship Id="rId113" Type="http://schemas.openxmlformats.org/officeDocument/2006/relationships/image" Target="media/image95.jpeg"/><Relationship Id="rId118" Type="http://schemas.openxmlformats.org/officeDocument/2006/relationships/image" Target="media/image100.jpeg"/><Relationship Id="rId134" Type="http://schemas.openxmlformats.org/officeDocument/2006/relationships/image" Target="media/image116.jpeg"/><Relationship Id="rId139" Type="http://schemas.openxmlformats.org/officeDocument/2006/relationships/image" Target="media/image121.jpeg"/><Relationship Id="rId80" Type="http://schemas.openxmlformats.org/officeDocument/2006/relationships/image" Target="media/image62.jpeg"/><Relationship Id="rId85" Type="http://schemas.openxmlformats.org/officeDocument/2006/relationships/image" Target="media/image67.jpeg"/><Relationship Id="rId150" Type="http://schemas.openxmlformats.org/officeDocument/2006/relationships/image" Target="media/image132.jpeg"/><Relationship Id="rId155" Type="http://schemas.openxmlformats.org/officeDocument/2006/relationships/image" Target="media/image137.jpeg"/><Relationship Id="rId171" Type="http://schemas.openxmlformats.org/officeDocument/2006/relationships/hyperlink" Target="http://www.belfasttrust.hscni.net/Laboratory-MortuaryServices.htm" TargetMode="External"/><Relationship Id="rId176" Type="http://schemas.openxmlformats.org/officeDocument/2006/relationships/hyperlink" Target="https://www.gov.uk/government/organisations/public-health-england/about/our-governance" TargetMode="External"/><Relationship Id="rId12" Type="http://schemas.openxmlformats.org/officeDocument/2006/relationships/hyperlink" Target="https://www.gov.uk/government/groups/standards-for-microbiology-investigations-steering-committee" TargetMode="External"/><Relationship Id="rId17" Type="http://schemas.openxmlformats.org/officeDocument/2006/relationships/hyperlink" Target="mailto:standards@phe.gov.uk" TargetMode="External"/><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41.jpeg"/><Relationship Id="rId103" Type="http://schemas.openxmlformats.org/officeDocument/2006/relationships/image" Target="media/image85.jpeg"/><Relationship Id="rId108" Type="http://schemas.openxmlformats.org/officeDocument/2006/relationships/image" Target="media/image90.jpeg"/><Relationship Id="rId124" Type="http://schemas.openxmlformats.org/officeDocument/2006/relationships/image" Target="media/image106.jpeg"/><Relationship Id="rId129" Type="http://schemas.openxmlformats.org/officeDocument/2006/relationships/image" Target="media/image111.jpeg"/><Relationship Id="rId54" Type="http://schemas.openxmlformats.org/officeDocument/2006/relationships/image" Target="media/image36.jpeg"/><Relationship Id="rId70" Type="http://schemas.openxmlformats.org/officeDocument/2006/relationships/image" Target="media/image52.jpeg"/><Relationship Id="rId75" Type="http://schemas.openxmlformats.org/officeDocument/2006/relationships/image" Target="media/image57.jpe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22.jpeg"/><Relationship Id="rId145" Type="http://schemas.openxmlformats.org/officeDocument/2006/relationships/image" Target="media/image127.jpeg"/><Relationship Id="rId161" Type="http://schemas.openxmlformats.org/officeDocument/2006/relationships/image" Target="media/image143.jpeg"/><Relationship Id="rId166" Type="http://schemas.openxmlformats.org/officeDocument/2006/relationships/image" Target="media/image148.jpeg"/><Relationship Id="rId182" Type="http://schemas.openxmlformats.org/officeDocument/2006/relationships/hyperlink" Target="http://www.wales.nhs.uk/sites3/page.cfm?orgid=457&amp;pid=48544" TargetMode="External"/><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5.jpeg"/><Relationship Id="rId28" Type="http://schemas.openxmlformats.org/officeDocument/2006/relationships/image" Target="media/image10.jpeg"/><Relationship Id="rId49" Type="http://schemas.openxmlformats.org/officeDocument/2006/relationships/image" Target="media/image31.jpeg"/><Relationship Id="rId114" Type="http://schemas.openxmlformats.org/officeDocument/2006/relationships/image" Target="media/image96.jpeg"/><Relationship Id="rId119" Type="http://schemas.openxmlformats.org/officeDocument/2006/relationships/image" Target="media/image101.jpeg"/><Relationship Id="rId44" Type="http://schemas.openxmlformats.org/officeDocument/2006/relationships/image" Target="media/image26.jpeg"/><Relationship Id="rId60" Type="http://schemas.openxmlformats.org/officeDocument/2006/relationships/image" Target="media/image42.jpeg"/><Relationship Id="rId65" Type="http://schemas.openxmlformats.org/officeDocument/2006/relationships/image" Target="media/image47.png"/><Relationship Id="rId81" Type="http://schemas.openxmlformats.org/officeDocument/2006/relationships/image" Target="media/image63.jpeg"/><Relationship Id="rId86" Type="http://schemas.openxmlformats.org/officeDocument/2006/relationships/image" Target="media/image68.jpeg"/><Relationship Id="rId130" Type="http://schemas.openxmlformats.org/officeDocument/2006/relationships/image" Target="media/image112.jpeg"/><Relationship Id="rId135" Type="http://schemas.openxmlformats.org/officeDocument/2006/relationships/image" Target="media/image117.jpeg"/><Relationship Id="rId151" Type="http://schemas.openxmlformats.org/officeDocument/2006/relationships/image" Target="media/image133.jpeg"/><Relationship Id="rId156" Type="http://schemas.openxmlformats.org/officeDocument/2006/relationships/image" Target="media/image138.jpeg"/><Relationship Id="rId177" Type="http://schemas.openxmlformats.org/officeDocument/2006/relationships/header" Target="header1.xml"/><Relationship Id="rId172" Type="http://schemas.openxmlformats.org/officeDocument/2006/relationships/hyperlink" Target="https://www.gov.uk/specialist-and-reference-microbiology-laboratory-tests-and-services" TargetMode="External"/><Relationship Id="rId13" Type="http://schemas.openxmlformats.org/officeDocument/2006/relationships/hyperlink" Target="mailto:standards@phe.gov.uk" TargetMode="External"/><Relationship Id="rId18" Type="http://schemas.openxmlformats.org/officeDocument/2006/relationships/hyperlink" Target="https://www.gov.uk/uk-standards-for-microbiology-investigations-smi-quality-and-consistency-in-clinical-laboratories" TargetMode="External"/><Relationship Id="rId39" Type="http://schemas.openxmlformats.org/officeDocument/2006/relationships/image" Target="media/image21.jpeg"/><Relationship Id="rId109" Type="http://schemas.openxmlformats.org/officeDocument/2006/relationships/image" Target="media/image91.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jpeg"/><Relationship Id="rId120" Type="http://schemas.openxmlformats.org/officeDocument/2006/relationships/image" Target="media/image102.jpeg"/><Relationship Id="rId125" Type="http://schemas.openxmlformats.org/officeDocument/2006/relationships/image" Target="media/image107.jpeg"/><Relationship Id="rId141" Type="http://schemas.openxmlformats.org/officeDocument/2006/relationships/image" Target="media/image123.jpeg"/><Relationship Id="rId146" Type="http://schemas.openxmlformats.org/officeDocument/2006/relationships/image" Target="media/image128.jpeg"/><Relationship Id="rId167" Type="http://schemas.openxmlformats.org/officeDocument/2006/relationships/image" Target="media/image149.jpeg"/><Relationship Id="rId188"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3.jpeg"/><Relationship Id="rId92" Type="http://schemas.openxmlformats.org/officeDocument/2006/relationships/image" Target="media/image74.jpeg"/><Relationship Id="rId162" Type="http://schemas.openxmlformats.org/officeDocument/2006/relationships/image" Target="media/image144.jpeg"/><Relationship Id="rId183" Type="http://schemas.openxmlformats.org/officeDocument/2006/relationships/hyperlink" Target="http://www.publichealth.hscni.net/directorate-public-health/health-protection" TargetMode="External"/><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jpeg"/><Relationship Id="rId115" Type="http://schemas.openxmlformats.org/officeDocument/2006/relationships/image" Target="media/image97.jpeg"/><Relationship Id="rId131" Type="http://schemas.openxmlformats.org/officeDocument/2006/relationships/image" Target="media/image113.jpeg"/><Relationship Id="rId136" Type="http://schemas.openxmlformats.org/officeDocument/2006/relationships/image" Target="media/image118.jpeg"/><Relationship Id="rId157" Type="http://schemas.openxmlformats.org/officeDocument/2006/relationships/image" Target="media/image139.jpeg"/><Relationship Id="rId178" Type="http://schemas.openxmlformats.org/officeDocument/2006/relationships/footer" Target="footer1.xml"/><Relationship Id="rId61" Type="http://schemas.openxmlformats.org/officeDocument/2006/relationships/image" Target="media/image43.jpeg"/><Relationship Id="rId82" Type="http://schemas.openxmlformats.org/officeDocument/2006/relationships/image" Target="media/image64.jpeg"/><Relationship Id="rId152" Type="http://schemas.openxmlformats.org/officeDocument/2006/relationships/image" Target="media/image134.jpeg"/><Relationship Id="rId173" Type="http://schemas.openxmlformats.org/officeDocument/2006/relationships/hyperlink" Target="https://www.gov.uk/specialist-and-reference-microbiology-laboratory-tests-and-services" TargetMode="External"/><Relationship Id="rId19" Type="http://schemas.openxmlformats.org/officeDocument/2006/relationships/hyperlink" Target="http://www.hpa-standardmethods.org.uk/" TargetMode="External"/><Relationship Id="rId14" Type="http://schemas.openxmlformats.org/officeDocument/2006/relationships/hyperlink" Target="https://www.gov.uk/uk-standards-for-microbiology-investigations-SMI-quality-and-consistency-in-clinical-laboratories" TargetMode="External"/><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8.jpe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image" Target="media/image87.jpeg"/><Relationship Id="rId126" Type="http://schemas.openxmlformats.org/officeDocument/2006/relationships/image" Target="media/image108.jpeg"/><Relationship Id="rId147" Type="http://schemas.openxmlformats.org/officeDocument/2006/relationships/image" Target="media/image129.jpeg"/><Relationship Id="rId168" Type="http://schemas.openxmlformats.org/officeDocument/2006/relationships/image" Target="media/image150.jpeg"/><Relationship Id="rId8" Type="http://schemas.openxmlformats.org/officeDocument/2006/relationships/footnotes" Target="footnotes.xml"/><Relationship Id="rId51" Type="http://schemas.openxmlformats.org/officeDocument/2006/relationships/image" Target="media/image33.jpeg"/><Relationship Id="rId72" Type="http://schemas.openxmlformats.org/officeDocument/2006/relationships/image" Target="media/image54.jpe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jpeg"/><Relationship Id="rId142" Type="http://schemas.openxmlformats.org/officeDocument/2006/relationships/image" Target="media/image124.jpeg"/><Relationship Id="rId163" Type="http://schemas.openxmlformats.org/officeDocument/2006/relationships/image" Target="media/image145.jpeg"/><Relationship Id="rId184" Type="http://schemas.openxmlformats.org/officeDocument/2006/relationships/header" Target="header3.xml"/><Relationship Id="rId3" Type="http://schemas.openxmlformats.org/officeDocument/2006/relationships/numbering" Target="numbering.xml"/><Relationship Id="rId25" Type="http://schemas.openxmlformats.org/officeDocument/2006/relationships/image" Target="media/image7.jpeg"/><Relationship Id="rId46" Type="http://schemas.openxmlformats.org/officeDocument/2006/relationships/image" Target="media/image28.jpeg"/><Relationship Id="rId67" Type="http://schemas.openxmlformats.org/officeDocument/2006/relationships/image" Target="media/image49.png"/><Relationship Id="rId116" Type="http://schemas.openxmlformats.org/officeDocument/2006/relationships/image" Target="media/image98.jpeg"/><Relationship Id="rId137" Type="http://schemas.openxmlformats.org/officeDocument/2006/relationships/image" Target="media/image119.jpeg"/><Relationship Id="rId158" Type="http://schemas.openxmlformats.org/officeDocument/2006/relationships/image" Target="media/image140.jpeg"/><Relationship Id="rId20" Type="http://schemas.openxmlformats.org/officeDocument/2006/relationships/hyperlink" Target="https://www.gov.uk/government/organisations/public-health-england/about/equality-and-diversity" TargetMode="External"/><Relationship Id="rId41" Type="http://schemas.openxmlformats.org/officeDocument/2006/relationships/image" Target="media/image23.jpeg"/><Relationship Id="rId62" Type="http://schemas.openxmlformats.org/officeDocument/2006/relationships/image" Target="media/image44.jpe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93.jpeg"/><Relationship Id="rId132" Type="http://schemas.openxmlformats.org/officeDocument/2006/relationships/image" Target="media/image114.jpeg"/><Relationship Id="rId153" Type="http://schemas.openxmlformats.org/officeDocument/2006/relationships/image" Target="media/image135.jpeg"/><Relationship Id="rId174" Type="http://schemas.openxmlformats.org/officeDocument/2006/relationships/hyperlink" Target="http://www.hps.scot.nhs.uk/reflab/index.aspx" TargetMode="External"/><Relationship Id="rId179" Type="http://schemas.openxmlformats.org/officeDocument/2006/relationships/header" Target="header2.xml"/><Relationship Id="rId15" Type="http://schemas.openxmlformats.org/officeDocument/2006/relationships/image" Target="media/image2.jpeg"/><Relationship Id="rId36" Type="http://schemas.openxmlformats.org/officeDocument/2006/relationships/image" Target="media/image18.jpeg"/><Relationship Id="rId57" Type="http://schemas.openxmlformats.org/officeDocument/2006/relationships/image" Target="media/image39.jpeg"/><Relationship Id="rId106" Type="http://schemas.openxmlformats.org/officeDocument/2006/relationships/image" Target="media/image88.jpeg"/><Relationship Id="rId127" Type="http://schemas.openxmlformats.org/officeDocument/2006/relationships/image" Target="media/image109.jpeg"/><Relationship Id="rId10" Type="http://schemas.openxmlformats.org/officeDocument/2006/relationships/image" Target="media/image1.jpeg"/><Relationship Id="rId31" Type="http://schemas.openxmlformats.org/officeDocument/2006/relationships/image" Target="media/image13.jpeg"/><Relationship Id="rId52" Type="http://schemas.openxmlformats.org/officeDocument/2006/relationships/image" Target="media/image34.jpeg"/><Relationship Id="rId73" Type="http://schemas.openxmlformats.org/officeDocument/2006/relationships/image" Target="media/image55.jpeg"/><Relationship Id="rId78" Type="http://schemas.openxmlformats.org/officeDocument/2006/relationships/image" Target="media/image60.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4.jpeg"/><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image" Target="media/image146.jpeg"/><Relationship Id="rId169" Type="http://schemas.openxmlformats.org/officeDocument/2006/relationships/hyperlink" Target="https://www.gov.uk/specialist-and-reference-microbiology-laboratory-tests-and-services" TargetMode="External"/><Relationship Id="rId185" Type="http://schemas.openxmlformats.org/officeDocument/2006/relationships/header" Target="header4.xm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15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ahmeen.Ali\AppData\Local\Temp\8a582c71-9855-4d99-99c9-527d27f409f9\SW3049.16%20SU%20Methods%20Template%20-%20Bacteriology.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F99603-63A6-40A5-8E2E-D84F5826E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SW3049.16 SU Methods Template - Bacteriology.dotx</Template>
  <TotalTime>27</TotalTime>
  <Pages>62</Pages>
  <Words>16980</Words>
  <Characters>150768</Characters>
  <Application>Microsoft Office Word</Application>
  <DocSecurity>0</DocSecurity>
  <Lines>1256</Lines>
  <Paragraphs>334</Paragraphs>
  <ScaleCrop>false</ScaleCrop>
  <HeadingPairs>
    <vt:vector size="2" baseType="variant">
      <vt:variant>
        <vt:lpstr>Title</vt:lpstr>
      </vt:variant>
      <vt:variant>
        <vt:i4>1</vt:i4>
      </vt:variant>
    </vt:vector>
  </HeadingPairs>
  <TitlesOfParts>
    <vt:vector size="1" baseType="lpstr">
      <vt:lpstr>Title of SMI goes here</vt:lpstr>
    </vt:vector>
  </TitlesOfParts>
  <Company>Public Health England</Company>
  <LinksUpToDate>false</LinksUpToDate>
  <CharactersWithSpaces>167414</CharactersWithSpaces>
  <SharedDoc>false</SharedDoc>
  <HLinks>
    <vt:vector size="120" baseType="variant">
      <vt:variant>
        <vt:i4>7340134</vt:i4>
      </vt:variant>
      <vt:variant>
        <vt:i4>185</vt:i4>
      </vt:variant>
      <vt:variant>
        <vt:i4>0</vt:i4>
      </vt:variant>
      <vt:variant>
        <vt:i4>5</vt:i4>
      </vt:variant>
      <vt:variant>
        <vt:lpwstr>http://www.hpa.org.uk/ProductsServices/MicrobiologyPathology/MicrobiologicalTestsAndServices/cfiIndexTestsServicesMicrobio/</vt:lpwstr>
      </vt:variant>
      <vt:variant>
        <vt:lpwstr/>
      </vt:variant>
      <vt:variant>
        <vt:i4>1376339</vt:i4>
      </vt:variant>
      <vt:variant>
        <vt:i4>182</vt:i4>
      </vt:variant>
      <vt:variant>
        <vt:i4>0</vt:i4>
      </vt:variant>
      <vt:variant>
        <vt:i4>5</vt:i4>
      </vt:variant>
      <vt:variant>
        <vt:lpwstr>http://www.hpa.org.uk/SMI/pdf/Identification</vt:lpwstr>
      </vt:variant>
      <vt:variant>
        <vt:lpwstr/>
      </vt:variant>
      <vt:variant>
        <vt:i4>1376339</vt:i4>
      </vt:variant>
      <vt:variant>
        <vt:i4>179</vt:i4>
      </vt:variant>
      <vt:variant>
        <vt:i4>0</vt:i4>
      </vt:variant>
      <vt:variant>
        <vt:i4>5</vt:i4>
      </vt:variant>
      <vt:variant>
        <vt:lpwstr>http://www.hpa.org.uk/SMI/pdf/Identification</vt:lpwstr>
      </vt:variant>
      <vt:variant>
        <vt:lpwstr/>
      </vt:variant>
      <vt:variant>
        <vt:i4>1376339</vt:i4>
      </vt:variant>
      <vt:variant>
        <vt:i4>176</vt:i4>
      </vt:variant>
      <vt:variant>
        <vt:i4>0</vt:i4>
      </vt:variant>
      <vt:variant>
        <vt:i4>5</vt:i4>
      </vt:variant>
      <vt:variant>
        <vt:lpwstr>http://www.hpa.org.uk/SMI/pdf/Identification</vt:lpwstr>
      </vt:variant>
      <vt:variant>
        <vt:lpwstr/>
      </vt:variant>
      <vt:variant>
        <vt:i4>1376339</vt:i4>
      </vt:variant>
      <vt:variant>
        <vt:i4>173</vt:i4>
      </vt:variant>
      <vt:variant>
        <vt:i4>0</vt:i4>
      </vt:variant>
      <vt:variant>
        <vt:i4>5</vt:i4>
      </vt:variant>
      <vt:variant>
        <vt:lpwstr>http://www.hpa.org.uk/SMI/pdf/Identification</vt:lpwstr>
      </vt:variant>
      <vt:variant>
        <vt:lpwstr/>
      </vt:variant>
      <vt:variant>
        <vt:i4>1376339</vt:i4>
      </vt:variant>
      <vt:variant>
        <vt:i4>170</vt:i4>
      </vt:variant>
      <vt:variant>
        <vt:i4>0</vt:i4>
      </vt:variant>
      <vt:variant>
        <vt:i4>5</vt:i4>
      </vt:variant>
      <vt:variant>
        <vt:lpwstr>http://www.hpa.org.uk/SMI/pdf/Identification</vt:lpwstr>
      </vt:variant>
      <vt:variant>
        <vt:lpwstr/>
      </vt:variant>
      <vt:variant>
        <vt:i4>1376339</vt:i4>
      </vt:variant>
      <vt:variant>
        <vt:i4>167</vt:i4>
      </vt:variant>
      <vt:variant>
        <vt:i4>0</vt:i4>
      </vt:variant>
      <vt:variant>
        <vt:i4>5</vt:i4>
      </vt:variant>
      <vt:variant>
        <vt:lpwstr>http://www.hpa.org.uk/SMI/pdf/Identification</vt:lpwstr>
      </vt:variant>
      <vt:variant>
        <vt:lpwstr/>
      </vt:variant>
      <vt:variant>
        <vt:i4>1376339</vt:i4>
      </vt:variant>
      <vt:variant>
        <vt:i4>164</vt:i4>
      </vt:variant>
      <vt:variant>
        <vt:i4>0</vt:i4>
      </vt:variant>
      <vt:variant>
        <vt:i4>5</vt:i4>
      </vt:variant>
      <vt:variant>
        <vt:lpwstr>http://www.hpa.org.uk/smi/pdf/identification</vt:lpwstr>
      </vt:variant>
      <vt:variant>
        <vt:lpwstr/>
      </vt:variant>
      <vt:variant>
        <vt:i4>1507331</vt:i4>
      </vt:variant>
      <vt:variant>
        <vt:i4>124</vt:i4>
      </vt:variant>
      <vt:variant>
        <vt:i4>0</vt:i4>
      </vt:variant>
      <vt:variant>
        <vt:i4>5</vt:i4>
      </vt:variant>
      <vt:variant>
        <vt:lpwstr>http://ww.hpa.org.uk/SMI/pdf</vt:lpwstr>
      </vt:variant>
      <vt:variant>
        <vt:lpwstr/>
      </vt:variant>
      <vt:variant>
        <vt:i4>5636179</vt:i4>
      </vt:variant>
      <vt:variant>
        <vt:i4>121</vt:i4>
      </vt:variant>
      <vt:variant>
        <vt:i4>0</vt:i4>
      </vt:variant>
      <vt:variant>
        <vt:i4>5</vt:i4>
      </vt:variant>
      <vt:variant>
        <vt:lpwstr>http://www.hpa.org.uk/SMI/pdf</vt:lpwstr>
      </vt:variant>
      <vt:variant>
        <vt:lpwstr/>
      </vt:variant>
      <vt:variant>
        <vt:i4>7405666</vt:i4>
      </vt:variant>
      <vt:variant>
        <vt:i4>102</vt:i4>
      </vt:variant>
      <vt:variant>
        <vt:i4>0</vt:i4>
      </vt:variant>
      <vt:variant>
        <vt:i4>5</vt:i4>
      </vt:variant>
      <vt:variant>
        <vt:lpwstr>http://www.hpa-standardmethods.org.uk/</vt:lpwstr>
      </vt:variant>
      <vt:variant>
        <vt:lpwstr/>
      </vt:variant>
      <vt:variant>
        <vt:i4>1900618</vt:i4>
      </vt:variant>
      <vt:variant>
        <vt:i4>99</vt:i4>
      </vt:variant>
      <vt:variant>
        <vt:i4>0</vt:i4>
      </vt:variant>
      <vt:variant>
        <vt:i4>5</vt:i4>
      </vt:variant>
      <vt:variant>
        <vt:lpwstr>http://www.hpa.org.uk/SMI</vt:lpwstr>
      </vt:variant>
      <vt:variant>
        <vt:lpwstr/>
      </vt:variant>
      <vt:variant>
        <vt:i4>1900618</vt:i4>
      </vt:variant>
      <vt:variant>
        <vt:i4>96</vt:i4>
      </vt:variant>
      <vt:variant>
        <vt:i4>0</vt:i4>
      </vt:variant>
      <vt:variant>
        <vt:i4>5</vt:i4>
      </vt:variant>
      <vt:variant>
        <vt:lpwstr>http://www.hpa.org.uk/SMI</vt:lpwstr>
      </vt:variant>
      <vt:variant>
        <vt:lpwstr/>
      </vt:variant>
      <vt:variant>
        <vt:i4>7405666</vt:i4>
      </vt:variant>
      <vt:variant>
        <vt:i4>93</vt:i4>
      </vt:variant>
      <vt:variant>
        <vt:i4>0</vt:i4>
      </vt:variant>
      <vt:variant>
        <vt:i4>5</vt:i4>
      </vt:variant>
      <vt:variant>
        <vt:lpwstr>http://www.hpa-standardmethods.org.uk/</vt:lpwstr>
      </vt:variant>
      <vt:variant>
        <vt:lpwstr/>
      </vt:variant>
      <vt:variant>
        <vt:i4>2818085</vt:i4>
      </vt:variant>
      <vt:variant>
        <vt:i4>90</vt:i4>
      </vt:variant>
      <vt:variant>
        <vt:i4>0</vt:i4>
      </vt:variant>
      <vt:variant>
        <vt:i4>5</vt:i4>
      </vt:variant>
      <vt:variant>
        <vt:lpwstr>http://www.hpa.org.uk/SMI/Partnerships</vt:lpwstr>
      </vt:variant>
      <vt:variant>
        <vt:lpwstr/>
      </vt:variant>
      <vt:variant>
        <vt:i4>6553618</vt:i4>
      </vt:variant>
      <vt:variant>
        <vt:i4>63</vt:i4>
      </vt:variant>
      <vt:variant>
        <vt:i4>0</vt:i4>
      </vt:variant>
      <vt:variant>
        <vt:i4>5</vt:i4>
      </vt:variant>
      <vt:variant>
        <vt:lpwstr>mailto:standards@phe.gov.uk</vt:lpwstr>
      </vt:variant>
      <vt:variant>
        <vt:lpwstr/>
      </vt:variant>
      <vt:variant>
        <vt:i4>1900618</vt:i4>
      </vt:variant>
      <vt:variant>
        <vt:i4>15</vt:i4>
      </vt:variant>
      <vt:variant>
        <vt:i4>0</vt:i4>
      </vt:variant>
      <vt:variant>
        <vt:i4>5</vt:i4>
      </vt:variant>
      <vt:variant>
        <vt:lpwstr>http://www.hpa.org.uk/SMI</vt:lpwstr>
      </vt:variant>
      <vt:variant>
        <vt:lpwstr/>
      </vt:variant>
      <vt:variant>
        <vt:i4>6553618</vt:i4>
      </vt:variant>
      <vt:variant>
        <vt:i4>12</vt:i4>
      </vt:variant>
      <vt:variant>
        <vt:i4>0</vt:i4>
      </vt:variant>
      <vt:variant>
        <vt:i4>5</vt:i4>
      </vt:variant>
      <vt:variant>
        <vt:lpwstr>mailto:standards@phe.gov.uk</vt:lpwstr>
      </vt:variant>
      <vt:variant>
        <vt:lpwstr/>
      </vt:variant>
      <vt:variant>
        <vt:i4>2097199</vt:i4>
      </vt:variant>
      <vt:variant>
        <vt:i4>6</vt:i4>
      </vt:variant>
      <vt:variant>
        <vt:i4>0</vt:i4>
      </vt:variant>
      <vt:variant>
        <vt:i4>5</vt:i4>
      </vt:variant>
      <vt:variant>
        <vt:lpwstr>http://www.hpa.org.uk/SMI/WorkingGroups</vt:lpwstr>
      </vt:variant>
      <vt:variant>
        <vt:lpwstr/>
      </vt:variant>
      <vt:variant>
        <vt:i4>2818085</vt:i4>
      </vt:variant>
      <vt:variant>
        <vt:i4>3</vt:i4>
      </vt:variant>
      <vt:variant>
        <vt:i4>0</vt:i4>
      </vt:variant>
      <vt:variant>
        <vt:i4>5</vt:i4>
      </vt:variant>
      <vt:variant>
        <vt:lpwstr>http://www.hpa.org.uk/SMI/Partnerships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SMI goes here</dc:title>
  <dc:creator>Shahmeen Ali</dc:creator>
  <cp:lastModifiedBy>Nicola Day</cp:lastModifiedBy>
  <cp:revision>9</cp:revision>
  <cp:lastPrinted>2016-06-08T12:50:00Z</cp:lastPrinted>
  <dcterms:created xsi:type="dcterms:W3CDTF">2018-10-09T14:28:00Z</dcterms:created>
  <dcterms:modified xsi:type="dcterms:W3CDTF">2018-10-15T11:10:00Z</dcterms:modified>
  <cp:contentStatus>#.#</cp:contentStatus>
</cp:coreProperties>
</file>